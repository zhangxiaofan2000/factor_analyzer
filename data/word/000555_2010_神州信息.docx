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2.xml" ContentType="application/vnd.openxmlformats-officedocument.wordprocessingml.header+xml"/>
  <Override PartName="/word/footer12.xml" ContentType="application/vnd.openxmlformats-officedocument.wordprocessingml.footer+xml"/>
  <Override PartName="/word/header3.xml" ContentType="application/vnd.openxmlformats-officedocument.wordprocessingml.header+xml"/>
  <Override PartName="/word/footer13.xml" ContentType="application/vnd.openxmlformats-officedocument.wordprocessingml.footer+xml"/>
  <Default Extension="png" ContentType="image/png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635" w:lineRule="exact"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深圳市太光电信股份有限公司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38"/>
          <w:szCs w:val="38"/>
        </w:rPr>
      </w:pPr>
    </w:p>
    <w:p>
      <w:pPr>
        <w:spacing w:before="0"/>
        <w:ind w:left="109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32"/>
        </w:rPr>
        <w:t>SHENZHEN TECHO</w:t>
      </w:r>
      <w:r>
        <w:rPr>
          <w:rFonts w:ascii="宋体"/>
          <w:spacing w:val="-12"/>
          <w:sz w:val="32"/>
        </w:rPr>
        <w:t> </w:t>
      </w:r>
      <w:r>
        <w:rPr>
          <w:rFonts w:ascii="宋体"/>
          <w:sz w:val="32"/>
        </w:rPr>
        <w:t>TELECOM.,LTD.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45"/>
          <w:szCs w:val="45"/>
        </w:rPr>
      </w:pPr>
    </w:p>
    <w:p>
      <w:pPr>
        <w:spacing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pacing w:val="-67"/>
          <w:sz w:val="48"/>
          <w:szCs w:val="48"/>
        </w:rPr>
        <w:t> </w:t>
      </w:r>
      <w:r>
        <w:rPr>
          <w:rFonts w:ascii="Arial" w:hAnsi="Arial" w:cs="Arial" w:eastAsia="Arial" w:hint="default"/>
          <w:b/>
          <w:bCs/>
          <w:sz w:val="48"/>
          <w:szCs w:val="48"/>
        </w:rPr>
        <w:t>O</w:t>
      </w:r>
      <w:r>
        <w:rPr>
          <w:rFonts w:ascii="Arial" w:hAnsi="Arial" w:cs="Arial" w:eastAsia="Arial" w:hint="default"/>
          <w:b/>
          <w:bCs/>
          <w:spacing w:val="-80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-67"/>
          <w:sz w:val="48"/>
          <w:szCs w:val="48"/>
        </w:rPr>
        <w:t> </w:t>
      </w:r>
      <w:r>
        <w:rPr>
          <w:rFonts w:ascii="Arial" w:hAnsi="Arial" w:cs="Arial" w:eastAsia="Arial" w:hint="default"/>
          <w:b/>
          <w:bCs/>
          <w:sz w:val="48"/>
          <w:szCs w:val="48"/>
        </w:rPr>
        <w:t>O</w:t>
      </w:r>
      <w:r>
        <w:rPr>
          <w:rFonts w:ascii="Arial" w:hAnsi="Arial" w:cs="Arial" w:eastAsia="Arial" w:hint="default"/>
          <w:b/>
          <w:bCs/>
          <w:spacing w:val="-78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年年度报告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35"/>
          <w:szCs w:val="35"/>
        </w:rPr>
      </w:pPr>
    </w:p>
    <w:p>
      <w:pPr>
        <w:spacing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4"/>
          <w:szCs w:val="44"/>
        </w:rPr>
      </w:pPr>
      <w:r>
        <w:rPr>
          <w:rFonts w:ascii="Microsoft JhengHei" w:hAnsi="Microsoft JhengHei" w:cs="Microsoft JhengHei" w:eastAsia="Microsoft JhengHei" w:hint="default"/>
          <w:b/>
          <w:bCs/>
          <w:sz w:val="44"/>
          <w:szCs w:val="44"/>
        </w:rPr>
        <w:t>（证券代码：</w:t>
      </w:r>
      <w:r>
        <w:rPr>
          <w:rFonts w:ascii="Arial" w:hAnsi="Arial" w:cs="Arial" w:eastAsia="Arial" w:hint="default"/>
          <w:b/>
          <w:bCs/>
          <w:sz w:val="44"/>
          <w:szCs w:val="44"/>
        </w:rPr>
        <w:t>000555</w:t>
      </w:r>
      <w:r>
        <w:rPr>
          <w:rFonts w:ascii="Microsoft JhengHei" w:hAnsi="Microsoft JhengHei" w:cs="Microsoft JhengHei" w:eastAsia="Microsoft JhengHei" w:hint="default"/>
          <w:b/>
          <w:bCs/>
          <w:sz w:val="44"/>
          <w:szCs w:val="44"/>
        </w:rPr>
        <w:t>）</w:t>
      </w:r>
      <w:r>
        <w:rPr>
          <w:rFonts w:ascii="Microsoft JhengHei" w:hAnsi="Microsoft JhengHei" w:cs="Microsoft JhengHei" w:eastAsia="Microsoft JhengHei" w:hint="default"/>
          <w:sz w:val="44"/>
          <w:szCs w:val="4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55"/>
          <w:szCs w:val="55"/>
        </w:rPr>
      </w:pPr>
    </w:p>
    <w:p>
      <w:pPr>
        <w:spacing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pacing w:val="-65"/>
          <w:sz w:val="48"/>
          <w:szCs w:val="48"/>
        </w:rPr>
        <w:t> </w:t>
      </w:r>
      <w:r>
        <w:rPr>
          <w:rFonts w:ascii="Arial" w:hAnsi="Arial" w:cs="Arial" w:eastAsia="Arial" w:hint="default"/>
          <w:b/>
          <w:bCs/>
          <w:sz w:val="48"/>
          <w:szCs w:val="48"/>
        </w:rPr>
        <w:t>O</w:t>
      </w:r>
      <w:r>
        <w:rPr>
          <w:rFonts w:ascii="Arial" w:hAnsi="Arial" w:cs="Arial" w:eastAsia="Arial" w:hint="default"/>
          <w:b/>
          <w:bCs/>
          <w:spacing w:val="-79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一一年四月二十二日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5"/>
          <w:footerReference w:type="default" r:id="rId6"/>
          <w:type w:val="continuous"/>
          <w:pgSz w:w="11900" w:h="16840"/>
          <w:pgMar w:header="876" w:footer="840" w:top="1080" w:bottom="1020" w:left="1100" w:right="1100"/>
          <w:pgNumType w:start="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58" w:lineRule="exact" w:before="0"/>
        <w:ind w:left="4208" w:right="0" w:firstLine="0"/>
        <w:jc w:val="left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重要提示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2"/>
        <w:spacing w:line="268" w:lineRule="auto"/>
        <w:ind w:left="148" w:right="137" w:firstLine="571"/>
        <w:jc w:val="both"/>
        <w:rPr>
          <w:b w:val="0"/>
          <w:bCs w:val="0"/>
        </w:rPr>
      </w:pPr>
      <w:r>
        <w:rPr>
          <w:spacing w:val="-3"/>
          <w:w w:val="95"/>
        </w:rPr>
        <w:t>本公司董事会、监事会及董事、监事、高级管理人员保证本报告所载资料</w:t>
      </w:r>
      <w:r>
        <w:rPr>
          <w:spacing w:val="4"/>
          <w:w w:val="99"/>
        </w:rPr>
        <w:t> </w:t>
      </w:r>
      <w:r>
        <w:rPr>
          <w:spacing w:val="-3"/>
          <w:w w:val="95"/>
        </w:rPr>
        <w:t>不存在任何虚假记载、误导性陈述或者重大遗漏，并对其内容的真实性、准确</w:t>
      </w:r>
      <w:r>
        <w:rPr>
          <w:spacing w:val="8"/>
          <w:w w:val="95"/>
        </w:rPr>
        <w:t> </w:t>
      </w:r>
      <w:r>
        <w:rPr>
          <w:spacing w:val="8"/>
          <w:w w:val="95"/>
        </w:rPr>
      </w:r>
      <w:r>
        <w:rPr/>
        <w:t>性和完整性承担个别及连带责任。</w:t>
      </w:r>
      <w:r>
        <w:rPr>
          <w:b w:val="0"/>
          <w:bCs w:val="0"/>
        </w:rPr>
      </w:r>
    </w:p>
    <w:p>
      <w:pPr>
        <w:spacing w:line="268" w:lineRule="auto" w:before="212"/>
        <w:ind w:left="147" w:right="132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没有董事、监事、高级管理人员对年度报告内容的真实性、准确性和完整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性无法保证或存在异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68" w:lineRule="auto" w:before="216"/>
        <w:ind w:left="147" w:right="132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中磊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计师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所有限责任公司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出具了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带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强调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的无保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留意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审计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报告，本公司董事会、监事会对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相关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项亦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详细说明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请投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资者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pacing w:val="7"/>
          <w:w w:val="9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意阅读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212"/>
        <w:ind w:left="719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宋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波先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130"/>
          <w:w w:val="99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管会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工作负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陈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雪萍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女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士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构负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60"/>
        <w:ind w:left="148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龚伟先生声明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：保证年度报告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报告的真实、完整。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12"/>
        <w:ind w:left="143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/>
          <w:w w:val="99"/>
          <w:sz w:val="28"/>
        </w:rPr>
        <w:t> </w:t>
      </w:r>
      <w:r>
        <w:rPr>
          <w:rFonts w:ascii="宋体"/>
          <w:sz w:val="2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876" w:footer="840" w:top="1120" w:bottom="1020" w:left="1100" w:right="11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tabs>
          <w:tab w:pos="1987" w:val="left" w:leader="none"/>
        </w:tabs>
        <w:spacing w:line="501" w:lineRule="exact" w:before="0"/>
        <w:ind w:left="0" w:right="109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37"/>
          <w:szCs w:val="37"/>
        </w:rPr>
      </w:pPr>
    </w:p>
    <w:p>
      <w:pPr>
        <w:pStyle w:val="Heading1"/>
        <w:tabs>
          <w:tab w:pos="9279" w:val="left" w:leader="none"/>
        </w:tabs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-3"/>
        </w:rPr>
        <w:t>一、 </w:t>
      </w:r>
      <w:r>
        <w:rPr>
          <w:rFonts w:ascii="宋体" w:hAnsi="宋体" w:cs="宋体" w:eastAsia="宋体" w:hint="default"/>
          <w:b w:val="0"/>
          <w:bCs w:val="0"/>
          <w:spacing w:val="-3"/>
        </w:rPr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情况简介</w:t>
      </w:r>
      <w:r>
        <w:rPr>
          <w:rFonts w:ascii="Microsoft JhengHei" w:hAnsi="Microsoft JhengHei" w:cs="Microsoft JhengHei" w:eastAsia="Microsoft JhengHei" w:hint="default"/>
          <w:spacing w:val="-5"/>
        </w:rPr>
        <w:t> </w:t>
      </w:r>
      <w:r>
        <w:rPr>
          <w:spacing w:val="38"/>
        </w:rPr>
        <w:t>.......................................</w:t>
        <w:tab/>
      </w:r>
      <w:r>
        <w:rPr/>
        <w:t>4</w:t>
      </w:r>
      <w:r>
        <w:rPr>
          <w:rFonts w:ascii="宋体" w:hAnsi="宋体" w:cs="宋体" w:eastAsia="宋体" w:hint="default"/>
          <w:b w:val="0"/>
          <w:bCs w:val="0"/>
          <w:w w:val="100"/>
        </w:rPr>
        <w:t> </w:t>
      </w:r>
    </w:p>
    <w:p>
      <w:pPr>
        <w:tabs>
          <w:tab w:pos="9279" w:val="left" w:leader="none"/>
        </w:tabs>
        <w:spacing w:before="260"/>
        <w:ind w:left="30" w:right="0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二、会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计数据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业务数据摘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要 </w:t>
      </w:r>
      <w:r>
        <w:rPr>
          <w:rFonts w:ascii="Microsoft JhengHei" w:hAnsi="Microsoft JhengHei" w:cs="Microsoft JhengHei" w:eastAsia="Microsoft JhengHei" w:hint="default"/>
          <w:b/>
          <w:bCs/>
          <w:spacing w:val="54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pacing w:val="37"/>
          <w:sz w:val="30"/>
          <w:szCs w:val="30"/>
        </w:rPr>
        <w:t>.................................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6</w:t>
      </w:r>
      <w:r>
        <w:rPr>
          <w:rFonts w:ascii="宋体" w:hAnsi="宋体" w:cs="宋体" w:eastAsia="宋体" w:hint="default"/>
          <w:w w:val="100"/>
          <w:sz w:val="30"/>
          <w:szCs w:val="30"/>
        </w:rPr>
        <w:t> </w:t>
      </w:r>
    </w:p>
    <w:p>
      <w:pPr>
        <w:tabs>
          <w:tab w:pos="9279" w:val="left" w:leader="none"/>
        </w:tabs>
        <w:spacing w:before="255"/>
        <w:ind w:left="30" w:right="0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、股本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及股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东情况 </w:t>
      </w:r>
      <w:r>
        <w:rPr>
          <w:rFonts w:ascii="Microsoft JhengHei" w:hAnsi="Microsoft JhengHei" w:cs="Microsoft JhengHei" w:eastAsia="Microsoft JhengHei" w:hint="default"/>
          <w:b/>
          <w:bCs/>
          <w:spacing w:val="35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pacing w:val="37"/>
          <w:sz w:val="30"/>
          <w:szCs w:val="30"/>
        </w:rPr>
        <w:t>.....................................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8</w:t>
      </w:r>
      <w:r>
        <w:rPr>
          <w:rFonts w:ascii="宋体" w:hAnsi="宋体" w:cs="宋体" w:eastAsia="宋体" w:hint="default"/>
          <w:w w:val="100"/>
          <w:sz w:val="30"/>
          <w:szCs w:val="30"/>
        </w:rPr>
        <w:t> </w:t>
      </w:r>
    </w:p>
    <w:p>
      <w:pPr>
        <w:tabs>
          <w:tab w:pos="8965" w:val="left" w:leader="none"/>
        </w:tabs>
        <w:spacing w:before="260"/>
        <w:ind w:left="30" w:right="0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四、董事、监事、高级管理人员和员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工情况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pacing w:val="37"/>
          <w:sz w:val="30"/>
          <w:szCs w:val="30"/>
        </w:rPr>
        <w:t>....................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.</w:t>
      </w:r>
      <w:r>
        <w:rPr>
          <w:rFonts w:ascii="Arial" w:hAnsi="Arial" w:cs="Arial" w:eastAsia="Arial" w:hint="default"/>
          <w:b/>
          <w:bCs/>
          <w:spacing w:val="-34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12</w:t>
      </w:r>
      <w:r>
        <w:rPr>
          <w:rFonts w:ascii="宋体" w:hAnsi="宋体" w:cs="宋体" w:eastAsia="宋体" w:hint="default"/>
          <w:w w:val="100"/>
          <w:sz w:val="30"/>
          <w:szCs w:val="30"/>
        </w:rPr>
        <w:t> </w:t>
      </w:r>
    </w:p>
    <w:p>
      <w:pPr>
        <w:tabs>
          <w:tab w:pos="8965" w:val="left" w:leader="none"/>
        </w:tabs>
        <w:spacing w:before="255"/>
        <w:ind w:left="30" w:right="0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结构</w:t>
      </w:r>
      <w:r>
        <w:rPr>
          <w:rFonts w:ascii="Microsoft JhengHei" w:hAnsi="Microsoft JhengHei" w:cs="Microsoft JhengHei" w:eastAsia="Microsoft JhengHei" w:hint="default"/>
          <w:b/>
          <w:bCs/>
          <w:spacing w:val="33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pacing w:val="38"/>
          <w:sz w:val="30"/>
          <w:szCs w:val="30"/>
        </w:rPr>
        <w:t>.........................................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.</w:t>
      </w:r>
      <w:r>
        <w:rPr>
          <w:rFonts w:ascii="Arial" w:hAnsi="Arial" w:cs="Arial" w:eastAsia="Arial" w:hint="default"/>
          <w:b/>
          <w:bCs/>
          <w:spacing w:val="-34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17</w:t>
      </w:r>
      <w:r>
        <w:rPr>
          <w:rFonts w:ascii="宋体" w:hAnsi="宋体" w:cs="宋体" w:eastAsia="宋体" w:hint="default"/>
          <w:w w:val="100"/>
          <w:sz w:val="30"/>
          <w:szCs w:val="30"/>
        </w:rPr>
        <w:t> </w:t>
      </w:r>
    </w:p>
    <w:p>
      <w:pPr>
        <w:tabs>
          <w:tab w:pos="8965" w:val="left" w:leader="none"/>
        </w:tabs>
        <w:spacing w:before="260"/>
        <w:ind w:left="30" w:right="0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、股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大会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情况简介 </w:t>
      </w:r>
      <w:r>
        <w:rPr>
          <w:rFonts w:ascii="Microsoft JhengHei" w:hAnsi="Microsoft JhengHei" w:cs="Microsoft JhengHei" w:eastAsia="Microsoft JhengHei" w:hint="default"/>
          <w:b/>
          <w:bCs/>
          <w:spacing w:val="18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pacing w:val="37"/>
          <w:sz w:val="30"/>
          <w:szCs w:val="30"/>
        </w:rPr>
        <w:t>.....................................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.</w:t>
      </w:r>
      <w:r>
        <w:rPr>
          <w:rFonts w:ascii="Arial" w:hAnsi="Arial" w:cs="Arial" w:eastAsia="Arial" w:hint="default"/>
          <w:b/>
          <w:bCs/>
          <w:spacing w:val="-34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25</w:t>
      </w:r>
      <w:r>
        <w:rPr>
          <w:rFonts w:ascii="宋体" w:hAnsi="宋体" w:cs="宋体" w:eastAsia="宋体" w:hint="default"/>
          <w:w w:val="100"/>
          <w:sz w:val="30"/>
          <w:szCs w:val="30"/>
        </w:rPr>
        <w:t> </w:t>
      </w:r>
    </w:p>
    <w:p>
      <w:pPr>
        <w:tabs>
          <w:tab w:pos="8965" w:val="left" w:leader="none"/>
        </w:tabs>
        <w:spacing w:before="255"/>
        <w:ind w:left="30" w:right="0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2"/>
          <w:sz w:val="30"/>
          <w:szCs w:val="30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pacing w:val="32"/>
          <w:sz w:val="30"/>
          <w:szCs w:val="30"/>
        </w:rPr>
        <w:t>、董事会报告</w:t>
      </w:r>
      <w:r>
        <w:rPr>
          <w:rFonts w:ascii="Arial" w:hAnsi="Arial" w:cs="Arial" w:eastAsia="Arial" w:hint="default"/>
          <w:b/>
          <w:bCs/>
          <w:spacing w:val="32"/>
          <w:sz w:val="30"/>
          <w:szCs w:val="30"/>
        </w:rPr>
        <w:t>...........................................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.</w:t>
      </w:r>
      <w:r>
        <w:rPr>
          <w:rFonts w:ascii="Arial" w:hAnsi="Arial" w:cs="Arial" w:eastAsia="Arial" w:hint="default"/>
          <w:b/>
          <w:bCs/>
          <w:spacing w:val="-34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26</w:t>
      </w:r>
      <w:r>
        <w:rPr>
          <w:rFonts w:ascii="宋体" w:hAnsi="宋体" w:cs="宋体" w:eastAsia="宋体" w:hint="default"/>
          <w:w w:val="100"/>
          <w:sz w:val="30"/>
          <w:szCs w:val="30"/>
        </w:rPr>
        <w:t> </w:t>
      </w:r>
    </w:p>
    <w:p>
      <w:pPr>
        <w:tabs>
          <w:tab w:pos="8965" w:val="left" w:leader="none"/>
        </w:tabs>
        <w:spacing w:before="260"/>
        <w:ind w:left="30" w:right="0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2"/>
          <w:sz w:val="30"/>
          <w:szCs w:val="30"/>
        </w:rPr>
        <w:t>八</w:t>
      </w:r>
      <w:r>
        <w:rPr>
          <w:rFonts w:ascii="Microsoft JhengHei" w:hAnsi="Microsoft JhengHei" w:cs="Microsoft JhengHei" w:eastAsia="Microsoft JhengHei" w:hint="default"/>
          <w:b/>
          <w:bCs/>
          <w:spacing w:val="32"/>
          <w:sz w:val="30"/>
          <w:szCs w:val="30"/>
        </w:rPr>
        <w:t>、监事会报告</w:t>
      </w:r>
      <w:r>
        <w:rPr>
          <w:rFonts w:ascii="Arial" w:hAnsi="Arial" w:cs="Arial" w:eastAsia="Arial" w:hint="default"/>
          <w:b/>
          <w:bCs/>
          <w:spacing w:val="32"/>
          <w:sz w:val="30"/>
          <w:szCs w:val="30"/>
        </w:rPr>
        <w:t>...........................................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.</w:t>
      </w:r>
      <w:r>
        <w:rPr>
          <w:rFonts w:ascii="Arial" w:hAnsi="Arial" w:cs="Arial" w:eastAsia="Arial" w:hint="default"/>
          <w:b/>
          <w:bCs/>
          <w:spacing w:val="-34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38</w:t>
      </w:r>
      <w:r>
        <w:rPr>
          <w:rFonts w:ascii="宋体" w:hAnsi="宋体" w:cs="宋体" w:eastAsia="宋体" w:hint="default"/>
          <w:w w:val="100"/>
          <w:sz w:val="30"/>
          <w:szCs w:val="30"/>
        </w:rPr>
        <w:t> </w:t>
      </w:r>
    </w:p>
    <w:p>
      <w:pPr>
        <w:tabs>
          <w:tab w:pos="8965" w:val="left" w:leader="none"/>
        </w:tabs>
        <w:spacing w:before="255"/>
        <w:ind w:left="30" w:right="0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3"/>
          <w:sz w:val="30"/>
          <w:szCs w:val="30"/>
        </w:rPr>
        <w:t>九</w:t>
      </w:r>
      <w:r>
        <w:rPr>
          <w:rFonts w:ascii="Microsoft JhengHei" w:hAnsi="Microsoft JhengHei" w:cs="Microsoft JhengHei" w:eastAsia="Microsoft JhengHei" w:hint="default"/>
          <w:b/>
          <w:bCs/>
          <w:spacing w:val="33"/>
          <w:sz w:val="30"/>
          <w:szCs w:val="30"/>
        </w:rPr>
        <w:t>、重要事</w:t>
      </w:r>
      <w:r>
        <w:rPr>
          <w:rFonts w:ascii="Microsoft JhengHei" w:hAnsi="Microsoft JhengHei" w:cs="Microsoft JhengHei" w:eastAsia="Microsoft JhengHei" w:hint="default"/>
          <w:b/>
          <w:bCs/>
          <w:spacing w:val="33"/>
          <w:sz w:val="30"/>
          <w:szCs w:val="30"/>
        </w:rPr>
        <w:t>项</w:t>
      </w:r>
      <w:r>
        <w:rPr>
          <w:rFonts w:ascii="Arial" w:hAnsi="Arial" w:cs="Arial" w:eastAsia="Arial" w:hint="default"/>
          <w:b/>
          <w:bCs/>
          <w:spacing w:val="33"/>
          <w:sz w:val="30"/>
          <w:szCs w:val="30"/>
        </w:rPr>
        <w:t>.............................................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.</w:t>
      </w:r>
      <w:r>
        <w:rPr>
          <w:rFonts w:ascii="Arial" w:hAnsi="Arial" w:cs="Arial" w:eastAsia="Arial" w:hint="default"/>
          <w:b/>
          <w:bCs/>
          <w:spacing w:val="-34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40</w:t>
      </w:r>
      <w:r>
        <w:rPr>
          <w:rFonts w:ascii="宋体" w:hAnsi="宋体" w:cs="宋体" w:eastAsia="宋体" w:hint="default"/>
          <w:w w:val="100"/>
          <w:sz w:val="30"/>
          <w:szCs w:val="30"/>
        </w:rPr>
        <w:t> </w:t>
      </w:r>
    </w:p>
    <w:p>
      <w:pPr>
        <w:tabs>
          <w:tab w:pos="8965" w:val="left" w:leader="none"/>
        </w:tabs>
        <w:spacing w:before="260"/>
        <w:ind w:left="30" w:right="0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3"/>
          <w:sz w:val="30"/>
          <w:szCs w:val="30"/>
        </w:rPr>
        <w:t>十、</w:t>
      </w:r>
      <w:r>
        <w:rPr>
          <w:rFonts w:ascii="Microsoft JhengHei" w:hAnsi="Microsoft JhengHei" w:cs="Microsoft JhengHei" w:eastAsia="Microsoft JhengHei" w:hint="default"/>
          <w:b/>
          <w:bCs/>
          <w:spacing w:val="33"/>
          <w:sz w:val="30"/>
          <w:szCs w:val="30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pacing w:val="33"/>
          <w:sz w:val="30"/>
          <w:szCs w:val="30"/>
        </w:rPr>
        <w:t>报告</w:t>
      </w:r>
      <w:r>
        <w:rPr>
          <w:rFonts w:ascii="Arial" w:hAnsi="Arial" w:cs="Arial" w:eastAsia="Arial" w:hint="default"/>
          <w:b/>
          <w:bCs/>
          <w:spacing w:val="33"/>
          <w:sz w:val="30"/>
          <w:szCs w:val="30"/>
        </w:rPr>
        <w:t>.............................................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.</w:t>
      </w:r>
      <w:r>
        <w:rPr>
          <w:rFonts w:ascii="Arial" w:hAnsi="Arial" w:cs="Arial" w:eastAsia="Arial" w:hint="default"/>
          <w:b/>
          <w:bCs/>
          <w:spacing w:val="-34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47</w:t>
      </w:r>
      <w:r>
        <w:rPr>
          <w:rFonts w:ascii="宋体" w:hAnsi="宋体" w:cs="宋体" w:eastAsia="宋体" w:hint="default"/>
          <w:w w:val="100"/>
          <w:sz w:val="30"/>
          <w:szCs w:val="30"/>
        </w:rPr>
        <w:t> </w:t>
      </w:r>
    </w:p>
    <w:p>
      <w:pPr>
        <w:tabs>
          <w:tab w:pos="8965" w:val="left" w:leader="none"/>
        </w:tabs>
        <w:spacing w:before="255"/>
        <w:ind w:left="30" w:right="0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十一、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备查文件目录</w:t>
      </w:r>
      <w:r>
        <w:rPr>
          <w:rFonts w:ascii="Microsoft JhengHei" w:hAnsi="Microsoft JhengHei" w:cs="Microsoft JhengHei" w:eastAsia="Microsoft JhengHei" w:hint="default"/>
          <w:b/>
          <w:bCs/>
          <w:spacing w:val="45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pacing w:val="38"/>
          <w:sz w:val="30"/>
          <w:szCs w:val="30"/>
        </w:rPr>
        <w:t>.......................................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.</w:t>
      </w:r>
      <w:r>
        <w:rPr>
          <w:rFonts w:ascii="Arial" w:hAnsi="Arial" w:cs="Arial" w:eastAsia="Arial" w:hint="default"/>
          <w:b/>
          <w:bCs/>
          <w:spacing w:val="-34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82</w:t>
      </w:r>
      <w:r>
        <w:rPr>
          <w:rFonts w:ascii="宋体" w:hAnsi="宋体" w:cs="宋体" w:eastAsia="宋体" w:hint="default"/>
          <w:w w:val="100"/>
          <w:sz w:val="30"/>
          <w:szCs w:val="30"/>
        </w:rPr>
        <w:t> </w:t>
      </w:r>
    </w:p>
    <w:p>
      <w:pPr>
        <w:spacing w:after="0"/>
        <w:jc w:val="center"/>
        <w:rPr>
          <w:rFonts w:ascii="宋体" w:hAnsi="宋体" w:cs="宋体" w:eastAsia="宋体" w:hint="default"/>
          <w:sz w:val="30"/>
          <w:szCs w:val="30"/>
        </w:rPr>
        <w:sectPr>
          <w:pgSz w:w="11900" w:h="16840"/>
          <w:pgMar w:header="876" w:footer="840" w:top="1080" w:bottom="1020" w:left="110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849" w:val="left" w:leader="none"/>
        </w:tabs>
        <w:spacing w:before="62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一、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30"/>
          <w:szCs w:val="30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30"/>
          <w:szCs w:val="30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30"/>
          <w:szCs w:val="30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30"/>
          <w:szCs w:val="30"/>
        </w:rPr>
        <w:t>情况简介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39"/>
          <w:szCs w:val="39"/>
        </w:rPr>
      </w:pPr>
    </w:p>
    <w:p>
      <w:pPr>
        <w:pStyle w:val="BodyText"/>
        <w:spacing w:line="355" w:lineRule="auto" w:before="0"/>
        <w:ind w:left="868" w:right="3093" w:hanging="720"/>
        <w:jc w:val="left"/>
        <w:rPr>
          <w:rFonts w:ascii="宋体" w:hAnsi="宋体" w:cs="宋体" w:eastAsia="宋体" w:hint="default"/>
        </w:rPr>
      </w:pPr>
      <w:r>
        <w:rPr/>
        <w:t>（一）公司法定中文名称</w:t>
      </w:r>
      <w:r>
        <w:rPr>
          <w:rFonts w:ascii="宋体" w:hAnsi="宋体" w:cs="宋体" w:eastAsia="宋体" w:hint="default"/>
        </w:rPr>
        <w:t>: 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 </w:t>
      </w:r>
      <w:r>
        <w:rPr/>
        <w:t>公司法定英文名称：</w:t>
      </w:r>
      <w:r>
        <w:rPr>
          <w:rFonts w:ascii="宋体" w:hAnsi="宋体" w:cs="宋体" w:eastAsia="宋体" w:hint="default"/>
        </w:rPr>
        <w:t>SHENZHEN TECHO TELECOM., LTD. </w:t>
      </w:r>
    </w:p>
    <w:p>
      <w:pPr>
        <w:pStyle w:val="BodyText"/>
        <w:spacing w:line="240" w:lineRule="auto" w:before="41"/>
        <w:ind w:left="86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（二）法定代表人姓名：宋波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（三）公司董事会秘书：舒晓玲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</w:t>
      </w:r>
      <w:r>
        <w:rPr/>
        <w:t>证券事务代表：曾昭静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</w:t>
      </w:r>
      <w:r>
        <w:rPr/>
        <w:t>联系电话：</w:t>
      </w:r>
      <w:r>
        <w:rPr>
          <w:rFonts w:ascii="宋体" w:hAnsi="宋体" w:cs="宋体" w:eastAsia="宋体" w:hint="default"/>
        </w:rPr>
        <w:t>0755-82910290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</w:t>
      </w:r>
      <w:r>
        <w:rPr/>
        <w:t>传真：</w:t>
      </w:r>
      <w:r>
        <w:rPr>
          <w:rFonts w:ascii="宋体" w:hAnsi="宋体" w:cs="宋体" w:eastAsia="宋体" w:hint="default"/>
        </w:rPr>
        <w:t>0755-82910304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</w:t>
      </w:r>
      <w:r>
        <w:rPr/>
        <w:t>电子信箱：</w:t>
      </w:r>
      <w:r>
        <w:rPr>
          <w:rFonts w:ascii="宋体" w:hAnsi="宋体" w:cs="宋体" w:eastAsia="宋体" w:hint="default"/>
        </w:rPr>
      </w:r>
      <w:hyperlink r:id="rId7">
        <w:r>
          <w:rPr>
            <w:rFonts w:ascii="宋体" w:hAnsi="宋体" w:cs="宋体" w:eastAsia="宋体" w:hint="default"/>
            <w:u w:val="single" w:color="000000"/>
          </w:rPr>
          <w:t>sznivs@163.com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8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联系地址：深圳市福田区滨河路北与彩田路东联合广场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</w:t>
      </w:r>
    </w:p>
    <w:p>
      <w:pPr>
        <w:spacing w:before="162"/>
        <w:ind w:left="77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127"/>
        <w:ind w:left="147" w:right="0"/>
        <w:jc w:val="left"/>
        <w:rPr>
          <w:rFonts w:ascii="宋体" w:hAnsi="宋体" w:cs="宋体" w:eastAsia="宋体" w:hint="default"/>
        </w:rPr>
      </w:pPr>
      <w:r>
        <w:rPr/>
        <w:t>（四）公司注册地址：深圳市福田区滨河路北与彩田路东联合广场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公司办公地址：深圳市福田区滨河路北与彩田路东联合广场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867" w:right="3093" w:firstLine="480"/>
        <w:jc w:val="left"/>
        <w:rPr>
          <w:rFonts w:ascii="宋体" w:hAnsi="宋体" w:cs="宋体" w:eastAsia="宋体" w:hint="default"/>
        </w:rPr>
      </w:pPr>
      <w:r>
        <w:rPr/>
        <w:t>邮政编码：</w:t>
      </w:r>
      <w:r>
        <w:rPr>
          <w:rFonts w:ascii="宋体" w:hAnsi="宋体" w:cs="宋体" w:eastAsia="宋体" w:hint="default"/>
        </w:rPr>
        <w:t>518033 </w:t>
      </w:r>
      <w:r>
        <w:rPr/>
        <w:t>公司电子信箱：</w:t>
      </w:r>
      <w:r>
        <w:rPr>
          <w:rFonts w:ascii="宋体" w:hAnsi="宋体" w:cs="宋体" w:eastAsia="宋体" w:hint="default"/>
        </w:rPr>
      </w:r>
      <w:hyperlink r:id="rId7">
        <w:r>
          <w:rPr>
            <w:rFonts w:ascii="宋体" w:hAnsi="宋体" w:cs="宋体" w:eastAsia="宋体" w:hint="default"/>
            <w:u w:val="single" w:color="000000"/>
          </w:rPr>
          <w:t>sznivs@163.com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86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（五）公司选定的信息披露报纸名称</w:t>
      </w:r>
      <w:r>
        <w:rPr>
          <w:spacing w:val="-120"/>
        </w:rPr>
        <w:t>：</w:t>
      </w:r>
      <w:r>
        <w:rPr/>
        <w:t>《证券时报》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登载年度报告的中国证监会</w:t>
      </w:r>
      <w:r>
        <w:rPr>
          <w:rFonts w:ascii="宋体" w:hAnsi="宋体" w:cs="宋体" w:eastAsia="宋体" w:hint="default"/>
        </w:rPr>
        <w:t>指</w:t>
      </w:r>
      <w:r>
        <w:rPr/>
        <w:t>定</w:t>
      </w:r>
      <w:r>
        <w:rPr>
          <w:rFonts w:ascii="宋体" w:hAnsi="宋体" w:cs="宋体" w:eastAsia="宋体" w:hint="default"/>
        </w:rPr>
        <w:t>网站</w:t>
      </w:r>
      <w:r>
        <w:rPr/>
        <w:t>的</w:t>
      </w:r>
      <w:r>
        <w:rPr>
          <w:rFonts w:ascii="宋体" w:hAnsi="宋体" w:cs="宋体" w:eastAsia="宋体" w:hint="default"/>
        </w:rPr>
        <w:t>网</w:t>
      </w:r>
      <w:r>
        <w:rPr/>
        <w:t>址：</w:t>
      </w:r>
      <w:r>
        <w:rPr>
          <w:rFonts w:ascii="宋体" w:hAnsi="宋体" w:cs="宋体" w:eastAsia="宋体" w:hint="default"/>
        </w:rPr>
      </w:r>
      <w:hyperlink r:id="rId8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公司年度报告</w:t>
      </w:r>
      <w:r>
        <w:rPr>
          <w:rFonts w:ascii="宋体" w:hAnsi="宋体" w:cs="宋体" w:eastAsia="宋体" w:hint="default"/>
        </w:rPr>
        <w:t>备置</w:t>
      </w:r>
      <w:r>
        <w:rPr/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:</w:t>
      </w:r>
      <w:r>
        <w:rPr/>
        <w:t>董事会秘书办公室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六</w:t>
      </w:r>
      <w:r>
        <w:rPr/>
        <w:t>）公司股</w:t>
      </w:r>
      <w:r>
        <w:rPr>
          <w:rFonts w:ascii="宋体" w:hAnsi="宋体" w:cs="宋体" w:eastAsia="宋体" w:hint="default"/>
        </w:rPr>
        <w:t>票上</w:t>
      </w:r>
      <w:r>
        <w:rPr/>
        <w:t>市</w:t>
      </w:r>
      <w:r>
        <w:rPr>
          <w:rFonts w:ascii="宋体" w:hAnsi="宋体" w:cs="宋体" w:eastAsia="宋体" w:hint="default"/>
        </w:rPr>
        <w:t>交易所</w:t>
      </w:r>
      <w:r>
        <w:rPr/>
        <w:t>：深圳证券</w:t>
      </w:r>
      <w:r>
        <w:rPr>
          <w:rFonts w:ascii="宋体" w:hAnsi="宋体" w:cs="宋体" w:eastAsia="宋体" w:hint="default"/>
        </w:rPr>
        <w:t>交易所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股</w:t>
      </w:r>
      <w:r>
        <w:rPr>
          <w:rFonts w:ascii="宋体" w:hAnsi="宋体" w:cs="宋体" w:eastAsia="宋体" w:hint="default"/>
        </w:rPr>
        <w:t>票简</w:t>
      </w:r>
      <w:r>
        <w:rPr/>
        <w:t>称： </w:t>
      </w:r>
      <w:r>
        <w:rPr>
          <w:rFonts w:ascii="宋体" w:hAnsi="宋体" w:cs="宋体" w:eastAsia="宋体" w:hint="default"/>
        </w:rPr>
        <w:t>ST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太光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代码：</w:t>
      </w:r>
      <w:r>
        <w:rPr>
          <w:rFonts w:ascii="宋体" w:hAnsi="宋体" w:cs="宋体" w:eastAsia="宋体" w:hint="default"/>
        </w:rPr>
        <w:t>000555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60" w:lineRule="auto"/>
        <w:ind w:left="267" w:right="4411" w:hanging="12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七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/>
        <w:t>有</w:t>
      </w:r>
      <w:r>
        <w:rPr>
          <w:rFonts w:ascii="宋体" w:hAnsi="宋体" w:cs="宋体" w:eastAsia="宋体" w:hint="default"/>
        </w:rPr>
        <w:t>关资料</w:t>
      </w:r>
      <w:r>
        <w:rPr/>
        <w:t>：</w:t>
      </w:r>
      <w:r>
        <w:rPr>
          <w:rFonts w:ascii="宋体" w:hAnsi="宋体" w:cs="宋体" w:eastAsia="宋体" w:hint="default"/>
        </w:rPr>
        <w:t> 1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首次</w:t>
      </w:r>
      <w:r>
        <w:rPr/>
        <w:t>注册</w:t>
      </w:r>
      <w:r>
        <w:rPr>
          <w:rFonts w:ascii="宋体" w:hAnsi="宋体" w:cs="宋体" w:eastAsia="宋体" w:hint="default"/>
        </w:rPr>
        <w:t>日期</w:t>
      </w:r>
      <w:r>
        <w:rPr/>
        <w:t>：</w:t>
      </w:r>
      <w:r>
        <w:rPr>
          <w:rFonts w:ascii="宋体" w:hAnsi="宋体" w:cs="宋体" w:eastAsia="宋体" w:hint="default"/>
        </w:rPr>
        <w:t>1994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355" w:lineRule="auto" w:before="117"/>
        <w:ind w:left="267" w:right="3093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首次</w:t>
      </w:r>
      <w:r>
        <w:rPr/>
        <w:t>注册地址：</w:t>
      </w:r>
      <w:r>
        <w:rPr>
          <w:rFonts w:ascii="宋体" w:hAnsi="宋体" w:cs="宋体" w:eastAsia="宋体" w:hint="default"/>
        </w:rPr>
        <w:t>贵州省凯里</w:t>
      </w:r>
      <w:r>
        <w:rPr/>
        <w:t>市</w:t>
      </w:r>
      <w:r>
        <w:rPr>
          <w:rFonts w:ascii="宋体" w:hAnsi="宋体" w:cs="宋体" w:eastAsia="宋体" w:hint="default"/>
        </w:rPr>
        <w:t>环城西</w:t>
      </w:r>
      <w:r>
        <w:rPr/>
        <w:t>路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92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注册登</w:t>
      </w:r>
      <w:r>
        <w:rPr>
          <w:rFonts w:ascii="宋体" w:hAnsi="宋体" w:cs="宋体" w:eastAsia="宋体" w:hint="default"/>
        </w:rPr>
        <w:t>记日期</w:t>
      </w:r>
      <w:r>
        <w:rPr/>
        <w:t>：</w:t>
      </w:r>
      <w:r>
        <w:rPr>
          <w:rFonts w:ascii="宋体" w:hAnsi="宋体" w:cs="宋体" w:eastAsia="宋体" w:hint="default"/>
        </w:rPr>
        <w:t>2001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267" w:right="0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注册地址：深圳市福田区</w:t>
      </w:r>
      <w:r>
        <w:rPr>
          <w:rFonts w:ascii="宋体" w:hAnsi="宋体" w:cs="宋体" w:eastAsia="宋体" w:hint="default"/>
        </w:rPr>
        <w:t>天安数</w:t>
      </w:r>
      <w:r>
        <w:rPr/>
        <w:t>码</w:t>
      </w:r>
      <w:r>
        <w:rPr>
          <w:rFonts w:ascii="宋体" w:hAnsi="宋体" w:cs="宋体" w:eastAsia="宋体" w:hint="default"/>
        </w:rPr>
        <w:t>城天吉大厦</w:t>
      </w:r>
      <w:r>
        <w:rPr/>
        <w:t>四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A2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注册登</w:t>
      </w:r>
      <w:r>
        <w:rPr>
          <w:rFonts w:ascii="宋体" w:hAnsi="宋体" w:cs="宋体" w:eastAsia="宋体" w:hint="default"/>
        </w:rPr>
        <w:t>记日期</w:t>
      </w:r>
      <w:r>
        <w:rPr/>
        <w:t>：</w:t>
      </w:r>
      <w:r>
        <w:rPr>
          <w:rFonts w:ascii="宋体" w:hAnsi="宋体" w:cs="宋体" w:eastAsia="宋体" w:hint="default"/>
        </w:rPr>
        <w:t>2002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267" w:right="0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注册地址：深圳市福田区</w:t>
      </w:r>
      <w:r>
        <w:rPr>
          <w:rFonts w:ascii="宋体" w:hAnsi="宋体" w:cs="宋体" w:eastAsia="宋体" w:hint="default"/>
        </w:rPr>
        <w:t>泰然工业</w:t>
      </w:r>
      <w:r>
        <w:rPr/>
        <w:t>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栋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 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注册登</w:t>
      </w:r>
      <w:r>
        <w:rPr>
          <w:rFonts w:ascii="宋体" w:hAnsi="宋体" w:cs="宋体" w:eastAsia="宋体" w:hint="default"/>
        </w:rPr>
        <w:t>记日期</w:t>
      </w:r>
      <w:r>
        <w:rPr/>
        <w:t>：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267" w:right="0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</w:rPr>
        <w:t>、企业</w:t>
      </w:r>
      <w:r>
        <w:rPr/>
        <w:t>法人</w:t>
      </w:r>
      <w:r>
        <w:rPr>
          <w:rFonts w:ascii="宋体" w:hAnsi="宋体" w:cs="宋体" w:eastAsia="宋体" w:hint="default"/>
        </w:rPr>
        <w:t>营业执照</w:t>
      </w:r>
      <w:r>
        <w:rPr/>
        <w:t>注册</w:t>
      </w:r>
      <w:r>
        <w:rPr>
          <w:rFonts w:ascii="宋体" w:hAnsi="宋体" w:cs="宋体" w:eastAsia="宋体" w:hint="default"/>
        </w:rPr>
        <w:t>号</w:t>
      </w:r>
      <w:r>
        <w:rPr/>
        <w:t>：</w:t>
      </w:r>
      <w:r>
        <w:rPr>
          <w:rFonts w:ascii="宋体" w:hAnsi="宋体" w:cs="宋体" w:eastAsia="宋体" w:hint="default"/>
        </w:rPr>
        <w:t>440301103593790 </w:t>
      </w:r>
    </w:p>
    <w:p>
      <w:pPr>
        <w:pStyle w:val="BodyText"/>
        <w:spacing w:line="240" w:lineRule="auto" w:before="41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、税</w:t>
      </w:r>
      <w:r>
        <w:rPr/>
        <w:t>务登</w:t>
      </w:r>
      <w:r>
        <w:rPr>
          <w:rFonts w:ascii="宋体" w:hAnsi="宋体" w:cs="宋体" w:eastAsia="宋体" w:hint="default"/>
        </w:rPr>
        <w:t>记号</w:t>
      </w:r>
      <w:r>
        <w:rPr/>
        <w:t>码：深</w:t>
      </w:r>
      <w:r>
        <w:rPr>
          <w:rFonts w:ascii="宋体" w:hAnsi="宋体" w:cs="宋体" w:eastAsia="宋体" w:hint="default"/>
        </w:rPr>
        <w:t>税</w:t>
      </w:r>
      <w:r>
        <w:rPr/>
        <w:t>登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440301726198124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、组织机构</w:t>
      </w:r>
      <w:r>
        <w:rPr/>
        <w:t>代码：</w:t>
      </w:r>
      <w:r>
        <w:rPr>
          <w:rFonts w:ascii="宋体" w:hAnsi="宋体" w:cs="宋体" w:eastAsia="宋体" w:hint="default"/>
        </w:rPr>
        <w:t>72619812-4 </w:t>
      </w:r>
    </w:p>
    <w:p>
      <w:pPr>
        <w:pStyle w:val="BodyText"/>
        <w:spacing w:line="240" w:lineRule="auto" w:before="156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的会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名称：中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的会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办公地址：北</w:t>
      </w:r>
      <w:r>
        <w:rPr>
          <w:rFonts w:ascii="宋体" w:hAnsi="宋体" w:cs="宋体" w:eastAsia="宋体" w:hint="default"/>
        </w:rPr>
        <w:t>京丰台</w:t>
      </w:r>
      <w:r>
        <w:rPr/>
        <w:t>区</w:t>
      </w:r>
      <w:r>
        <w:rPr>
          <w:rFonts w:ascii="宋体" w:hAnsi="宋体" w:cs="宋体" w:eastAsia="宋体" w:hint="default"/>
        </w:rPr>
        <w:t>星火</w:t>
      </w:r>
      <w:r>
        <w:rPr/>
        <w:t>路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号昌宁大厦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0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81"/>
        <w:ind w:left="339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二、会</w:t>
      </w:r>
      <w:r>
        <w:rPr>
          <w:rFonts w:ascii="Microsoft JhengHei" w:hAnsi="Microsoft JhengHei" w:cs="Microsoft JhengHei" w:eastAsia="Microsoft JhengHei" w:hint="default"/>
        </w:rPr>
        <w:t>计数据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业务数据摘</w:t>
      </w:r>
      <w:r>
        <w:rPr>
          <w:rFonts w:ascii="Microsoft JhengHei" w:hAnsi="Microsoft JhengHei" w:cs="Microsoft JhengHei" w:eastAsia="Microsoft JhengHei" w:hint="default"/>
        </w:rPr>
        <w:t>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3"/>
        <w:spacing w:line="367" w:lineRule="exact"/>
        <w:ind w:left="10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（一）本年度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利润指标情况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36"/>
        <w:ind w:left="0" w:right="80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6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3"/>
        <w:gridCol w:w="3048"/>
      </w:tblGrid>
      <w:tr>
        <w:trPr>
          <w:trHeight w:val="458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tabs>
                <w:tab w:pos="527" w:val="left" w:leader="none"/>
              </w:tabs>
              <w:spacing w:line="240" w:lineRule="auto" w:before="31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1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3,668,180.27 </w:t>
            </w:r>
          </w:p>
        </w:tc>
      </w:tr>
      <w:tr>
        <w:trPr>
          <w:trHeight w:val="461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3,666,740.27 </w:t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3,666,740.27 </w:t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扣除非经常性损益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-12,410,963.01 </w:t>
            </w:r>
          </w:p>
        </w:tc>
      </w:tr>
      <w:tr>
        <w:trPr>
          <w:trHeight w:val="461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-1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8,531,112.90 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648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t>注</w:t>
      </w:r>
      <w:r>
        <w:rPr>
          <w:rFonts w:ascii="宋体" w:hAnsi="宋体" w:cs="宋体" w:eastAsia="宋体" w:hint="default"/>
        </w:rPr>
        <w:t>:</w:t>
      </w:r>
      <w:r>
        <w:rPr>
          <w:rFonts w:ascii="宋体" w:hAnsi="宋体" w:cs="宋体" w:eastAsia="宋体" w:hint="default"/>
        </w:rPr>
        <w:t>扣除</w:t>
      </w:r>
      <w:r>
        <w:rPr/>
        <w:t>的</w:t>
      </w:r>
      <w:r>
        <w:rPr>
          <w:rFonts w:ascii="宋体" w:hAnsi="宋体" w:cs="宋体" w:eastAsia="宋体" w:hint="default"/>
        </w:rPr>
        <w:t>非经常性损益</w:t>
      </w:r>
      <w:r>
        <w:rPr>
          <w:rFonts w:ascii="宋体" w:hAnsi="宋体" w:cs="宋体" w:eastAsia="宋体" w:hint="default"/>
        </w:rPr>
        <w:t>项目和涉及金</w:t>
      </w:r>
      <w:r>
        <w:rPr>
          <w:rFonts w:ascii="宋体" w:hAnsi="宋体" w:cs="宋体" w:eastAsia="宋体" w:hint="default"/>
        </w:rPr>
        <w:t>额</w:t>
      </w:r>
      <w:r>
        <w:rPr/>
        <w:t>：</w:t>
      </w:r>
      <w:r>
        <w:rPr>
          <w:rFonts w:ascii="宋体" w:hAnsi="宋体" w:cs="宋体" w:eastAsia="宋体" w:hint="default"/>
        </w:rPr>
        <w:t>                   </w:t>
      </w:r>
      <w:r>
        <w:rPr>
          <w:rFonts w:ascii="宋体" w:hAnsi="宋体" w:cs="宋体" w:eastAsia="宋体" w:hint="default"/>
          <w:w w:val="100"/>
          <w:sz w:val="21"/>
          <w:szCs w:val="21"/>
        </w:rPr>
        <w:t>  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6"/>
        <w:ind w:left="0" w:right="643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7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8"/>
        <w:gridCol w:w="3048"/>
      </w:tblGrid>
      <w:tr>
        <w:trPr>
          <w:trHeight w:val="449" w:hRule="exact"/>
        </w:trPr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tabs>
                <w:tab w:pos="739" w:val="left" w:leader="none"/>
              </w:tabs>
              <w:spacing w:line="240" w:lineRule="auto" w:before="31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1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75" w:hRule="exact"/>
        </w:trPr>
        <w:tc>
          <w:tcPr>
            <w:tcW w:w="6298" w:type="dxa"/>
            <w:tcBorders>
              <w:top w:val="single" w:sz="11" w:space="0" w:color="DFDFD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坏账准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冲回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11" w:space="0" w:color="DFDFD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16,079,143.28 </w:t>
            </w:r>
          </w:p>
        </w:tc>
      </w:tr>
      <w:tr>
        <w:trPr>
          <w:trHeight w:val="468" w:hRule="exact"/>
        </w:trPr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-1,440.00 </w:t>
            </w:r>
          </w:p>
        </w:tc>
      </w:tr>
      <w:tr>
        <w:trPr>
          <w:trHeight w:val="449" w:hRule="exact"/>
        </w:trPr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16,077,703.28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67" w:lineRule="exact"/>
        <w:ind w:left="100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</w:t>
      </w:r>
      <w:r>
        <w:rPr>
          <w:rFonts w:ascii="Microsoft JhengHei" w:hAnsi="Microsoft JhengHei" w:cs="Microsoft JhengHei" w:eastAsia="Microsoft JhengHei" w:hint="default"/>
        </w:rPr>
        <w:t>截至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近三</w:t>
      </w:r>
      <w:r>
        <w:rPr/>
        <w:t>年的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</w:t>
      </w:r>
      <w:r>
        <w:rPr>
          <w:rFonts w:ascii="Microsoft JhengHei" w:hAnsi="Microsoft JhengHei" w:cs="Microsoft JhengHei" w:eastAsia="Microsoft JhengHei" w:hint="default"/>
        </w:rPr>
        <w:t>计数据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82"/>
        <w:ind w:left="1007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要会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计数据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56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2093"/>
        <w:gridCol w:w="2002"/>
        <w:gridCol w:w="1992"/>
        <w:gridCol w:w="2102"/>
      </w:tblGrid>
      <w:tr>
        <w:trPr>
          <w:trHeight w:val="523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right="7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8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营业总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85,555,767.00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4,909,038.90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1,642.82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20,616,013.42 </w:t>
            </w:r>
          </w:p>
        </w:tc>
      </w:tr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8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3,666,740.27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-7,952,820.94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187,854.91 </w:t>
            </w:r>
          </w:p>
        </w:tc>
      </w:tr>
      <w:tr>
        <w:trPr>
          <w:trHeight w:val="523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3,666,740.27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-7,952,820.94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187,854.91 </w:t>
            </w:r>
          </w:p>
        </w:tc>
      </w:tr>
      <w:tr>
        <w:trPr>
          <w:trHeight w:val="710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6" w:lineRule="exact" w:before="19"/>
              <w:ind w:left="100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扣除非经常性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-12,410,963.01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-11,335,105.02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-3,632,116.37 </w:t>
            </w:r>
          </w:p>
        </w:tc>
      </w:tr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动产生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8,531,112.90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-38,943,558.67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6,440.42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080" w:bottom="1020" w:left="600" w:right="10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2093"/>
        <w:gridCol w:w="2002"/>
        <w:gridCol w:w="1992"/>
        <w:gridCol w:w="2102"/>
      </w:tblGrid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59,481,826.25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23,259,440.91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155.73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33,190,883.80 </w:t>
            </w:r>
          </w:p>
        </w:tc>
      </w:tr>
      <w:tr>
        <w:trPr>
          <w:trHeight w:val="523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-129,855,295.40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-133,522,035.67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-125,569,214.73 </w:t>
            </w:r>
          </w:p>
        </w:tc>
      </w:tr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90,627,680.00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90,627,680.00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90,627,680.00 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3"/>
        <w:spacing w:line="367" w:lineRule="exact"/>
        <w:ind w:left="1008" w:right="24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932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2011"/>
        <w:gridCol w:w="1920"/>
        <w:gridCol w:w="1771"/>
        <w:gridCol w:w="1651"/>
      </w:tblGrid>
      <w:tr>
        <w:trPr>
          <w:trHeight w:val="47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7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7"/>
              <w:ind w:left="6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％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147"/>
              <w:ind w:left="-1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48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基本每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23" w:space="0" w:color="DCDCDC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6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0.040 </w:t>
            </w:r>
          </w:p>
        </w:tc>
        <w:tc>
          <w:tcPr>
            <w:tcW w:w="1920" w:type="dxa"/>
            <w:tcBorders>
              <w:top w:val="single" w:sz="23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-0.088 </w:t>
            </w:r>
          </w:p>
        </w:tc>
        <w:tc>
          <w:tcPr>
            <w:tcW w:w="1771" w:type="dxa"/>
            <w:tcBorders>
              <w:top w:val="single" w:sz="23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tcBorders>
              <w:top w:val="single" w:sz="23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0.002 </w:t>
            </w:r>
          </w:p>
        </w:tc>
      </w:tr>
      <w:tr>
        <w:trPr>
          <w:trHeight w:val="518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6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0.040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-0.088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0.002 </w:t>
            </w:r>
          </w:p>
        </w:tc>
      </w:tr>
      <w:tr>
        <w:trPr>
          <w:trHeight w:val="523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7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扣除非经常性损益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基本每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6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-0.137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-0.125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-0.04 </w:t>
            </w:r>
          </w:p>
        </w:tc>
      </w:tr>
      <w:tr>
        <w:trPr>
          <w:trHeight w:val="379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6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140" w:hRule="exact"/>
        </w:trPr>
        <w:tc>
          <w:tcPr>
            <w:tcW w:w="27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1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4" w:lineRule="auto"/>
              <w:ind w:left="19" w:right="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扣除非经常性损益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加权平均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6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590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4" w:lineRule="auto"/>
              <w:ind w:left="19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动产生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现金流量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13" w:space="0" w:color="DCDCDC"/>
              <w:bottom w:val="single" w:sz="1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7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0.09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1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-0.43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54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0.00007 </w:t>
            </w:r>
          </w:p>
        </w:tc>
      </w:tr>
      <w:tr>
        <w:trPr>
          <w:trHeight w:val="312" w:hRule="exact"/>
        </w:trPr>
        <w:tc>
          <w:tcPr>
            <w:tcW w:w="27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2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2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4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112" w:hRule="exact"/>
        </w:trPr>
        <w:tc>
          <w:tcPr>
            <w:tcW w:w="27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46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9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市公司股东的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19" w:space="0" w:color="DCDCDC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6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-1.43 </w:t>
            </w:r>
          </w:p>
        </w:tc>
        <w:tc>
          <w:tcPr>
            <w:tcW w:w="1920" w:type="dxa"/>
            <w:tcBorders>
              <w:top w:val="single" w:sz="19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-1.47 </w:t>
            </w:r>
          </w:p>
        </w:tc>
        <w:tc>
          <w:tcPr>
            <w:tcW w:w="1771" w:type="dxa"/>
            <w:tcBorders>
              <w:top w:val="single" w:sz="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-1.39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 w:before="106"/>
        <w:ind w:left="1128" w:right="249"/>
        <w:jc w:val="left"/>
        <w:rPr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利润表附表</w:t>
      </w:r>
      <w:r>
        <w:rPr/>
        <w:t>：</w:t>
      </w:r>
      <w:r>
        <w:rPr>
          <w:b w:val="0"/>
          <w:bCs w:val="0"/>
        </w:rPr>
      </w:r>
    </w:p>
    <w:p>
      <w:pPr>
        <w:pStyle w:val="BodyText"/>
        <w:spacing w:line="458" w:lineRule="auto" w:before="215"/>
        <w:ind w:left="647" w:right="249" w:firstLine="48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880001pt;margin-top:60.765621pt;width:462.75pt;height:166.1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6"/>
                    <w:gridCol w:w="917"/>
                    <w:gridCol w:w="869"/>
                    <w:gridCol w:w="946"/>
                    <w:gridCol w:w="946"/>
                    <w:gridCol w:w="917"/>
                    <w:gridCol w:w="917"/>
                    <w:gridCol w:w="922"/>
                    <w:gridCol w:w="1022"/>
                  </w:tblGrid>
                  <w:tr>
                    <w:trPr>
                      <w:trHeight w:val="509" w:hRule="exact"/>
                    </w:trPr>
                    <w:tc>
                      <w:tcPr>
                        <w:tcW w:w="178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3677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3778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2009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11" w:hRule="exact"/>
                    </w:trPr>
                    <w:tc>
                      <w:tcPr>
                        <w:tcW w:w="17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9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6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3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4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2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699" w:hRule="exact"/>
                    </w:trPr>
                    <w:tc>
                      <w:tcPr>
                        <w:tcW w:w="178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/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全面摊薄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加权平均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6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基本每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6"/>
                          <w:ind w:left="1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全面摊薄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加权平均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6"/>
                          <w:ind w:left="1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基本每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6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w="1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exact" w:before="87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0.040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0.040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-0.088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-0.088 </w:t>
                        </w:r>
                      </w:p>
                    </w:tc>
                  </w:tr>
                  <w:tr>
                    <w:trPr>
                      <w:trHeight w:val="874" w:hRule="exact"/>
                    </w:trPr>
                    <w:tc>
                      <w:tcPr>
                        <w:tcW w:w="1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9" w:right="95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扣除非经常性损益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-0.137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-0.137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-0.125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-0.125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中国证监会《公</w:t>
      </w:r>
      <w:r>
        <w:rPr>
          <w:rFonts w:ascii="宋体" w:hAnsi="宋体" w:cs="宋体" w:eastAsia="宋体" w:hint="default"/>
          <w:spacing w:val="-2"/>
        </w:rPr>
        <w:t>开发行</w:t>
      </w:r>
      <w:r>
        <w:rPr>
          <w:spacing w:val="-2"/>
        </w:rPr>
        <w:t>证券的公司信息披露编报</w:t>
      </w:r>
      <w:r>
        <w:rPr>
          <w:rFonts w:ascii="宋体" w:hAnsi="宋体" w:cs="宋体" w:eastAsia="宋体" w:hint="default"/>
          <w:spacing w:val="-2"/>
        </w:rPr>
        <w:t>规则第九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-</w:t>
      </w:r>
      <w:r>
        <w:rPr>
          <w:rFonts w:ascii="宋体" w:hAnsi="宋体" w:cs="宋体" w:eastAsia="宋体" w:hint="default"/>
          <w:spacing w:val="-2"/>
        </w:rPr>
        <w:t>净资</w:t>
      </w:r>
      <w:r>
        <w:rPr>
          <w:rFonts w:ascii="宋体" w:hAnsi="宋体" w:cs="宋体" w:eastAsia="宋体" w:hint="default"/>
          <w:spacing w:val="-2"/>
        </w:rPr>
        <w:t>产收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率和每</w:t>
      </w:r>
      <w:r>
        <w:rPr>
          <w:spacing w:val="-2"/>
        </w:rPr>
        <w:t>股</w:t>
      </w:r>
      <w:r>
        <w:rPr/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算及</w:t>
      </w:r>
      <w:r>
        <w:rPr/>
        <w:t>披露》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61"/>
        <w:ind w:left="648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</w:rPr>
        <w:t>                 </w:t>
      </w:r>
      <w:r>
        <w:rPr>
          <w:rFonts w:ascii="宋体"/>
          <w:w w:val="100"/>
          <w:sz w:val="21"/>
        </w:rPr>
        <w:t> 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080" w:bottom="1020" w:left="600" w:right="9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367" w:lineRule="exact"/>
        <w:ind w:left="2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内股</w:t>
      </w:r>
      <w:r>
        <w:rPr>
          <w:rFonts w:ascii="Microsoft JhengHei" w:hAnsi="Microsoft JhengHei" w:cs="Microsoft JhengHei" w:eastAsia="Microsoft JhengHei" w:hint="default"/>
        </w:rPr>
        <w:t>东权益变动情况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变动原因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08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87"/>
        <w:gridCol w:w="1469"/>
        <w:gridCol w:w="1666"/>
        <w:gridCol w:w="1776"/>
        <w:gridCol w:w="1781"/>
      </w:tblGrid>
      <w:tr>
        <w:trPr>
          <w:trHeight w:val="518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90,627,680.00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54,221,698.82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2,237,046.65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-280,608,461.14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-133,522,035.67</w:t>
            </w:r>
          </w:p>
        </w:tc>
      </w:tr>
      <w:tr>
        <w:trPr>
          <w:trHeight w:val="523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3,666,740.27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3,666,740.27 </w:t>
            </w:r>
          </w:p>
        </w:tc>
      </w:tr>
      <w:tr>
        <w:trPr>
          <w:trHeight w:val="518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523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90,627,680.00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54,221,698.82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2,237,046.65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-276,941,720.87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129,855,295.40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6"/>
        <w:ind w:left="43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动原因</w:t>
      </w:r>
      <w:r>
        <w:rPr>
          <w:rFonts w:ascii="宋体" w:hAnsi="宋体" w:cs="宋体" w:eastAsia="宋体" w:hint="default"/>
          <w:sz w:val="21"/>
          <w:szCs w:val="21"/>
        </w:rPr>
        <w:t>：报告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内实现盈</w:t>
      </w:r>
      <w:r>
        <w:rPr>
          <w:rFonts w:ascii="宋体" w:hAnsi="宋体" w:cs="宋体" w:eastAsia="宋体" w:hint="default"/>
          <w:sz w:val="21"/>
          <w:szCs w:val="21"/>
        </w:rPr>
        <w:t>利所</w:t>
      </w:r>
      <w:r>
        <w:rPr>
          <w:rFonts w:ascii="宋体" w:hAnsi="宋体" w:cs="宋体" w:eastAsia="宋体" w:hint="default"/>
          <w:sz w:val="21"/>
          <w:szCs w:val="21"/>
        </w:rPr>
        <w:t>致。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1"/>
        <w:spacing w:line="436" w:lineRule="exact"/>
        <w:ind w:left="328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-3"/>
        </w:rPr>
        <w:t>三</w:t>
      </w:r>
      <w:r>
        <w:rPr>
          <w:rFonts w:ascii="Microsoft JhengHei" w:hAnsi="Microsoft JhengHei" w:cs="Microsoft JhengHei" w:eastAsia="Microsoft JhengHei" w:hint="default"/>
          <w:spacing w:val="-3"/>
        </w:rPr>
        <w:t>、股本</w:t>
      </w:r>
      <w:r>
        <w:rPr>
          <w:rFonts w:ascii="Microsoft JhengHei" w:hAnsi="Microsoft JhengHei" w:cs="Microsoft JhengHei" w:eastAsia="Microsoft JhengHei" w:hint="default"/>
          <w:spacing w:val="-3"/>
        </w:rPr>
        <w:t>变动</w:t>
      </w:r>
      <w:r>
        <w:rPr>
          <w:rFonts w:ascii="Microsoft JhengHei" w:hAnsi="Microsoft JhengHei" w:cs="Microsoft JhengHei" w:eastAsia="Microsoft JhengHei" w:hint="default"/>
          <w:spacing w:val="-3"/>
        </w:rPr>
        <w:t>及股</w:t>
      </w:r>
      <w:r>
        <w:rPr>
          <w:rFonts w:ascii="Microsoft JhengHei" w:hAnsi="Microsoft JhengHei" w:cs="Microsoft JhengHei" w:eastAsia="Microsoft JhengHei" w:hint="default"/>
          <w:spacing w:val="-3"/>
        </w:rPr>
        <w:t>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Heading3"/>
        <w:spacing w:line="367" w:lineRule="exact"/>
        <w:ind w:left="72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</w:t>
      </w:r>
      <w:r>
        <w:rPr>
          <w:spacing w:val="-120"/>
        </w:rPr>
        <w:t>）</w:t>
      </w:r>
      <w:r>
        <w:rPr/>
        <w:t>、股本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7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股份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动情况</w:t>
      </w:r>
      <w:r>
        <w:rPr>
          <w:rFonts w:ascii="宋体" w:hAnsi="宋体" w:cs="宋体" w:eastAsia="宋体" w:hint="default"/>
        </w:rPr>
        <w:t>           </w:t>
      </w:r>
    </w:p>
    <w:p>
      <w:pPr>
        <w:pStyle w:val="BodyText"/>
        <w:spacing w:line="240" w:lineRule="auto"/>
        <w:ind w:left="707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不存在因送</w:t>
      </w:r>
      <w:r>
        <w:rPr/>
        <w:t>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转增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配</w:t>
      </w:r>
      <w:r>
        <w:rPr/>
        <w:t>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增发新</w:t>
      </w:r>
      <w:r>
        <w:rPr/>
        <w:t>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可转换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/>
        <w:t>券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、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2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实施</w:t>
      </w:r>
      <w:r>
        <w:rPr/>
        <w:t>股</w:t>
      </w:r>
      <w:r>
        <w:rPr>
          <w:rFonts w:ascii="宋体" w:hAnsi="宋体" w:cs="宋体" w:eastAsia="宋体" w:hint="default"/>
        </w:rPr>
        <w:t>权激励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原因引起</w:t>
      </w:r>
      <w:r>
        <w:rPr/>
        <w:t>股份</w:t>
      </w:r>
      <w:r>
        <w:rPr>
          <w:rFonts w:ascii="宋体" w:hAnsi="宋体" w:cs="宋体" w:eastAsia="宋体" w:hint="default"/>
        </w:rPr>
        <w:t>总数</w:t>
      </w:r>
      <w:r>
        <w:rPr>
          <w:rFonts w:ascii="宋体" w:hAnsi="宋体" w:cs="宋体" w:eastAsia="宋体" w:hint="default"/>
        </w:rPr>
        <w:t>及结</w:t>
      </w:r>
      <w:r>
        <w:rPr>
          <w:rFonts w:ascii="宋体" w:hAnsi="宋体" w:cs="宋体" w:eastAsia="宋体" w:hint="default"/>
        </w:rPr>
        <w:t>构变</w:t>
      </w:r>
      <w:r>
        <w:rPr>
          <w:rFonts w:ascii="宋体" w:hAnsi="宋体" w:cs="宋体" w:eastAsia="宋体" w:hint="default"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2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7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707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/>
        <w:t>有限</w:t>
      </w:r>
      <w:r>
        <w:rPr>
          <w:rFonts w:ascii="宋体" w:hAnsi="宋体" w:cs="宋体" w:eastAsia="宋体" w:hint="default"/>
        </w:rPr>
        <w:t>售条件</w:t>
      </w:r>
      <w:r>
        <w:rPr/>
        <w:t>股东的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0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2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3</w:t>
      </w:r>
      <w:r>
        <w:rPr>
          <w:rFonts w:ascii="宋体" w:hAnsi="宋体" w:cs="宋体" w:eastAsia="宋体" w:hint="default"/>
        </w:rPr>
        <w:t>、</w:t>
      </w:r>
      <w:r>
        <w:rPr/>
        <w:t>证券</w:t>
      </w:r>
      <w:r>
        <w:rPr>
          <w:rFonts w:ascii="宋体" w:hAnsi="宋体" w:cs="宋体" w:eastAsia="宋体" w:hint="default"/>
        </w:rPr>
        <w:t>发行</w:t>
      </w:r>
      <w:r>
        <w:rPr/>
        <w:t>与</w:t>
      </w:r>
      <w:r>
        <w:rPr>
          <w:rFonts w:ascii="宋体" w:hAnsi="宋体" w:cs="宋体" w:eastAsia="宋体" w:hint="default"/>
        </w:rPr>
        <w:t>上</w:t>
      </w:r>
      <w:r>
        <w:rPr/>
        <w:t>市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0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前</w:t>
      </w:r>
      <w:r>
        <w:rPr/>
        <w:t>三年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发行情况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7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截止本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末为止</w:t>
      </w:r>
      <w:r>
        <w:rPr/>
        <w:t>的</w:t>
      </w:r>
      <w:r>
        <w:rPr>
          <w:rFonts w:ascii="宋体" w:hAnsi="宋体" w:cs="宋体" w:eastAsia="宋体" w:hint="default"/>
        </w:rPr>
        <w:t>前</w:t>
      </w:r>
      <w:r>
        <w:rPr/>
        <w:t>三年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无新</w:t>
      </w:r>
      <w:r>
        <w:rPr/>
        <w:t>股</w:t>
      </w:r>
      <w:r>
        <w:rPr>
          <w:rFonts w:ascii="宋体" w:hAnsi="宋体" w:cs="宋体" w:eastAsia="宋体" w:hint="default"/>
        </w:rPr>
        <w:t>发行。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707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）公司股份</w:t>
      </w:r>
      <w:r>
        <w:rPr>
          <w:rFonts w:ascii="宋体" w:hAnsi="宋体" w:cs="宋体" w:eastAsia="宋体" w:hint="default"/>
        </w:rPr>
        <w:t>总数</w:t>
      </w:r>
      <w:r>
        <w:rPr>
          <w:rFonts w:ascii="宋体" w:hAnsi="宋体" w:cs="宋体" w:eastAsia="宋体" w:hint="default"/>
        </w:rPr>
        <w:t>及结</w:t>
      </w:r>
      <w:r>
        <w:rPr>
          <w:rFonts w:ascii="宋体" w:hAnsi="宋体" w:cs="宋体" w:eastAsia="宋体" w:hint="default"/>
        </w:rPr>
        <w:t>构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动情况</w:t>
      </w:r>
      <w:r>
        <w:rPr>
          <w:rFonts w:ascii="宋体" w:hAnsi="宋体" w:cs="宋体" w:eastAsia="宋体" w:hint="default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公司股份</w:t>
      </w:r>
      <w:r>
        <w:rPr>
          <w:rFonts w:ascii="宋体" w:hAnsi="宋体" w:cs="宋体" w:eastAsia="宋体" w:hint="default"/>
        </w:rPr>
        <w:t>总数</w:t>
      </w:r>
      <w:r>
        <w:rPr>
          <w:rFonts w:ascii="宋体" w:hAnsi="宋体" w:cs="宋体" w:eastAsia="宋体" w:hint="default"/>
        </w:rPr>
        <w:t>未发生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动，</w:t>
      </w:r>
      <w:r>
        <w:rPr>
          <w:rFonts w:ascii="宋体" w:hAnsi="宋体" w:cs="宋体" w:eastAsia="宋体" w:hint="default"/>
        </w:rPr>
        <w:t>但</w:t>
      </w:r>
      <w:r>
        <w:rPr/>
        <w:t>股份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因</w:t>
      </w:r>
      <w:r>
        <w:rPr/>
        <w:t>股</w:t>
      </w:r>
      <w:r>
        <w:rPr>
          <w:rFonts w:ascii="宋体" w:hAnsi="宋体" w:cs="宋体" w:eastAsia="宋体" w:hint="default"/>
        </w:rPr>
        <w:t>权分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实施后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/>
        <w:t>股份限</w:t>
      </w:r>
    </w:p>
    <w:p>
      <w:pPr>
        <w:pStyle w:val="BodyText"/>
        <w:spacing w:line="240" w:lineRule="auto" w:before="41"/>
        <w:ind w:left="228" w:right="0"/>
        <w:jc w:val="left"/>
      </w:pP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动。截止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本为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90,627,680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，无</w:t>
      </w:r>
      <w:r>
        <w:rPr/>
        <w:t>限</w:t>
      </w:r>
      <w:r>
        <w:rPr>
          <w:rFonts w:ascii="宋体" w:hAnsi="宋体" w:cs="宋体" w:eastAsia="宋体" w:hint="default"/>
        </w:rPr>
        <w:t>售条件</w:t>
      </w:r>
      <w:r>
        <w:rPr/>
        <w:t>股份</w:t>
      </w:r>
    </w:p>
    <w:p>
      <w:pPr>
        <w:pStyle w:val="BodyText"/>
        <w:spacing w:line="240" w:lineRule="auto"/>
        <w:ind w:left="2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90,627,680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100%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）公司</w:t>
      </w:r>
      <w:r>
        <w:rPr>
          <w:rFonts w:ascii="宋体" w:hAnsi="宋体" w:cs="宋体" w:eastAsia="宋体" w:hint="default"/>
        </w:rPr>
        <w:t>无内</w:t>
      </w:r>
      <w:r>
        <w:rPr>
          <w:rFonts w:ascii="宋体" w:hAnsi="宋体" w:cs="宋体" w:eastAsia="宋体" w:hint="default"/>
        </w:rPr>
        <w:t>部职</w:t>
      </w:r>
      <w:r>
        <w:rPr>
          <w:rFonts w:ascii="宋体" w:hAnsi="宋体" w:cs="宋体" w:eastAsia="宋体" w:hint="default"/>
        </w:rPr>
        <w:t>工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02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367" w:lineRule="exact"/>
        <w:ind w:left="10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10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介绍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6"/>
        <w:ind w:left="0" w:right="135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864"/>
        <w:gridCol w:w="1195"/>
        <w:gridCol w:w="1786"/>
        <w:gridCol w:w="898"/>
        <w:gridCol w:w="1157"/>
        <w:gridCol w:w="1229"/>
        <w:gridCol w:w="1123"/>
      </w:tblGrid>
      <w:tr>
        <w:trPr>
          <w:trHeight w:val="570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5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3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8437 </w:t>
            </w:r>
          </w:p>
        </w:tc>
      </w:tr>
      <w:tr>
        <w:trPr>
          <w:trHeight w:val="567" w:hRule="exact"/>
        </w:trPr>
        <w:tc>
          <w:tcPr>
            <w:tcW w:w="101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6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835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30" w:lineRule="exact"/>
              <w:ind w:left="263" w:right="132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30" w:lineRule="exact"/>
              <w:ind w:left="340" w:right="20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 w:before="29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 w:before="149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 w:before="149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 w:before="1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3"/>
              <w:ind w:left="105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3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19,897,057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国有法人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21.95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万黎明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1,318,600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1.45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邱江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张青云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617,790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1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刘建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500,000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宫秀芬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500,000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3"/>
              <w:ind w:left="105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500,000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487,000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0.54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1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419,300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0.46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潘美娇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372,139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1066" w:hRule="exact"/>
        </w:trPr>
        <w:tc>
          <w:tcPr>
            <w:tcW w:w="3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致行动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pacing w:val="-3"/>
                <w:w w:val="100"/>
                <w:sz w:val="21"/>
                <w:szCs w:val="21"/>
              </w:rPr>
              <w:t> </w:t>
            </w:r>
          </w:p>
        </w:tc>
        <w:tc>
          <w:tcPr>
            <w:tcW w:w="61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办法》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定的一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致行动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</w:p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办法》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定的一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致行动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情形。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</w:tbl>
    <w:p>
      <w:pPr>
        <w:pStyle w:val="BodyText"/>
        <w:spacing w:line="269" w:lineRule="exact" w:before="0"/>
        <w:ind w:left="5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说明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0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战略投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者或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/>
        <w:t>法人</w:t>
      </w:r>
      <w:r>
        <w:rPr>
          <w:rFonts w:ascii="宋体" w:hAnsi="宋体" w:cs="宋体" w:eastAsia="宋体" w:hint="default"/>
        </w:rPr>
        <w:t>因配售新</w:t>
      </w:r>
      <w:r>
        <w:rPr/>
        <w:t>股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名股东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00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列出</w:t>
      </w:r>
      <w:r>
        <w:rPr/>
        <w:t>的股东</w:t>
      </w:r>
      <w:r>
        <w:rPr>
          <w:rFonts w:ascii="宋体" w:hAnsi="宋体" w:cs="宋体" w:eastAsia="宋体" w:hint="default"/>
        </w:rPr>
        <w:t>情况</w:t>
      </w:r>
      <w:r>
        <w:rPr/>
        <w:t>中</w:t>
      </w:r>
      <w:r>
        <w:rPr>
          <w:rFonts w:ascii="宋体" w:hAnsi="宋体" w:cs="宋体" w:eastAsia="宋体" w:hint="default"/>
        </w:rPr>
        <w:t>无</w:t>
      </w:r>
      <w:r>
        <w:rPr/>
        <w:t>代表国</w:t>
      </w:r>
      <w:r>
        <w:rPr>
          <w:rFonts w:ascii="宋体" w:hAnsi="宋体" w:cs="宋体" w:eastAsia="宋体" w:hint="default"/>
        </w:rPr>
        <w:t>家持</w:t>
      </w:r>
      <w:r>
        <w:rPr/>
        <w:t>有股份的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资</w:t>
      </w:r>
      <w:r>
        <w:rPr/>
        <w:t>股东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528" w:right="477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）报告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苏</w:t>
      </w:r>
      <w:r>
        <w:rPr>
          <w:rFonts w:ascii="宋体" w:hAnsi="宋体" w:cs="宋体" w:eastAsia="宋体" w:hint="default"/>
          <w:spacing w:val="-2"/>
        </w:rPr>
        <w:t>州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昆山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管理局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准，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股股东名称</w:t>
      </w:r>
      <w:r>
        <w:rPr>
          <w:rFonts w:ascii="宋体" w:hAnsi="宋体" w:cs="宋体" w:eastAsia="宋体" w:hint="default"/>
          <w:spacing w:val="-2"/>
        </w:rPr>
        <w:t>由“</w:t>
      </w:r>
      <w:r>
        <w:rPr>
          <w:spacing w:val="-2"/>
        </w:rPr>
        <w:t>深圳</w:t>
      </w:r>
      <w:r>
        <w:rPr/>
        <w:t> </w:t>
      </w:r>
      <w:r>
        <w:rPr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申</w:t>
      </w:r>
      <w:r>
        <w:rPr>
          <w:rFonts w:ascii="宋体" w:hAnsi="宋体" w:cs="宋体" w:eastAsia="宋体" w:hint="default"/>
          <w:spacing w:val="-5"/>
        </w:rPr>
        <w:t>昌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变更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“昆山</w:t>
      </w:r>
      <w:r>
        <w:rPr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申</w:t>
      </w:r>
      <w:r>
        <w:rPr>
          <w:rFonts w:ascii="宋体" w:hAnsi="宋体" w:cs="宋体" w:eastAsia="宋体" w:hint="default"/>
          <w:spacing w:val="-5"/>
        </w:rPr>
        <w:t>昌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”；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住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由“</w:t>
      </w:r>
      <w:r>
        <w:rPr>
          <w:spacing w:val="-5"/>
        </w:rPr>
        <w:t>深圳市福田区</w:t>
      </w:r>
      <w:r>
        <w:rPr>
          <w:rFonts w:ascii="宋体" w:hAnsi="宋体" w:cs="宋体" w:eastAsia="宋体" w:hint="default"/>
          <w:spacing w:val="-5"/>
        </w:rPr>
        <w:t>车</w:t>
      </w:r>
      <w:r>
        <w:rPr>
          <w:spacing w:val="-5"/>
        </w:rPr>
        <w:t>公</w:t>
      </w:r>
      <w:r>
        <w:rPr>
          <w:spacing w:val="-116"/>
        </w:rPr>
        <w:t> </w:t>
      </w:r>
      <w:r>
        <w:rPr>
          <w:rFonts w:ascii="宋体" w:hAnsi="宋体" w:cs="宋体" w:eastAsia="宋体" w:hint="default"/>
        </w:rPr>
        <w:t>庙</w:t>
      </w:r>
      <w:r>
        <w:rPr>
          <w:rFonts w:ascii="宋体" w:hAnsi="宋体" w:cs="宋体" w:eastAsia="宋体" w:hint="default"/>
        </w:rPr>
        <w:t>天安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科技</w:t>
      </w:r>
      <w:r>
        <w:rPr/>
        <w:t>广场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A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栋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6"/>
        </w:rPr>
        <w:t>304</w:t>
      </w:r>
      <w:r>
        <w:rPr>
          <w:spacing w:val="-6"/>
        </w:rPr>
        <w:t>（限办公）</w:t>
      </w:r>
      <w:r>
        <w:rPr>
          <w:rFonts w:ascii="宋体" w:hAnsi="宋体" w:cs="宋体" w:eastAsia="宋体" w:hint="default"/>
          <w:spacing w:val="-6"/>
        </w:rPr>
        <w:t>”</w:t>
      </w:r>
      <w:r>
        <w:rPr>
          <w:rFonts w:ascii="宋体" w:hAnsi="宋体" w:cs="宋体" w:eastAsia="宋体" w:hint="default"/>
          <w:spacing w:val="-6"/>
        </w:rPr>
        <w:t>变更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“昆山</w:t>
      </w:r>
      <w:r>
        <w:rPr>
          <w:rFonts w:ascii="宋体" w:hAnsi="宋体" w:cs="宋体" w:eastAsia="宋体" w:hint="default"/>
          <w:spacing w:val="-6"/>
        </w:rPr>
        <w:t>开发</w:t>
      </w:r>
      <w:r>
        <w:rPr>
          <w:spacing w:val="-6"/>
        </w:rPr>
        <w:t>区</w:t>
      </w:r>
      <w:r>
        <w:rPr>
          <w:rFonts w:ascii="宋体" w:hAnsi="宋体" w:cs="宋体" w:eastAsia="宋体" w:hint="default"/>
          <w:spacing w:val="-6"/>
        </w:rPr>
        <w:t>前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spacing w:val="-6"/>
        </w:rPr>
        <w:t>中路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68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18"/>
        </w:rPr>
        <w:t>号</w:t>
      </w:r>
      <w:r>
        <w:rPr>
          <w:rFonts w:ascii="宋体" w:hAnsi="宋体" w:cs="宋体" w:eastAsia="宋体" w:hint="default"/>
          <w:spacing w:val="-18"/>
        </w:rPr>
        <w:t>”</w:t>
      </w:r>
      <w:r>
        <w:rPr>
          <w:rFonts w:ascii="宋体" w:hAnsi="宋体" w:cs="宋体" w:eastAsia="宋体" w:hint="default"/>
          <w:spacing w:val="-18"/>
        </w:rPr>
        <w:t>。</w:t>
      </w:r>
      <w:r>
        <w:rPr>
          <w:rFonts w:ascii="宋体" w:hAnsi="宋体" w:cs="宋体" w:eastAsia="宋体" w:hint="default"/>
          <w:spacing w:val="-18"/>
        </w:rPr>
        <w:t>上</w:t>
      </w:r>
      <w:r>
        <w:rPr>
          <w:rFonts w:ascii="宋体" w:hAnsi="宋体" w:cs="宋体" w:eastAsia="宋体" w:hint="default"/>
          <w:spacing w:val="-18"/>
        </w:rPr>
        <w:t>述</w:t>
      </w:r>
      <w:r>
        <w:rPr>
          <w:rFonts w:ascii="宋体" w:hAnsi="宋体" w:cs="宋体" w:eastAsia="宋体" w:hint="default"/>
          <w:spacing w:val="-18"/>
        </w:rPr>
        <w:t>变更</w:t>
      </w:r>
      <w:r>
        <w:rPr>
          <w:rFonts w:ascii="宋体" w:hAnsi="宋体" w:cs="宋体" w:eastAsia="宋体" w:hint="default"/>
        </w:rPr>
        <w:t> 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州</w:t>
      </w:r>
      <w:r>
        <w:rPr/>
        <w:t>市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行</w:t>
      </w:r>
      <w:r>
        <w:rPr/>
        <w:t>政</w:t>
      </w:r>
      <w:r>
        <w:rPr>
          <w:rFonts w:ascii="宋体" w:hAnsi="宋体" w:cs="宋体" w:eastAsia="宋体" w:hint="default"/>
        </w:rPr>
        <w:t>管理局</w:t>
      </w:r>
      <w:r>
        <w:rPr/>
        <w:t>办</w:t>
      </w:r>
      <w:r>
        <w:rPr>
          <w:rFonts w:ascii="宋体" w:hAnsi="宋体" w:cs="宋体" w:eastAsia="宋体" w:hint="default"/>
        </w:rPr>
        <w:t>理完毕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left="528" w:right="47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了昆山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 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980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股股份的</w:t>
      </w:r>
      <w:r>
        <w:rPr>
          <w:rFonts w:ascii="宋体" w:hAnsi="宋体" w:cs="宋体" w:eastAsia="宋体" w:hint="default"/>
        </w:rPr>
        <w:t>质押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720" w:right="760"/>
        </w:sectPr>
      </w:pPr>
    </w:p>
    <w:p>
      <w:pPr>
        <w:pStyle w:val="BodyText"/>
        <w:spacing w:line="357" w:lineRule="auto" w:before="117"/>
        <w:ind w:left="627" w:right="33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  <w:r>
        <w:rPr/>
        <w:t>公司名称：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  </w:t>
      </w:r>
      <w:r>
        <w:rPr/>
        <w:t>法定代表人：宋波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7" w:right="33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日期</w:t>
      </w:r>
      <w:r>
        <w:rPr/>
        <w:t>：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3373"/>
        <w:jc w:val="left"/>
        <w:rPr>
          <w:rFonts w:ascii="宋体" w:hAnsi="宋体" w:cs="宋体" w:eastAsia="宋体" w:hint="default"/>
        </w:rPr>
      </w:pPr>
      <w:r>
        <w:rPr/>
        <w:t>注册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：</w:t>
      </w:r>
      <w:r>
        <w:rPr>
          <w:rFonts w:ascii="宋体" w:hAnsi="宋体" w:cs="宋体" w:eastAsia="宋体" w:hint="default"/>
        </w:rPr>
        <w:t>陆仟万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/>
        <w:t>：</w:t>
      </w:r>
      <w:r>
        <w:rPr>
          <w:rFonts w:ascii="宋体" w:hAnsi="宋体" w:cs="宋体" w:eastAsia="宋体" w:hint="default"/>
        </w:rPr>
        <w:t>通</w:t>
      </w:r>
      <w:r>
        <w:rPr/>
        <w:t>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生产，</w:t>
      </w:r>
      <w:r>
        <w:rPr/>
        <w:t>电子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购销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/>
        <w:t>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业、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质购销</w:t>
      </w:r>
      <w:r>
        <w:rPr/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含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项目及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营、</w:t>
      </w:r>
      <w:r>
        <w:rPr>
          <w:rFonts w:ascii="宋体" w:hAnsi="宋体" w:cs="宋体" w:eastAsia="宋体" w:hint="default"/>
        </w:rPr>
        <w:t>专卖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控商品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业</w:t>
      </w:r>
      <w:r>
        <w:rPr/>
        <w:t>务（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按</w:t>
      </w:r>
      <w:r>
        <w:rPr/>
        <w:t>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格</w:t>
      </w:r>
      <w:r>
        <w:rPr/>
        <w:t>证书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28" w:right="693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left="628" w:right="337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 </w:t>
      </w:r>
      <w:r>
        <w:rPr/>
        <w:t>公司名称：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 </w:t>
      </w:r>
      <w:r>
        <w:rPr/>
        <w:t>法定代表人：</w:t>
      </w:r>
      <w:r>
        <w:rPr>
          <w:rFonts w:ascii="宋体" w:hAnsi="宋体" w:cs="宋体" w:eastAsia="宋体" w:hint="default"/>
        </w:rPr>
        <w:t>陶园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left="628" w:right="43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日期</w:t>
      </w:r>
      <w:r>
        <w:rPr/>
        <w:t>：</w:t>
      </w:r>
      <w:r>
        <w:rPr>
          <w:rFonts w:ascii="宋体" w:hAnsi="宋体" w:cs="宋体" w:eastAsia="宋体" w:hint="default"/>
        </w:rPr>
        <w:t>1992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 </w:t>
      </w:r>
      <w:r>
        <w:rPr/>
        <w:t>注册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：</w:t>
      </w:r>
      <w:r>
        <w:rPr>
          <w:rFonts w:ascii="宋体" w:hAnsi="宋体" w:cs="宋体" w:eastAsia="宋体" w:hint="default"/>
        </w:rPr>
        <w:t>1,730,000,000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型</w:t>
      </w:r>
      <w:r>
        <w:rPr/>
        <w:t>：有限</w:t>
      </w:r>
      <w:r>
        <w:rPr>
          <w:rFonts w:ascii="宋体" w:hAnsi="宋体" w:cs="宋体" w:eastAsia="宋体" w:hint="default"/>
        </w:rPr>
        <w:t>责任</w:t>
      </w:r>
      <w:r>
        <w:rPr/>
        <w:t>公司（国有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资</w:t>
      </w:r>
      <w:r>
        <w:rPr/>
        <w:t>）</w:t>
      </w:r>
      <w:r>
        <w:rPr>
          <w:rFonts w:ascii="宋体" w:hAnsi="宋体" w:cs="宋体" w:eastAsia="宋体" w:hint="default"/>
        </w:rPr>
        <w:t> </w:t>
      </w:r>
      <w:r>
        <w:rPr/>
        <w:t>注册地址：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进</w:t>
      </w:r>
      <w:r>
        <w:rPr/>
        <w:t>中路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279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/>
        <w:t>：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管理范围</w:t>
      </w:r>
      <w:r>
        <w:rPr/>
        <w:t>的国有（</w:t>
      </w:r>
      <w:r>
        <w:rPr>
          <w:rFonts w:ascii="宋体" w:hAnsi="宋体" w:cs="宋体" w:eastAsia="宋体" w:hint="default"/>
        </w:rPr>
        <w:t>集体</w:t>
      </w:r>
      <w:r>
        <w:rPr/>
        <w:t>）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资、经营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5" w:lineRule="auto" w:before="156"/>
        <w:ind w:right="0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为</w:t>
      </w:r>
      <w:r>
        <w:rPr/>
        <w:t>国有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资企业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昆山</w:t>
      </w:r>
      <w:r>
        <w:rPr/>
        <w:t>市 国有（</w:t>
      </w:r>
      <w:r>
        <w:rPr>
          <w:rFonts w:ascii="宋体" w:hAnsi="宋体" w:cs="宋体" w:eastAsia="宋体" w:hint="default"/>
        </w:rPr>
        <w:t>集体</w:t>
      </w:r>
      <w:r>
        <w:rPr/>
        <w:t>）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管理委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580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）公司与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产权及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关</w:t>
      </w:r>
      <w:r>
        <w:rPr/>
        <w:t>系的</w:t>
      </w:r>
      <w:r>
        <w:rPr>
          <w:rFonts w:ascii="宋体" w:hAnsi="宋体" w:cs="宋体" w:eastAsia="宋体" w:hint="default"/>
        </w:rPr>
        <w:t>方框图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1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162pt;margin-top:15.503675pt;width:220.6pt;height:25.2pt;mso-position-horizontal-relative:page;mso-position-vertical-relative:paragraph;z-index:-350752" type="#_x0000_t202" filled="false" stroked="false">
            <v:textbox inset="0,0,0,0">
              <w:txbxContent>
                <w:p>
                  <w:pPr>
                    <w:spacing w:before="134"/>
                    <w:ind w:left="0" w:right="804" w:firstLine="0"/>
                    <w:jc w:val="righ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62pt;margin-top:15.503675pt;width:220.6pt;height:98.9pt;mso-position-horizontal-relative:page;mso-position-vertical-relative:paragraph;z-index:-350704" coordorigin="3240,310" coordsize="4412,1978">
            <v:group style="position:absolute;left:3240;top:310;width:4412;height:504" coordorigin="3240,310" coordsize="4412,504">
              <v:shape style="position:absolute;left:3240;top:310;width:4412;height:504" coordorigin="3240,310" coordsize="4412,504" path="m3240,814l7651,814,7651,310,3240,310,3240,814xe" filled="true" fillcolor="#ffffff" stroked="false">
                <v:path arrowok="t"/>
                <v:fill type="solid"/>
              </v:shape>
            </v:group>
            <v:group style="position:absolute;left:3346;top:1376;width:3783;height:504" coordorigin="3346,1376" coordsize="3783,504">
              <v:shape style="position:absolute;left:3346;top:1376;width:3783;height:504" coordorigin="3346,1376" coordsize="3783,504" path="m3346,1880l7128,1880,7128,1376,3346,1376,3346,1880xe" filled="true" fillcolor="#ffffff" stroked="false">
                <v:path arrowok="t"/>
                <v:fill type="solid"/>
              </v:shape>
            </v:group>
            <v:group style="position:absolute;left:5179;top:814;width:120;height:519" coordorigin="5179,814" coordsize="120,519">
              <v:shape style="position:absolute;left:5179;top:814;width:120;height:519" coordorigin="5179,814" coordsize="120,519" path="m5227,1212l5179,1212,5237,1332,5284,1241,5237,1241,5227,1232,5227,1212xe" filled="true" fillcolor="#000000" stroked="false">
                <v:path arrowok="t"/>
                <v:fill type="solid"/>
              </v:shape>
              <v:shape style="position:absolute;left:5179;top:814;width:120;height:519" coordorigin="5179,814" coordsize="120,519" path="m5237,814l5227,824,5227,1232,5237,1241,5246,1232,5246,824,5237,814xe" filled="true" fillcolor="#000000" stroked="false">
                <v:path arrowok="t"/>
                <v:fill type="solid"/>
              </v:shape>
              <v:shape style="position:absolute;left:5179;top:814;width:120;height:519" coordorigin="5179,814" coordsize="120,519" path="m5299,1212l5246,1212,5246,1232,5237,1241,5284,1241,5299,1212xe" filled="true" fillcolor="#000000" stroked="false">
                <v:path arrowok="t"/>
                <v:fill type="solid"/>
              </v:shape>
            </v:group>
            <v:group style="position:absolute;left:5146;top:1865;width:120;height:423" coordorigin="5146,1865" coordsize="120,423">
              <v:shape style="position:absolute;left:5146;top:1865;width:120;height:423" coordorigin="5146,1865" coordsize="120,423" path="m5198,2168l5146,2168,5208,2288,5252,2196,5208,2196,5198,2187,5198,2168xe" filled="true" fillcolor="#000000" stroked="false">
                <v:path arrowok="t"/>
                <v:fill type="solid"/>
              </v:shape>
              <v:shape style="position:absolute;left:5146;top:1865;width:120;height:423" coordorigin="5146,1865" coordsize="120,423" path="m5208,1865l5198,1875,5198,2187,5208,2196,5213,2187,5213,1875,5208,1865xe" filled="true" fillcolor="#000000" stroked="false">
                <v:path arrowok="t"/>
                <v:fill type="solid"/>
              </v:shape>
              <v:shape style="position:absolute;left:5146;top:1865;width:120;height:423" coordorigin="5146,1865" coordsize="120,423" path="m5266,2168l5213,2168,5213,2187,5208,2196,5252,2196,5266,2168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62pt;margin-top:-38.496326pt;width:210pt;height:49pt;mso-position-horizontal-relative:page;mso-position-vertical-relative:paragraph;z-index:1240" coordorigin="3240,-770" coordsize="4200,980">
            <v:group style="position:absolute;left:5179;top:-309;width:120;height:519" coordorigin="5179,-309" coordsize="120,519">
              <v:shape style="position:absolute;left:5179;top:-309;width:120;height:519" coordorigin="5179,-309" coordsize="120,519" path="m5227,89l5179,89,5237,209,5284,118,5237,118,5227,108,5227,89xe" filled="true" fillcolor="#000000" stroked="false">
                <v:path arrowok="t"/>
                <v:fill type="solid"/>
              </v:shape>
              <v:shape style="position:absolute;left:5179;top:-309;width:120;height:519" coordorigin="5179,-309" coordsize="120,519" path="m5237,-309l5227,-300,5227,108,5237,118,5246,108,5246,-300,5237,-309xe" filled="true" fillcolor="#000000" stroked="false">
                <v:path arrowok="t"/>
                <v:fill type="solid"/>
              </v:shape>
              <v:shape style="position:absolute;left:5179;top:-309;width:120;height:519" coordorigin="5179,-309" coordsize="120,519" path="m5299,89l5246,89,5246,108,5237,118,5284,118,5299,89xe" filled="true" fillcolor="#000000" stroked="false">
                <v:path arrowok="t"/>
                <v:fill type="solid"/>
              </v:shape>
            </v:group>
            <v:group style="position:absolute;left:3240;top:-770;width:4200;height:504" coordorigin="3240,-770" coordsize="4200,504">
              <v:shape style="position:absolute;left:3240;top:-770;width:4200;height:504" coordorigin="3240,-770" coordsize="4200,504" path="m3240,-266l7440,-266,7440,-770,3240,-770,3240,-266xe" filled="true" fillcolor="#ffffff" stroked="false">
                <v:path arrowok="t"/>
                <v:fill type="solid"/>
              </v:shape>
              <v:shape style="position:absolute;left:5741;top:-179;width:740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100%   </w:t>
                      </w:r>
                    </w:p>
                  </w:txbxContent>
                </v:textbox>
                <w10:wrap type="none"/>
              </v:shape>
              <v:shape style="position:absolute;left:3240;top:-770;width:4200;height:504" type="#_x0000_t202" filled="false" stroked="true" strokeweight=".72pt" strokecolor="#000000">
                <v:textbox inset="0,0,0,0">
                  <w:txbxContent>
                    <w:p>
                      <w:pPr>
                        <w:spacing w:before="34"/>
                        <w:ind w:left="175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市国有（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集体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管理委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员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会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62pt;margin-top:15.503675pt;width:220.6pt;height:25.2pt;mso-position-horizontal-relative:page;mso-position-vertical-relative:paragraph;z-index:1264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34"/>
                    <w:ind w:left="146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昆山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济</w:t>
                  </w:r>
                  <w:r>
                    <w:rPr>
                      <w:rFonts w:ascii="宋体" w:hAnsi="宋体" w:cs="宋体" w:eastAsia="宋体" w:hint="default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</w:rPr>
                    <w:t>术</w:t>
                  </w:r>
                  <w:r>
                    <w:rPr>
                      <w:rFonts w:ascii="宋体" w:hAnsi="宋体" w:cs="宋体" w:eastAsia="宋体" w:hint="default"/>
                    </w:rPr>
                    <w:t>开发</w:t>
                  </w:r>
                  <w:r>
                    <w:rPr/>
                    <w:t>区</w:t>
                  </w:r>
                  <w:r>
                    <w:rPr>
                      <w:rFonts w:ascii="宋体" w:hAnsi="宋体" w:cs="宋体" w:eastAsia="宋体" w:hint="default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经营</w:t>
                  </w:r>
                  <w:r>
                    <w:rPr/>
                    <w:t>有限公司</w:t>
                  </w:r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1"/>
        </w:rPr>
        <w:t> </w:t>
      </w:r>
    </w:p>
    <w:p>
      <w:pPr>
        <w:spacing w:before="133"/>
        <w:ind w:left="1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tabs>
          <w:tab w:pos="3191" w:val="left" w:leader="none"/>
        </w:tabs>
        <w:spacing w:before="138"/>
        <w:ind w:left="148" w:right="337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         </w:t>
      </w:r>
      <w:r>
        <w:rPr>
          <w:rFonts w:ascii="宋体"/>
          <w:spacing w:val="-5"/>
          <w:w w:val="100"/>
          <w:sz w:val="21"/>
        </w:rPr>
        <w:t> </w: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>100%  </w:t>
      </w:r>
      <w:r>
        <w:rPr>
          <w:rFonts w:ascii="宋体"/>
          <w:spacing w:val="-5"/>
          <w:sz w:val="21"/>
        </w:rPr>
        <w:t> </w:t>
      </w:r>
      <w:r>
        <w:rPr>
          <w:rFonts w:ascii="宋体"/>
          <w:sz w:val="21"/>
        </w:rPr>
        <w:t>   </w:t>
      </w:r>
    </w:p>
    <w:p>
      <w:pPr>
        <w:spacing w:before="133"/>
        <w:ind w:left="1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167.279999pt;margin-top:9.838672pt;width:189.15pt;height:31pt;mso-position-horizontal-relative:page;mso-position-vertical-relative:paragraph;z-index:-35072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110" w:right="0" w:firstLine="0"/>
                    <w:jc w:val="lef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    </w:t>
                  </w:r>
                  <w:r>
                    <w:rPr>
                      <w:rFonts w:ascii="宋体"/>
                      <w:spacing w:val="-5"/>
                      <w:w w:val="100"/>
                      <w:sz w:val="21"/>
                    </w:rPr>
                    <w:t> </w:t>
                  </w:r>
                  <w:r>
                    <w:rPr>
                      <w:rFonts w:ascii="宋体"/>
                      <w:w w:val="100"/>
                      <w:sz w:val="21"/>
                    </w:rPr>
                    <w:t>       </w:t>
                  </w:r>
                  <w:r>
                    <w:rPr>
                      <w:rFonts w:ascii="宋体"/>
                      <w:spacing w:val="-5"/>
                      <w:w w:val="100"/>
                      <w:sz w:val="21"/>
                    </w:rPr>
                    <w:t> </w:t>
                  </w:r>
                  <w:r>
                    <w:rPr>
                      <w:rFonts w:ascii="宋体"/>
                      <w:w w:val="100"/>
                      <w:sz w:val="21"/>
                    </w:rPr>
                    <w:t>   </w:t>
                  </w:r>
                  <w:r>
                    <w:rPr>
                      <w:rFonts w:ascii="宋体"/>
                      <w:sz w:val="21"/>
                    </w:rPr>
                    <w:t>51% </w:t>
                  </w:r>
                </w:p>
                <w:p>
                  <w:pPr>
                    <w:spacing w:before="133"/>
                    <w:ind w:left="0" w:right="1068" w:firstLine="0"/>
                    <w:jc w:val="righ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279999pt;margin-top:12.193672pt;width:189.15pt;height:25.2pt;mso-position-horizontal-relative:page;mso-position-vertical-relative:paragraph;z-index:-350584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34"/>
                    <w:ind w:left="563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昆山</w:t>
                  </w:r>
                  <w:r>
                    <w:rPr/>
                    <w:t>市</w:t>
                  </w:r>
                  <w:r>
                    <w:rPr>
                      <w:rFonts w:ascii="宋体" w:hAnsi="宋体" w:cs="宋体" w:eastAsia="宋体" w:hint="default"/>
                    </w:rPr>
                    <w:t>申</w:t>
                  </w:r>
                  <w:r>
                    <w:rPr>
                      <w:rFonts w:ascii="宋体" w:hAnsi="宋体" w:cs="宋体" w:eastAsia="宋体" w:hint="default"/>
                    </w:rPr>
                    <w:t>昌</w:t>
                  </w:r>
                  <w:r>
                    <w:rPr>
                      <w:rFonts w:ascii="宋体" w:hAnsi="宋体" w:cs="宋体" w:eastAsia="宋体" w:hint="default"/>
                    </w:rPr>
                    <w:t>科技</w:t>
                  </w:r>
                  <w:r>
                    <w:rPr/>
                    <w:t>有限公司</w:t>
                  </w:r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1"/>
        </w:rPr>
        <w:t>          </w:t>
      </w:r>
      <w:r>
        <w:rPr>
          <w:rFonts w:ascii="宋体"/>
          <w:spacing w:val="-5"/>
          <w:w w:val="100"/>
          <w:sz w:val="21"/>
        </w:rPr>
        <w:t> </w:t>
      </w:r>
      <w:r>
        <w:rPr>
          <w:rFonts w:ascii="宋体"/>
          <w:w w:val="100"/>
          <w:sz w:val="21"/>
        </w:rPr>
        <w:t>       </w:t>
      </w:r>
      <w:r>
        <w:rPr>
          <w:rFonts w:ascii="宋体"/>
          <w:spacing w:val="-5"/>
          <w:w w:val="100"/>
          <w:sz w:val="21"/>
        </w:rPr>
        <w:t> 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4393" w:right="4676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21.95% </w:t>
      </w:r>
    </w:p>
    <w:p>
      <w:pPr>
        <w:spacing w:line="240" w:lineRule="auto" w:before="3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504" w:lineRule="exact"/>
        <w:ind w:left="23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180pt;height:25.2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29"/>
                    <w:ind w:left="227" w:right="0"/>
                    <w:jc w:val="left"/>
                  </w:pPr>
                  <w:r>
                    <w:rPr/>
                    <w:t>深圳市太光电信股份有限公司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spacing w:after="0" w:line="504" w:lineRule="exact"/>
        <w:rPr>
          <w:rFonts w:ascii="宋体" w:hAnsi="宋体" w:cs="宋体" w:eastAsia="宋体" w:hint="default"/>
          <w:sz w:val="20"/>
          <w:szCs w:val="20"/>
        </w:rPr>
        <w:sectPr>
          <w:footerReference w:type="default" r:id="rId9"/>
          <w:pgSz w:w="11900" w:h="16840"/>
          <w:pgMar w:footer="840" w:header="876" w:top="1080" w:bottom="1020" w:left="1100" w:right="1060"/>
        </w:sectPr>
      </w:pPr>
    </w:p>
    <w:p>
      <w:pPr>
        <w:pStyle w:val="BodyText"/>
        <w:spacing w:line="240" w:lineRule="auto" w:before="117"/>
        <w:ind w:left="4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                                                             </w:t>
      </w:r>
    </w:p>
    <w:p>
      <w:pPr>
        <w:pStyle w:val="BodyText"/>
        <w:spacing w:line="240" w:lineRule="auto"/>
        <w:ind w:left="4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4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10%</w:t>
      </w:r>
      <w:r>
        <w:rPr/>
        <w:t>）的法人股东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8"/>
          <w:szCs w:val="18"/>
        </w:rPr>
        <w:sectPr>
          <w:footerReference w:type="default" r:id="rId10"/>
          <w:pgSz w:w="11900" w:h="16840"/>
          <w:pgMar w:footer="840" w:header="876" w:top="1080" w:bottom="1020" w:left="820" w:right="1080"/>
          <w:pgNumType w:start="1"/>
        </w:sectPr>
      </w:pPr>
    </w:p>
    <w:p>
      <w:pPr>
        <w:pStyle w:val="BodyText"/>
        <w:spacing w:line="240" w:lineRule="auto" w:before="26"/>
        <w:ind w:left="908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10</w:t>
      </w:r>
      <w:r>
        <w:rPr/>
        <w:t>名</w:t>
      </w:r>
      <w:r>
        <w:rPr>
          <w:rFonts w:ascii="宋体" w:hAnsi="宋体" w:cs="宋体" w:eastAsia="宋体" w:hint="default"/>
        </w:rPr>
        <w:t>无</w:t>
      </w:r>
      <w:r>
        <w:rPr/>
        <w:t>限</w:t>
      </w:r>
      <w:r>
        <w:rPr>
          <w:rFonts w:ascii="宋体" w:hAnsi="宋体" w:cs="宋体" w:eastAsia="宋体" w:hint="default"/>
        </w:rPr>
        <w:t>售条件</w:t>
      </w:r>
      <w:r>
        <w:rPr/>
        <w:t>股东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90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080" w:bottom="1020" w:left="820" w:right="1080"/>
          <w:cols w:num="2" w:equalWidth="0">
            <w:col w:w="4629" w:space="3248"/>
            <w:col w:w="2123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2"/>
        <w:gridCol w:w="3360"/>
        <w:gridCol w:w="2626"/>
      </w:tblGrid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0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0"/>
              <w:ind w:left="5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0"/>
              <w:ind w:left="9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昆山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19,897,057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71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万黎明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1,318,600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邱江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1,000,000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张青云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617,790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500,000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宫秀芬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500,000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七号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500,000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487,000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419,300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71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潘美娇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372,139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132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致行动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74"/>
              <w:ind w:left="100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昆山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不存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办法》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办法》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致行动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情形。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26"/>
        <w:ind w:left="9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10 </w:t>
      </w:r>
      <w:r>
        <w:rPr/>
        <w:t>名有限</w:t>
      </w:r>
      <w:r>
        <w:rPr>
          <w:rFonts w:ascii="宋体" w:hAnsi="宋体" w:cs="宋体" w:eastAsia="宋体" w:hint="default"/>
        </w:rPr>
        <w:t>售条件</w:t>
      </w:r>
      <w:r>
        <w:rPr/>
        <w:t>股东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量及</w:t>
      </w:r>
      <w:r>
        <w:rPr/>
        <w:t>限</w:t>
      </w:r>
      <w:r>
        <w:rPr>
          <w:rFonts w:ascii="宋体" w:hAnsi="宋体" w:cs="宋体" w:eastAsia="宋体" w:hint="default"/>
        </w:rPr>
        <w:t>售条件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908" w:right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，本</w:t>
      </w:r>
      <w:r>
        <w:rPr/>
        <w:t>公司限</w:t>
      </w:r>
      <w:r>
        <w:rPr>
          <w:rFonts w:ascii="宋体" w:hAnsi="宋体" w:cs="宋体" w:eastAsia="宋体" w:hint="default"/>
        </w:rPr>
        <w:t>售流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，不存在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股股份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80" w:bottom="1020" w:left="820" w:right="10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1"/>
        <w:spacing w:line="436" w:lineRule="exact"/>
        <w:ind w:left="2136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四、董事、监事、高级管理人员和员</w:t>
      </w:r>
      <w:r>
        <w:rPr>
          <w:rFonts w:ascii="Microsoft JhengHei" w:hAnsi="Microsoft JhengHei" w:cs="Microsoft JhengHei" w:eastAsia="Microsoft JhengHei" w:hint="default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42"/>
          <w:szCs w:val="42"/>
        </w:rPr>
      </w:pPr>
    </w:p>
    <w:p>
      <w:pPr>
        <w:pStyle w:val="Heading3"/>
        <w:spacing w:line="240" w:lineRule="auto"/>
        <w:ind w:left="52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任董事、监事和高级管理人员的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82"/>
        <w:ind w:left="5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258"/>
        <w:gridCol w:w="403"/>
        <w:gridCol w:w="317"/>
        <w:gridCol w:w="1262"/>
        <w:gridCol w:w="1258"/>
        <w:gridCol w:w="542"/>
        <w:gridCol w:w="538"/>
        <w:gridCol w:w="542"/>
        <w:gridCol w:w="720"/>
        <w:gridCol w:w="360"/>
        <w:gridCol w:w="538"/>
        <w:gridCol w:w="360"/>
        <w:gridCol w:w="408"/>
        <w:gridCol w:w="782"/>
      </w:tblGrid>
      <w:tr>
        <w:trPr>
          <w:trHeight w:val="398" w:hRule="exact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姓名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194" w:lineRule="exact"/>
              <w:ind w:left="12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12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3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194" w:lineRule="exact"/>
              <w:ind w:left="7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7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552" w:right="47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任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起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始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547" w:right="47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任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终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止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91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初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持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87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持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37" w:lineRule="auto"/>
              <w:ind w:left="191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124" w:right="62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报告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领取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酬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总额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240" w:lineRule="auto"/>
              <w:ind w:left="52" w:right="0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8" w:lineRule="exact"/>
              <w:ind w:left="379" w:right="0" w:hanging="77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报告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被授予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37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权激励情况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163" w:right="86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是否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单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联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单位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领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取薪酬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1181" w:hRule="exact"/>
        </w:trPr>
        <w:tc>
          <w:tcPr>
            <w:tcW w:w="7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71"/>
              <w:ind w:left="96" w:right="29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可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71"/>
              <w:ind w:left="187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已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00" w:right="24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8" w:lineRule="exact"/>
              <w:ind w:left="124" w:right="0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240" w:lineRule="auto"/>
              <w:ind w:left="124" w:right="48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宋波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43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7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是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林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、总经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理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44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50.34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周海军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49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7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0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是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舒晓玲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董事会秘书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36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21.29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孟向阳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43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43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陈卫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43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缪伟刚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监事会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主席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39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7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是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徐凌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41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43" w:right="-3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3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38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6</w:t>
            </w:r>
            <w:r>
              <w:rPr>
                <w:rFonts w:ascii="宋体" w:hAnsi="宋体" w:cs="宋体" w:eastAsia="宋体" w:hint="default"/>
                <w:spacing w:val="-3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3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是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曾昭静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26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6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4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7.64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陈雪萍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总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35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7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11.98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0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顾丽萍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36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43" w:right="-3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3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38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5</w:t>
            </w:r>
            <w:r>
              <w:rPr>
                <w:rFonts w:ascii="宋体" w:hAnsi="宋体" w:cs="宋体" w:eastAsia="宋体" w:hint="default"/>
                <w:spacing w:val="-3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28</w:t>
            </w:r>
            <w:r>
              <w:rPr>
                <w:rFonts w:ascii="宋体" w:hAnsi="宋体" w:cs="宋体" w:eastAsia="宋体" w:hint="default"/>
                <w:spacing w:val="-3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5.84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0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3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8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38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0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109.09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7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367" w:lineRule="exact" w:before="0"/>
        <w:ind w:left="76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任董事、监事、高级管理人员在股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东单位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或其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3888"/>
        <w:gridCol w:w="2098"/>
        <w:gridCol w:w="2414"/>
      </w:tblGrid>
      <w:tr>
        <w:trPr>
          <w:trHeight w:val="464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79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姓名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79" w:lineRule="exact"/>
              <w:ind w:left="85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相关单位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名称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79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79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6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宋波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1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周海军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缪伟刚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徐凌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2004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080" w:bottom="1020" w:left="960" w:right="70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line="367" w:lineRule="exact" w:before="0"/>
        <w:ind w:left="6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任董事、监事、高级管理人员的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工作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经历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和在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除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东单位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的任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52"/>
        <w:ind w:left="14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兼职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）董事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37" w:firstLine="480"/>
        <w:jc w:val="both"/>
        <w:rPr>
          <w:rFonts w:ascii="宋体" w:hAnsi="宋体" w:cs="宋体" w:eastAsia="宋体" w:hint="default"/>
        </w:rPr>
      </w:pPr>
      <w:r>
        <w:rPr/>
        <w:t>宋波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：董事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43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大上</w:t>
      </w:r>
      <w:r>
        <w:rPr>
          <w:rFonts w:ascii="宋体" w:hAnsi="宋体" w:cs="宋体" w:eastAsia="宋体" w:hint="default"/>
        </w:rPr>
        <w:t>海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商</w:t>
      </w:r>
      <w:r>
        <w:rPr/>
        <w:t>务中 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开发</w:t>
      </w:r>
      <w:r>
        <w:rPr/>
        <w:t>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花桥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城资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理；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董事</w:t>
      </w:r>
      <w:r>
        <w:rPr>
          <w:rFonts w:ascii="宋体" w:hAnsi="宋体" w:cs="宋体" w:eastAsia="宋体" w:hint="default"/>
        </w:rPr>
        <w:t>、总经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</w:t>
      </w:r>
      <w:r>
        <w:rPr/>
        <w:t>法定代表人</w:t>
      </w:r>
      <w:r>
        <w:rPr>
          <w:rFonts w:ascii="宋体" w:hAnsi="宋体" w:cs="宋体" w:eastAsia="宋体" w:hint="default"/>
        </w:rPr>
        <w:t>；昆山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、总经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</w:t>
      </w:r>
      <w:r>
        <w:rPr/>
        <w:t>法定代表人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光电有限公司董事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开发</w:t>
      </w:r>
      <w:r>
        <w:rPr/>
        <w:t>区东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开发</w:t>
      </w:r>
      <w:r>
        <w:rPr/>
        <w:t>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法定代表人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尤尼康</w:t>
      </w:r>
      <w:r>
        <w:rPr>
          <w:rFonts w:ascii="宋体" w:hAnsi="宋体" w:cs="宋体" w:eastAsia="宋体" w:hint="default"/>
        </w:rPr>
        <w:t>工业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有限公司董事</w:t>
      </w:r>
      <w:r>
        <w:rPr>
          <w:rFonts w:ascii="宋体" w:hAnsi="宋体" w:cs="宋体" w:eastAsia="宋体" w:hint="default"/>
        </w:rPr>
        <w:t>；江苏</w:t>
      </w:r>
      <w:r>
        <w:rPr>
          <w:rFonts w:ascii="宋体" w:hAnsi="宋体" w:cs="宋体" w:eastAsia="宋体" w:hint="default"/>
        </w:rPr>
        <w:t>大上</w:t>
      </w:r>
      <w:r>
        <w:rPr>
          <w:rFonts w:ascii="宋体" w:hAnsi="宋体" w:cs="宋体" w:eastAsia="宋体" w:hint="default"/>
        </w:rPr>
        <w:t>海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商</w:t>
      </w:r>
      <w:r>
        <w:rPr/>
        <w:t>务中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开发</w:t>
      </w:r>
      <w:r>
        <w:rPr/>
        <w:t>有限公司董事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沪士</w:t>
      </w:r>
      <w:r>
        <w:rPr/>
        <w:t>电</w:t>
      </w:r>
      <w:r>
        <w:rPr>
          <w:spacing w:val="-81"/>
        </w:rPr>
        <w:t> </w:t>
      </w:r>
      <w:r>
        <w:rPr/>
        <w:t>子股份有限公司监事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开发</w:t>
      </w:r>
      <w:r>
        <w:rPr/>
        <w:t>区公</w:t>
      </w:r>
      <w:r>
        <w:rPr>
          <w:rFonts w:ascii="宋体" w:hAnsi="宋体" w:cs="宋体" w:eastAsia="宋体" w:hint="default"/>
        </w:rPr>
        <w:t>交</w:t>
      </w:r>
      <w:r>
        <w:rPr/>
        <w:t>有限公司董事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研院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板显示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有限公司董事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龙飞</w:t>
      </w:r>
      <w:r>
        <w:rPr/>
        <w:t>光电有限公司董事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工业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董事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世纪</w:t>
      </w:r>
      <w:r>
        <w:rPr/>
        <w:t>光电（</w:t>
      </w:r>
      <w:r>
        <w:rPr>
          <w:rFonts w:ascii="宋体" w:hAnsi="宋体" w:cs="宋体" w:eastAsia="宋体" w:hint="default"/>
        </w:rPr>
        <w:t>昆山</w:t>
      </w:r>
      <w:r>
        <w:rPr/>
        <w:t>）有限公司董事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</w:t>
      </w:r>
      <w:r>
        <w:rPr/>
        <w:t>法定代表人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4"/>
        <w:ind w:right="19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林伟先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: 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44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中国有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属</w:t>
      </w:r>
      <w:r>
        <w:rPr/>
        <w:t>深圳</w:t>
      </w:r>
      <w:r>
        <w:rPr>
          <w:rFonts w:ascii="宋体" w:hAnsi="宋体" w:cs="宋体" w:eastAsia="宋体" w:hint="default"/>
        </w:rPr>
        <w:t>财</w:t>
      </w:r>
      <w:r>
        <w:rPr/>
        <w:t>务公司证券 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出</w:t>
      </w:r>
      <w:r>
        <w:rPr/>
        <w:t>市代表</w:t>
      </w:r>
      <w:r>
        <w:rPr>
          <w:rFonts w:ascii="宋体" w:hAnsi="宋体" w:cs="宋体" w:eastAsia="宋体" w:hint="default"/>
        </w:rPr>
        <w:t>、</w:t>
      </w:r>
      <w:r>
        <w:rPr/>
        <w:t>证券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师、</w:t>
      </w:r>
      <w:r>
        <w:rPr/>
        <w:t>证券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蔚</w:t>
      </w:r>
      <w:r>
        <w:rPr/>
        <w:t>深证券有限公司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兼华 南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/>
        <w:t>三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业</w:t>
      </w:r>
      <w:r>
        <w:rPr/>
        <w:t>股份有限公司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兼</w:t>
      </w:r>
      <w:r>
        <w:rPr/>
        <w:t>三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证券有限公 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裁兼</w:t>
      </w:r>
      <w:r>
        <w:rPr/>
        <w:t>董事会秘书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深圳市太光电信股份有限公司董事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理；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深圳市太光 电信股份有限公司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7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周海军先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49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，</w:t>
      </w:r>
      <w:r>
        <w:rPr/>
        <w:t>中国注册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业经</w:t>
      </w:r>
      <w:r>
        <w:rPr>
          <w:rFonts w:ascii="宋体" w:hAnsi="宋体" w:cs="宋体" w:eastAsia="宋体" w:hint="default"/>
        </w:rPr>
        <w:t>理</w:t>
      </w:r>
      <w:r>
        <w:rPr/>
        <w:t>人</w:t>
      </w:r>
      <w:r>
        <w:rPr>
          <w:rFonts w:ascii="宋体" w:hAnsi="宋体" w:cs="宋体" w:eastAsia="宋体" w:hint="default"/>
        </w:rPr>
        <w:t>, </w:t>
      </w:r>
      <w:r>
        <w:rPr>
          <w:rFonts w:ascii="宋体" w:hAnsi="宋体" w:cs="宋体" w:eastAsia="宋体" w:hint="default"/>
        </w:rPr>
        <w:t>房</w:t>
      </w:r>
      <w:r>
        <w:rPr/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业经</w:t>
      </w:r>
      <w:r>
        <w:rPr>
          <w:rFonts w:ascii="宋体" w:hAnsi="宋体" w:cs="宋体" w:eastAsia="宋体" w:hint="default"/>
        </w:rPr>
        <w:t>理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中国</w:t>
      </w:r>
      <w:r>
        <w:rPr>
          <w:rFonts w:ascii="宋体" w:hAnsi="宋体" w:cs="宋体" w:eastAsia="宋体" w:hint="default"/>
        </w:rPr>
        <w:t>房</w:t>
      </w:r>
      <w:r>
        <w:rPr/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注册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建设</w:t>
      </w:r>
      <w:r>
        <w:rPr/>
        <w:t>有限公司董 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</w:t>
      </w:r>
      <w:r>
        <w:rPr/>
        <w:t>法定代表人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税</w:t>
      </w:r>
      <w:r>
        <w:rPr/>
        <w:t>区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开发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</w:t>
      </w:r>
      <w:r>
        <w:rPr/>
        <w:t>法定代 表人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华</w:t>
      </w:r>
      <w:r>
        <w:rPr/>
        <w:t>东</w:t>
      </w:r>
      <w:r>
        <w:rPr>
          <w:rFonts w:ascii="宋体" w:hAnsi="宋体" w:cs="宋体" w:eastAsia="宋体" w:hint="default"/>
        </w:rPr>
        <w:t>储运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服 </w:t>
      </w:r>
      <w:r>
        <w:rPr/>
        <w:t>务有限公司董事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</w:t>
      </w:r>
      <w:r>
        <w:rPr/>
        <w:t>法定代表人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里</w:t>
      </w:r>
      <w:r>
        <w:rPr>
          <w:rFonts w:ascii="宋体" w:hAnsi="宋体" w:cs="宋体" w:eastAsia="宋体" w:hint="default"/>
        </w:rPr>
        <w:t>柏</w:t>
      </w:r>
      <w:r>
        <w:rPr/>
        <w:t>时</w:t>
      </w:r>
      <w:r>
        <w:rPr>
          <w:rFonts w:ascii="宋体" w:hAnsi="宋体" w:cs="宋体" w:eastAsia="宋体" w:hint="default"/>
        </w:rPr>
        <w:t>装检整</w:t>
      </w:r>
      <w:r>
        <w:rPr/>
        <w:t>有限公司董事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开发</w:t>
      </w:r>
      <w:r>
        <w:rPr/>
        <w:t>区公</w:t>
      </w:r>
      <w:r>
        <w:rPr>
          <w:rFonts w:ascii="宋体" w:hAnsi="宋体" w:cs="宋体" w:eastAsia="宋体" w:hint="default"/>
        </w:rPr>
        <w:t>交</w:t>
      </w:r>
      <w:r>
        <w:rPr/>
        <w:t>有 限公司董事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37" w:firstLine="480"/>
        <w:jc w:val="both"/>
        <w:rPr>
          <w:rFonts w:ascii="宋体" w:hAnsi="宋体" w:cs="宋体" w:eastAsia="宋体" w:hint="default"/>
        </w:rPr>
      </w:pPr>
      <w:r>
        <w:rPr/>
        <w:t>舒晓玲</w:t>
      </w:r>
      <w:r>
        <w:rPr>
          <w:rFonts w:ascii="宋体" w:hAnsi="宋体" w:cs="宋体" w:eastAsia="宋体" w:hint="default"/>
        </w:rPr>
        <w:t>女士</w:t>
      </w:r>
      <w:r>
        <w:rPr/>
        <w:t>：董事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36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电信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有限公 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有限公司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财</w:t>
      </w:r>
      <w:r>
        <w:rPr/>
        <w:t>务中</w:t>
      </w:r>
      <w:r>
        <w:rPr>
          <w:rFonts w:ascii="宋体" w:hAnsi="宋体" w:cs="宋体" w:eastAsia="宋体" w:hint="default"/>
        </w:rPr>
        <w:t>心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</w:t>
      </w:r>
      <w:r>
        <w:rPr/>
        <w:t>光电股份有限公司证券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/>
        <w:t>董事会证券事务代表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理；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深圳市太光</w:t>
      </w:r>
      <w:r>
        <w:rPr>
          <w:spacing w:val="-81"/>
        </w:rPr>
        <w:t> </w:t>
      </w:r>
      <w:r>
        <w:rPr>
          <w:spacing w:val="-81"/>
        </w:rPr>
      </w:r>
      <w:r>
        <w:rPr/>
        <w:t>电信股份有限公司董事</w:t>
      </w:r>
      <w:r>
        <w:rPr>
          <w:rFonts w:ascii="宋体" w:hAnsi="宋体" w:cs="宋体" w:eastAsia="宋体" w:hint="default"/>
        </w:rPr>
        <w:t>、</w:t>
      </w:r>
      <w:r>
        <w:rPr/>
        <w:t>董事会秘书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right="156" w:firstLine="480"/>
        <w:jc w:val="both"/>
      </w:pPr>
      <w:r>
        <w:rPr>
          <w:rFonts w:ascii="宋体" w:hAnsi="宋体" w:cs="宋体" w:eastAsia="宋体" w:hint="default"/>
        </w:rPr>
        <w:t>孟向阳先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43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士学</w:t>
      </w:r>
      <w:r>
        <w:rPr>
          <w:rFonts w:ascii="宋体" w:hAnsi="宋体" w:cs="宋体" w:eastAsia="宋体" w:hint="default"/>
        </w:rPr>
        <w:t>历，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深圳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盛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/>
        <w:t>有 限公司公司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蔚</w:t>
      </w:r>
      <w:r>
        <w:rPr/>
        <w:t>深证券有限公司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沙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</w:p>
    <w:p>
      <w:pPr>
        <w:spacing w:after="0" w:line="355" w:lineRule="auto"/>
        <w:jc w:val="both"/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357" w:lineRule="auto" w:before="117"/>
        <w:ind w:left="147" w:right="27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蔚</w:t>
      </w:r>
      <w:r>
        <w:rPr/>
        <w:t>深证券有限公司深圳</w:t>
      </w:r>
      <w:r>
        <w:rPr>
          <w:rFonts w:ascii="宋体" w:hAnsi="宋体" w:cs="宋体" w:eastAsia="宋体" w:hint="default"/>
        </w:rPr>
        <w:t>振</w:t>
      </w:r>
      <w:r>
        <w:rPr>
          <w:rFonts w:ascii="宋体" w:hAnsi="宋体" w:cs="宋体" w:eastAsia="宋体" w:hint="default"/>
        </w:rPr>
        <w:t>华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光</w:t>
      </w:r>
      <w:r>
        <w:rPr>
          <w:rFonts w:ascii="宋体" w:hAnsi="宋体" w:cs="宋体" w:eastAsia="宋体" w:hint="default"/>
        </w:rPr>
        <w:t>大</w:t>
      </w:r>
      <w:r>
        <w:rPr/>
        <w:t>证券有限公司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安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 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纪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杭</w:t>
      </w:r>
      <w:r>
        <w:rPr>
          <w:rFonts w:ascii="宋体" w:hAnsi="宋体" w:cs="宋体" w:eastAsia="宋体" w:hint="default"/>
        </w:rPr>
        <w:t>州营业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纪</w:t>
      </w:r>
      <w:r>
        <w:rPr/>
        <w:t>有限 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47" w:right="2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奇先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43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深圳信</w:t>
      </w:r>
      <w:r>
        <w:rPr>
          <w:rFonts w:ascii="宋体" w:hAnsi="宋体" w:cs="宋体" w:eastAsia="宋体" w:hint="default"/>
        </w:rPr>
        <w:t>永</w:t>
      </w:r>
      <w:r>
        <w:rPr/>
        <w:t>中</w:t>
      </w:r>
      <w:r>
        <w:rPr>
          <w:rFonts w:ascii="宋体" w:hAnsi="宋体" w:cs="宋体" w:eastAsia="宋体" w:hint="default"/>
        </w:rPr>
        <w:t>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项目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百富达咨询</w:t>
      </w:r>
      <w:r>
        <w:rPr/>
        <w:t>有限公司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牛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所总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任</w:t>
      </w:r>
      <w:r>
        <w:rPr/>
        <w:t>深圳市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祥</w:t>
      </w:r>
      <w:r>
        <w:rPr>
          <w:rFonts w:ascii="宋体" w:hAnsi="宋体" w:cs="宋体" w:eastAsia="宋体" w:hint="default"/>
        </w:rPr>
        <w:t>腾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陈卫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女士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43</w:t>
      </w:r>
      <w:r>
        <w:rPr>
          <w:rFonts w:ascii="宋体" w:hAnsi="宋体" w:cs="宋体" w:eastAsia="宋体" w:hint="default"/>
          <w:spacing w:val="-3"/>
        </w:rPr>
        <w:t>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学学</w:t>
      </w:r>
      <w:r>
        <w:rPr>
          <w:rFonts w:ascii="宋体" w:hAnsi="宋体" w:cs="宋体" w:eastAsia="宋体" w:hint="default"/>
          <w:spacing w:val="-3"/>
        </w:rPr>
        <w:t>历。</w:t>
      </w:r>
      <w:r>
        <w:rPr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湖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府食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工业</w:t>
      </w:r>
      <w:r>
        <w:rPr>
          <w:spacing w:val="-3"/>
        </w:rPr>
        <w:t>办公室</w:t>
      </w:r>
      <w:r>
        <w:rPr>
          <w:rFonts w:ascii="宋体" w:hAnsi="宋体" w:cs="宋体" w:eastAsia="宋体" w:hint="default"/>
          <w:spacing w:val="-3"/>
        </w:rPr>
        <w:t>干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疆</w:t>
      </w:r>
      <w:r>
        <w:rPr/>
        <w:t>证券公司深圳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/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蔚</w:t>
      </w:r>
      <w:r>
        <w:rPr/>
        <w:t>深证券有限公司电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夏</w:t>
      </w:r>
      <w:r>
        <w:rPr/>
        <w:t>证券深 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振</w:t>
      </w:r>
      <w:r>
        <w:rPr>
          <w:rFonts w:ascii="宋体" w:hAnsi="宋体" w:cs="宋体" w:eastAsia="宋体" w:hint="default"/>
        </w:rPr>
        <w:t>华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理；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深圳市</w:t>
      </w:r>
      <w:r>
        <w:rPr>
          <w:rFonts w:ascii="宋体" w:hAnsi="宋体" w:cs="宋体" w:eastAsia="宋体" w:hint="default"/>
        </w:rPr>
        <w:t>捷尔旭</w:t>
      </w:r>
      <w:r>
        <w:rPr>
          <w:rFonts w:ascii="宋体" w:hAnsi="宋体" w:cs="宋体" w:eastAsia="宋体" w:hint="default"/>
        </w:rPr>
        <w:t>科技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）监事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3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缪伟刚先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spacing w:val="-5"/>
        </w:rPr>
        <w:t>：监事会</w:t>
      </w:r>
      <w:r>
        <w:rPr>
          <w:rFonts w:ascii="宋体" w:hAnsi="宋体" w:cs="宋体" w:eastAsia="宋体" w:hint="default"/>
          <w:spacing w:val="-5"/>
        </w:rPr>
        <w:t>主席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男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spacing w:val="-21"/>
        </w:rPr>
      </w:r>
      <w:r>
        <w:rPr>
          <w:rFonts w:ascii="宋体" w:hAnsi="宋体" w:cs="宋体" w:eastAsia="宋体" w:hint="default"/>
        </w:rPr>
        <w:t>39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商局部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经 </w:t>
      </w:r>
      <w:r>
        <w:rPr>
          <w:rFonts w:ascii="宋体" w:hAnsi="宋体" w:cs="宋体" w:eastAsia="宋体" w:hint="default"/>
        </w:rPr>
        <w:t>理；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水</w:t>
      </w:r>
      <w:r>
        <w:rPr/>
        <w:t>务有限 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、总经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</w:t>
      </w:r>
      <w:r>
        <w:rPr/>
        <w:t>法定代表人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龙飞</w:t>
      </w:r>
      <w:r>
        <w:rPr/>
        <w:t>光电有限公司监事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7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徐凌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</w:rPr>
        <w:t>女士</w:t>
      </w:r>
      <w:r>
        <w:rPr/>
        <w:t>：监事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41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/>
        <w:t>会</w:t>
      </w:r>
      <w:r>
        <w:rPr>
          <w:rFonts w:ascii="宋体" w:hAnsi="宋体" w:cs="宋体" w:eastAsia="宋体" w:hint="default"/>
        </w:rPr>
        <w:t>计师、经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昆山</w:t>
      </w:r>
      <w:r>
        <w:rPr/>
        <w:t>市信</w:t>
      </w:r>
      <w:r>
        <w:rPr>
          <w:rFonts w:ascii="宋体" w:hAnsi="宋体" w:cs="宋体" w:eastAsia="宋体" w:hint="default"/>
        </w:rPr>
        <w:t>托投 </w:t>
      </w:r>
      <w:r>
        <w:rPr>
          <w:rFonts w:ascii="宋体" w:hAnsi="宋体" w:cs="宋体" w:eastAsia="宋体" w:hint="default"/>
        </w:rPr>
        <w:t>资</w:t>
      </w:r>
      <w:r>
        <w:rPr/>
        <w:t>公司证券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/>
        <w:t>（</w:t>
      </w:r>
      <w:r>
        <w:rPr>
          <w:rFonts w:ascii="宋体" w:hAnsi="宋体" w:cs="宋体" w:eastAsia="宋体" w:hint="default"/>
        </w:rPr>
        <w:t>现</w:t>
      </w:r>
      <w:r>
        <w:rPr/>
        <w:t>东</w:t>
      </w:r>
      <w:r>
        <w:rPr>
          <w:rFonts w:ascii="宋体" w:hAnsi="宋体" w:cs="宋体" w:eastAsia="宋体" w:hint="default"/>
        </w:rPr>
        <w:t>吴</w:t>
      </w:r>
      <w:r>
        <w:rPr/>
        <w:t>证券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/>
        <w:t>）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职；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 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 公司监事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来水</w:t>
      </w:r>
      <w:r>
        <w:rPr/>
        <w:t>有限公司监事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蓬朗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来水</w:t>
      </w:r>
      <w:r>
        <w:rPr/>
        <w:t>有限公司监 事</w:t>
      </w:r>
      <w:r>
        <w:rPr>
          <w:rFonts w:ascii="宋体" w:hAnsi="宋体" w:cs="宋体" w:eastAsia="宋体" w:hint="default"/>
        </w:rPr>
        <w:t>；昆山</w:t>
      </w:r>
      <w:r>
        <w:rPr/>
        <w:t>市东</w:t>
      </w:r>
      <w:r>
        <w:rPr>
          <w:rFonts w:ascii="宋体" w:hAnsi="宋体" w:cs="宋体" w:eastAsia="宋体" w:hint="default"/>
        </w:rPr>
        <w:t>部自</w:t>
      </w:r>
      <w:r>
        <w:rPr>
          <w:rFonts w:ascii="宋体" w:hAnsi="宋体" w:cs="宋体" w:eastAsia="宋体" w:hint="default"/>
        </w:rPr>
        <w:t>来水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装</w:t>
      </w:r>
      <w:r>
        <w:rPr/>
        <w:t>有限公司监事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世纪</w:t>
      </w:r>
      <w:r>
        <w:rPr/>
        <w:t>光电（</w:t>
      </w:r>
      <w:r>
        <w:rPr>
          <w:rFonts w:ascii="宋体" w:hAnsi="宋体" w:cs="宋体" w:eastAsia="宋体" w:hint="default"/>
        </w:rPr>
        <w:t>昆山</w:t>
      </w:r>
      <w:r>
        <w:rPr/>
        <w:t>）有限公司监事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71" w:firstLine="480"/>
        <w:jc w:val="both"/>
        <w:rPr>
          <w:rFonts w:ascii="宋体" w:hAnsi="宋体" w:cs="宋体" w:eastAsia="宋体" w:hint="default"/>
          <w:sz w:val="28"/>
          <w:szCs w:val="28"/>
        </w:rPr>
      </w:pPr>
      <w:r>
        <w:rPr/>
        <w:t>曾昭静</w:t>
      </w:r>
      <w:r>
        <w:rPr>
          <w:rFonts w:ascii="宋体" w:hAnsi="宋体" w:cs="宋体" w:eastAsia="宋体" w:hint="default"/>
        </w:rPr>
        <w:t>女士</w:t>
      </w:r>
      <w:r>
        <w:rPr/>
        <w:t>：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监事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专学</w:t>
      </w:r>
      <w:r>
        <w:rPr>
          <w:rFonts w:ascii="宋体" w:hAnsi="宋体" w:cs="宋体" w:eastAsia="宋体" w:hint="default"/>
        </w:rPr>
        <w:t>历。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市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伟</w:t>
      </w:r>
      <w:r>
        <w:rPr>
          <w:rFonts w:ascii="宋体" w:hAnsi="宋体" w:cs="宋体" w:eastAsia="宋体" w:hint="default"/>
        </w:rPr>
        <w:t>仕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董事</w:t>
      </w:r>
      <w:r>
        <w:rPr>
          <w:rFonts w:ascii="宋体" w:hAnsi="宋体" w:cs="宋体" w:eastAsia="宋体" w:hint="default"/>
        </w:rPr>
        <w:t>长助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任</w:t>
      </w:r>
      <w:r>
        <w:rPr/>
        <w:t>深圳市太光电信股份有限公司证券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。现</w:t>
      </w:r>
      <w:r>
        <w:rPr>
          <w:rFonts w:ascii="宋体" w:hAnsi="宋体" w:cs="宋体" w:eastAsia="宋体" w:hint="default"/>
        </w:rPr>
        <w:t>任</w:t>
      </w:r>
      <w:r>
        <w:rPr/>
        <w:t>深圳市太光电 信股份有限公司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监事</w:t>
      </w:r>
      <w:r>
        <w:rPr>
          <w:rFonts w:ascii="宋体" w:hAnsi="宋体" w:cs="宋体" w:eastAsia="宋体" w:hint="default"/>
        </w:rPr>
        <w:t>、</w:t>
      </w:r>
      <w:r>
        <w:rPr/>
        <w:t>证券事务代表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林伟先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介</w:t>
      </w:r>
      <w:r>
        <w:rPr>
          <w:rFonts w:ascii="宋体" w:hAnsi="宋体" w:cs="宋体" w:eastAsia="宋体" w:hint="default"/>
        </w:rPr>
        <w:t>见</w:t>
      </w:r>
      <w:r>
        <w:rPr/>
        <w:t>董事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陈雪萍女士</w:t>
      </w:r>
      <w:r>
        <w:rPr/>
        <w:t>：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35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/>
        <w:t>市地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局 </w:t>
      </w:r>
      <w:r>
        <w:rPr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江苏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AB</w:t>
      </w:r>
      <w:r>
        <w:rPr>
          <w:rFonts w:ascii="宋体" w:hAnsi="宋体" w:cs="宋体" w:eastAsia="宋体" w:hint="default"/>
          <w:spacing w:val="-75"/>
        </w:rPr>
        <w:t> </w:t>
      </w:r>
      <w:r>
        <w:rPr/>
        <w:t>股份有限公司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飞</w:t>
      </w:r>
      <w:r>
        <w:rPr>
          <w:rFonts w:ascii="宋体" w:hAnsi="宋体" w:cs="宋体" w:eastAsia="宋体" w:hint="default"/>
        </w:rPr>
        <w:t>力达</w:t>
      </w:r>
      <w:r>
        <w:rPr/>
        <w:t>国</w:t>
      </w:r>
      <w:r>
        <w:rPr>
          <w:rFonts w:ascii="宋体" w:hAnsi="宋体" w:cs="宋体" w:eastAsia="宋体" w:hint="default"/>
        </w:rPr>
        <w:t>际物</w:t>
      </w:r>
      <w:r>
        <w:rPr>
          <w:rFonts w:ascii="宋体" w:hAnsi="宋体" w:cs="宋体" w:eastAsia="宋体" w:hint="default"/>
        </w:rPr>
        <w:t>流</w:t>
      </w:r>
      <w:r>
        <w:rPr/>
        <w:t>股份有限 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帐款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帐</w:t>
      </w:r>
      <w:r>
        <w:rPr/>
        <w:t>会</w:t>
      </w:r>
      <w:r>
        <w:rPr>
          <w:rFonts w:ascii="宋体" w:hAnsi="宋体" w:cs="宋体" w:eastAsia="宋体" w:hint="default"/>
        </w:rPr>
        <w:t>计、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管理</w:t>
      </w:r>
      <w:r>
        <w:rPr/>
        <w:t>中</w:t>
      </w:r>
      <w:r>
        <w:rPr>
          <w:rFonts w:ascii="宋体" w:hAnsi="宋体" w:cs="宋体" w:eastAsia="宋体" w:hint="default"/>
        </w:rPr>
        <w:t>心主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理</w:t>
      </w:r>
      <w:r>
        <w:rPr>
          <w:spacing w:val="-4"/>
        </w:rPr>
        <w:t>（代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理职</w:t>
      </w:r>
      <w:r>
        <w:rPr>
          <w:rFonts w:ascii="宋体" w:hAnsi="宋体" w:cs="宋体" w:eastAsia="宋体" w:hint="default"/>
          <w:spacing w:val="-4"/>
        </w:rPr>
        <w:t>责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。现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深圳市太光电信股份有限公司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舒晓玲</w:t>
      </w:r>
      <w:r>
        <w:rPr>
          <w:rFonts w:ascii="宋体" w:hAnsi="宋体" w:cs="宋体" w:eastAsia="宋体" w:hint="default"/>
        </w:rPr>
        <w:t>女士</w:t>
      </w:r>
      <w:r>
        <w:rPr/>
        <w:t>：董事会秘书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介</w:t>
      </w:r>
      <w:r>
        <w:rPr>
          <w:rFonts w:ascii="宋体" w:hAnsi="宋体" w:cs="宋体" w:eastAsia="宋体" w:hint="default"/>
        </w:rPr>
        <w:t>见</w:t>
      </w:r>
      <w:r>
        <w:rPr/>
        <w:t>董事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顾丽萍女士</w:t>
      </w:r>
      <w:r>
        <w:rPr/>
        <w:t>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36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亚</w:t>
      </w:r>
      <w:r>
        <w:rPr>
          <w:rFonts w:ascii="宋体" w:hAnsi="宋体" w:cs="宋体" w:eastAsia="宋体" w:hint="default"/>
        </w:rPr>
        <w:t>龙</w:t>
      </w:r>
      <w:r>
        <w:rPr/>
        <w:t>纸</w:t>
      </w:r>
      <w:r>
        <w:rPr>
          <w:rFonts w:ascii="宋体" w:hAnsi="宋体" w:cs="宋体" w:eastAsia="宋体" w:hint="default"/>
        </w:rPr>
        <w:t>制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20"/>
        </w:sectPr>
      </w:pPr>
    </w:p>
    <w:p>
      <w:pPr>
        <w:pStyle w:val="BodyText"/>
        <w:spacing w:line="357" w:lineRule="auto" w:before="117"/>
        <w:ind w:left="228"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品</w:t>
      </w:r>
      <w:r>
        <w:rPr/>
        <w:t>（</w:t>
      </w:r>
      <w:r>
        <w:rPr>
          <w:rFonts w:ascii="宋体" w:hAnsi="宋体" w:cs="宋体" w:eastAsia="宋体" w:hint="default"/>
        </w:rPr>
        <w:t>昆山</w:t>
      </w:r>
      <w:r>
        <w:rPr/>
        <w:t>）有限公司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汽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理</w:t>
      </w:r>
      <w:r>
        <w:rPr/>
        <w:t>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科科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任大西</w:t>
      </w:r>
      <w:r>
        <w:rPr/>
        <w:t>电子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仪器</w:t>
      </w:r>
      <w:r>
        <w:rPr/>
        <w:t>（</w:t>
      </w:r>
      <w:r>
        <w:rPr>
          <w:rFonts w:ascii="宋体" w:hAnsi="宋体" w:cs="宋体" w:eastAsia="宋体" w:hint="default"/>
        </w:rPr>
        <w:t>昆山</w:t>
      </w:r>
      <w:r>
        <w:rPr/>
        <w:t>）有限公司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课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32"/>
          <w:szCs w:val="32"/>
        </w:rPr>
      </w:pPr>
    </w:p>
    <w:p>
      <w:pPr>
        <w:pStyle w:val="Heading3"/>
        <w:spacing w:line="240" w:lineRule="auto"/>
        <w:ind w:left="7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、董事、监事和高级管理人员年度报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0" w:lineRule="auto" w:before="124"/>
        <w:ind w:left="7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决策程序</w:t>
      </w:r>
      <w:r>
        <w:rPr>
          <w:rFonts w:ascii="宋体" w:hAnsi="宋体" w:cs="宋体" w:eastAsia="宋体" w:hint="default"/>
        </w:rPr>
        <w:t>、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确</w:t>
      </w:r>
      <w:r>
        <w:rPr/>
        <w:t>定的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 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津贴</w:t>
      </w:r>
      <w:r>
        <w:rPr/>
        <w:t>（</w:t>
      </w:r>
      <w:r>
        <w:rPr>
          <w:rFonts w:ascii="宋体" w:hAnsi="宋体" w:cs="宋体" w:eastAsia="宋体" w:hint="default"/>
        </w:rPr>
        <w:t>薪酬</w:t>
      </w:r>
      <w:r>
        <w:rPr/>
        <w:t>）</w:t>
      </w:r>
      <w:r>
        <w:rPr>
          <w:rFonts w:ascii="宋体" w:hAnsi="宋体" w:cs="宋体" w:eastAsia="宋体" w:hint="default"/>
        </w:rPr>
        <w:t>根据岗</w:t>
      </w:r>
      <w:r>
        <w:rPr>
          <w:rFonts w:ascii="宋体" w:hAnsi="宋体" w:cs="宋体" w:eastAsia="宋体" w:hint="default"/>
        </w:rPr>
        <w:t>位责任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参考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综</w:t>
      </w:r>
    </w:p>
    <w:p>
      <w:pPr>
        <w:pStyle w:val="BodyText"/>
        <w:spacing w:line="357" w:lineRule="auto" w:before="31"/>
        <w:ind w:left="228" w:right="137"/>
        <w:jc w:val="both"/>
        <w:rPr>
          <w:rFonts w:ascii="宋体" w:hAnsi="宋体" w:cs="宋体" w:eastAsia="宋体" w:hint="default"/>
        </w:rPr>
      </w:pPr>
      <w:r>
        <w:rPr/>
        <w:t>合</w:t>
      </w:r>
      <w:r>
        <w:rPr>
          <w:rFonts w:ascii="宋体" w:hAnsi="宋体" w:cs="宋体" w:eastAsia="宋体" w:hint="default"/>
        </w:rPr>
        <w:t>确</w:t>
      </w:r>
      <w:r>
        <w:rPr/>
        <w:t>定：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管理职</w:t>
      </w:r>
      <w:r>
        <w:rPr/>
        <w:t>务的董事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在</w:t>
      </w:r>
      <w:r>
        <w:rPr/>
        <w:t>公司的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领取</w:t>
      </w:r>
      <w:r>
        <w:rPr>
          <w:rFonts w:ascii="宋体" w:hAnsi="宋体" w:cs="宋体" w:eastAsia="宋体" w:hint="default"/>
        </w:rPr>
        <w:t>相应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不在</w:t>
      </w:r>
      <w:r>
        <w:rPr/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管理职</w:t>
      </w:r>
      <w:r>
        <w:rPr/>
        <w:t>务的董事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spacing w:val="-10"/>
        </w:rPr>
        <w:t>监事</w:t>
      </w:r>
      <w:r>
        <w:rPr>
          <w:rFonts w:ascii="宋体" w:hAnsi="宋体" w:cs="宋体" w:eastAsia="宋体" w:hint="default"/>
          <w:spacing w:val="-10"/>
        </w:rPr>
        <w:t>，不在本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领取薪酬</w:t>
      </w:r>
      <w:r>
        <w:rPr>
          <w:rFonts w:ascii="宋体" w:hAnsi="宋体" w:cs="宋体" w:eastAsia="宋体" w:hint="default"/>
          <w:spacing w:val="-10"/>
        </w:rPr>
        <w:t>；</w:t>
      </w:r>
      <w:r>
        <w:rPr>
          <w:rFonts w:ascii="宋体" w:hAnsi="宋体" w:cs="宋体" w:eastAsia="宋体" w:hint="default"/>
          <w:spacing w:val="-10"/>
        </w:rPr>
        <w:t>独</w:t>
      </w:r>
      <w:r>
        <w:rPr>
          <w:rFonts w:ascii="宋体" w:hAnsi="宋体" w:cs="宋体" w:eastAsia="宋体" w:hint="default"/>
          <w:spacing w:val="-10"/>
        </w:rPr>
        <w:t>立</w:t>
      </w:r>
      <w:r>
        <w:rPr>
          <w:spacing w:val="-10"/>
        </w:rPr>
        <w:t>董事</w:t>
      </w:r>
      <w:r>
        <w:rPr>
          <w:rFonts w:ascii="宋体" w:hAnsi="宋体" w:cs="宋体" w:eastAsia="宋体" w:hint="default"/>
          <w:spacing w:val="-10"/>
        </w:rPr>
        <w:t>依据</w:t>
      </w:r>
      <w:r>
        <w:rPr>
          <w:spacing w:val="-10"/>
        </w:rPr>
        <w:t>公司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6"/>
        </w:rPr>
        <w:t>年度</w:t>
      </w:r>
      <w:r>
        <w:rPr>
          <w:rFonts w:ascii="宋体" w:hAnsi="宋体" w:cs="宋体" w:eastAsia="宋体" w:hint="default"/>
          <w:spacing w:val="-6"/>
        </w:rPr>
        <w:t>第</w:t>
      </w:r>
      <w:r>
        <w:rPr>
          <w:spacing w:val="-6"/>
        </w:rPr>
        <w:t>三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rFonts w:ascii="宋体" w:hAnsi="宋体" w:cs="宋体" w:eastAsia="宋体" w:hint="default"/>
          <w:spacing w:val="-6"/>
        </w:rPr>
        <w:t>临</w:t>
      </w:r>
      <w:r>
        <w:rPr>
          <w:spacing w:val="-6"/>
        </w:rPr>
        <w:t>时股东</w:t>
      </w:r>
      <w:r>
        <w:rPr>
          <w:rFonts w:ascii="宋体" w:hAnsi="宋体" w:cs="宋体" w:eastAsia="宋体" w:hint="default"/>
          <w:spacing w:val="-6"/>
        </w:rPr>
        <w:t>大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过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</w:rPr>
        <w:t> 于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/>
        <w:t>的</w:t>
      </w:r>
      <w:r>
        <w:rPr>
          <w:rFonts w:ascii="宋体" w:hAnsi="宋体" w:cs="宋体" w:eastAsia="宋体" w:hint="default"/>
        </w:rPr>
        <w:t>议案</w:t>
      </w:r>
      <w:r>
        <w:rPr/>
        <w:t>》中的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领取独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7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62"/>
        <w:ind w:left="708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</w:rPr>
        <w:t>                                                 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sz w:val="21"/>
          <w:szCs w:val="21"/>
        </w:rPr>
        <w:t>：人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2208"/>
        <w:gridCol w:w="2726"/>
        <w:gridCol w:w="2520"/>
      </w:tblGrid>
      <w:tr>
        <w:trPr>
          <w:trHeight w:val="528" w:hRule="exact"/>
        </w:trPr>
        <w:tc>
          <w:tcPr>
            <w:tcW w:w="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6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在公司公司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2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任董事、监事及高级管理人员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6" w:lineRule="exact"/>
              <w:ind w:left="7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报告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2" w:lineRule="exact"/>
              <w:ind w:left="7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酬总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备注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56" w:hRule="exact"/>
        </w:trPr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1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50.34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51" w:hRule="exact"/>
        </w:trPr>
        <w:tc>
          <w:tcPr>
            <w:tcW w:w="16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舒晓玲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1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21.29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56" w:hRule="exact"/>
        </w:trPr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孟向阳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1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4.00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16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1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4.00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16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陈卫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1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4.00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曾昭静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1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7.64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51" w:hRule="exact"/>
        </w:trPr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陈雪萍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1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11.98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56" w:hRule="exact"/>
        </w:trPr>
        <w:tc>
          <w:tcPr>
            <w:tcW w:w="16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顾丽萍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1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5.84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51" w:hRule="exact"/>
        </w:trPr>
        <w:tc>
          <w:tcPr>
            <w:tcW w:w="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109.09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1" w:lineRule="exact" w:before="0"/>
        <w:ind w:left="65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127"/>
        <w:ind w:left="650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</w:rPr>
        <w:t>不在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9"/>
        <w:gridCol w:w="2731"/>
        <w:gridCol w:w="3989"/>
      </w:tblGrid>
      <w:tr>
        <w:trPr>
          <w:trHeight w:val="456" w:hRule="exact"/>
        </w:trPr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5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不在公司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任董事、监事及高级管理人员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52" w:hRule="exact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99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宋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24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99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周海军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99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缪伟刚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24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99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徐凌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080" w:bottom="1020" w:left="1020" w:right="1100"/>
        </w:sectPr>
      </w:pPr>
    </w:p>
    <w:p>
      <w:pPr>
        <w:pStyle w:val="BodyText"/>
        <w:spacing w:line="240" w:lineRule="auto" w:before="117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内董事、监事和高级管理人员</w:t>
      </w:r>
      <w:r>
        <w:rPr>
          <w:rFonts w:ascii="Microsoft JhengHei" w:hAnsi="Microsoft JhengHei" w:cs="Microsoft JhengHei" w:eastAsia="Microsoft JhengHei" w:hint="default"/>
        </w:rPr>
        <w:t>离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原因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）董事会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47" w:right="10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7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 </w:t>
      </w:r>
      <w:r>
        <w:rPr/>
        <w:t>董事会</w:t>
      </w:r>
      <w:r>
        <w:rPr>
          <w:rFonts w:ascii="宋体" w:hAnsi="宋体" w:cs="宋体" w:eastAsia="宋体" w:hint="default"/>
        </w:rPr>
        <w:t>同意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补</w:t>
      </w:r>
      <w:r>
        <w:rPr/>
        <w:t>宋波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周海军先</w:t>
      </w:r>
      <w:r>
        <w:rPr>
          <w:rFonts w:ascii="宋体" w:hAnsi="宋体" w:cs="宋体" w:eastAsia="宋体" w:hint="default"/>
        </w:rPr>
        <w:t>生为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自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届满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right="22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spacing w:val="-3"/>
        </w:rPr>
        <w:t>时会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spacing w:val="-3"/>
        </w:rPr>
        <w:t>宋波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</w:t>
      </w:r>
      <w:r>
        <w:rPr/>
        <w:t> 会董事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/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周海军先</w:t>
      </w:r>
      <w:r>
        <w:rPr>
          <w:rFonts w:ascii="宋体" w:hAnsi="宋体" w:cs="宋体" w:eastAsia="宋体" w:hint="default"/>
        </w:rPr>
        <w:t>生为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）监事会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0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spacing w:val="-7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 </w:t>
      </w:r>
      <w:r>
        <w:rPr/>
        <w:t>监事会</w:t>
      </w:r>
      <w:r>
        <w:rPr>
          <w:rFonts w:ascii="宋体" w:hAnsi="宋体" w:cs="宋体" w:eastAsia="宋体" w:hint="default"/>
        </w:rPr>
        <w:t>同意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缪伟刚先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徐凌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</w:rPr>
        <w:t>女士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监事会监事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自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届满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right="22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spacing w:val="-3"/>
        </w:rPr>
        <w:t>时会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rFonts w:ascii="宋体" w:hAnsi="宋体" w:cs="宋体" w:eastAsia="宋体" w:hint="default"/>
          <w:spacing w:val="-3"/>
        </w:rPr>
        <w:t>缪伟刚先</w:t>
      </w:r>
      <w:r>
        <w:rPr>
          <w:rFonts w:ascii="宋体" w:hAnsi="宋体" w:cs="宋体" w:eastAsia="宋体" w:hint="default"/>
          <w:spacing w:val="-3"/>
        </w:rPr>
        <w:t>生为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</w:t>
      </w:r>
      <w:r>
        <w:rPr/>
        <w:t> 事会</w:t>
      </w:r>
      <w:r>
        <w:rPr>
          <w:rFonts w:ascii="宋体" w:hAnsi="宋体" w:cs="宋体" w:eastAsia="宋体" w:hint="default"/>
        </w:rPr>
        <w:t>主席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自</w:t>
      </w:r>
      <w:r>
        <w:rPr/>
        <w:t>监事会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届满</w:t>
      </w:r>
      <w:r>
        <w:rPr/>
        <w:t>时</w:t>
      </w:r>
      <w:r>
        <w:rPr>
          <w:rFonts w:ascii="宋体" w:hAnsi="宋体" w:cs="宋体" w:eastAsia="宋体" w:hint="default"/>
        </w:rPr>
        <w:t>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229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56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代表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会选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曾昭静</w:t>
      </w:r>
      <w:r>
        <w:rPr>
          <w:rFonts w:ascii="宋体" w:hAnsi="宋体" w:cs="宋体" w:eastAsia="宋体" w:hint="default"/>
          <w:spacing w:val="-3"/>
        </w:rPr>
        <w:t>女士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</w:t>
      </w:r>
      <w:r>
        <w:rPr/>
        <w:t> 事会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代表监事</w:t>
      </w:r>
      <w:r>
        <w:rPr>
          <w:rFonts w:ascii="宋体" w:hAnsi="宋体" w:cs="宋体" w:eastAsia="宋体" w:hint="default"/>
        </w:rPr>
        <w:t>, </w:t>
      </w:r>
      <w:r>
        <w:rPr>
          <w:rFonts w:ascii="宋体" w:hAnsi="宋体" w:cs="宋体" w:eastAsia="宋体" w:hint="default"/>
        </w:rPr>
        <w:t>任期</w:t>
      </w:r>
      <w:r>
        <w:rPr/>
        <w:t>与公司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其他</w:t>
      </w:r>
      <w:r>
        <w:rPr/>
        <w:t>监事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员</w:t>
      </w:r>
      <w:r>
        <w:rPr/>
        <w:t>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聘任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right="222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董事会</w:t>
      </w:r>
      <w:r>
        <w:rPr>
          <w:rFonts w:ascii="宋体" w:hAnsi="宋体" w:cs="宋体" w:eastAsia="宋体" w:hint="default"/>
        </w:rPr>
        <w:t>同意</w:t>
      </w:r>
      <w:r>
        <w:rPr/>
        <w:t>曾昭静</w:t>
      </w:r>
      <w:r>
        <w:rPr>
          <w:rFonts w:ascii="宋体" w:hAnsi="宋体" w:cs="宋体" w:eastAsia="宋体" w:hint="default"/>
        </w:rPr>
        <w:t>女士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个</w:t>
      </w:r>
      <w:r>
        <w:rPr/>
        <w:t>人</w:t>
      </w:r>
      <w:r>
        <w:rPr>
          <w:rFonts w:ascii="宋体" w:hAnsi="宋体" w:cs="宋体" w:eastAsia="宋体" w:hint="default"/>
        </w:rPr>
        <w:t>原 因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人的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聘任</w:t>
      </w:r>
      <w:r>
        <w:rPr>
          <w:rFonts w:ascii="宋体" w:hAnsi="宋体" w:cs="宋体" w:eastAsia="宋体" w:hint="default"/>
        </w:rPr>
        <w:t>顾丽萍女士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23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董事会</w:t>
      </w:r>
      <w:r>
        <w:rPr>
          <w:rFonts w:ascii="宋体" w:hAnsi="宋体" w:cs="宋体" w:eastAsia="宋体" w:hint="default"/>
        </w:rPr>
        <w:t>同意</w:t>
      </w:r>
      <w:r>
        <w:rPr>
          <w:rFonts w:ascii="宋体" w:hAnsi="宋体" w:cs="宋体" w:eastAsia="宋体" w:hint="default"/>
        </w:rPr>
        <w:t>龚</w:t>
      </w:r>
      <w:r>
        <w:rPr>
          <w:rFonts w:ascii="宋体" w:hAnsi="宋体" w:cs="宋体" w:eastAsia="宋体" w:hint="default"/>
        </w:rPr>
        <w:t>伟先</w:t>
      </w:r>
      <w:r>
        <w:rPr>
          <w:rFonts w:ascii="宋体" w:hAnsi="宋体" w:cs="宋体" w:eastAsia="宋体" w:hint="default"/>
        </w:rPr>
        <w:t>生因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 原因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辞去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</w:t>
      </w:r>
      <w:r>
        <w:rPr/>
        <w:t>监的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聘任</w:t>
      </w:r>
      <w:r>
        <w:rPr>
          <w:rFonts w:ascii="宋体" w:hAnsi="宋体" w:cs="宋体" w:eastAsia="宋体" w:hint="default"/>
        </w:rPr>
        <w:t>陈雪萍女士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自</w:t>
      </w:r>
      <w:r>
        <w:rPr/>
        <w:t>董事会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届满</w:t>
      </w:r>
      <w:r>
        <w:rPr/>
        <w:t>时</w:t>
      </w:r>
      <w:r>
        <w:rPr>
          <w:rFonts w:ascii="宋体" w:hAnsi="宋体" w:cs="宋体" w:eastAsia="宋体" w:hint="default"/>
        </w:rPr>
        <w:t>止。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32"/>
          <w:szCs w:val="32"/>
        </w:rPr>
      </w:pPr>
    </w:p>
    <w:p>
      <w:pPr>
        <w:pStyle w:val="Heading3"/>
        <w:spacing w:line="240" w:lineRule="auto"/>
        <w:ind w:left="57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（二）公司员</w:t>
      </w:r>
      <w:r>
        <w:rPr>
          <w:rFonts w:ascii="Microsoft JhengHei" w:hAnsi="Microsoft JhengHei" w:cs="Microsoft JhengHei" w:eastAsia="Microsoft JhengHei" w:hint="default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9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工总数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离退休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人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财</w:t>
      </w:r>
      <w:r>
        <w:rPr/>
        <w:t>务人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，行</w:t>
      </w:r>
      <w:r>
        <w:rPr/>
        <w:t>政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70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受教育</w:t>
      </w:r>
      <w:r>
        <w:rPr>
          <w:rFonts w:ascii="宋体" w:hAnsi="宋体" w:cs="宋体" w:eastAsia="宋体" w:hint="default"/>
        </w:rPr>
        <w:t>程</w:t>
      </w:r>
      <w:r>
        <w:rPr/>
        <w:t>度：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其他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均为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生。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7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9"/>
          <w:szCs w:val="29"/>
        </w:rPr>
      </w:pPr>
    </w:p>
    <w:p>
      <w:pPr>
        <w:pStyle w:val="Heading1"/>
        <w:spacing w:line="436" w:lineRule="exact"/>
        <w:ind w:left="18" w:right="113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-3"/>
        </w:rPr>
        <w:t>五</w:t>
      </w:r>
      <w:r>
        <w:rPr>
          <w:rFonts w:ascii="Microsoft JhengHei" w:hAnsi="Microsoft JhengHei" w:cs="Microsoft JhengHei" w:eastAsia="Microsoft JhengHei" w:hint="default"/>
          <w:spacing w:val="-3"/>
        </w:rPr>
        <w:t>、公司</w:t>
      </w:r>
      <w:r>
        <w:rPr>
          <w:rFonts w:ascii="Microsoft JhengHei" w:hAnsi="Microsoft JhengHei" w:cs="Microsoft JhengHei" w:eastAsia="Microsoft JhengHei" w:hint="default"/>
          <w:spacing w:val="-3"/>
        </w:rPr>
        <w:t>治</w:t>
      </w:r>
      <w:r>
        <w:rPr>
          <w:rFonts w:ascii="Microsoft JhengHei" w:hAnsi="Microsoft JhengHei" w:cs="Microsoft JhengHei" w:eastAsia="Microsoft JhengHei" w:hint="default"/>
          <w:spacing w:val="-3"/>
        </w:rPr>
        <w:t>理</w:t>
      </w:r>
      <w:r>
        <w:rPr>
          <w:rFonts w:ascii="Microsoft JhengHei" w:hAnsi="Microsoft JhengHei" w:cs="Microsoft JhengHei" w:eastAsia="Microsoft JhengHei" w:hint="default"/>
          <w:spacing w:val="-3"/>
        </w:rPr>
        <w:t>结构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43"/>
        <w:ind w:left="6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总体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21" w:lineRule="auto" w:before="90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spacing w:val="-14"/>
        </w:rPr>
        <w:t>年</w:t>
      </w:r>
      <w:r>
        <w:rPr>
          <w:rFonts w:ascii="宋体" w:hAnsi="宋体" w:cs="宋体" w:eastAsia="宋体" w:hint="default"/>
          <w:spacing w:val="-14"/>
        </w:rPr>
        <w:t>，</w:t>
      </w:r>
      <w:r>
        <w:rPr>
          <w:spacing w:val="-14"/>
        </w:rPr>
        <w:t>公司</w:t>
      </w:r>
      <w:r>
        <w:rPr>
          <w:rFonts w:ascii="宋体" w:hAnsi="宋体" w:cs="宋体" w:eastAsia="宋体" w:hint="default"/>
          <w:spacing w:val="-14"/>
        </w:rPr>
        <w:t>积</w:t>
      </w:r>
      <w:r>
        <w:rPr>
          <w:rFonts w:ascii="宋体" w:hAnsi="宋体" w:cs="宋体" w:eastAsia="宋体" w:hint="default"/>
          <w:spacing w:val="-14"/>
        </w:rPr>
        <w:t>极</w:t>
      </w:r>
      <w:r>
        <w:rPr>
          <w:rFonts w:ascii="宋体" w:hAnsi="宋体" w:cs="宋体" w:eastAsia="宋体" w:hint="default"/>
          <w:spacing w:val="-14"/>
        </w:rPr>
        <w:t>按</w:t>
      </w:r>
      <w:r>
        <w:rPr>
          <w:rFonts w:ascii="宋体" w:hAnsi="宋体" w:cs="宋体" w:eastAsia="宋体" w:hint="default"/>
          <w:spacing w:val="-14"/>
        </w:rPr>
        <w:t>照</w:t>
      </w:r>
      <w:r>
        <w:rPr>
          <w:spacing w:val="-14"/>
        </w:rPr>
        <w:t>《公司法》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《证券法》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上</w:t>
      </w:r>
      <w:r>
        <w:rPr>
          <w:spacing w:val="-14"/>
        </w:rPr>
        <w:t>市公司</w:t>
      </w:r>
      <w:r>
        <w:rPr>
          <w:rFonts w:ascii="宋体" w:hAnsi="宋体" w:cs="宋体" w:eastAsia="宋体" w:hint="default"/>
          <w:spacing w:val="-14"/>
        </w:rPr>
        <w:t>治</w:t>
      </w:r>
      <w:r>
        <w:rPr>
          <w:rFonts w:ascii="宋体" w:hAnsi="宋体" w:cs="宋体" w:eastAsia="宋体" w:hint="default"/>
          <w:spacing w:val="-14"/>
        </w:rPr>
        <w:t>理</w:t>
      </w:r>
      <w:r>
        <w:rPr>
          <w:rFonts w:ascii="宋体" w:hAnsi="宋体" w:cs="宋体" w:eastAsia="宋体" w:hint="default"/>
          <w:spacing w:val="-14"/>
        </w:rPr>
        <w:t>准则</w:t>
      </w:r>
      <w:r>
        <w:rPr>
          <w:spacing w:val="-14"/>
        </w:rPr>
        <w:t>》</w:t>
      </w:r>
      <w:r>
        <w:rPr>
          <w:rFonts w:ascii="宋体" w:hAnsi="宋体" w:cs="宋体" w:eastAsia="宋体" w:hint="default"/>
          <w:spacing w:val="-14"/>
        </w:rPr>
        <w:t>等</w:t>
      </w:r>
      <w:r>
        <w:rPr>
          <w:rFonts w:ascii="宋体" w:hAnsi="宋体" w:cs="宋体" w:eastAsia="宋体" w:hint="default"/>
          <w:spacing w:val="-14"/>
        </w:rPr>
        <w:t>相</w:t>
      </w:r>
      <w:r>
        <w:rPr>
          <w:rFonts w:ascii="宋体" w:hAnsi="宋体" w:cs="宋体" w:eastAsia="宋体" w:hint="default"/>
          <w:spacing w:val="-14"/>
        </w:rPr>
        <w:t>关</w:t>
      </w:r>
      <w:r>
        <w:rPr>
          <w:spacing w:val="-14"/>
        </w:rPr>
        <w:t>法</w:t>
      </w:r>
      <w:r>
        <w:rPr>
          <w:rFonts w:ascii="宋体" w:hAnsi="宋体" w:cs="宋体" w:eastAsia="宋体" w:hint="default"/>
          <w:spacing w:val="-14"/>
        </w:rPr>
        <w:t>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法</w:t>
      </w:r>
      <w:r>
        <w:rPr/>
        <w:t> </w:t>
      </w:r>
      <w:r>
        <w:rPr>
          <w:rFonts w:ascii="宋体" w:hAnsi="宋体" w:cs="宋体" w:eastAsia="宋体" w:hint="default"/>
        </w:rPr>
        <w:t>规及规</w:t>
      </w:r>
      <w:r>
        <w:rPr>
          <w:rFonts w:ascii="宋体" w:hAnsi="宋体" w:cs="宋体" w:eastAsia="宋体" w:hint="default"/>
        </w:rPr>
        <w:t>范</w:t>
      </w:r>
      <w:r>
        <w:rPr/>
        <w:t>文</w:t>
      </w:r>
      <w:r>
        <w:rPr>
          <w:rFonts w:ascii="宋体" w:hAnsi="宋体" w:cs="宋体" w:eastAsia="宋体" w:hint="default"/>
        </w:rPr>
        <w:t>件要求，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股东的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诚</w:t>
      </w:r>
      <w:r>
        <w:rPr/>
        <w:t>信度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善符</w:t>
      </w:r>
      <w:r>
        <w:rPr/>
        <w:t>合</w:t>
      </w:r>
      <w:r>
        <w:rPr>
          <w:rFonts w:ascii="宋体" w:hAnsi="宋体" w:cs="宋体" w:eastAsia="宋体" w:hint="default"/>
        </w:rPr>
        <w:t>现</w:t>
      </w:r>
      <w:r>
        <w:rPr/>
        <w:t>代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要求</w:t>
      </w:r>
      <w:r>
        <w:rPr/>
        <w:t>的法人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进科</w:t>
      </w:r>
      <w:r>
        <w:rPr>
          <w:rFonts w:ascii="宋体" w:hAnsi="宋体" w:cs="宋体" w:eastAsia="宋体" w:hint="default"/>
        </w:rPr>
        <w:t>学</w:t>
      </w:r>
      <w:r>
        <w:rPr/>
        <w:t>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spacing w:val="-81"/>
        </w:rPr>
        <w:t> 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分发</w:t>
      </w:r>
      <w:r>
        <w:rPr>
          <w:rFonts w:ascii="宋体" w:hAnsi="宋体" w:cs="宋体" w:eastAsia="宋体" w:hint="default"/>
        </w:rPr>
        <w:t>挥</w:t>
      </w:r>
      <w:r>
        <w:rPr/>
        <w:t>董事会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作用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效维护</w:t>
      </w:r>
      <w:r>
        <w:rPr/>
        <w:t>公司</w:t>
      </w:r>
      <w:r>
        <w:rPr>
          <w:rFonts w:ascii="宋体" w:hAnsi="宋体" w:cs="宋体" w:eastAsia="宋体" w:hint="default"/>
        </w:rPr>
        <w:t>、</w:t>
      </w:r>
      <w:r>
        <w:rPr/>
        <w:t>股东</w:t>
      </w:r>
      <w:r>
        <w:rPr>
          <w:rFonts w:ascii="宋体" w:hAnsi="宋体" w:cs="宋体" w:eastAsia="宋体" w:hint="default"/>
        </w:rPr>
        <w:t>和债权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人的合法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</w:rPr>
        <w:t>关上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和要求，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与中国证监会有</w:t>
      </w:r>
      <w:r>
        <w:rPr>
          <w:rFonts w:ascii="宋体" w:hAnsi="宋体" w:cs="宋体" w:eastAsia="宋体" w:hint="default"/>
        </w:rPr>
        <w:t>关上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要求基本</w:t>
      </w:r>
      <w:r>
        <w:rPr/>
        <w:t>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/>
        <w:t>一</w:t>
      </w:r>
      <w:r>
        <w:rPr>
          <w:rFonts w:ascii="宋体" w:hAnsi="宋体" w:cs="宋体" w:eastAsia="宋体" w:hint="default"/>
        </w:rPr>
        <w:t>如既往</w:t>
      </w:r>
      <w:r>
        <w:rPr/>
        <w:t>地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公司法人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41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开展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0" w:lineRule="auto" w:before="110"/>
        <w:ind w:right="2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照</w:t>
      </w:r>
      <w:r>
        <w:rPr/>
        <w:t>证券监</w:t>
      </w:r>
      <w:r>
        <w:rPr>
          <w:rFonts w:ascii="宋体" w:hAnsi="宋体" w:cs="宋体" w:eastAsia="宋体" w:hint="default"/>
        </w:rPr>
        <w:t>管部</w:t>
      </w:r>
      <w:r>
        <w:rPr>
          <w:rFonts w:ascii="宋体" w:hAnsi="宋体" w:cs="宋体" w:eastAsia="宋体" w:hint="default"/>
        </w:rPr>
        <w:t>门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，在</w:t>
      </w:r>
      <w:r>
        <w:rPr>
          <w:rFonts w:ascii="宋体" w:hAnsi="宋体" w:cs="宋体" w:eastAsia="宋体" w:hint="default"/>
        </w:rPr>
        <w:t>巩固近几 </w:t>
      </w:r>
      <w:r>
        <w:rPr/>
        <w:t>年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步强化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分发</w:t>
      </w:r>
      <w:r>
        <w:rPr>
          <w:rFonts w:ascii="宋体" w:hAnsi="宋体" w:cs="宋体" w:eastAsia="宋体" w:hint="default"/>
        </w:rPr>
        <w:t>挥</w:t>
      </w:r>
      <w:r>
        <w:rPr/>
        <w:t>董事会</w:t>
      </w:r>
      <w:r>
        <w:rPr>
          <w:rFonts w:ascii="宋体" w:hAnsi="宋体" w:cs="宋体" w:eastAsia="宋体" w:hint="default"/>
        </w:rPr>
        <w:t>、</w:t>
      </w:r>
      <w:r>
        <w:rPr/>
        <w:t>监事会</w:t>
      </w:r>
      <w:r>
        <w:rPr>
          <w:rFonts w:ascii="宋体" w:hAnsi="宋体" w:cs="宋体" w:eastAsia="宋体" w:hint="default"/>
        </w:rPr>
        <w:t>和</w:t>
      </w:r>
      <w:r>
        <w:rPr/>
        <w:t>股</w:t>
      </w:r>
      <w:r>
        <w:rPr>
          <w:spacing w:val="-81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中的</w:t>
      </w:r>
      <w:r>
        <w:rPr>
          <w:rFonts w:ascii="宋体" w:hAnsi="宋体" w:cs="宋体" w:eastAsia="宋体" w:hint="default"/>
        </w:rPr>
        <w:t>作用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系的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和全面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梳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框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优化</w:t>
      </w:r>
      <w:r>
        <w:rPr/>
        <w:t>公司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管控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作推</w:t>
      </w:r>
      <w:r>
        <w:rPr>
          <w:rFonts w:ascii="宋体" w:hAnsi="宋体" w:cs="宋体" w:eastAsia="宋体" w:hint="default"/>
        </w:rPr>
        <w:t>向</w:t>
      </w:r>
      <w:r>
        <w:rPr/>
        <w:t>深</w:t>
      </w:r>
      <w:r>
        <w:rPr>
          <w:rFonts w:ascii="宋体" w:hAnsi="宋体" w:cs="宋体" w:eastAsia="宋体" w:hint="default"/>
        </w:rPr>
        <w:t>入。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36"/>
        <w:ind w:right="243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根据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市公司</w:t>
      </w:r>
      <w:r>
        <w:rPr>
          <w:rFonts w:ascii="宋体" w:hAnsi="宋体" w:cs="宋体" w:eastAsia="宋体" w:hint="default"/>
          <w:spacing w:val="-2"/>
        </w:rPr>
        <w:t>治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规，结</w:t>
      </w:r>
      <w:r>
        <w:rPr>
          <w:spacing w:val="-2"/>
        </w:rPr>
        <w:t>合公司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情况，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《公</w:t>
      </w:r>
      <w:r>
        <w:rPr/>
        <w:t> </w:t>
      </w:r>
      <w:r>
        <w:rPr>
          <w:spacing w:val="-5"/>
        </w:rPr>
        <w:t>司</w:t>
      </w:r>
      <w:r>
        <w:rPr>
          <w:rFonts w:ascii="宋体" w:hAnsi="宋体" w:cs="宋体" w:eastAsia="宋体" w:hint="default"/>
          <w:spacing w:val="-5"/>
        </w:rPr>
        <w:t>章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步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善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，规</w:t>
      </w:r>
      <w:r>
        <w:rPr>
          <w:rFonts w:ascii="宋体" w:hAnsi="宋体" w:cs="宋体" w:eastAsia="宋体" w:hint="default"/>
          <w:spacing w:val="-5"/>
        </w:rPr>
        <w:t>范了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治</w:t>
      </w:r>
      <w:r>
        <w:rPr>
          <w:rFonts w:ascii="宋体" w:hAnsi="宋体" w:cs="宋体" w:eastAsia="宋体" w:hint="default"/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 </w:t>
      </w:r>
    </w:p>
    <w:p>
      <w:pPr>
        <w:pStyle w:val="BodyText"/>
        <w:spacing w:line="350" w:lineRule="auto" w:before="34"/>
        <w:ind w:right="232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年报信息披露</w:t>
      </w:r>
      <w:r>
        <w:rPr>
          <w:rFonts w:ascii="宋体" w:hAnsi="宋体" w:cs="宋体" w:eastAsia="宋体" w:hint="default"/>
          <w:spacing w:val="-2"/>
        </w:rPr>
        <w:t>责任</w:t>
      </w:r>
      <w:r>
        <w:rPr>
          <w:spacing w:val="-2"/>
        </w:rPr>
        <w:t>人的</w:t>
      </w:r>
      <w:r>
        <w:rPr>
          <w:rFonts w:ascii="宋体" w:hAnsi="宋体" w:cs="宋体" w:eastAsia="宋体" w:hint="default"/>
          <w:spacing w:val="-2"/>
        </w:rPr>
        <w:t>问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spacing w:val="-2"/>
        </w:rPr>
        <w:t>年报信息披露的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量和</w:t>
      </w:r>
      <w:r>
        <w:rPr>
          <w:rFonts w:ascii="宋体" w:hAnsi="宋体" w:cs="宋体" w:eastAsia="宋体" w:hint="default"/>
          <w:spacing w:val="-2"/>
        </w:rPr>
        <w:t>透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5"/>
        </w:rPr>
        <w:t>明</w:t>
      </w:r>
      <w:r>
        <w:rPr>
          <w:spacing w:val="-15"/>
        </w:rPr>
        <w:t>度</w:t>
      </w:r>
      <w:r>
        <w:rPr>
          <w:rFonts w:ascii="宋体" w:hAnsi="宋体" w:cs="宋体" w:eastAsia="宋体" w:hint="default"/>
          <w:spacing w:val="-15"/>
        </w:rPr>
        <w:t>，增</w:t>
      </w:r>
      <w:r>
        <w:rPr>
          <w:rFonts w:ascii="宋体" w:hAnsi="宋体" w:cs="宋体" w:eastAsia="宋体" w:hint="default"/>
          <w:spacing w:val="-15"/>
        </w:rPr>
        <w:t>强</w:t>
      </w:r>
      <w:r>
        <w:rPr>
          <w:spacing w:val="-15"/>
        </w:rPr>
        <w:t>年报信息披露的真</w:t>
      </w:r>
      <w:r>
        <w:rPr>
          <w:rFonts w:ascii="宋体" w:hAnsi="宋体" w:cs="宋体" w:eastAsia="宋体" w:hint="default"/>
          <w:spacing w:val="-15"/>
        </w:rPr>
        <w:t>实</w:t>
      </w:r>
      <w:r>
        <w:rPr>
          <w:rFonts w:ascii="宋体" w:hAnsi="宋体" w:cs="宋体" w:eastAsia="宋体" w:hint="default"/>
          <w:spacing w:val="-15"/>
        </w:rPr>
        <w:t>性、</w:t>
      </w:r>
      <w:r>
        <w:rPr>
          <w:rFonts w:ascii="宋体" w:hAnsi="宋体" w:cs="宋体" w:eastAsia="宋体" w:hint="default"/>
          <w:spacing w:val="-15"/>
        </w:rPr>
        <w:t>准</w:t>
      </w:r>
      <w:r>
        <w:rPr>
          <w:rFonts w:ascii="宋体" w:hAnsi="宋体" w:cs="宋体" w:eastAsia="宋体" w:hint="default"/>
          <w:spacing w:val="-15"/>
        </w:rPr>
        <w:t>确</w:t>
      </w:r>
      <w:r>
        <w:rPr>
          <w:rFonts w:ascii="宋体" w:hAnsi="宋体" w:cs="宋体" w:eastAsia="宋体" w:hint="default"/>
          <w:spacing w:val="-15"/>
        </w:rPr>
        <w:t>性、</w:t>
      </w:r>
      <w:r>
        <w:rPr>
          <w:rFonts w:ascii="宋体" w:hAnsi="宋体" w:cs="宋体" w:eastAsia="宋体" w:hint="default"/>
          <w:spacing w:val="-15"/>
        </w:rPr>
        <w:t>完</w:t>
      </w:r>
      <w:r>
        <w:rPr>
          <w:rFonts w:ascii="宋体" w:hAnsi="宋体" w:cs="宋体" w:eastAsia="宋体" w:hint="default"/>
          <w:spacing w:val="-15"/>
        </w:rPr>
        <w:t>整</w:t>
      </w:r>
      <w:r>
        <w:rPr>
          <w:rFonts w:ascii="宋体" w:hAnsi="宋体" w:cs="宋体" w:eastAsia="宋体" w:hint="default"/>
          <w:spacing w:val="-15"/>
        </w:rPr>
        <w:t>性</w:t>
      </w:r>
      <w:r>
        <w:rPr>
          <w:rFonts w:ascii="宋体" w:hAnsi="宋体" w:cs="宋体" w:eastAsia="宋体" w:hint="default"/>
          <w:spacing w:val="-15"/>
        </w:rPr>
        <w:t>和及</w:t>
      </w:r>
      <w:r>
        <w:rPr>
          <w:spacing w:val="-15"/>
        </w:rPr>
        <w:t>时</w:t>
      </w:r>
      <w:r>
        <w:rPr>
          <w:rFonts w:ascii="宋体" w:hAnsi="宋体" w:cs="宋体" w:eastAsia="宋体" w:hint="default"/>
          <w:spacing w:val="-15"/>
        </w:rPr>
        <w:t>性</w:t>
      </w:r>
      <w:r>
        <w:rPr>
          <w:rFonts w:ascii="宋体" w:hAnsi="宋体" w:cs="宋体" w:eastAsia="宋体" w:hint="default"/>
          <w:spacing w:val="-15"/>
        </w:rPr>
        <w:t>，</w:t>
      </w:r>
      <w:r>
        <w:rPr>
          <w:rFonts w:ascii="宋体" w:hAnsi="宋体" w:cs="宋体" w:eastAsia="宋体" w:hint="default"/>
          <w:spacing w:val="-15"/>
        </w:rPr>
        <w:t>根据</w:t>
      </w:r>
      <w:r>
        <w:rPr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关于</w:t>
      </w:r>
      <w:r>
        <w:rPr>
          <w:rFonts w:ascii="宋体" w:hAnsi="宋体" w:cs="宋体" w:eastAsia="宋体" w:hint="default"/>
          <w:spacing w:val="-15"/>
        </w:rPr>
        <w:t>做好</w:t>
      </w:r>
      <w:r>
        <w:rPr>
          <w:rFonts w:ascii="宋体" w:hAnsi="宋体" w:cs="宋体" w:eastAsia="宋体" w:hint="default"/>
          <w:spacing w:val="-15"/>
        </w:rPr>
        <w:t>上</w:t>
      </w:r>
      <w:r>
        <w:rPr>
          <w:spacing w:val="-15"/>
        </w:rPr>
        <w:t>市公司</w:t>
      </w:r>
      <w:r>
        <w:rPr>
          <w:spacing w:val="26"/>
        </w:rPr>
        <w:t> </w:t>
      </w:r>
      <w:r>
        <w:rPr>
          <w:rFonts w:ascii="宋体" w:hAnsi="宋体" w:cs="宋体" w:eastAsia="宋体" w:hint="default"/>
          <w:spacing w:val="26"/>
        </w:rPr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117"/>
        </w:rPr>
        <w:t> </w:t>
      </w:r>
      <w:r>
        <w:rPr/>
        <w:t>年年度报告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关工</w:t>
      </w:r>
      <w:r>
        <w:rPr>
          <w:rFonts w:ascii="宋体" w:hAnsi="宋体" w:cs="宋体" w:eastAsia="宋体" w:hint="default"/>
        </w:rPr>
        <w:t>作</w:t>
      </w:r>
      <w:r>
        <w:rPr/>
        <w:t>的公告》（证监会公告</w:t>
      </w:r>
      <w:r>
        <w:rPr>
          <w:rFonts w:ascii="宋体" w:hAnsi="宋体" w:cs="宋体" w:eastAsia="宋体" w:hint="default"/>
        </w:rPr>
        <w:t>[2009]34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上</w:t>
      </w:r>
      <w:r>
        <w:rPr/>
        <w:t>市公司年 报信息披露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究制</w:t>
      </w:r>
      <w:r>
        <w:rPr/>
        <w:t>度的</w:t>
      </w:r>
      <w:r>
        <w:rPr>
          <w:rFonts w:ascii="宋体" w:hAnsi="宋体" w:cs="宋体" w:eastAsia="宋体" w:hint="default"/>
        </w:rPr>
        <w:t>通知</w:t>
      </w:r>
      <w:r>
        <w:rPr/>
        <w:t>》（深证</w:t>
      </w:r>
      <w:r>
        <w:rPr>
          <w:rFonts w:ascii="宋体" w:hAnsi="宋体" w:cs="宋体" w:eastAsia="宋体" w:hint="default"/>
        </w:rPr>
        <w:t>局</w:t>
      </w:r>
      <w:r>
        <w:rPr/>
        <w:t>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〔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〕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 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，结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/>
        <w:t>《年报信息披露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究制</w:t>
      </w:r>
      <w:r>
        <w:rPr/>
        <w:t>度》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为规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/>
        <w:t>报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信息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外部</w:t>
      </w:r>
      <w:r>
        <w:rPr/>
        <w:t>信息</w:t>
      </w:r>
      <w:r>
        <w:rPr>
          <w:rFonts w:ascii="宋体" w:hAnsi="宋体" w:cs="宋体" w:eastAsia="宋体" w:hint="default"/>
        </w:rPr>
        <w:t>使用</w:t>
      </w:r>
      <w:r>
        <w:rPr/>
        <w:t>人</w:t>
      </w:r>
      <w:r>
        <w:rPr>
          <w:rFonts w:ascii="宋体" w:hAnsi="宋体" w:cs="宋体" w:eastAsia="宋体" w:hint="default"/>
        </w:rPr>
        <w:t>使用</w:t>
      </w:r>
      <w:r>
        <w:rPr/>
        <w:t>公司信息的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行为，</w:t>
      </w: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</w:p>
    <w:p>
      <w:pPr>
        <w:pStyle w:val="BodyText"/>
        <w:spacing w:line="240" w:lineRule="auto" w:before="1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外部</w:t>
      </w:r>
      <w:r>
        <w:rPr/>
        <w:t>信息</w:t>
      </w:r>
      <w:r>
        <w:rPr>
          <w:rFonts w:ascii="宋体" w:hAnsi="宋体" w:cs="宋体" w:eastAsia="宋体" w:hint="default"/>
        </w:rPr>
        <w:t>使用</w:t>
      </w:r>
      <w:r>
        <w:rPr/>
        <w:t>人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42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spacing w:val="-24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-24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在原</w:t>
      </w:r>
      <w:r>
        <w:rPr/>
        <w:t>有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  <w:spacing w:val="-24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财</w:t>
      </w:r>
      <w:r>
        <w:rPr/>
        <w:t>务会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负</w:t>
      </w:r>
    </w:p>
    <w:p>
      <w:pPr>
        <w:pStyle w:val="BodyText"/>
        <w:spacing w:line="240" w:lineRule="auto" w:before="128"/>
        <w:ind w:left="128" w:right="10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"/>
        </w:rPr>
        <w:t>责</w:t>
      </w:r>
      <w:r>
        <w:rPr>
          <w:spacing w:val="9"/>
        </w:rPr>
        <w:t>人</w:t>
      </w:r>
      <w:r>
        <w:rPr>
          <w:rFonts w:ascii="宋体" w:hAnsi="宋体" w:cs="宋体" w:eastAsia="宋体" w:hint="default"/>
          <w:spacing w:val="4"/>
        </w:rPr>
        <w:t>管</w:t>
      </w:r>
      <w:r>
        <w:rPr>
          <w:rFonts w:ascii="宋体" w:hAnsi="宋体" w:cs="宋体" w:eastAsia="宋体" w:hint="default"/>
          <w:spacing w:val="9"/>
        </w:rPr>
        <w:t>理</w:t>
      </w:r>
      <w:r>
        <w:rPr>
          <w:rFonts w:ascii="宋体" w:hAnsi="宋体" w:cs="宋体" w:eastAsia="宋体" w:hint="default"/>
          <w:spacing w:val="4"/>
        </w:rPr>
        <w:t>制</w:t>
      </w:r>
      <w:r>
        <w:rPr>
          <w:spacing w:val="9"/>
        </w:rPr>
        <w:t>度</w:t>
      </w:r>
      <w:r>
        <w:rPr>
          <w:spacing w:val="-116"/>
        </w:rPr>
        <w:t>》</w:t>
      </w:r>
      <w:r>
        <w:rPr>
          <w:rFonts w:ascii="宋体" w:hAnsi="宋体" w:cs="宋体" w:eastAsia="宋体" w:hint="default"/>
          <w:spacing w:val="-111"/>
        </w:rPr>
        <w:t>、</w:t>
      </w:r>
      <w:r>
        <w:rPr>
          <w:spacing w:val="4"/>
        </w:rPr>
        <w:t>《</w:t>
      </w:r>
      <w:r>
        <w:rPr>
          <w:rFonts w:ascii="宋体" w:hAnsi="宋体" w:cs="宋体" w:eastAsia="宋体" w:hint="default"/>
          <w:spacing w:val="9"/>
        </w:rPr>
        <w:t>计</w:t>
      </w:r>
      <w:r>
        <w:rPr>
          <w:rFonts w:ascii="宋体" w:hAnsi="宋体" w:cs="宋体" w:eastAsia="宋体" w:hint="default"/>
          <w:spacing w:val="4"/>
        </w:rPr>
        <w:t>提</w:t>
      </w:r>
      <w:r>
        <w:rPr>
          <w:rFonts w:ascii="宋体" w:hAnsi="宋体" w:cs="宋体" w:eastAsia="宋体" w:hint="default"/>
          <w:spacing w:val="9"/>
        </w:rPr>
        <w:t>资</w:t>
      </w:r>
      <w:r>
        <w:rPr>
          <w:rFonts w:ascii="宋体" w:hAnsi="宋体" w:cs="宋体" w:eastAsia="宋体" w:hint="default"/>
          <w:spacing w:val="4"/>
        </w:rPr>
        <w:t>产</w:t>
      </w:r>
      <w:r>
        <w:rPr>
          <w:rFonts w:ascii="宋体" w:hAnsi="宋体" w:cs="宋体" w:eastAsia="宋体" w:hint="default"/>
          <w:spacing w:val="9"/>
        </w:rPr>
        <w:t>减</w:t>
      </w:r>
      <w:r>
        <w:rPr>
          <w:rFonts w:ascii="宋体" w:hAnsi="宋体" w:cs="宋体" w:eastAsia="宋体" w:hint="default"/>
          <w:spacing w:val="4"/>
        </w:rPr>
        <w:t>值</w:t>
      </w:r>
      <w:r>
        <w:rPr>
          <w:rFonts w:ascii="宋体" w:hAnsi="宋体" w:cs="宋体" w:eastAsia="宋体" w:hint="default"/>
          <w:spacing w:val="9"/>
        </w:rPr>
        <w:t>准</w:t>
      </w:r>
      <w:r>
        <w:rPr>
          <w:rFonts w:ascii="宋体" w:hAnsi="宋体" w:cs="宋体" w:eastAsia="宋体" w:hint="default"/>
          <w:spacing w:val="4"/>
        </w:rPr>
        <w:t>备</w:t>
      </w:r>
      <w:r>
        <w:rPr>
          <w:rFonts w:ascii="宋体" w:hAnsi="宋体" w:cs="宋体" w:eastAsia="宋体" w:hint="default"/>
          <w:spacing w:val="9"/>
        </w:rPr>
        <w:t>和</w:t>
      </w:r>
      <w:r>
        <w:rPr>
          <w:rFonts w:ascii="宋体" w:hAnsi="宋体" w:cs="宋体" w:eastAsia="宋体" w:hint="default"/>
          <w:spacing w:val="4"/>
        </w:rPr>
        <w:t>损</w:t>
      </w:r>
      <w:r>
        <w:rPr>
          <w:rFonts w:ascii="宋体" w:hAnsi="宋体" w:cs="宋体" w:eastAsia="宋体" w:hint="default"/>
          <w:spacing w:val="4"/>
        </w:rPr>
        <w:t>失</w:t>
      </w:r>
      <w:r>
        <w:rPr>
          <w:rFonts w:ascii="宋体" w:hAnsi="宋体" w:cs="宋体" w:eastAsia="宋体" w:hint="default"/>
          <w:spacing w:val="9"/>
        </w:rPr>
        <w:t>处</w:t>
      </w:r>
      <w:r>
        <w:rPr>
          <w:rFonts w:ascii="宋体" w:hAnsi="宋体" w:cs="宋体" w:eastAsia="宋体" w:hint="default"/>
          <w:spacing w:val="9"/>
        </w:rPr>
        <w:t>理</w:t>
      </w:r>
      <w:r>
        <w:rPr>
          <w:rFonts w:ascii="宋体" w:hAnsi="宋体" w:cs="宋体" w:eastAsia="宋体" w:hint="default"/>
          <w:spacing w:val="4"/>
        </w:rPr>
        <w:t>内</w:t>
      </w:r>
      <w:r>
        <w:rPr>
          <w:rFonts w:ascii="宋体" w:hAnsi="宋体" w:cs="宋体" w:eastAsia="宋体" w:hint="default"/>
          <w:spacing w:val="9"/>
        </w:rPr>
        <w:t>部</w:t>
      </w:r>
      <w:r>
        <w:rPr>
          <w:rFonts w:ascii="宋体" w:hAnsi="宋体" w:cs="宋体" w:eastAsia="宋体" w:hint="default"/>
          <w:spacing w:val="4"/>
        </w:rPr>
        <w:t>控</w:t>
      </w:r>
      <w:r>
        <w:rPr>
          <w:rFonts w:ascii="宋体" w:hAnsi="宋体" w:cs="宋体" w:eastAsia="宋体" w:hint="default"/>
          <w:spacing w:val="9"/>
        </w:rPr>
        <w:t>制</w:t>
      </w:r>
      <w:r>
        <w:rPr>
          <w:rFonts w:ascii="宋体" w:hAnsi="宋体" w:cs="宋体" w:eastAsia="宋体" w:hint="default"/>
          <w:spacing w:val="4"/>
        </w:rPr>
        <w:t>制</w:t>
      </w:r>
      <w:r>
        <w:rPr>
          <w:spacing w:val="9"/>
        </w:rPr>
        <w:t>度</w:t>
      </w:r>
      <w:r>
        <w:rPr>
          <w:spacing w:val="-116"/>
        </w:rPr>
        <w:t>》</w:t>
      </w:r>
      <w:r>
        <w:rPr>
          <w:rFonts w:ascii="宋体" w:hAnsi="宋体" w:cs="宋体" w:eastAsia="宋体" w:hint="default"/>
          <w:spacing w:val="-111"/>
        </w:rPr>
        <w:t>、</w:t>
      </w:r>
      <w:r>
        <w:rPr>
          <w:spacing w:val="4"/>
        </w:rPr>
        <w:t>《</w:t>
      </w:r>
      <w:r>
        <w:rPr>
          <w:rFonts w:ascii="宋体" w:hAnsi="宋体" w:cs="宋体" w:eastAsia="宋体" w:hint="default"/>
          <w:spacing w:val="9"/>
        </w:rPr>
        <w:t>对</w:t>
      </w:r>
      <w:r>
        <w:rPr>
          <w:rFonts w:ascii="宋体" w:hAnsi="宋体" w:cs="宋体" w:eastAsia="宋体" w:hint="default"/>
          <w:spacing w:val="4"/>
        </w:rPr>
        <w:t>外</w:t>
      </w:r>
      <w:r>
        <w:rPr>
          <w:rFonts w:ascii="宋体" w:hAnsi="宋体" w:cs="宋体" w:eastAsia="宋体" w:hint="default"/>
          <w:spacing w:val="9"/>
        </w:rPr>
        <w:t>担</w:t>
      </w:r>
      <w:r>
        <w:rPr>
          <w:rFonts w:ascii="宋体" w:hAnsi="宋体" w:cs="宋体" w:eastAsia="宋体" w:hint="default"/>
          <w:spacing w:val="4"/>
        </w:rPr>
        <w:t>保</w:t>
      </w:r>
      <w:r>
        <w:rPr>
          <w:rFonts w:ascii="宋体" w:hAnsi="宋体" w:cs="宋体" w:eastAsia="宋体" w:hint="default"/>
          <w:spacing w:val="9"/>
        </w:rPr>
        <w:t>管</w:t>
      </w:r>
      <w:r>
        <w:rPr>
          <w:rFonts w:ascii="宋体" w:hAnsi="宋体" w:cs="宋体" w:eastAsia="宋体" w:hint="default"/>
          <w:spacing w:val="4"/>
        </w:rPr>
        <w:t>理</w:t>
      </w:r>
      <w:r>
        <w:rPr>
          <w:rFonts w:ascii="宋体" w:hAnsi="宋体" w:cs="宋体" w:eastAsia="宋体" w:hint="default"/>
          <w:spacing w:val="9"/>
        </w:rPr>
        <w:t>制</w:t>
      </w:r>
      <w:r>
        <w:rPr>
          <w:spacing w:val="4"/>
        </w:rPr>
        <w:t>度</w:t>
      </w:r>
      <w:r>
        <w:rPr>
          <w:spacing w:val="-111"/>
        </w:rPr>
        <w:t>》</w:t>
      </w:r>
      <w:r>
        <w:rPr>
          <w:rFonts w:ascii="宋体" w:hAnsi="宋体" w:cs="宋体" w:eastAsia="宋体" w:hint="default"/>
        </w:rPr>
        <w:t>、</w:t>
      </w:r>
    </w:p>
    <w:p>
      <w:pPr>
        <w:pStyle w:val="BodyText"/>
        <w:spacing w:line="240" w:lineRule="auto" w:before="146"/>
        <w:ind w:left="18" w:right="113"/>
        <w:jc w:val="center"/>
      </w:pPr>
      <w:r>
        <w:rPr/>
        <w:t>《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管理</w:t>
      </w:r>
      <w:r>
        <w:rPr/>
        <w:t>办法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24"/>
        </w:rPr>
        <w:t>，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  <w:spacing w:val="-24"/>
        </w:rPr>
        <w:t>了</w:t>
      </w:r>
      <w:r>
        <w:rPr/>
        <w:t>《股东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规则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44"/>
        </w:rPr>
        <w:t>、</w:t>
      </w:r>
      <w:r>
        <w:rPr/>
        <w:t>《董事会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</w:p>
    <w:p>
      <w:pPr>
        <w:spacing w:after="0" w:line="240" w:lineRule="auto"/>
        <w:jc w:val="center"/>
        <w:sectPr>
          <w:pgSz w:w="11900" w:h="16840"/>
          <w:pgMar w:header="876" w:footer="840" w:top="1080" w:bottom="1020" w:left="1100" w:right="10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50" w:lineRule="auto" w:before="26"/>
        <w:ind w:left="147" w:right="26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4"/>
        </w:rPr>
        <w:t>规则</w:t>
      </w:r>
      <w:r>
        <w:rPr>
          <w:spacing w:val="-14"/>
        </w:rPr>
        <w:t>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独</w:t>
      </w:r>
      <w:r>
        <w:rPr>
          <w:rFonts w:ascii="宋体" w:hAnsi="宋体" w:cs="宋体" w:eastAsia="宋体" w:hint="default"/>
          <w:spacing w:val="-14"/>
        </w:rPr>
        <w:t>立</w:t>
      </w:r>
      <w:r>
        <w:rPr>
          <w:spacing w:val="-14"/>
        </w:rPr>
        <w:t>董事</w:t>
      </w:r>
      <w:r>
        <w:rPr>
          <w:rFonts w:ascii="宋体" w:hAnsi="宋体" w:cs="宋体" w:eastAsia="宋体" w:hint="default"/>
          <w:spacing w:val="-14"/>
        </w:rPr>
        <w:t>制</w:t>
      </w:r>
      <w:r>
        <w:rPr>
          <w:spacing w:val="-14"/>
        </w:rPr>
        <w:t>度》《监事会</w:t>
      </w:r>
      <w:r>
        <w:rPr>
          <w:rFonts w:ascii="宋体" w:hAnsi="宋体" w:cs="宋体" w:eastAsia="宋体" w:hint="default"/>
          <w:spacing w:val="-14"/>
        </w:rPr>
        <w:t>议</w:t>
      </w:r>
      <w:r>
        <w:rPr>
          <w:spacing w:val="-14"/>
        </w:rPr>
        <w:t>事</w:t>
      </w:r>
      <w:r>
        <w:rPr>
          <w:rFonts w:ascii="宋体" w:hAnsi="宋体" w:cs="宋体" w:eastAsia="宋体" w:hint="default"/>
          <w:spacing w:val="-14"/>
        </w:rPr>
        <w:t>规则</w:t>
      </w:r>
      <w:r>
        <w:rPr>
          <w:spacing w:val="-14"/>
        </w:rPr>
        <w:t>》</w:t>
      </w:r>
      <w:r>
        <w:rPr>
          <w:rFonts w:ascii="宋体" w:hAnsi="宋体" w:cs="宋体" w:eastAsia="宋体" w:hint="default"/>
          <w:spacing w:val="-14"/>
        </w:rPr>
        <w:t>。</w:t>
      </w:r>
      <w:r>
        <w:rPr>
          <w:rFonts w:ascii="宋体" w:hAnsi="宋体" w:cs="宋体" w:eastAsia="宋体" w:hint="default"/>
          <w:spacing w:val="-14"/>
        </w:rPr>
        <w:t>同</w:t>
      </w:r>
      <w:r>
        <w:rPr>
          <w:spacing w:val="-14"/>
        </w:rPr>
        <w:t>时</w:t>
      </w:r>
      <w:r>
        <w:rPr>
          <w:rFonts w:ascii="宋体" w:hAnsi="宋体" w:cs="宋体" w:eastAsia="宋体" w:hint="default"/>
          <w:spacing w:val="-14"/>
        </w:rPr>
        <w:t>,</w:t>
      </w:r>
      <w:r>
        <w:rPr>
          <w:spacing w:val="-14"/>
        </w:rPr>
        <w:t>公司</w:t>
      </w:r>
      <w:r>
        <w:rPr>
          <w:rFonts w:ascii="宋体" w:hAnsi="宋体" w:cs="宋体" w:eastAsia="宋体" w:hint="default"/>
          <w:spacing w:val="-14"/>
        </w:rPr>
        <w:t>对</w:t>
      </w:r>
      <w:r>
        <w:rPr>
          <w:rFonts w:ascii="宋体" w:hAnsi="宋体" w:cs="宋体" w:eastAsia="宋体" w:hint="default"/>
          <w:spacing w:val="-14"/>
        </w:rPr>
        <w:t>历</w:t>
      </w:r>
      <w:r>
        <w:rPr>
          <w:spacing w:val="-14"/>
        </w:rPr>
        <w:t>年</w:t>
      </w:r>
      <w:r>
        <w:rPr>
          <w:rFonts w:ascii="宋体" w:hAnsi="宋体" w:cs="宋体" w:eastAsia="宋体" w:hint="default"/>
          <w:spacing w:val="-14"/>
        </w:rPr>
        <w:t>制</w:t>
      </w:r>
      <w:r>
        <w:rPr>
          <w:rFonts w:ascii="宋体" w:hAnsi="宋体" w:cs="宋体" w:eastAsia="宋体" w:hint="default"/>
          <w:spacing w:val="-14"/>
        </w:rPr>
        <w:t>订</w:t>
      </w:r>
      <w:r>
        <w:rPr>
          <w:spacing w:val="-14"/>
        </w:rPr>
        <w:t>的公司</w:t>
      </w:r>
      <w:r>
        <w:rPr>
          <w:rFonts w:ascii="宋体" w:hAnsi="宋体" w:cs="宋体" w:eastAsia="宋体" w:hint="default"/>
          <w:spacing w:val="-14"/>
        </w:rPr>
        <w:t>治</w:t>
      </w:r>
      <w:r>
        <w:rPr>
          <w:rFonts w:ascii="宋体" w:hAnsi="宋体" w:cs="宋体" w:eastAsia="宋体" w:hint="default"/>
          <w:spacing w:val="-14"/>
        </w:rPr>
        <w:t>理</w:t>
      </w:r>
      <w:r>
        <w:rPr>
          <w:rFonts w:ascii="宋体" w:hAnsi="宋体" w:cs="宋体" w:eastAsia="宋体" w:hint="default"/>
          <w:spacing w:val="-14"/>
        </w:rPr>
        <w:t>制</w:t>
      </w:r>
      <w:r>
        <w:rPr>
          <w:spacing w:val="-14"/>
        </w:rPr>
        <w:t>度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rFonts w:ascii="宋体" w:hAnsi="宋体" w:cs="宋体" w:eastAsia="宋体" w:hint="default"/>
          <w:spacing w:val="-14"/>
        </w:rPr>
        <w:t>规</w:t>
      </w:r>
      <w:r>
        <w:rPr>
          <w:spacing w:val="-14"/>
        </w:rPr>
        <w:t>定</w:t>
      </w:r>
      <w:r>
        <w:rPr>
          <w:spacing w:val="-84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梳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/>
        <w:t>编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成</w:t>
      </w:r>
      <w:r>
        <w:rPr/>
        <w:t>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便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的</w:t>
      </w:r>
      <w:r>
        <w:rPr>
          <w:rFonts w:ascii="宋体" w:hAnsi="宋体" w:cs="宋体" w:eastAsia="宋体" w:hint="default"/>
        </w:rPr>
        <w:t>宣</w:t>
      </w:r>
      <w:r>
        <w:rPr/>
        <w:t>传的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36"/>
        <w:ind w:right="26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将继续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要求，结</w:t>
      </w:r>
      <w:r>
        <w:rPr/>
        <w:t>合公司</w:t>
      </w:r>
      <w:r>
        <w:rPr>
          <w:rFonts w:ascii="宋体" w:hAnsi="宋体" w:cs="宋体" w:eastAsia="宋体" w:hint="default"/>
        </w:rPr>
        <w:t>自 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管理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行，为</w:t>
      </w:r>
      <w:r>
        <w:rPr/>
        <w:t>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奠</w:t>
      </w:r>
      <w:r>
        <w:rPr/>
        <w:t>定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实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非规范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2" w:lineRule="auto" w:before="114"/>
        <w:ind w:right="25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深圳证监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的《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行为 加</w:t>
      </w:r>
      <w:r>
        <w:rPr>
          <w:rFonts w:ascii="宋体" w:hAnsi="宋体" w:cs="宋体" w:eastAsia="宋体" w:hint="default"/>
        </w:rPr>
        <w:t>强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/>
        <w:t>的</w:t>
      </w:r>
      <w:r>
        <w:rPr>
          <w:rFonts w:ascii="宋体" w:hAnsi="宋体" w:cs="宋体" w:eastAsia="宋体" w:hint="default"/>
        </w:rPr>
        <w:t>通知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行为加</w:t>
      </w:r>
      <w:r>
        <w:rPr>
          <w:rFonts w:ascii="宋体" w:hAnsi="宋体" w:cs="宋体" w:eastAsia="宋体" w:hint="default"/>
        </w:rPr>
        <w:t>强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/>
        <w:t>的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通知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等治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行为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未 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、经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营、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等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）董事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席</w:t>
      </w:r>
      <w:r>
        <w:rPr/>
        <w:t>董事会会</w:t>
      </w:r>
      <w:r>
        <w:rPr>
          <w:rFonts w:ascii="Microsoft JhengHei" w:hAnsi="Microsoft JhengHei" w:cs="Microsoft JhengHei" w:eastAsia="Microsoft JhengHei" w:hint="default"/>
        </w:rPr>
        <w:t>议情况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469"/>
        <w:gridCol w:w="1051"/>
        <w:gridCol w:w="1046"/>
        <w:gridCol w:w="1157"/>
        <w:gridCol w:w="1051"/>
        <w:gridCol w:w="1046"/>
        <w:gridCol w:w="1474"/>
      </w:tblGrid>
      <w:tr>
        <w:trPr>
          <w:trHeight w:val="365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2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董事姓名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2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336" w:right="0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次数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119" w:right="0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委托出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次数</w:t>
            </w:r>
          </w:p>
        </w:tc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187" w:right="0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连续两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</w:tr>
      <w:tr>
        <w:trPr>
          <w:trHeight w:val="134" w:hRule="exact"/>
        </w:trPr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33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宋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4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 </w:t>
            </w:r>
          </w:p>
        </w:tc>
        <w:tc>
          <w:tcPr>
            <w:tcW w:w="1046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  <w:tc>
          <w:tcPr>
            <w:tcW w:w="1157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1051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4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周海军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23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舒晓玲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陈卫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23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孟向阳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03" w:lineRule="exact" w:before="0"/>
        <w:ind w:left="1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连续两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6"/>
        <w:gridCol w:w="4411"/>
      </w:tblGrid>
      <w:tr>
        <w:trPr>
          <w:trHeight w:val="518" w:hRule="exact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0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</w:tr>
      <w:tr>
        <w:trPr>
          <w:trHeight w:val="519" w:hRule="exact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0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</w:tr>
      <w:tr>
        <w:trPr>
          <w:trHeight w:val="522" w:hRule="exact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次数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0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19" w:hRule="exact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次数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0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080" w:bottom="1020" w:left="110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 w:before="107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2" w:lineRule="auto" w:before="114"/>
        <w:ind w:right="163" w:firstLine="480"/>
        <w:jc w:val="both"/>
        <w:rPr>
          <w:rFonts w:ascii="宋体" w:hAnsi="宋体" w:cs="宋体" w:eastAsia="宋体" w:hint="default"/>
        </w:rPr>
      </w:pPr>
      <w:r>
        <w:rPr>
          <w:spacing w:val="-12"/>
        </w:rPr>
        <w:t>报告</w:t>
      </w:r>
      <w:r>
        <w:rPr>
          <w:rFonts w:ascii="宋体" w:hAnsi="宋体" w:cs="宋体" w:eastAsia="宋体" w:hint="default"/>
          <w:spacing w:val="-12"/>
        </w:rPr>
        <w:t>期</w:t>
      </w:r>
      <w:r>
        <w:rPr>
          <w:rFonts w:ascii="宋体" w:hAnsi="宋体" w:cs="宋体" w:eastAsia="宋体" w:hint="default"/>
          <w:spacing w:val="-12"/>
        </w:rPr>
        <w:t>内，</w:t>
      </w:r>
      <w:r>
        <w:rPr>
          <w:spacing w:val="-12"/>
        </w:rPr>
        <w:t>公司</w:t>
      </w:r>
      <w:r>
        <w:rPr>
          <w:rFonts w:ascii="宋体" w:hAnsi="宋体" w:cs="宋体" w:eastAsia="宋体" w:hint="default"/>
          <w:spacing w:val="-12"/>
        </w:rPr>
        <w:t>独</w:t>
      </w:r>
      <w:r>
        <w:rPr>
          <w:rFonts w:ascii="宋体" w:hAnsi="宋体" w:cs="宋体" w:eastAsia="宋体" w:hint="default"/>
          <w:spacing w:val="-12"/>
        </w:rPr>
        <w:t>立</w:t>
      </w:r>
      <w:r>
        <w:rPr>
          <w:spacing w:val="-12"/>
        </w:rPr>
        <w:t>董事</w:t>
      </w:r>
      <w:r>
        <w:rPr>
          <w:rFonts w:ascii="宋体" w:hAnsi="宋体" w:cs="宋体" w:eastAsia="宋体" w:hint="default"/>
          <w:spacing w:val="-12"/>
        </w:rPr>
        <w:t>能够</w:t>
      </w:r>
      <w:r>
        <w:rPr>
          <w:rFonts w:ascii="宋体" w:hAnsi="宋体" w:cs="宋体" w:eastAsia="宋体" w:hint="default"/>
          <w:spacing w:val="-12"/>
        </w:rPr>
        <w:t>按</w:t>
      </w:r>
      <w:r>
        <w:rPr>
          <w:rFonts w:ascii="宋体" w:hAnsi="宋体" w:cs="宋体" w:eastAsia="宋体" w:hint="default"/>
          <w:spacing w:val="-12"/>
        </w:rPr>
        <w:t>照</w:t>
      </w:r>
      <w:r>
        <w:rPr>
          <w:spacing w:val="-12"/>
        </w:rPr>
        <w:t>《公司法》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上</w:t>
      </w:r>
      <w:r>
        <w:rPr>
          <w:spacing w:val="-12"/>
        </w:rPr>
        <w:t>市公司</w:t>
      </w:r>
      <w:r>
        <w:rPr>
          <w:rFonts w:ascii="宋体" w:hAnsi="宋体" w:cs="宋体" w:eastAsia="宋体" w:hint="default"/>
          <w:spacing w:val="-12"/>
        </w:rPr>
        <w:t>治</w:t>
      </w:r>
      <w:r>
        <w:rPr>
          <w:rFonts w:ascii="宋体" w:hAnsi="宋体" w:cs="宋体" w:eastAsia="宋体" w:hint="default"/>
          <w:spacing w:val="-12"/>
        </w:rPr>
        <w:t>理</w:t>
      </w:r>
      <w:r>
        <w:rPr>
          <w:rFonts w:ascii="宋体" w:hAnsi="宋体" w:cs="宋体" w:eastAsia="宋体" w:hint="default"/>
          <w:spacing w:val="-12"/>
        </w:rPr>
        <w:t>准则</w:t>
      </w:r>
      <w:r>
        <w:rPr>
          <w:spacing w:val="-12"/>
        </w:rPr>
        <w:t>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关于</w:t>
      </w:r>
      <w:r>
        <w:rPr>
          <w:rFonts w:ascii="宋体" w:hAnsi="宋体" w:cs="宋体" w:eastAsia="宋体" w:hint="default"/>
          <w:spacing w:val="-12"/>
        </w:rPr>
        <w:t>在</w:t>
      </w:r>
      <w:r>
        <w:rPr>
          <w:rFonts w:ascii="宋体" w:hAnsi="宋体" w:cs="宋体" w:eastAsia="宋体" w:hint="default"/>
          <w:spacing w:val="-12"/>
        </w:rPr>
        <w:t>上</w:t>
      </w:r>
      <w:r>
        <w:rPr>
          <w:spacing w:val="-12"/>
        </w:rPr>
        <w:t>市公</w:t>
      </w:r>
      <w:r>
        <w:rPr/>
        <w:t> </w:t>
      </w:r>
      <w:r>
        <w:rPr>
          <w:spacing w:val="-11"/>
        </w:rPr>
        <w:t>司</w:t>
      </w:r>
      <w:r>
        <w:rPr>
          <w:rFonts w:ascii="宋体" w:hAnsi="宋体" w:cs="宋体" w:eastAsia="宋体" w:hint="default"/>
          <w:spacing w:val="-11"/>
        </w:rPr>
        <w:t>建立</w:t>
      </w:r>
      <w:r>
        <w:rPr>
          <w:rFonts w:ascii="宋体" w:hAnsi="宋体" w:cs="宋体" w:eastAsia="宋体" w:hint="default"/>
          <w:spacing w:val="-11"/>
        </w:rPr>
        <w:t>独</w:t>
      </w:r>
      <w:r>
        <w:rPr>
          <w:rFonts w:ascii="宋体" w:hAnsi="宋体" w:cs="宋体" w:eastAsia="宋体" w:hint="default"/>
          <w:spacing w:val="-11"/>
        </w:rPr>
        <w:t>立</w:t>
      </w:r>
      <w:r>
        <w:rPr>
          <w:spacing w:val="-11"/>
        </w:rPr>
        <w:t>董事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度的</w:t>
      </w:r>
      <w:r>
        <w:rPr>
          <w:rFonts w:ascii="宋体" w:hAnsi="宋体" w:cs="宋体" w:eastAsia="宋体" w:hint="default"/>
          <w:spacing w:val="-11"/>
        </w:rPr>
        <w:t>指</w:t>
      </w:r>
      <w:r>
        <w:rPr>
          <w:rFonts w:ascii="宋体" w:hAnsi="宋体" w:cs="宋体" w:eastAsia="宋体" w:hint="default"/>
          <w:spacing w:val="-11"/>
        </w:rPr>
        <w:t>导</w:t>
      </w:r>
      <w:r>
        <w:rPr>
          <w:rFonts w:ascii="宋体" w:hAnsi="宋体" w:cs="宋体" w:eastAsia="宋体" w:hint="default"/>
          <w:spacing w:val="-11"/>
        </w:rPr>
        <w:t>意见</w:t>
      </w:r>
      <w:r>
        <w:rPr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关于</w:t>
      </w:r>
      <w:r>
        <w:rPr>
          <w:rFonts w:ascii="宋体" w:hAnsi="宋体" w:cs="宋体" w:eastAsia="宋体" w:hint="default"/>
          <w:spacing w:val="-11"/>
        </w:rPr>
        <w:t>加</w:t>
      </w:r>
      <w:r>
        <w:rPr>
          <w:rFonts w:ascii="宋体" w:hAnsi="宋体" w:cs="宋体" w:eastAsia="宋体" w:hint="default"/>
          <w:spacing w:val="-11"/>
        </w:rPr>
        <w:t>强社</w:t>
      </w:r>
      <w:r>
        <w:rPr>
          <w:spacing w:val="-11"/>
        </w:rPr>
        <w:t>会公</w:t>
      </w:r>
      <w:r>
        <w:rPr>
          <w:rFonts w:ascii="宋体" w:hAnsi="宋体" w:cs="宋体" w:eastAsia="宋体" w:hint="default"/>
          <w:spacing w:val="-11"/>
        </w:rPr>
        <w:t>众</w:t>
      </w:r>
      <w:r>
        <w:rPr>
          <w:spacing w:val="-11"/>
        </w:rPr>
        <w:t>股股东</w:t>
      </w:r>
      <w:r>
        <w:rPr>
          <w:rFonts w:ascii="宋体" w:hAnsi="宋体" w:cs="宋体" w:eastAsia="宋体" w:hint="default"/>
          <w:spacing w:val="-11"/>
        </w:rPr>
        <w:t>权</w:t>
      </w:r>
      <w:r>
        <w:rPr>
          <w:rFonts w:ascii="宋体" w:hAnsi="宋体" w:cs="宋体" w:eastAsia="宋体" w:hint="default"/>
          <w:spacing w:val="-11"/>
        </w:rPr>
        <w:t>益</w:t>
      </w:r>
      <w:r>
        <w:rPr>
          <w:rFonts w:ascii="宋体" w:hAnsi="宋体" w:cs="宋体" w:eastAsia="宋体" w:hint="default"/>
          <w:spacing w:val="-11"/>
        </w:rPr>
        <w:t>保</w:t>
      </w:r>
      <w:r>
        <w:rPr>
          <w:rFonts w:ascii="宋体" w:hAnsi="宋体" w:cs="宋体" w:eastAsia="宋体" w:hint="default"/>
          <w:spacing w:val="-11"/>
        </w:rPr>
        <w:t>护</w:t>
      </w:r>
      <w:r>
        <w:rPr>
          <w:spacing w:val="-11"/>
        </w:rPr>
        <w:t>的</w:t>
      </w:r>
      <w:r>
        <w:rPr>
          <w:rFonts w:ascii="宋体" w:hAnsi="宋体" w:cs="宋体" w:eastAsia="宋体" w:hint="default"/>
          <w:spacing w:val="-11"/>
        </w:rPr>
        <w:t>若</w:t>
      </w:r>
      <w:r>
        <w:rPr>
          <w:rFonts w:ascii="宋体" w:hAnsi="宋体" w:cs="宋体" w:eastAsia="宋体" w:hint="default"/>
          <w:spacing w:val="-11"/>
        </w:rPr>
        <w:t>干</w:t>
      </w:r>
      <w:r>
        <w:rPr>
          <w:rFonts w:ascii="宋体" w:hAnsi="宋体" w:cs="宋体" w:eastAsia="宋体" w:hint="default"/>
          <w:spacing w:val="-11"/>
        </w:rPr>
        <w:t>规</w:t>
      </w:r>
      <w:r>
        <w:rPr>
          <w:spacing w:val="-11"/>
        </w:rPr>
        <w:t>定》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《公</w:t>
      </w:r>
      <w:r>
        <w:rPr>
          <w:spacing w:val="-110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和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慎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是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股东的合法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8" w:lineRule="auto" w:before="146"/>
        <w:ind w:right="157" w:firstLine="480"/>
        <w:jc w:val="both"/>
        <w:rPr>
          <w:rFonts w:ascii="宋体" w:hAnsi="宋体" w:cs="宋体" w:eastAsia="宋体" w:hint="default"/>
        </w:rPr>
      </w:pPr>
      <w:r>
        <w:rPr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1</w:t>
      </w:r>
      <w:r>
        <w:rPr>
          <w:spacing w:val="-8"/>
        </w:rPr>
        <w:t>）公司</w:t>
      </w:r>
      <w:r>
        <w:rPr>
          <w:rFonts w:ascii="宋体" w:hAnsi="宋体" w:cs="宋体" w:eastAsia="宋体" w:hint="default"/>
          <w:spacing w:val="-8"/>
        </w:rPr>
        <w:t>已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spacing w:val="-8"/>
        </w:rPr>
        <w:t>定</w:t>
      </w:r>
      <w:r>
        <w:rPr>
          <w:rFonts w:ascii="宋体" w:hAnsi="宋体" w:cs="宋体" w:eastAsia="宋体" w:hint="default"/>
          <w:spacing w:val="-8"/>
        </w:rPr>
        <w:t>了</w:t>
      </w:r>
      <w:r>
        <w:rPr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独</w:t>
      </w:r>
      <w:r>
        <w:rPr>
          <w:rFonts w:ascii="宋体" w:hAnsi="宋体" w:cs="宋体" w:eastAsia="宋体" w:hint="default"/>
          <w:spacing w:val="-8"/>
        </w:rPr>
        <w:t>立</w:t>
      </w:r>
      <w:r>
        <w:rPr>
          <w:spacing w:val="-8"/>
        </w:rPr>
        <w:t>董事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spacing w:val="-8"/>
        </w:rPr>
        <w:t>度》</w:t>
      </w:r>
      <w:r>
        <w:rPr>
          <w:rFonts w:ascii="宋体" w:hAnsi="宋体" w:cs="宋体" w:eastAsia="宋体" w:hint="default"/>
          <w:spacing w:val="-8"/>
        </w:rPr>
        <w:t>和</w:t>
      </w:r>
      <w:r>
        <w:rPr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独</w:t>
      </w:r>
      <w:r>
        <w:rPr>
          <w:rFonts w:ascii="宋体" w:hAnsi="宋体" w:cs="宋体" w:eastAsia="宋体" w:hint="default"/>
          <w:spacing w:val="-8"/>
        </w:rPr>
        <w:t>立</w:t>
      </w:r>
      <w:r>
        <w:rPr>
          <w:spacing w:val="-8"/>
        </w:rPr>
        <w:t>董事年报</w:t>
      </w:r>
      <w:r>
        <w:rPr>
          <w:rFonts w:ascii="宋体" w:hAnsi="宋体" w:cs="宋体" w:eastAsia="宋体" w:hint="default"/>
          <w:spacing w:val="-8"/>
        </w:rPr>
        <w:t>工</w:t>
      </w:r>
      <w:r>
        <w:rPr>
          <w:rFonts w:ascii="宋体" w:hAnsi="宋体" w:cs="宋体" w:eastAsia="宋体" w:hint="default"/>
          <w:spacing w:val="-8"/>
        </w:rPr>
        <w:t>作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spacing w:val="-8"/>
        </w:rPr>
        <w:t>度》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其</w:t>
      </w:r>
      <w:r>
        <w:rPr>
          <w:spacing w:val="-8"/>
        </w:rPr>
        <w:t>中：《</w:t>
      </w:r>
      <w:r>
        <w:rPr>
          <w:rFonts w:ascii="宋体" w:hAnsi="宋体" w:cs="宋体" w:eastAsia="宋体" w:hint="default"/>
          <w:spacing w:val="-8"/>
        </w:rPr>
        <w:t>独</w:t>
      </w:r>
      <w:r>
        <w:rPr>
          <w:rFonts w:ascii="宋体" w:hAnsi="宋体" w:cs="宋体" w:eastAsia="宋体" w:hint="default"/>
          <w:spacing w:val="-8"/>
        </w:rPr>
        <w:t>立</w:t>
      </w:r>
      <w:r>
        <w:rPr>
          <w:spacing w:val="-8"/>
        </w:rPr>
        <w:t>董事</w:t>
      </w:r>
      <w:r>
        <w:rPr/>
        <w:t> 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董事的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条件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产生</w:t>
      </w:r>
      <w:r>
        <w:rPr/>
        <w:t>与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52" w:lineRule="auto" w:before="38"/>
        <w:ind w:right="0"/>
        <w:jc w:val="left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董事年报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在</w:t>
      </w:r>
      <w:r>
        <w:rPr/>
        <w:t>年报编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/>
        <w:t>披露</w:t>
      </w:r>
      <w:r>
        <w:rPr>
          <w:rFonts w:ascii="宋体" w:hAnsi="宋体" w:cs="宋体" w:eastAsia="宋体" w:hint="default"/>
        </w:rPr>
        <w:t>过程</w:t>
      </w:r>
      <w:r>
        <w:rPr/>
        <w:t>中的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）报</w:t>
      </w:r>
      <w:r>
        <w:rPr>
          <w:spacing w:val="4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4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>
          <w:spacing w:val="4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  <w:spacing w:val="4"/>
        </w:rPr>
        <w:t>订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  <w:spacing w:val="4"/>
        </w:rPr>
        <w:t>立</w:t>
      </w:r>
      <w:r>
        <w:rPr>
          <w:spacing w:val="4"/>
        </w:rPr>
        <w:t>董</w:t>
      </w:r>
      <w:r>
        <w:rPr/>
        <w:t>事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4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制</w:t>
      </w:r>
      <w:r>
        <w:rPr>
          <w:spacing w:val="4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《年</w:t>
      </w:r>
      <w:r>
        <w:rPr>
          <w:spacing w:val="4"/>
        </w:rPr>
        <w:t>报</w:t>
      </w:r>
      <w:r>
        <w:rPr/>
        <w:t>信息</w:t>
      </w:r>
      <w:r>
        <w:rPr>
          <w:spacing w:val="4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</w:p>
    <w:p>
      <w:pPr>
        <w:pStyle w:val="BodyText"/>
        <w:spacing w:line="240" w:lineRule="auto" w:before="1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究制</w:t>
      </w:r>
      <w:r>
        <w:rPr/>
        <w:t>度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8" w:lineRule="auto" w:before="146"/>
        <w:ind w:left="628" w:right="66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38"/>
        <w:ind w:right="157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董事</w:t>
      </w:r>
      <w:r>
        <w:rPr>
          <w:rFonts w:ascii="宋体" w:hAnsi="宋体" w:cs="宋体" w:eastAsia="宋体" w:hint="default"/>
        </w:rPr>
        <w:t>总数</w:t>
      </w:r>
      <w:r>
        <w:rPr/>
        <w:t>的三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之</w:t>
      </w:r>
      <w:r>
        <w:rPr/>
        <w:t>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合中国证监会的《</w:t>
      </w:r>
      <w:r>
        <w:rPr>
          <w:rFonts w:ascii="宋体" w:hAnsi="宋体" w:cs="宋体" w:eastAsia="宋体" w:hint="default"/>
        </w:rPr>
        <w:t>关 于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意见</w:t>
      </w:r>
      <w:r>
        <w:rPr/>
        <w:t>》的</w:t>
      </w:r>
      <w:r>
        <w:rPr>
          <w:rFonts w:ascii="宋体" w:hAnsi="宋体" w:cs="宋体" w:eastAsia="宋体" w:hint="default"/>
        </w:rPr>
        <w:t>要求。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董事会</w:t>
      </w:r>
      <w:r>
        <w:rPr>
          <w:rFonts w:ascii="宋体" w:hAnsi="宋体" w:cs="宋体" w:eastAsia="宋体" w:hint="default"/>
        </w:rPr>
        <w:t>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了解</w:t>
      </w:r>
      <w:r>
        <w:rPr/>
        <w:t>公司的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事</w:t>
      </w:r>
      <w:r>
        <w:rPr>
          <w:rFonts w:ascii="宋体" w:hAnsi="宋体" w:cs="宋体" w:eastAsia="宋体" w:hint="default"/>
        </w:rPr>
        <w:t>项和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关</w:t>
      </w:r>
      <w:r>
        <w:rPr/>
        <w:t>注公司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、日常关</w:t>
      </w:r>
      <w:r>
        <w:rPr/>
        <w:t>联</w:t>
      </w:r>
      <w:r>
        <w:rPr>
          <w:rFonts w:ascii="宋体" w:hAnsi="宋体" w:cs="宋体" w:eastAsia="宋体" w:hint="default"/>
        </w:rPr>
        <w:t>交易、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及全</w:t>
      </w:r>
      <w:r>
        <w:rPr>
          <w:rFonts w:ascii="宋体" w:hAnsi="宋体" w:cs="宋体" w:eastAsia="宋体" w:hint="default"/>
        </w:rPr>
        <w:t>体</w:t>
      </w:r>
      <w:r>
        <w:rPr/>
        <w:t>股东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诚</w:t>
      </w:r>
      <w:r>
        <w:rPr/>
        <w:t>信</w:t>
      </w:r>
      <w:r>
        <w:rPr>
          <w:spacing w:val="-81"/>
        </w:rPr>
        <w:t> </w:t>
      </w:r>
      <w:r>
        <w:rPr/>
        <w:t>与</w:t>
      </w:r>
      <w:r>
        <w:rPr>
          <w:rFonts w:ascii="宋体" w:hAnsi="宋体" w:cs="宋体" w:eastAsia="宋体" w:hint="default"/>
        </w:rPr>
        <w:t>勤勉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及全</w:t>
      </w:r>
      <w:r>
        <w:rPr>
          <w:rFonts w:ascii="宋体" w:hAnsi="宋体" w:cs="宋体" w:eastAsia="宋体" w:hint="default"/>
        </w:rPr>
        <w:t>体</w:t>
      </w:r>
      <w:r>
        <w:rPr/>
        <w:t>股东的合法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8" w:lineRule="exact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席</w:t>
      </w:r>
      <w:r>
        <w:rPr/>
        <w:t>董事会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5"/>
        <w:gridCol w:w="1382"/>
        <w:gridCol w:w="1291"/>
        <w:gridCol w:w="1085"/>
        <w:gridCol w:w="1157"/>
        <w:gridCol w:w="1786"/>
      </w:tblGrid>
      <w:tr>
        <w:trPr>
          <w:trHeight w:val="557" w:hRule="exac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</w:p>
          <w:p>
            <w:pPr>
              <w:pStyle w:val="TableParagraph"/>
              <w:spacing w:line="274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</w:p>
          <w:p>
            <w:pPr>
              <w:pStyle w:val="TableParagraph"/>
              <w:spacing w:line="274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(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委托出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</w:p>
          <w:p>
            <w:pPr>
              <w:pStyle w:val="TableParagraph"/>
              <w:spacing w:line="274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连续两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</w:p>
          <w:p>
            <w:pPr>
              <w:pStyle w:val="TableParagraph"/>
              <w:spacing w:line="274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49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2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4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7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4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6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孟向阳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49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2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4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7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4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right="66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66" w:hRule="exac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49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2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4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7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4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right="66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line="296" w:lineRule="exact" w:before="0"/>
        <w:ind w:left="6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</w:t>
      </w:r>
      <w:r>
        <w:rPr>
          <w:rFonts w:ascii="Arial" w:hAnsi="Arial" w:cs="Arial" w:eastAsia="Arial" w:hint="default"/>
          <w:b/>
          <w:bCs/>
          <w:sz w:val="24"/>
          <w:szCs w:val="24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董事对公司有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公司三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本</w:t>
      </w:r>
      <w:r>
        <w:rPr/>
        <w:t>年度董事会</w:t>
      </w:r>
      <w:r>
        <w:rPr>
          <w:rFonts w:ascii="宋体" w:hAnsi="宋体" w:cs="宋体" w:eastAsia="宋体" w:hint="default"/>
        </w:rPr>
        <w:t>议案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非</w:t>
      </w:r>
      <w:r>
        <w:rPr/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议案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异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spacing w:val="20"/>
        </w:rPr>
        <w:t>公司</w:t>
      </w:r>
      <w:r>
        <w:rPr>
          <w:rFonts w:ascii="宋体" w:hAnsi="宋体" w:cs="宋体" w:eastAsia="宋体" w:hint="default"/>
          <w:spacing w:val="20"/>
        </w:rPr>
        <w:t>独</w:t>
      </w:r>
      <w:r>
        <w:rPr>
          <w:rFonts w:ascii="宋体" w:hAnsi="宋体" w:cs="宋体" w:eastAsia="宋体" w:hint="default"/>
          <w:spacing w:val="20"/>
        </w:rPr>
        <w:t>立</w:t>
      </w:r>
      <w:r>
        <w:rPr>
          <w:spacing w:val="20"/>
        </w:rPr>
        <w:t>董事 </w:t>
      </w:r>
      <w:r>
        <w:rPr>
          <w:rFonts w:ascii="宋体" w:hAnsi="宋体" w:cs="宋体" w:eastAsia="宋体" w:hint="default"/>
        </w:rPr>
        <w:t>2010 </w:t>
      </w:r>
      <w:r>
        <w:rPr>
          <w:spacing w:val="20"/>
        </w:rPr>
        <w:t>年度</w:t>
      </w:r>
      <w:r>
        <w:rPr>
          <w:rFonts w:ascii="宋体" w:hAnsi="宋体" w:cs="宋体" w:eastAsia="宋体" w:hint="default"/>
          <w:spacing w:val="20"/>
        </w:rPr>
        <w:t>述职</w:t>
      </w:r>
      <w:r>
        <w:rPr>
          <w:spacing w:val="20"/>
        </w:rPr>
        <w:t>报告</w:t>
      </w:r>
      <w:r>
        <w:rPr>
          <w:rFonts w:ascii="宋体" w:hAnsi="宋体" w:cs="宋体" w:eastAsia="宋体" w:hint="default"/>
          <w:spacing w:val="20"/>
        </w:rPr>
        <w:t>详</w:t>
      </w:r>
      <w:r>
        <w:rPr>
          <w:rFonts w:ascii="宋体" w:hAnsi="宋体" w:cs="宋体" w:eastAsia="宋体" w:hint="default"/>
          <w:spacing w:val="20"/>
        </w:rPr>
        <w:t>见</w:t>
      </w:r>
      <w:r>
        <w:rPr>
          <w:spacing w:val="20"/>
        </w:rPr>
        <w:t>公司 </w:t>
      </w:r>
      <w:r>
        <w:rPr>
          <w:rFonts w:ascii="宋体" w:hAnsi="宋体" w:cs="宋体" w:eastAsia="宋体" w:hint="default"/>
        </w:rPr>
        <w:t>2011 </w:t>
      </w:r>
      <w:r>
        <w:rPr/>
        <w:t>年 </w:t>
      </w:r>
      <w:r>
        <w:rPr>
          <w:rFonts w:ascii="宋体" w:hAnsi="宋体" w:cs="宋体" w:eastAsia="宋体" w:hint="default"/>
        </w:rPr>
        <w:t>4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26 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spacing w:val="19"/>
        </w:rPr>
        <w:t>日</w:t>
      </w:r>
      <w:r>
        <w:rPr>
          <w:rFonts w:ascii="宋体" w:hAnsi="宋体" w:cs="宋体" w:eastAsia="宋体" w:hint="default"/>
          <w:spacing w:val="19"/>
        </w:rPr>
        <w:t>在</w:t>
      </w:r>
      <w:r>
        <w:rPr>
          <w:rFonts w:ascii="宋体" w:hAnsi="宋体" w:cs="宋体" w:eastAsia="宋体" w:hint="default"/>
          <w:spacing w:val="19"/>
        </w:rPr>
        <w:t>巨潮</w:t>
      </w:r>
      <w:r>
        <w:rPr>
          <w:rFonts w:ascii="宋体" w:hAnsi="宋体" w:cs="宋体" w:eastAsia="宋体" w:hint="default"/>
          <w:spacing w:val="19"/>
        </w:rPr>
        <w:t>资</w:t>
      </w:r>
      <w:r>
        <w:rPr>
          <w:rFonts w:ascii="宋体" w:hAnsi="宋体" w:cs="宋体" w:eastAsia="宋体" w:hint="default"/>
          <w:spacing w:val="19"/>
        </w:rPr>
        <w:t>讯</w:t>
      </w:r>
      <w:r>
        <w:rPr>
          <w:rFonts w:ascii="宋体" w:hAnsi="宋体" w:cs="宋体" w:eastAsia="宋体" w:hint="default"/>
          <w:spacing w:val="19"/>
        </w:rPr>
        <w:t>网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</w:r>
      <w:hyperlink r:id="rId8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）披露的</w:t>
      </w:r>
      <w:r>
        <w:rPr>
          <w:rFonts w:ascii="宋体" w:hAnsi="宋体" w:cs="宋体" w:eastAsia="宋体" w:hint="default"/>
        </w:rPr>
        <w:t>相应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80"/>
        </w:sectPr>
      </w:pPr>
    </w:p>
    <w:p>
      <w:pPr>
        <w:pStyle w:val="BodyText"/>
        <w:spacing w:line="240" w:lineRule="auto" w:before="117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董事在年度报告</w:t>
      </w:r>
      <w:r>
        <w:rPr>
          <w:rFonts w:ascii="Microsoft JhengHei" w:hAnsi="Microsoft JhengHei" w:cs="Microsoft JhengHei" w:eastAsia="Microsoft JhengHei" w:hint="default"/>
        </w:rPr>
        <w:t>工作中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作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在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年年报编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/>
        <w:t>披露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中国证券监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管理委</w:t>
      </w:r>
      <w:r>
        <w:rPr>
          <w:rFonts w:ascii="宋体" w:hAnsi="宋体" w:cs="宋体" w:eastAsia="宋体" w:hint="default"/>
        </w:rPr>
        <w:t>员</w:t>
      </w:r>
      <w:r>
        <w:rPr/>
        <w:t>会 公告</w:t>
      </w:r>
      <w:r>
        <w:rPr>
          <w:rFonts w:ascii="宋体" w:hAnsi="宋体" w:cs="宋体" w:eastAsia="宋体" w:hint="default"/>
        </w:rPr>
        <w:t>[2010]37 </w:t>
      </w:r>
      <w:r>
        <w:rPr>
          <w:rFonts w:ascii="宋体" w:hAnsi="宋体" w:cs="宋体" w:eastAsia="宋体" w:hint="default"/>
        </w:rPr>
        <w:t>号、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深圳证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[2010]434 </w:t>
      </w:r>
      <w:r>
        <w:rPr>
          <w:rFonts w:ascii="宋体" w:hAnsi="宋体" w:cs="宋体" w:eastAsia="宋体" w:hint="default"/>
        </w:rPr>
        <w:t>号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2"/>
        </w:rPr>
        <w:t> </w:t>
      </w:r>
      <w:r>
        <w:rPr/>
        <w:t>年年 度报告披露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通知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勤勉尽</w:t>
      </w:r>
      <w:r>
        <w:rPr>
          <w:rFonts w:ascii="宋体" w:hAnsi="宋体" w:cs="宋体" w:eastAsia="宋体" w:hint="default"/>
        </w:rPr>
        <w:t>责</w:t>
      </w:r>
      <w:r>
        <w:rPr/>
        <w:t>地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听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汇</w:t>
      </w:r>
      <w:r>
        <w:rPr/>
        <w:t>报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情况和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前，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董事与年</w:t>
      </w:r>
      <w:r>
        <w:rPr>
          <w:rFonts w:ascii="宋体" w:hAnsi="宋体" w:cs="宋体" w:eastAsia="宋体" w:hint="default"/>
        </w:rPr>
        <w:t>审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就</w:t>
      </w:r>
      <w:r>
        <w:rPr/>
        <w:t>公司年度报告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/>
        <w:t>的人</w:t>
      </w:r>
      <w:r>
        <w:rPr>
          <w:rFonts w:ascii="宋体" w:hAnsi="宋体" w:cs="宋体" w:eastAsia="宋体" w:hint="default"/>
        </w:rPr>
        <w:t>员 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舞弊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测试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价方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的 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成了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8"/>
        </w:rPr>
        <w:t>年年报</w:t>
      </w:r>
      <w:r>
        <w:rPr>
          <w:rFonts w:ascii="宋体" w:hAnsi="宋体" w:cs="宋体" w:eastAsia="宋体" w:hint="default"/>
          <w:spacing w:val="-8"/>
        </w:rPr>
        <w:t>审</w:t>
      </w:r>
      <w:r>
        <w:rPr>
          <w:rFonts w:ascii="宋体" w:hAnsi="宋体" w:cs="宋体" w:eastAsia="宋体" w:hint="default"/>
          <w:spacing w:val="-8"/>
        </w:rPr>
        <w:t>计安</w:t>
      </w:r>
      <w:r>
        <w:rPr>
          <w:rFonts w:ascii="宋体" w:hAnsi="宋体" w:cs="宋体" w:eastAsia="宋体" w:hint="default"/>
          <w:spacing w:val="-8"/>
        </w:rPr>
        <w:t>排</w:t>
      </w:r>
      <w:r>
        <w:rPr>
          <w:rFonts w:ascii="宋体" w:hAnsi="宋体" w:cs="宋体" w:eastAsia="宋体" w:hint="default"/>
          <w:spacing w:val="-8"/>
        </w:rPr>
        <w:t>情况</w:t>
      </w:r>
      <w:r>
        <w:rPr>
          <w:spacing w:val="-8"/>
        </w:rPr>
        <w:t>表》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spacing w:val="-8"/>
        </w:rPr>
        <w:t>有</w:t>
      </w:r>
      <w:r>
        <w:rPr>
          <w:rFonts w:ascii="宋体" w:hAnsi="宋体" w:cs="宋体" w:eastAsia="宋体" w:hint="default"/>
          <w:spacing w:val="-8"/>
        </w:rPr>
        <w:t>力保</w:t>
      </w:r>
      <w:r>
        <w:rPr>
          <w:rFonts w:ascii="宋体" w:hAnsi="宋体" w:cs="宋体" w:eastAsia="宋体" w:hint="default"/>
          <w:spacing w:val="-8"/>
        </w:rPr>
        <w:t>障</w:t>
      </w:r>
      <w:r>
        <w:rPr>
          <w:rFonts w:ascii="宋体" w:hAnsi="宋体" w:cs="宋体" w:eastAsia="宋体" w:hint="default"/>
          <w:spacing w:val="-8"/>
        </w:rPr>
        <w:t>了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 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前，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董事与注册会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面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讨 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年度会</w:t>
      </w:r>
      <w:r>
        <w:rPr>
          <w:rFonts w:ascii="宋体" w:hAnsi="宋体" w:cs="宋体" w:eastAsia="宋体" w:hint="default"/>
        </w:rPr>
        <w:t>计</w:t>
      </w:r>
      <w:r>
        <w:rPr/>
        <w:t>报表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发现</w:t>
      </w:r>
      <w:r>
        <w:rPr/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3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务报告（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稿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及内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全情况，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讨论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0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⑤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注册会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意见</w:t>
      </w:r>
      <w:r>
        <w:rPr>
          <w:rFonts w:ascii="宋体" w:hAnsi="宋体" w:cs="宋体" w:eastAsia="宋体" w:hint="default"/>
          <w:spacing w:val="-2"/>
        </w:rPr>
        <w:t>后，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董事与年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注册会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了解了</w:t>
      </w:r>
      <w:r>
        <w:rPr/>
        <w:t>公司年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spacing w:val="-81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就</w:t>
      </w:r>
      <w:r>
        <w:rPr/>
        <w:t>董事会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年报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议案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同意</w:t>
      </w:r>
      <w:r>
        <w:rPr/>
        <w:t>公司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公司董事会会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/>
        <w:t>、人员、资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等分开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>
          <w:spacing w:val="-12"/>
        </w:rPr>
        <w:t>公司与</w:t>
      </w:r>
      <w:r>
        <w:rPr>
          <w:rFonts w:ascii="宋体" w:hAnsi="宋体" w:cs="宋体" w:eastAsia="宋体" w:hint="default"/>
          <w:spacing w:val="-12"/>
        </w:rPr>
        <w:t>控</w:t>
      </w:r>
      <w:r>
        <w:rPr>
          <w:spacing w:val="-12"/>
        </w:rPr>
        <w:t>股股东</w:t>
      </w:r>
      <w:r>
        <w:rPr>
          <w:rFonts w:ascii="宋体" w:hAnsi="宋体" w:cs="宋体" w:eastAsia="宋体" w:hint="default"/>
          <w:spacing w:val="-12"/>
        </w:rPr>
        <w:t>在</w:t>
      </w:r>
      <w:r>
        <w:rPr>
          <w:spacing w:val="-12"/>
        </w:rPr>
        <w:t>人</w:t>
      </w:r>
      <w:r>
        <w:rPr>
          <w:rFonts w:ascii="宋体" w:hAnsi="宋体" w:cs="宋体" w:eastAsia="宋体" w:hint="default"/>
          <w:spacing w:val="-12"/>
        </w:rPr>
        <w:t>员</w:t>
      </w:r>
      <w:r>
        <w:rPr>
          <w:rFonts w:ascii="宋体" w:hAnsi="宋体" w:cs="宋体" w:eastAsia="宋体" w:hint="default"/>
          <w:spacing w:val="-12"/>
        </w:rPr>
        <w:t>、资</w:t>
      </w:r>
      <w:r>
        <w:rPr>
          <w:rFonts w:ascii="宋体" w:hAnsi="宋体" w:cs="宋体" w:eastAsia="宋体" w:hint="default"/>
          <w:spacing w:val="-12"/>
        </w:rPr>
        <w:t>产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财</w:t>
      </w:r>
      <w:r>
        <w:rPr>
          <w:spacing w:val="-12"/>
        </w:rPr>
        <w:t>务</w:t>
      </w:r>
      <w:r>
        <w:rPr>
          <w:rFonts w:ascii="宋体" w:hAnsi="宋体" w:cs="宋体" w:eastAsia="宋体" w:hint="default"/>
          <w:spacing w:val="-12"/>
        </w:rPr>
        <w:t>、机构</w:t>
      </w:r>
      <w:r>
        <w:rPr>
          <w:rFonts w:ascii="宋体" w:hAnsi="宋体" w:cs="宋体" w:eastAsia="宋体" w:hint="default"/>
          <w:spacing w:val="-12"/>
        </w:rPr>
        <w:t>和</w:t>
      </w:r>
      <w:r>
        <w:rPr>
          <w:rFonts w:ascii="宋体" w:hAnsi="宋体" w:cs="宋体" w:eastAsia="宋体" w:hint="default"/>
          <w:spacing w:val="-12"/>
        </w:rPr>
        <w:t>业</w:t>
      </w:r>
      <w:r>
        <w:rPr>
          <w:spacing w:val="-12"/>
        </w:rPr>
        <w:t>务</w:t>
      </w:r>
      <w:r>
        <w:rPr>
          <w:rFonts w:ascii="宋体" w:hAnsi="宋体" w:cs="宋体" w:eastAsia="宋体" w:hint="default"/>
          <w:spacing w:val="-12"/>
        </w:rPr>
        <w:t>方</w:t>
      </w:r>
      <w:r>
        <w:rPr>
          <w:rFonts w:ascii="宋体" w:hAnsi="宋体" w:cs="宋体" w:eastAsia="宋体" w:hint="default"/>
          <w:spacing w:val="-12"/>
        </w:rPr>
        <w:t>面</w:t>
      </w:r>
      <w:r>
        <w:rPr>
          <w:rFonts w:ascii="宋体" w:hAnsi="宋体" w:cs="宋体" w:eastAsia="宋体" w:hint="default"/>
          <w:spacing w:val="-12"/>
        </w:rPr>
        <w:t>做</w:t>
      </w:r>
      <w:r>
        <w:rPr>
          <w:rFonts w:ascii="宋体" w:hAnsi="宋体" w:cs="宋体" w:eastAsia="宋体" w:hint="default"/>
          <w:spacing w:val="-12"/>
        </w:rPr>
        <w:t>到</w:t>
      </w:r>
      <w:r>
        <w:rPr>
          <w:rFonts w:ascii="宋体" w:hAnsi="宋体" w:cs="宋体" w:eastAsia="宋体" w:hint="default"/>
          <w:spacing w:val="-12"/>
        </w:rPr>
        <w:t>“</w:t>
      </w:r>
      <w:r>
        <w:rPr>
          <w:spacing w:val="-12"/>
        </w:rPr>
        <w:t>五</w:t>
      </w:r>
      <w:r>
        <w:rPr>
          <w:rFonts w:ascii="宋体" w:hAnsi="宋体" w:cs="宋体" w:eastAsia="宋体" w:hint="default"/>
          <w:spacing w:val="-12"/>
        </w:rPr>
        <w:t>独</w:t>
      </w:r>
      <w:r>
        <w:rPr>
          <w:rFonts w:ascii="宋体" w:hAnsi="宋体" w:cs="宋体" w:eastAsia="宋体" w:hint="default"/>
          <w:spacing w:val="-12"/>
        </w:rPr>
        <w:t>立”</w:t>
      </w:r>
      <w:r>
        <w:rPr>
          <w:rFonts w:ascii="宋体" w:hAnsi="宋体" w:cs="宋体" w:eastAsia="宋体" w:hint="default"/>
          <w:spacing w:val="-12"/>
        </w:rPr>
        <w:t>。</w:t>
      </w:r>
      <w:r>
        <w:rPr>
          <w:rFonts w:ascii="宋体" w:hAnsi="宋体" w:cs="宋体" w:eastAsia="宋体" w:hint="default"/>
          <w:spacing w:val="-12"/>
        </w:rPr>
        <w:t>具体</w:t>
      </w:r>
      <w:r>
        <w:rPr>
          <w:rFonts w:ascii="宋体" w:hAnsi="宋体" w:cs="宋体" w:eastAsia="宋体" w:hint="default"/>
          <w:spacing w:val="-12"/>
        </w:rPr>
        <w:t>情况</w:t>
      </w:r>
      <w:r>
        <w:rPr>
          <w:rFonts w:ascii="宋体" w:hAnsi="宋体" w:cs="宋体" w:eastAsia="宋体" w:hint="default"/>
          <w:spacing w:val="-12"/>
        </w:rPr>
        <w:t>如</w:t>
      </w:r>
      <w:r>
        <w:rPr>
          <w:rFonts w:ascii="宋体" w:hAnsi="宋体" w:cs="宋体" w:eastAsia="宋体" w:hint="default"/>
          <w:spacing w:val="-12"/>
        </w:rPr>
        <w:t>下</w:t>
      </w:r>
      <w:r>
        <w:rPr>
          <w:spacing w:val="-12"/>
        </w:rPr>
        <w:t>：</w:t>
      </w:r>
      <w:r>
        <w:rPr>
          <w:spacing w:val="-115"/>
        </w:rPr>
        <w:t> </w:t>
      </w:r>
      <w:r>
        <w:rPr>
          <w:rFonts w:ascii="宋体" w:hAnsi="宋体" w:cs="宋体" w:eastAsia="宋体" w:hint="default"/>
          <w:spacing w:val="-115"/>
        </w:rPr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人</w:t>
      </w:r>
      <w:r>
        <w:rPr>
          <w:rFonts w:ascii="宋体" w:hAnsi="宋体" w:cs="宋体" w:eastAsia="宋体" w:hint="default"/>
        </w:rPr>
        <w:t>员方</w:t>
      </w:r>
      <w:r>
        <w:rPr>
          <w:rFonts w:ascii="宋体" w:hAnsi="宋体" w:cs="宋体" w:eastAsia="宋体" w:hint="default"/>
        </w:rPr>
        <w:t>面</w:t>
      </w:r>
      <w:r>
        <w:rPr/>
        <w:t>：公司</w:t>
      </w:r>
      <w:r>
        <w:rPr>
          <w:rFonts w:ascii="宋体" w:hAnsi="宋体" w:cs="宋体" w:eastAsia="宋体" w:hint="default"/>
        </w:rPr>
        <w:t>建立了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、</w:t>
      </w:r>
      <w:r>
        <w:rPr/>
        <w:t>人事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的办公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和</w:t>
      </w:r>
    </w:p>
    <w:p>
      <w:pPr>
        <w:pStyle w:val="BodyText"/>
        <w:spacing w:line="357" w:lineRule="auto" w:before="31"/>
        <w:ind w:right="2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</w:t>
      </w:r>
      <w:r>
        <w:rPr/>
        <w:t>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；</w:t>
      </w:r>
      <w:r>
        <w:rPr/>
        <w:t>公司的董事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合法</w:t>
      </w:r>
      <w:r>
        <w:rPr>
          <w:rFonts w:ascii="宋体" w:hAnsi="宋体" w:cs="宋体" w:eastAsia="宋体" w:hint="default"/>
        </w:rPr>
        <w:t>程序</w:t>
      </w:r>
      <w:r>
        <w:rPr/>
        <w:t>选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，在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根据</w:t>
      </w:r>
      <w:r>
        <w:rPr/>
        <w:t>公司的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：公司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产产权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晰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能够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配，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情形，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返还</w:t>
      </w:r>
      <w:r>
        <w:rPr>
          <w:rFonts w:ascii="宋体" w:hAnsi="宋体" w:cs="宋体" w:eastAsia="宋体" w:hint="default"/>
        </w:rPr>
        <w:t>、关</w:t>
      </w:r>
      <w:r>
        <w:rPr/>
        <w:t>联</w:t>
      </w:r>
      <w:r>
        <w:rPr>
          <w:rFonts w:ascii="宋体" w:hAnsi="宋体" w:cs="宋体" w:eastAsia="宋体" w:hint="default"/>
        </w:rPr>
        <w:t>交易非关</w:t>
      </w:r>
      <w:r>
        <w:rPr/>
        <w:t>联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、</w:t>
      </w:r>
      <w:r>
        <w:rPr/>
        <w:t>代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/>
        <w:t>代</w:t>
      </w:r>
      <w:r>
        <w:rPr>
          <w:rFonts w:ascii="宋体" w:hAnsi="宋体" w:cs="宋体" w:eastAsia="宋体" w:hint="default"/>
        </w:rPr>
        <w:t>垫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4"/>
        </w:rPr>
        <w:t>况存在。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防</w:t>
      </w:r>
      <w:r>
        <w:rPr>
          <w:rFonts w:ascii="宋体" w:hAnsi="宋体" w:cs="宋体" w:eastAsia="宋体" w:hint="default"/>
          <w:spacing w:val="-4"/>
        </w:rPr>
        <w:t>范控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管理</w:t>
      </w:r>
      <w:r>
        <w:rPr>
          <w:spacing w:val="-4"/>
        </w:rPr>
        <w:t>办法》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footerReference w:type="default" r:id="rId11"/>
          <w:pgSz w:w="11900" w:h="16840"/>
          <w:pgMar w:footer="840" w:header="876" w:top="1080" w:bottom="1020" w:left="1100" w:right="1000"/>
        </w:sectPr>
      </w:pPr>
    </w:p>
    <w:p>
      <w:pPr>
        <w:pStyle w:val="BodyText"/>
        <w:spacing w:line="357" w:lineRule="auto" w:before="117"/>
        <w:ind w:left="147"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：公司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经营、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立核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盈</w:t>
      </w:r>
      <w:r>
        <w:rPr>
          <w:rFonts w:ascii="宋体" w:hAnsi="宋体" w:cs="宋体" w:eastAsia="宋体" w:hint="default"/>
          <w:spacing w:val="-2"/>
        </w:rPr>
        <w:t>亏</w:t>
      </w:r>
      <w:r>
        <w:rPr>
          <w:spacing w:val="-2"/>
        </w:rPr>
        <w:t>的法人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/>
        <w:t> 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行开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没</w:t>
      </w:r>
      <w:r>
        <w:rPr/>
        <w:t>有与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spacing w:val="-81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用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及内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设立了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《董事会</w:t>
      </w:r>
      <w:r>
        <w:rPr>
          <w:spacing w:val="-81"/>
        </w:rPr>
        <w:t> </w:t>
      </w:r>
      <w:r>
        <w:rPr>
          <w:spacing w:val="-81"/>
        </w:rPr>
      </w:r>
      <w:r>
        <w:rPr>
          <w:rFonts w:ascii="宋体" w:hAnsi="宋体" w:cs="宋体" w:eastAsia="宋体" w:hint="default"/>
          <w:spacing w:val="-15"/>
        </w:rPr>
        <w:t>审</w:t>
      </w:r>
      <w:r>
        <w:rPr>
          <w:rFonts w:ascii="宋体" w:hAnsi="宋体" w:cs="宋体" w:eastAsia="宋体" w:hint="default"/>
          <w:spacing w:val="-15"/>
        </w:rPr>
        <w:t>计</w:t>
      </w:r>
      <w:r>
        <w:rPr>
          <w:rFonts w:ascii="宋体" w:hAnsi="宋体" w:cs="宋体" w:eastAsia="宋体" w:hint="default"/>
          <w:spacing w:val="-15"/>
        </w:rPr>
        <w:t>委</w:t>
      </w:r>
      <w:r>
        <w:rPr>
          <w:rFonts w:ascii="宋体" w:hAnsi="宋体" w:cs="宋体" w:eastAsia="宋体" w:hint="default"/>
          <w:spacing w:val="-15"/>
        </w:rPr>
        <w:t>员</w:t>
      </w:r>
      <w:r>
        <w:rPr>
          <w:spacing w:val="-15"/>
        </w:rPr>
        <w:t>会</w:t>
      </w:r>
      <w:r>
        <w:rPr>
          <w:rFonts w:ascii="宋体" w:hAnsi="宋体" w:cs="宋体" w:eastAsia="宋体" w:hint="default"/>
          <w:spacing w:val="-15"/>
        </w:rPr>
        <w:t>实施</w:t>
      </w:r>
      <w:r>
        <w:rPr>
          <w:rFonts w:ascii="宋体" w:hAnsi="宋体" w:cs="宋体" w:eastAsia="宋体" w:hint="default"/>
          <w:spacing w:val="-15"/>
        </w:rPr>
        <w:t>细</w:t>
      </w:r>
      <w:r>
        <w:rPr>
          <w:rFonts w:ascii="宋体" w:hAnsi="宋体" w:cs="宋体" w:eastAsia="宋体" w:hint="default"/>
          <w:spacing w:val="-15"/>
        </w:rPr>
        <w:t>则</w:t>
      </w:r>
      <w:r>
        <w:rPr>
          <w:spacing w:val="-15"/>
        </w:rPr>
        <w:t>》</w:t>
      </w:r>
      <w:r>
        <w:rPr>
          <w:rFonts w:ascii="宋体" w:hAnsi="宋体" w:cs="宋体" w:eastAsia="宋体" w:hint="default"/>
          <w:spacing w:val="-15"/>
        </w:rPr>
        <w:t>、</w:t>
      </w:r>
      <w:r>
        <w:rPr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审</w:t>
      </w:r>
      <w:r>
        <w:rPr>
          <w:rFonts w:ascii="宋体" w:hAnsi="宋体" w:cs="宋体" w:eastAsia="宋体" w:hint="default"/>
          <w:spacing w:val="-15"/>
        </w:rPr>
        <w:t>计</w:t>
      </w:r>
      <w:r>
        <w:rPr>
          <w:rFonts w:ascii="宋体" w:hAnsi="宋体" w:cs="宋体" w:eastAsia="宋体" w:hint="default"/>
          <w:spacing w:val="-15"/>
        </w:rPr>
        <w:t>委</w:t>
      </w:r>
      <w:r>
        <w:rPr>
          <w:rFonts w:ascii="宋体" w:hAnsi="宋体" w:cs="宋体" w:eastAsia="宋体" w:hint="default"/>
          <w:spacing w:val="-15"/>
        </w:rPr>
        <w:t>员</w:t>
      </w:r>
      <w:r>
        <w:rPr>
          <w:spacing w:val="-15"/>
        </w:rPr>
        <w:t>会年报</w:t>
      </w:r>
      <w:r>
        <w:rPr>
          <w:rFonts w:ascii="宋体" w:hAnsi="宋体" w:cs="宋体" w:eastAsia="宋体" w:hint="default"/>
          <w:spacing w:val="-15"/>
        </w:rPr>
        <w:t>工</w:t>
      </w:r>
      <w:r>
        <w:rPr>
          <w:rFonts w:ascii="宋体" w:hAnsi="宋体" w:cs="宋体" w:eastAsia="宋体" w:hint="default"/>
          <w:spacing w:val="-15"/>
        </w:rPr>
        <w:t>作</w:t>
      </w:r>
      <w:r>
        <w:rPr>
          <w:rFonts w:ascii="宋体" w:hAnsi="宋体" w:cs="宋体" w:eastAsia="宋体" w:hint="default"/>
          <w:spacing w:val="-15"/>
        </w:rPr>
        <w:t>规</w:t>
      </w:r>
      <w:r>
        <w:rPr>
          <w:rFonts w:ascii="宋体" w:hAnsi="宋体" w:cs="宋体" w:eastAsia="宋体" w:hint="default"/>
          <w:spacing w:val="-15"/>
        </w:rPr>
        <w:t>程</w:t>
      </w:r>
      <w:r>
        <w:rPr>
          <w:spacing w:val="-15"/>
        </w:rPr>
        <w:t>》</w:t>
      </w:r>
      <w:r>
        <w:rPr>
          <w:rFonts w:ascii="宋体" w:hAnsi="宋体" w:cs="宋体" w:eastAsia="宋体" w:hint="default"/>
          <w:spacing w:val="-15"/>
        </w:rPr>
        <w:t>。</w:t>
      </w:r>
      <w:r>
        <w:rPr>
          <w:rFonts w:ascii="宋体" w:hAnsi="宋体" w:cs="宋体" w:eastAsia="宋体" w:hint="default"/>
          <w:spacing w:val="-15"/>
        </w:rPr>
        <w:t> </w:t>
      </w:r>
    </w:p>
    <w:p>
      <w:pPr>
        <w:pStyle w:val="BodyText"/>
        <w:spacing w:line="357" w:lineRule="auto" w:before="34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、机构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：公司</w:t>
      </w:r>
      <w:r>
        <w:rPr>
          <w:rFonts w:ascii="宋体" w:hAnsi="宋体" w:cs="宋体" w:eastAsia="宋体" w:hint="default"/>
          <w:spacing w:val="-2"/>
        </w:rPr>
        <w:t>组织机构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监事会</w:t>
      </w:r>
      <w:r>
        <w:rPr>
          <w:rFonts w:ascii="宋体" w:hAnsi="宋体" w:cs="宋体" w:eastAsia="宋体" w:hint="default"/>
          <w:spacing w:val="-2"/>
        </w:rPr>
        <w:t>、总经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，不存在</w:t>
      </w:r>
      <w:r>
        <w:rPr/>
        <w:t>与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属关</w:t>
      </w:r>
      <w:r>
        <w:rPr/>
        <w:t>系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和内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，实现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的办公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权，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经营活</w:t>
      </w:r>
      <w:r>
        <w:rPr>
          <w:rFonts w:ascii="宋体" w:hAnsi="宋体" w:cs="宋体" w:eastAsia="宋体" w:hint="default"/>
        </w:rPr>
        <w:t>动，不存在</w:t>
      </w:r>
      <w:r>
        <w:rPr>
          <w:rFonts w:ascii="宋体" w:hAnsi="宋体" w:cs="宋体" w:eastAsia="宋体" w:hint="default"/>
        </w:rPr>
        <w:t>混</w:t>
      </w:r>
      <w:r>
        <w:rPr/>
        <w:t>合</w:t>
      </w:r>
      <w:r>
        <w:rPr>
          <w:rFonts w:ascii="宋体" w:hAnsi="宋体" w:cs="宋体" w:eastAsia="宋体" w:hint="default"/>
        </w:rPr>
        <w:t>经营、</w:t>
      </w:r>
      <w:r>
        <w:rPr/>
        <w:t>合</w:t>
      </w:r>
      <w:r>
        <w:rPr>
          <w:rFonts w:ascii="宋体" w:hAnsi="宋体" w:cs="宋体" w:eastAsia="宋体" w:hint="default"/>
        </w:rPr>
        <w:t>署</w:t>
      </w:r>
      <w:r>
        <w:rPr/>
        <w:t>办公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、业</w:t>
      </w:r>
      <w:r>
        <w:rPr/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科技</w:t>
      </w:r>
      <w:r>
        <w:rPr/>
        <w:t>有限公司与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或者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年报信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差错</w:t>
      </w:r>
      <w:r>
        <w:rPr/>
        <w:t>责任</w:t>
      </w:r>
      <w:r>
        <w:rPr>
          <w:rFonts w:ascii="Microsoft JhengHei" w:hAnsi="Microsoft JhengHei" w:cs="Microsoft JhengHei" w:eastAsia="Microsoft JhengHei" w:hint="default"/>
        </w:rPr>
        <w:t>追究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237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高</w:t>
      </w:r>
      <w:r>
        <w:rPr/>
        <w:t>度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约束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步提</w:t>
      </w:r>
      <w:r>
        <w:rPr>
          <w:rFonts w:ascii="宋体" w:hAnsi="宋体" w:cs="宋体" w:eastAsia="宋体" w:hint="default"/>
        </w:rPr>
        <w:t>高</w:t>
      </w:r>
      <w:r>
        <w:rPr/>
        <w:t>定</w:t>
      </w:r>
      <w:r>
        <w:rPr>
          <w:rFonts w:ascii="宋体" w:hAnsi="宋体" w:cs="宋体" w:eastAsia="宋体" w:hint="default"/>
        </w:rPr>
        <w:t>期</w:t>
      </w:r>
      <w:r>
        <w:rPr/>
        <w:t>报 告信息披露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根据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7"/>
        </w:rPr>
        <w:t>年年度报告</w:t>
      </w:r>
      <w:r>
        <w:rPr>
          <w:rFonts w:ascii="宋体" w:hAnsi="宋体" w:cs="宋体" w:eastAsia="宋体" w:hint="default"/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相</w:t>
      </w:r>
      <w:r>
        <w:rPr>
          <w:rFonts w:ascii="宋体" w:hAnsi="宋体" w:cs="宋体" w:eastAsia="宋体" w:hint="default"/>
          <w:spacing w:val="-7"/>
        </w:rPr>
        <w:t>关工</w:t>
      </w:r>
      <w:r>
        <w:rPr>
          <w:rFonts w:ascii="宋体" w:hAnsi="宋体" w:cs="宋体" w:eastAsia="宋体" w:hint="default"/>
          <w:spacing w:val="-7"/>
        </w:rPr>
        <w:t>作</w:t>
      </w:r>
      <w:r>
        <w:rPr>
          <w:spacing w:val="-7"/>
        </w:rPr>
        <w:t>的公告》（中国证</w:t>
      </w:r>
      <w:r>
        <w:rPr/>
        <w:t> 券监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管理委</w:t>
      </w:r>
      <w:r>
        <w:rPr>
          <w:rFonts w:ascii="宋体" w:hAnsi="宋体" w:cs="宋体" w:eastAsia="宋体" w:hint="default"/>
        </w:rPr>
        <w:t>员</w:t>
      </w:r>
      <w:r>
        <w:rPr/>
        <w:t>会公告</w:t>
      </w:r>
      <w:r>
        <w:rPr>
          <w:rFonts w:ascii="宋体" w:hAnsi="宋体" w:cs="宋体" w:eastAsia="宋体" w:hint="default"/>
        </w:rPr>
        <w:t>〔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〕</w:t>
      </w:r>
      <w:r>
        <w:rPr>
          <w:rFonts w:ascii="宋体" w:hAnsi="宋体" w:cs="宋体" w:eastAsia="宋体" w:hint="default"/>
        </w:rPr>
        <w:t>34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及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，结</w:t>
      </w:r>
      <w:r>
        <w:rPr/>
        <w:t>合定</w:t>
      </w:r>
      <w:r>
        <w:rPr>
          <w:rFonts w:ascii="宋体" w:hAnsi="宋体" w:cs="宋体" w:eastAsia="宋体" w:hint="default"/>
        </w:rPr>
        <w:t>期</w:t>
      </w:r>
      <w:r>
        <w:rPr/>
        <w:t>报告编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/>
        <w:t>信息披露的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 </w:t>
      </w:r>
      <w:r>
        <w:rPr>
          <w:rFonts w:ascii="宋体" w:hAnsi="宋体" w:cs="宋体" w:eastAsia="宋体" w:hint="default"/>
          <w:spacing w:val="-5"/>
        </w:rPr>
        <w:t>情况，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内，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新增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《年报信息披露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差错</w:t>
      </w:r>
      <w:r>
        <w:rPr>
          <w:rFonts w:ascii="宋体" w:hAnsi="宋体" w:cs="宋体" w:eastAsia="宋体" w:hint="default"/>
          <w:spacing w:val="-5"/>
        </w:rPr>
        <w:t>责任</w:t>
      </w:r>
      <w:r>
        <w:rPr>
          <w:rFonts w:ascii="宋体" w:hAnsi="宋体" w:cs="宋体" w:eastAsia="宋体" w:hint="default"/>
          <w:spacing w:val="-5"/>
        </w:rPr>
        <w:t>追</w:t>
      </w:r>
      <w:r>
        <w:rPr>
          <w:rFonts w:ascii="宋体" w:hAnsi="宋体" w:cs="宋体" w:eastAsia="宋体" w:hint="default"/>
          <w:spacing w:val="-5"/>
        </w:rPr>
        <w:t>究制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spacing w:val="-5"/>
        </w:rPr>
        <w:t>五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spacing w:val="-5"/>
        </w:rPr>
        <w:t>董事</w:t>
      </w:r>
      <w:r>
        <w:rPr>
          <w:spacing w:val="-116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起实施。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90" w:lineRule="auto" w:before="75"/>
        <w:ind w:left="628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控制制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度的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建立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健全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56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6"/>
          <w:sz w:val="24"/>
          <w:szCs w:val="24"/>
        </w:rPr>
      </w: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控制制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度的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建立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运行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 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公司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依据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《会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法》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《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企业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准则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》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《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企业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内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部控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制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基本规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范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》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等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相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关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法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律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法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规</w:t>
      </w:r>
    </w:p>
    <w:p>
      <w:pPr>
        <w:pStyle w:val="BodyText"/>
        <w:spacing w:line="357" w:lineRule="auto" w:before="106"/>
        <w:ind w:right="11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强化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分发</w:t>
      </w:r>
      <w:r>
        <w:rPr>
          <w:rFonts w:ascii="宋体" w:hAnsi="宋体" w:cs="宋体" w:eastAsia="宋体" w:hint="default"/>
          <w:spacing w:val="-2"/>
        </w:rPr>
        <w:t>挥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企业经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中的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能作用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  <w:spacing w:val="-6"/>
        </w:rPr>
        <w:t>结</w:t>
      </w:r>
      <w:r>
        <w:rPr>
          <w:spacing w:val="-6"/>
        </w:rPr>
        <w:t>合公司</w:t>
      </w:r>
      <w:r>
        <w:rPr>
          <w:rFonts w:ascii="宋体" w:hAnsi="宋体" w:cs="宋体" w:eastAsia="宋体" w:hint="default"/>
          <w:spacing w:val="-6"/>
        </w:rPr>
        <w:t>经营</w:t>
      </w:r>
      <w:r>
        <w:rPr>
          <w:rFonts w:ascii="宋体" w:hAnsi="宋体" w:cs="宋体" w:eastAsia="宋体" w:hint="default"/>
          <w:spacing w:val="-6"/>
        </w:rPr>
        <w:t>管理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特</w:t>
      </w:r>
      <w:r>
        <w:rPr>
          <w:rFonts w:ascii="宋体" w:hAnsi="宋体" w:cs="宋体" w:eastAsia="宋体" w:hint="default"/>
          <w:spacing w:val="-6"/>
        </w:rPr>
        <w:t>点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各</w:t>
      </w:r>
      <w:r>
        <w:rPr>
          <w:rFonts w:ascii="宋体" w:hAnsi="宋体" w:cs="宋体" w:eastAsia="宋体" w:hint="default"/>
          <w:spacing w:val="-6"/>
        </w:rPr>
        <w:t>项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包括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度》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rFonts w:ascii="宋体" w:hAnsi="宋体" w:cs="宋体" w:eastAsia="宋体" w:hint="default"/>
          <w:spacing w:val="-6"/>
        </w:rPr>
        <w:t>担保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spacing w:val="-9"/>
        </w:rPr>
        <w:t>度》</w:t>
      </w:r>
      <w:r>
        <w:rPr>
          <w:rFonts w:ascii="宋体" w:hAnsi="宋体" w:cs="宋体" w:eastAsia="宋体" w:hint="default"/>
          <w:spacing w:val="-9"/>
        </w:rPr>
        <w:t>、</w:t>
      </w:r>
      <w:r>
        <w:rPr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计</w:t>
      </w:r>
      <w:r>
        <w:rPr>
          <w:rFonts w:ascii="宋体" w:hAnsi="宋体" w:cs="宋体" w:eastAsia="宋体" w:hint="default"/>
          <w:spacing w:val="-9"/>
        </w:rPr>
        <w:t>提</w:t>
      </w:r>
      <w:r>
        <w:rPr>
          <w:rFonts w:ascii="宋体" w:hAnsi="宋体" w:cs="宋体" w:eastAsia="宋体" w:hint="default"/>
          <w:spacing w:val="-9"/>
        </w:rPr>
        <w:t>资</w:t>
      </w:r>
      <w:r>
        <w:rPr>
          <w:rFonts w:ascii="宋体" w:hAnsi="宋体" w:cs="宋体" w:eastAsia="宋体" w:hint="default"/>
          <w:spacing w:val="-9"/>
        </w:rPr>
        <w:t>产减</w:t>
      </w:r>
      <w:r>
        <w:rPr>
          <w:rFonts w:ascii="宋体" w:hAnsi="宋体" w:cs="宋体" w:eastAsia="宋体" w:hint="default"/>
          <w:spacing w:val="-9"/>
        </w:rPr>
        <w:t>值</w:t>
      </w:r>
      <w:r>
        <w:rPr>
          <w:rFonts w:ascii="宋体" w:hAnsi="宋体" w:cs="宋体" w:eastAsia="宋体" w:hint="default"/>
          <w:spacing w:val="-9"/>
        </w:rPr>
        <w:t>准</w:t>
      </w:r>
      <w:r>
        <w:rPr>
          <w:rFonts w:ascii="宋体" w:hAnsi="宋体" w:cs="宋体" w:eastAsia="宋体" w:hint="default"/>
          <w:spacing w:val="-9"/>
        </w:rPr>
        <w:t>备</w:t>
      </w:r>
      <w:r>
        <w:rPr>
          <w:rFonts w:ascii="宋体" w:hAnsi="宋体" w:cs="宋体" w:eastAsia="宋体" w:hint="default"/>
          <w:spacing w:val="-9"/>
        </w:rPr>
        <w:t>和</w:t>
      </w:r>
      <w:r>
        <w:rPr>
          <w:rFonts w:ascii="宋体" w:hAnsi="宋体" w:cs="宋体" w:eastAsia="宋体" w:hint="default"/>
          <w:spacing w:val="-9"/>
        </w:rPr>
        <w:t>损</w:t>
      </w:r>
      <w:r>
        <w:rPr>
          <w:rFonts w:ascii="宋体" w:hAnsi="宋体" w:cs="宋体" w:eastAsia="宋体" w:hint="default"/>
          <w:spacing w:val="-9"/>
        </w:rPr>
        <w:t>失处</w:t>
      </w:r>
      <w:r>
        <w:rPr>
          <w:rFonts w:ascii="宋体" w:hAnsi="宋体" w:cs="宋体" w:eastAsia="宋体" w:hint="default"/>
          <w:spacing w:val="-9"/>
        </w:rPr>
        <w:t>理</w:t>
      </w:r>
      <w:r>
        <w:rPr>
          <w:rFonts w:ascii="宋体" w:hAnsi="宋体" w:cs="宋体" w:eastAsia="宋体" w:hint="default"/>
          <w:spacing w:val="-9"/>
        </w:rPr>
        <w:t>内</w:t>
      </w:r>
      <w:r>
        <w:rPr>
          <w:rFonts w:ascii="宋体" w:hAnsi="宋体" w:cs="宋体" w:eastAsia="宋体" w:hint="default"/>
          <w:spacing w:val="-9"/>
        </w:rPr>
        <w:t>部控</w:t>
      </w:r>
      <w:r>
        <w:rPr>
          <w:rFonts w:ascii="宋体" w:hAnsi="宋体" w:cs="宋体" w:eastAsia="宋体" w:hint="default"/>
          <w:spacing w:val="-9"/>
        </w:rPr>
        <w:t>制制</w:t>
      </w:r>
      <w:r>
        <w:rPr>
          <w:spacing w:val="-9"/>
        </w:rPr>
        <w:t>度》</w:t>
      </w:r>
      <w:r>
        <w:rPr>
          <w:rFonts w:ascii="宋体" w:hAnsi="宋体" w:cs="宋体" w:eastAsia="宋体" w:hint="default"/>
          <w:spacing w:val="-9"/>
        </w:rPr>
        <w:t>、</w:t>
      </w:r>
      <w:r>
        <w:rPr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财</w:t>
      </w:r>
      <w:r>
        <w:rPr>
          <w:spacing w:val="-9"/>
        </w:rPr>
        <w:t>务会</w:t>
      </w:r>
      <w:r>
        <w:rPr>
          <w:rFonts w:ascii="宋体" w:hAnsi="宋体" w:cs="宋体" w:eastAsia="宋体" w:hint="default"/>
          <w:spacing w:val="-9"/>
        </w:rPr>
        <w:t>计</w:t>
      </w:r>
      <w:r>
        <w:rPr>
          <w:rFonts w:ascii="宋体" w:hAnsi="宋体" w:cs="宋体" w:eastAsia="宋体" w:hint="default"/>
          <w:spacing w:val="-9"/>
        </w:rPr>
        <w:t>相</w:t>
      </w:r>
      <w:r>
        <w:rPr>
          <w:rFonts w:ascii="宋体" w:hAnsi="宋体" w:cs="宋体" w:eastAsia="宋体" w:hint="default"/>
          <w:spacing w:val="-9"/>
        </w:rPr>
        <w:t>关</w:t>
      </w:r>
      <w:r>
        <w:rPr>
          <w:rFonts w:ascii="宋体" w:hAnsi="宋体" w:cs="宋体" w:eastAsia="宋体" w:hint="default"/>
          <w:spacing w:val="-9"/>
        </w:rPr>
        <w:t>负</w:t>
      </w:r>
      <w:r>
        <w:rPr>
          <w:rFonts w:ascii="宋体" w:hAnsi="宋体" w:cs="宋体" w:eastAsia="宋体" w:hint="default"/>
          <w:spacing w:val="-9"/>
        </w:rPr>
        <w:t>责</w:t>
      </w:r>
      <w:r>
        <w:rPr>
          <w:spacing w:val="-9"/>
        </w:rPr>
        <w:t>人</w:t>
      </w:r>
      <w:r>
        <w:rPr>
          <w:rFonts w:ascii="宋体" w:hAnsi="宋体" w:cs="宋体" w:eastAsia="宋体" w:hint="default"/>
          <w:spacing w:val="-9"/>
        </w:rPr>
        <w:t>管理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spacing w:val="-9"/>
        </w:rPr>
        <w:t>度》</w:t>
      </w:r>
      <w:r>
        <w:rPr>
          <w:rFonts w:ascii="宋体" w:hAnsi="宋体" w:cs="宋体" w:eastAsia="宋体" w:hint="default"/>
          <w:spacing w:val="-9"/>
        </w:rPr>
        <w:t>、</w:t>
      </w:r>
    </w:p>
    <w:p>
      <w:pPr>
        <w:pStyle w:val="BodyText"/>
        <w:spacing w:line="357" w:lineRule="auto" w:before="34"/>
        <w:ind w:right="243"/>
        <w:jc w:val="both"/>
        <w:rPr>
          <w:rFonts w:ascii="宋体" w:hAnsi="宋体" w:cs="宋体" w:eastAsia="宋体" w:hint="default"/>
        </w:rPr>
      </w:pP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资</w:t>
      </w:r>
      <w:r>
        <w:rPr>
          <w:rFonts w:ascii="宋体" w:hAnsi="宋体" w:cs="宋体" w:eastAsia="宋体" w:hint="default"/>
          <w:spacing w:val="-11"/>
        </w:rPr>
        <w:t>金</w:t>
      </w:r>
      <w:r>
        <w:rPr>
          <w:rFonts w:ascii="宋体" w:hAnsi="宋体" w:cs="宋体" w:eastAsia="宋体" w:hint="default"/>
          <w:spacing w:val="-11"/>
        </w:rPr>
        <w:t>管理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度》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票</w:t>
      </w:r>
      <w:r>
        <w:rPr>
          <w:rFonts w:ascii="宋体" w:hAnsi="宋体" w:cs="宋体" w:eastAsia="宋体" w:hint="default"/>
          <w:spacing w:val="-11"/>
        </w:rPr>
        <w:t>据</w:t>
      </w:r>
      <w:r>
        <w:rPr>
          <w:rFonts w:ascii="宋体" w:hAnsi="宋体" w:cs="宋体" w:eastAsia="宋体" w:hint="default"/>
          <w:spacing w:val="-11"/>
        </w:rPr>
        <w:t>管理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度》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《会</w:t>
      </w:r>
      <w:r>
        <w:rPr>
          <w:rFonts w:ascii="宋体" w:hAnsi="宋体" w:cs="宋体" w:eastAsia="宋体" w:hint="default"/>
          <w:spacing w:val="-11"/>
        </w:rPr>
        <w:t>计</w:t>
      </w:r>
      <w:r>
        <w:rPr>
          <w:rFonts w:ascii="宋体" w:hAnsi="宋体" w:cs="宋体" w:eastAsia="宋体" w:hint="default"/>
          <w:spacing w:val="-11"/>
        </w:rPr>
        <w:t>档</w:t>
      </w:r>
      <w:r>
        <w:rPr>
          <w:rFonts w:ascii="宋体" w:hAnsi="宋体" w:cs="宋体" w:eastAsia="宋体" w:hint="default"/>
          <w:spacing w:val="-11"/>
        </w:rPr>
        <w:t>案</w:t>
      </w:r>
      <w:r>
        <w:rPr>
          <w:rFonts w:ascii="宋体" w:hAnsi="宋体" w:cs="宋体" w:eastAsia="宋体" w:hint="default"/>
          <w:spacing w:val="-11"/>
        </w:rPr>
        <w:t>管理</w:t>
      </w:r>
      <w:r>
        <w:rPr>
          <w:spacing w:val="-11"/>
        </w:rPr>
        <w:t>办法》</w:t>
      </w:r>
      <w:r>
        <w:rPr>
          <w:rFonts w:ascii="宋体" w:hAnsi="宋体" w:cs="宋体" w:eastAsia="宋体" w:hint="default"/>
          <w:spacing w:val="-11"/>
        </w:rPr>
        <w:t>等</w:t>
      </w:r>
      <w:r>
        <w:rPr>
          <w:rFonts w:ascii="宋体" w:hAnsi="宋体" w:cs="宋体" w:eastAsia="宋体" w:hint="default"/>
          <w:spacing w:val="-11"/>
        </w:rPr>
        <w:t>内</w:t>
      </w:r>
      <w:r>
        <w:rPr>
          <w:rFonts w:ascii="宋体" w:hAnsi="宋体" w:cs="宋体" w:eastAsia="宋体" w:hint="default"/>
          <w:spacing w:val="-11"/>
        </w:rPr>
        <w:t>控管理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度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对</w:t>
      </w:r>
      <w:r>
        <w:rPr>
          <w:rFonts w:ascii="宋体" w:hAnsi="宋体" w:cs="宋体" w:eastAsia="宋体" w:hint="default"/>
          <w:spacing w:val="-11"/>
        </w:rPr>
        <w:t>财</w:t>
      </w:r>
      <w:r>
        <w:rPr>
          <w:spacing w:val="-11"/>
        </w:rPr>
        <w:t>务</w:t>
      </w:r>
      <w:r>
        <w:rPr>
          <w:rFonts w:ascii="宋体" w:hAnsi="宋体" w:cs="宋体" w:eastAsia="宋体" w:hint="default"/>
          <w:spacing w:val="-11"/>
        </w:rPr>
        <w:t>管理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/>
        <w:t>中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要求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遵守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/>
        <w:t>的法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规，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算和实行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务人</w:t>
      </w:r>
      <w:r>
        <w:rPr>
          <w:rFonts w:ascii="宋体" w:hAnsi="宋体" w:cs="宋体" w:eastAsia="宋体" w:hint="default"/>
        </w:rPr>
        <w:t>员</w:t>
      </w:r>
      <w:r>
        <w:rPr/>
        <w:t>的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涉及</w:t>
      </w:r>
      <w:r>
        <w:rPr/>
        <w:t>会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系</w:t>
      </w:r>
      <w:r>
        <w:rPr>
          <w:rFonts w:ascii="宋体" w:hAnsi="宋体" w:cs="宋体" w:eastAsia="宋体" w:hint="default"/>
        </w:rPr>
        <w:t>；明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了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凭</w:t>
      </w:r>
      <w:r>
        <w:rPr/>
        <w:t>证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簿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财</w:t>
      </w:r>
      <w:r>
        <w:rPr/>
        <w:t>务会</w:t>
      </w:r>
      <w:r>
        <w:rPr>
          <w:rFonts w:ascii="宋体" w:hAnsi="宋体" w:cs="宋体" w:eastAsia="宋体" w:hint="default"/>
        </w:rPr>
        <w:t>计</w:t>
      </w:r>
      <w:r>
        <w:rPr/>
        <w:t>报告的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会</w:t>
      </w:r>
      <w:r>
        <w:rPr>
          <w:rFonts w:ascii="宋体" w:hAnsi="宋体" w:cs="宋体" w:eastAsia="宋体" w:hint="default"/>
        </w:rPr>
        <w:t>计资料</w:t>
      </w:r>
      <w:r>
        <w:rPr/>
        <w:t>的真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footerReference w:type="default" r:id="rId12"/>
          <w:pgSz w:w="11900" w:h="16840"/>
          <w:pgMar w:footer="840" w:header="876" w:top="1080" w:bottom="1020" w:left="1100" w:right="1000"/>
          <w:pgNumType w:start="1"/>
        </w:sectPr>
      </w:pPr>
    </w:p>
    <w:p>
      <w:pPr>
        <w:pStyle w:val="BodyText"/>
        <w:spacing w:line="240" w:lineRule="auto" w:before="117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未发现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陷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left="627" w:right="337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规范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计基</w:t>
      </w:r>
      <w:r>
        <w:rPr>
          <w:rFonts w:ascii="Microsoft JhengHei" w:hAnsi="Microsoft JhengHei" w:cs="Microsoft JhengHei" w:eastAsia="Microsoft JhengHei" w:hint="default"/>
        </w:rPr>
        <w:t>础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left="147" w:right="17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深圳</w:t>
      </w:r>
      <w:r>
        <w:rPr>
          <w:rFonts w:ascii="宋体" w:hAnsi="宋体" w:cs="宋体" w:eastAsia="宋体" w:hint="default"/>
        </w:rPr>
        <w:t>局</w:t>
      </w:r>
      <w:r>
        <w:rPr/>
        <w:t>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[2009]30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号、</w:t>
      </w:r>
      <w:r>
        <w:rPr/>
        <w:t>深证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[2010]45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号、</w:t>
      </w:r>
      <w:r>
        <w:rPr/>
        <w:t>深证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[2010]109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署 </w:t>
      </w:r>
      <w:r>
        <w:rPr>
          <w:rFonts w:ascii="宋体" w:hAnsi="宋体" w:cs="宋体" w:eastAsia="宋体" w:hint="default"/>
        </w:rPr>
        <w:t>和要求，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财</w:t>
      </w:r>
      <w:r>
        <w:rPr/>
        <w:t>务会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动。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动分 为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习</w:t>
      </w:r>
      <w:r>
        <w:rPr>
          <w:rFonts w:ascii="宋体" w:hAnsi="宋体" w:cs="宋体" w:eastAsia="宋体" w:hint="default"/>
        </w:rPr>
        <w:t>宣</w:t>
      </w:r>
      <w:r>
        <w:rPr/>
        <w:t>传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纠阶段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7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财</w:t>
      </w:r>
      <w:r>
        <w:rPr/>
        <w:t>务会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上</w:t>
      </w:r>
      <w:r>
        <w:rPr/>
        <w:t>报深圳证监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实施。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7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结</w:t>
      </w:r>
      <w:r>
        <w:rPr/>
        <w:t>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和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 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找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中</w:t>
      </w:r>
      <w:r>
        <w:rPr>
          <w:rFonts w:ascii="宋体" w:hAnsi="宋体" w:cs="宋体" w:eastAsia="宋体" w:hint="default"/>
        </w:rPr>
        <w:t>存在</w:t>
      </w:r>
      <w:r>
        <w:rPr/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和不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/>
        <w:t>中</w:t>
      </w:r>
      <w:r>
        <w:rPr>
          <w:rFonts w:ascii="宋体" w:hAnsi="宋体" w:cs="宋体" w:eastAsia="宋体" w:hint="default"/>
        </w:rPr>
        <w:t>发现</w:t>
      </w:r>
      <w:r>
        <w:rPr/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了明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施和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成了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查</w:t>
      </w:r>
      <w:r>
        <w:rPr>
          <w:spacing w:val="-4"/>
        </w:rPr>
        <w:t>报告》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剖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存在</w:t>
      </w:r>
      <w:r>
        <w:rPr/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，按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逐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财</w:t>
      </w:r>
      <w:r>
        <w:rPr/>
        <w:t>务会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报告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财</w:t>
      </w:r>
      <w:r>
        <w:rPr/>
        <w:t>务会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动，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财</w:t>
      </w:r>
      <w:r>
        <w:rPr/>
        <w:t>务信息披露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量，</w:t>
      </w:r>
      <w:r>
        <w:rPr>
          <w:rFonts w:ascii="宋体" w:hAnsi="宋体" w:cs="宋体" w:eastAsia="宋体" w:hint="default"/>
        </w:rPr>
        <w:t>提</w:t>
      </w:r>
    </w:p>
    <w:p>
      <w:pPr>
        <w:pStyle w:val="BodyText"/>
        <w:spacing w:line="240" w:lineRule="auto" w:before="156"/>
        <w:ind w:right="33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和规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防止</w:t>
      </w:r>
      <w:r>
        <w:rPr/>
        <w:t>大股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联方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占用长效</w:t>
      </w:r>
      <w:r>
        <w:rPr>
          <w:rFonts w:ascii="Microsoft JhengHei" w:hAnsi="Microsoft JhengHei" w:cs="Microsoft JhengHei" w:eastAsia="Microsoft JhengHei" w:hint="default"/>
        </w:rPr>
        <w:t>机制</w:t>
      </w:r>
      <w:r>
        <w:rPr>
          <w:rFonts w:ascii="Microsoft JhengHei" w:hAnsi="Microsoft JhengHei" w:cs="Microsoft JhengHei" w:eastAsia="Microsoft JhengHei" w:hint="default"/>
        </w:rPr>
        <w:t>建立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落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自</w:t>
      </w:r>
      <w:r>
        <w:rPr>
          <w:rFonts w:ascii="Microsoft JhengHei" w:hAnsi="Microsoft JhengHei" w:cs="Microsoft JhengHei" w:eastAsia="Microsoft JhengHei" w:hint="default"/>
        </w:rPr>
        <w:t>查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77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根据</w:t>
      </w:r>
      <w:r>
        <w:rPr>
          <w:spacing w:val="-2"/>
        </w:rPr>
        <w:t>深圳证监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对防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落</w:t>
      </w:r>
      <w:r>
        <w:rPr>
          <w:rFonts w:ascii="宋体" w:hAnsi="宋体" w:cs="宋体" w:eastAsia="宋体" w:hint="default"/>
          <w:spacing w:val="-2"/>
        </w:rPr>
        <w:t>实情况开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的</w:t>
      </w:r>
      <w:r>
        <w:rPr/>
        <w:t> </w:t>
      </w:r>
      <w:r>
        <w:rPr>
          <w:rFonts w:ascii="宋体" w:hAnsi="宋体" w:cs="宋体" w:eastAsia="宋体" w:hint="default"/>
        </w:rPr>
        <w:t>通知</w:t>
      </w:r>
      <w:r>
        <w:rPr/>
        <w:t>》（深证</w:t>
      </w:r>
      <w:r>
        <w:rPr>
          <w:rFonts w:ascii="宋体" w:hAnsi="宋体" w:cs="宋体" w:eastAsia="宋体" w:hint="default"/>
        </w:rPr>
        <w:t>局</w:t>
      </w:r>
      <w:r>
        <w:rPr/>
        <w:t>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&lt;2010&gt;59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文）的有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</w:t>
      </w:r>
      <w:r>
        <w:rPr/>
        <w:t>公司</w:t>
      </w:r>
      <w:r>
        <w:rPr>
          <w:rFonts w:ascii="宋体" w:hAnsi="宋体" w:cs="宋体" w:eastAsia="宋体" w:hint="default"/>
        </w:rPr>
        <w:t>对防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 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行全面</w:t>
      </w:r>
      <w:r>
        <w:rPr>
          <w:rFonts w:ascii="宋体" w:hAnsi="宋体" w:cs="宋体" w:eastAsia="宋体" w:hint="default"/>
        </w:rPr>
        <w:t>梳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找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漏洞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95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以 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仔细</w:t>
      </w:r>
      <w:r>
        <w:rPr/>
        <w:t>的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spacing w:val="-7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经营性资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代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非经营性资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 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垫付费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、期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返还</w:t>
      </w:r>
      <w:r>
        <w:rPr>
          <w:rFonts w:ascii="宋体" w:hAnsi="宋体" w:cs="宋体" w:eastAsia="宋体" w:hint="default"/>
        </w:rPr>
        <w:t>”以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不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等问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度的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管理以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。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实情况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/>
        <w:t>报告》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95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95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上</w:t>
      </w:r>
      <w:r>
        <w:rPr/>
        <w:t>报深圳证监 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337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11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或实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金行为，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组织 机构、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和内</w:t>
      </w:r>
      <w:r>
        <w:rPr>
          <w:rFonts w:ascii="宋体" w:hAnsi="宋体" w:cs="宋体" w:eastAsia="宋体" w:hint="default"/>
        </w:rPr>
        <w:t>控建设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几个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60"/>
        </w:sectPr>
      </w:pPr>
    </w:p>
    <w:p>
      <w:pPr>
        <w:pStyle w:val="BodyText"/>
        <w:spacing w:line="240" w:lineRule="auto" w:before="117"/>
        <w:ind w:left="628" w:right="0"/>
        <w:jc w:val="left"/>
      </w:pPr>
      <w:r>
        <w:rPr>
          <w:rFonts w:ascii="宋体" w:hAnsi="宋体" w:cs="宋体" w:eastAsia="宋体" w:hint="default"/>
        </w:rPr>
        <w:t>①</w:t>
      </w:r>
      <w:r>
        <w:rPr/>
        <w:t>公司</w:t>
      </w:r>
      <w:r>
        <w:rPr>
          <w:rFonts w:ascii="宋体" w:hAnsi="宋体" w:cs="宋体" w:eastAsia="宋体" w:hint="default"/>
        </w:rPr>
        <w:t>成立了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组织上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由</w:t>
      </w:r>
      <w:r>
        <w:rPr/>
        <w:t>董事会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②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修</w:t>
      </w:r>
      <w:r>
        <w:rPr>
          <w:rFonts w:ascii="宋体" w:hAnsi="宋体" w:cs="宋体" w:eastAsia="宋体" w:hint="default"/>
          <w:spacing w:val="-6"/>
        </w:rPr>
        <w:t>订</w:t>
      </w:r>
      <w:r>
        <w:rPr>
          <w:rFonts w:ascii="宋体" w:hAnsi="宋体" w:cs="宋体" w:eastAsia="宋体" w:hint="default"/>
          <w:spacing w:val="-6"/>
        </w:rPr>
        <w:t>完</w:t>
      </w:r>
      <w:r>
        <w:rPr>
          <w:rFonts w:ascii="宋体" w:hAnsi="宋体" w:cs="宋体" w:eastAsia="宋体" w:hint="default"/>
          <w:spacing w:val="-6"/>
        </w:rPr>
        <w:t>善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防</w:t>
      </w:r>
      <w:r>
        <w:rPr>
          <w:rFonts w:ascii="宋体" w:hAnsi="宋体" w:cs="宋体" w:eastAsia="宋体" w:hint="default"/>
          <w:spacing w:val="-6"/>
        </w:rPr>
        <w:t>范控</w:t>
      </w:r>
      <w:r>
        <w:rPr>
          <w:spacing w:val="-6"/>
        </w:rPr>
        <w:t>股股东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占</w:t>
      </w:r>
      <w:r>
        <w:rPr>
          <w:rFonts w:ascii="宋体" w:hAnsi="宋体" w:cs="宋体" w:eastAsia="宋体" w:hint="default"/>
          <w:spacing w:val="-6"/>
        </w:rPr>
        <w:t>用</w:t>
      </w:r>
      <w:r>
        <w:rPr>
          <w:rFonts w:ascii="宋体" w:hAnsi="宋体" w:cs="宋体" w:eastAsia="宋体" w:hint="default"/>
          <w:spacing w:val="-6"/>
        </w:rPr>
        <w:t>管理</w:t>
      </w:r>
      <w:r>
        <w:rPr>
          <w:spacing w:val="-6"/>
        </w:rPr>
        <w:t>办法》</w:t>
      </w:r>
      <w:r>
        <w:rPr>
          <w:rFonts w:ascii="宋体" w:hAnsi="宋体" w:cs="宋体" w:eastAsia="宋体" w:hint="default"/>
          <w:spacing w:val="-6"/>
        </w:rPr>
        <w:t>，新增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rFonts w:ascii="宋体" w:hAnsi="宋体" w:cs="宋体" w:eastAsia="宋体" w:hint="default"/>
          <w:spacing w:val="-6"/>
        </w:rPr>
        <w:t>大</w:t>
      </w:r>
      <w:r>
        <w:rPr>
          <w:spacing w:val="-6"/>
        </w:rPr>
        <w:t>股东</w:t>
      </w:r>
      <w:r>
        <w:rPr>
          <w:rFonts w:ascii="宋体" w:hAnsi="宋体" w:cs="宋体" w:eastAsia="宋体" w:hint="default"/>
          <w:spacing w:val="-6"/>
        </w:rPr>
        <w:t>所</w:t>
      </w:r>
      <w:r>
        <w:rPr>
          <w:rFonts w:ascii="宋体" w:hAnsi="宋体" w:cs="宋体" w:eastAsia="宋体" w:hint="default"/>
          <w:spacing w:val="-6"/>
        </w:rPr>
        <w:t>持</w:t>
      </w:r>
      <w:r>
        <w:rPr>
          <w:spacing w:val="-6"/>
        </w:rPr>
        <w:t>股份</w:t>
      </w:r>
      <w:r>
        <w:rPr>
          <w:rFonts w:ascii="宋体" w:hAnsi="宋体" w:cs="宋体" w:eastAsia="宋体" w:hint="default"/>
          <w:spacing w:val="-6"/>
        </w:rPr>
        <w:t>“占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”</w:t>
      </w:r>
      <w:r>
        <w:rPr/>
        <w:t>的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其他责任</w:t>
      </w:r>
      <w:r>
        <w:rPr/>
        <w:t>人的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罢免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③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专</w:t>
      </w:r>
      <w:r>
        <w:rPr>
          <w:rFonts w:ascii="宋体" w:hAnsi="宋体" w:cs="宋体" w:eastAsia="宋体" w:hint="default"/>
          <w:spacing w:val="-6"/>
        </w:rPr>
        <w:t>门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rFonts w:ascii="宋体" w:hAnsi="宋体" w:cs="宋体" w:eastAsia="宋体" w:hint="default"/>
          <w:spacing w:val="-6"/>
        </w:rPr>
        <w:t>订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rFonts w:ascii="宋体" w:hAnsi="宋体" w:cs="宋体" w:eastAsia="宋体" w:hint="default"/>
          <w:spacing w:val="-6"/>
        </w:rPr>
        <w:t>担保</w:t>
      </w:r>
      <w:r>
        <w:rPr>
          <w:rFonts w:ascii="宋体" w:hAnsi="宋体" w:cs="宋体" w:eastAsia="宋体" w:hint="default"/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度》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其</w:t>
      </w:r>
      <w:r>
        <w:rPr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对对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rFonts w:ascii="宋体" w:hAnsi="宋体" w:cs="宋体" w:eastAsia="宋体" w:hint="default"/>
          <w:spacing w:val="-6"/>
        </w:rPr>
        <w:t>担保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决策</w:t>
      </w:r>
      <w:r>
        <w:rPr>
          <w:rFonts w:ascii="宋体" w:hAnsi="宋体" w:cs="宋体" w:eastAsia="宋体" w:hint="default"/>
          <w:spacing w:val="-6"/>
        </w:rPr>
        <w:t>权</w:t>
      </w:r>
      <w:r>
        <w:rPr>
          <w:spacing w:val="-6"/>
        </w:rPr>
        <w:t>限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受</w:t>
      </w:r>
      <w:r>
        <w:rPr>
          <w:rFonts w:ascii="宋体" w:hAnsi="宋体" w:cs="宋体" w:eastAsia="宋体" w:hint="default"/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核</w:t>
      </w:r>
      <w:r>
        <w:rPr>
          <w:rFonts w:ascii="宋体" w:hAnsi="宋体" w:cs="宋体" w:eastAsia="宋体" w:hint="default"/>
          <w:spacing w:val="-6"/>
        </w:rPr>
        <w:t>程</w:t>
      </w:r>
      <w:r>
        <w:rPr>
          <w:rFonts w:ascii="宋体" w:hAnsi="宋体" w:cs="宋体" w:eastAsia="宋体" w:hint="default"/>
        </w:rPr>
        <w:t> 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、日常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续风险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/>
        <w:t>的信息披露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了详</w:t>
      </w:r>
      <w:r>
        <w:rPr>
          <w:rFonts w:ascii="宋体" w:hAnsi="宋体" w:cs="宋体" w:eastAsia="宋体" w:hint="default"/>
        </w:rPr>
        <w:t>细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为规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和</w:t>
      </w:r>
      <w:r>
        <w:rPr/>
        <w:t>会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人的</w:t>
      </w:r>
      <w:r>
        <w:rPr>
          <w:rFonts w:ascii="宋体" w:hAnsi="宋体" w:cs="宋体" w:eastAsia="宋体" w:hint="default"/>
        </w:rPr>
        <w:t>行为，加</w:t>
      </w:r>
      <w:r>
        <w:rPr>
          <w:rFonts w:ascii="宋体" w:hAnsi="宋体" w:cs="宋体" w:eastAsia="宋体" w:hint="default"/>
        </w:rPr>
        <w:t>强对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 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务会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负</w:t>
      </w:r>
      <w:r>
        <w:rPr>
          <w:rFonts w:ascii="宋体" w:hAnsi="宋体" w:cs="宋体" w:eastAsia="宋体" w:hint="default"/>
          <w:spacing w:val="-5"/>
        </w:rPr>
        <w:t>责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建立了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spacing w:val="-5"/>
        </w:rPr>
        <w:t>监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障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范</w:t>
      </w:r>
      <w:r>
        <w:rPr>
          <w:rFonts w:ascii="宋体" w:hAnsi="宋体" w:cs="宋体" w:eastAsia="宋体" w:hint="default"/>
          <w:spacing w:val="-5"/>
        </w:rPr>
        <w:t>运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⑤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rFonts w:ascii="宋体" w:hAnsi="宋体" w:cs="宋体" w:eastAsia="宋体" w:hint="default"/>
          <w:spacing w:val="-6"/>
        </w:rPr>
        <w:t>企业</w:t>
      </w:r>
      <w:r>
        <w:rPr>
          <w:rFonts w:ascii="宋体" w:hAnsi="宋体" w:cs="宋体" w:eastAsia="宋体" w:hint="default"/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部控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梳</w:t>
      </w:r>
      <w:r>
        <w:rPr>
          <w:rFonts w:ascii="宋体" w:hAnsi="宋体" w:cs="宋体" w:eastAsia="宋体" w:hint="default"/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修</w:t>
      </w:r>
      <w:r>
        <w:rPr>
          <w:rFonts w:ascii="宋体" w:hAnsi="宋体" w:cs="宋体" w:eastAsia="宋体" w:hint="default"/>
          <w:spacing w:val="-6"/>
        </w:rPr>
        <w:t>订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修</w:t>
      </w:r>
      <w:r>
        <w:rPr>
          <w:rFonts w:ascii="宋体" w:hAnsi="宋体" w:cs="宋体" w:eastAsia="宋体" w:hint="default"/>
          <w:spacing w:val="-6"/>
        </w:rPr>
        <w:t>订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spacing w:val="-6"/>
        </w:rPr>
        <w:t>《公司</w:t>
      </w:r>
      <w:r>
        <w:rPr>
          <w:rFonts w:ascii="宋体" w:hAnsi="宋体" w:cs="宋体" w:eastAsia="宋体" w:hint="default"/>
          <w:spacing w:val="-6"/>
        </w:rPr>
        <w:t>章</w:t>
      </w:r>
      <w:r>
        <w:rPr>
          <w:rFonts w:ascii="宋体" w:hAnsi="宋体" w:cs="宋体" w:eastAsia="宋体" w:hint="default"/>
          <w:spacing w:val="-6"/>
        </w:rPr>
        <w:t>程</w:t>
      </w:r>
      <w:r>
        <w:rPr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管理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计</w:t>
      </w:r>
      <w:r>
        <w:rPr>
          <w:rFonts w:ascii="宋体" w:hAnsi="宋体" w:cs="宋体" w:eastAsia="宋体" w:hint="default"/>
          <w:spacing w:val="-17"/>
        </w:rPr>
        <w:t>提</w:t>
      </w:r>
      <w:r>
        <w:rPr>
          <w:rFonts w:ascii="宋体" w:hAnsi="宋体" w:cs="宋体" w:eastAsia="宋体" w:hint="default"/>
          <w:spacing w:val="-17"/>
        </w:rPr>
        <w:t>资</w:t>
      </w:r>
      <w:r>
        <w:rPr>
          <w:rFonts w:ascii="宋体" w:hAnsi="宋体" w:cs="宋体" w:eastAsia="宋体" w:hint="default"/>
          <w:spacing w:val="-17"/>
        </w:rPr>
        <w:t>产减</w:t>
      </w:r>
      <w:r>
        <w:rPr>
          <w:rFonts w:ascii="宋体" w:hAnsi="宋体" w:cs="宋体" w:eastAsia="宋体" w:hint="default"/>
          <w:spacing w:val="-17"/>
        </w:rPr>
        <w:t>值</w:t>
      </w:r>
      <w:r>
        <w:rPr>
          <w:rFonts w:ascii="宋体" w:hAnsi="宋体" w:cs="宋体" w:eastAsia="宋体" w:hint="default"/>
          <w:spacing w:val="-17"/>
        </w:rPr>
        <w:t>准</w:t>
      </w:r>
      <w:r>
        <w:rPr>
          <w:rFonts w:ascii="宋体" w:hAnsi="宋体" w:cs="宋体" w:eastAsia="宋体" w:hint="default"/>
          <w:spacing w:val="-17"/>
        </w:rPr>
        <w:t>备</w:t>
      </w:r>
      <w:r>
        <w:rPr>
          <w:rFonts w:ascii="宋体" w:hAnsi="宋体" w:cs="宋体" w:eastAsia="宋体" w:hint="default"/>
          <w:spacing w:val="-17"/>
        </w:rPr>
        <w:t>和</w:t>
      </w:r>
      <w:r>
        <w:rPr>
          <w:rFonts w:ascii="宋体" w:hAnsi="宋体" w:cs="宋体" w:eastAsia="宋体" w:hint="default"/>
          <w:spacing w:val="-17"/>
        </w:rPr>
        <w:t>损</w:t>
      </w:r>
      <w:r>
        <w:rPr>
          <w:rFonts w:ascii="宋体" w:hAnsi="宋体" w:cs="宋体" w:eastAsia="宋体" w:hint="default"/>
          <w:spacing w:val="-17"/>
        </w:rPr>
        <w:t>失处</w:t>
      </w:r>
      <w:r>
        <w:rPr>
          <w:rFonts w:ascii="宋体" w:hAnsi="宋体" w:cs="宋体" w:eastAsia="宋体" w:hint="default"/>
          <w:spacing w:val="-17"/>
        </w:rPr>
        <w:t>理</w:t>
      </w:r>
      <w:r>
        <w:rPr>
          <w:rFonts w:ascii="宋体" w:hAnsi="宋体" w:cs="宋体" w:eastAsia="宋体" w:hint="default"/>
          <w:spacing w:val="-17"/>
        </w:rPr>
        <w:t>内</w:t>
      </w:r>
      <w:r>
        <w:rPr>
          <w:rFonts w:ascii="宋体" w:hAnsi="宋体" w:cs="宋体" w:eastAsia="宋体" w:hint="default"/>
          <w:spacing w:val="-17"/>
        </w:rPr>
        <w:t>部控</w:t>
      </w:r>
      <w:r>
        <w:rPr>
          <w:rFonts w:ascii="宋体" w:hAnsi="宋体" w:cs="宋体" w:eastAsia="宋体" w:hint="default"/>
          <w:spacing w:val="-17"/>
        </w:rPr>
        <w:t>制制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《股东</w:t>
      </w:r>
      <w:r>
        <w:rPr>
          <w:rFonts w:ascii="宋体" w:hAnsi="宋体" w:cs="宋体" w:eastAsia="宋体" w:hint="default"/>
          <w:spacing w:val="-17"/>
        </w:rPr>
        <w:t>大</w:t>
      </w:r>
      <w:r>
        <w:rPr>
          <w:spacing w:val="-17"/>
        </w:rPr>
        <w:t>会</w:t>
      </w:r>
      <w:r>
        <w:rPr>
          <w:rFonts w:ascii="宋体" w:hAnsi="宋体" w:cs="宋体" w:eastAsia="宋体" w:hint="default"/>
          <w:spacing w:val="-17"/>
        </w:rPr>
        <w:t>议</w:t>
      </w:r>
      <w:r>
        <w:rPr>
          <w:spacing w:val="-17"/>
        </w:rPr>
        <w:t>事</w:t>
      </w:r>
      <w:r>
        <w:rPr>
          <w:rFonts w:ascii="宋体" w:hAnsi="宋体" w:cs="宋体" w:eastAsia="宋体" w:hint="default"/>
          <w:spacing w:val="-17"/>
        </w:rPr>
        <w:t>规则</w:t>
      </w:r>
      <w:r>
        <w:rPr>
          <w:spacing w:val="-17"/>
        </w:rPr>
        <w:t>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《董事会</w:t>
      </w:r>
      <w:r>
        <w:rPr>
          <w:rFonts w:ascii="宋体" w:hAnsi="宋体" w:cs="宋体" w:eastAsia="宋体" w:hint="default"/>
          <w:spacing w:val="-17"/>
        </w:rPr>
        <w:t>议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spacing w:val="-11"/>
        </w:rPr>
        <w:t>事</w:t>
      </w:r>
      <w:r>
        <w:rPr>
          <w:rFonts w:ascii="宋体" w:hAnsi="宋体" w:cs="宋体" w:eastAsia="宋体" w:hint="default"/>
          <w:spacing w:val="-11"/>
        </w:rPr>
        <w:t>规则</w:t>
      </w:r>
      <w:r>
        <w:rPr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《监事会</w:t>
      </w:r>
      <w:r>
        <w:rPr>
          <w:rFonts w:ascii="宋体" w:hAnsi="宋体" w:cs="宋体" w:eastAsia="宋体" w:hint="default"/>
          <w:spacing w:val="-11"/>
        </w:rPr>
        <w:t>议</w:t>
      </w:r>
      <w:r>
        <w:rPr>
          <w:spacing w:val="-11"/>
        </w:rPr>
        <w:t>事</w:t>
      </w:r>
      <w:r>
        <w:rPr>
          <w:rFonts w:ascii="宋体" w:hAnsi="宋体" w:cs="宋体" w:eastAsia="宋体" w:hint="default"/>
          <w:spacing w:val="-11"/>
        </w:rPr>
        <w:t>规则</w:t>
      </w:r>
      <w:r>
        <w:rPr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独</w:t>
      </w:r>
      <w:r>
        <w:rPr>
          <w:rFonts w:ascii="宋体" w:hAnsi="宋体" w:cs="宋体" w:eastAsia="宋体" w:hint="default"/>
          <w:spacing w:val="-11"/>
        </w:rPr>
        <w:t>立</w:t>
      </w:r>
      <w:r>
        <w:rPr>
          <w:spacing w:val="-11"/>
        </w:rPr>
        <w:t>董事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度》</w:t>
      </w:r>
      <w:r>
        <w:rPr>
          <w:rFonts w:ascii="宋体" w:hAnsi="宋体" w:cs="宋体" w:eastAsia="宋体" w:hint="default"/>
          <w:spacing w:val="-11"/>
        </w:rPr>
        <w:t>等</w:t>
      </w:r>
      <w:r>
        <w:rPr>
          <w:rFonts w:ascii="宋体" w:hAnsi="宋体" w:cs="宋体" w:eastAsia="宋体" w:hint="default"/>
          <w:spacing w:val="-11"/>
        </w:rPr>
        <w:t>企业</w:t>
      </w:r>
      <w:r>
        <w:rPr>
          <w:rFonts w:ascii="宋体" w:hAnsi="宋体" w:cs="宋体" w:eastAsia="宋体" w:hint="default"/>
          <w:spacing w:val="-11"/>
        </w:rPr>
        <w:t>内</w:t>
      </w:r>
      <w:r>
        <w:rPr>
          <w:rFonts w:ascii="宋体" w:hAnsi="宋体" w:cs="宋体" w:eastAsia="宋体" w:hint="default"/>
          <w:spacing w:val="-11"/>
        </w:rPr>
        <w:t>部控</w:t>
      </w:r>
      <w:r>
        <w:rPr>
          <w:rFonts w:ascii="宋体" w:hAnsi="宋体" w:cs="宋体" w:eastAsia="宋体" w:hint="default"/>
          <w:spacing w:val="-11"/>
        </w:rPr>
        <w:t>制制</w:t>
      </w:r>
      <w:r>
        <w:rPr>
          <w:spacing w:val="-11"/>
        </w:rPr>
        <w:t>度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较</w:t>
      </w:r>
      <w:r>
        <w:rPr>
          <w:rFonts w:ascii="宋体" w:hAnsi="宋体" w:cs="宋体" w:eastAsia="宋体" w:hint="default"/>
          <w:spacing w:val="-11"/>
        </w:rPr>
        <w:t>好</w:t>
      </w:r>
      <w:r>
        <w:rPr>
          <w:spacing w:val="-11"/>
        </w:rPr>
        <w:t>地</w:t>
      </w:r>
      <w:r>
        <w:rPr>
          <w:rFonts w:ascii="宋体" w:hAnsi="宋体" w:cs="宋体" w:eastAsia="宋体" w:hint="default"/>
          <w:spacing w:val="-11"/>
        </w:rPr>
        <w:t>保</w:t>
      </w:r>
      <w:r>
        <w:rPr>
          <w:rFonts w:ascii="宋体" w:hAnsi="宋体" w:cs="宋体" w:eastAsia="宋体" w:hint="default"/>
          <w:spacing w:val="-11"/>
        </w:rPr>
        <w:t>障</w:t>
      </w:r>
      <w:r>
        <w:rPr>
          <w:rFonts w:ascii="宋体" w:hAnsi="宋体" w:cs="宋体" w:eastAsia="宋体" w:hint="default"/>
          <w:spacing w:val="-11"/>
        </w:rPr>
        <w:t>了</w:t>
      </w:r>
      <w:r>
        <w:rPr>
          <w:spacing w:val="-11"/>
        </w:rPr>
        <w:t>公司</w:t>
      </w:r>
      <w:r>
        <w:rPr>
          <w:spacing w:val="-110"/>
        </w:rPr>
        <w:t> 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/>
        <w:t>董事会</w:t>
      </w:r>
      <w:r>
        <w:rPr>
          <w:rFonts w:ascii="宋体" w:hAnsi="宋体" w:cs="宋体" w:eastAsia="宋体" w:hint="default"/>
        </w:rPr>
        <w:t>、</w:t>
      </w:r>
      <w:r>
        <w:rPr/>
        <w:t>监事会的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行为</w:t>
      </w:r>
      <w:r>
        <w:rPr/>
        <w:t>的合法合</w:t>
      </w:r>
      <w:r>
        <w:rPr>
          <w:rFonts w:ascii="宋体" w:hAnsi="宋体" w:cs="宋体" w:eastAsia="宋体" w:hint="default"/>
        </w:rPr>
        <w:t>规，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32"/>
          <w:szCs w:val="32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自我评价</w:t>
      </w:r>
      <w:r>
        <w:rPr/>
        <w:t>报告</w:t>
      </w:r>
      <w:r>
        <w:rPr>
          <w:b w:val="0"/>
          <w:bCs w:val="0"/>
        </w:rPr>
      </w:r>
    </w:p>
    <w:p>
      <w:pPr>
        <w:pStyle w:val="BodyText"/>
        <w:spacing w:line="357" w:lineRule="auto" w:before="129"/>
        <w:ind w:right="132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报告的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 </w:t>
      </w:r>
      <w:r>
        <w:rPr>
          <w:rFonts w:ascii="宋体" w:hAnsi="宋体" w:cs="宋体" w:eastAsia="宋体" w:hint="default"/>
        </w:rPr>
        <w:t>在</w:t>
      </w:r>
      <w:r>
        <w:rPr/>
        <w:t>《证券时报》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/>
        <w:t>（</w:t>
      </w:r>
      <w:r>
        <w:rPr>
          <w:rFonts w:ascii="宋体" w:hAnsi="宋体" w:cs="宋体" w:eastAsia="宋体" w:hint="default"/>
        </w:rPr>
      </w:r>
      <w:hyperlink r:id="rId8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</w:t>
      </w:r>
      <w:r>
        <w:rPr>
          <w:rFonts w:ascii="宋体" w:hAnsi="宋体" w:cs="宋体" w:eastAsia="宋体" w:hint="default"/>
        </w:rPr>
        <w:t>上</w:t>
      </w:r>
      <w:r>
        <w:rPr/>
        <w:t>披露的《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 </w:t>
      </w:r>
      <w:r>
        <w:rPr>
          <w:rFonts w:ascii="宋体" w:hAnsi="宋体" w:cs="宋体" w:eastAsia="宋体" w:hint="default"/>
          <w:spacing w:val="-14"/>
        </w:rPr>
        <w:t>制</w:t>
      </w:r>
      <w:r>
        <w:rPr>
          <w:rFonts w:ascii="宋体" w:hAnsi="宋体" w:cs="宋体" w:eastAsia="宋体" w:hint="default"/>
          <w:spacing w:val="-14"/>
        </w:rPr>
        <w:t>自</w:t>
      </w:r>
      <w:r>
        <w:rPr>
          <w:rFonts w:ascii="宋体" w:hAnsi="宋体" w:cs="宋体" w:eastAsia="宋体" w:hint="default"/>
          <w:spacing w:val="-14"/>
        </w:rPr>
        <w:t>我</w:t>
      </w:r>
      <w:r>
        <w:rPr>
          <w:rFonts w:ascii="宋体" w:hAnsi="宋体" w:cs="宋体" w:eastAsia="宋体" w:hint="default"/>
          <w:spacing w:val="-14"/>
        </w:rPr>
        <w:t>评</w:t>
      </w:r>
      <w:r>
        <w:rPr>
          <w:rFonts w:ascii="宋体" w:hAnsi="宋体" w:cs="宋体" w:eastAsia="宋体" w:hint="default"/>
          <w:spacing w:val="-14"/>
        </w:rPr>
        <w:t>价</w:t>
      </w:r>
      <w:r>
        <w:rPr>
          <w:spacing w:val="-14"/>
        </w:rPr>
        <w:t>报告》</w:t>
      </w:r>
      <w:r>
        <w:rPr>
          <w:rFonts w:ascii="宋体" w:hAnsi="宋体" w:cs="宋体" w:eastAsia="宋体" w:hint="default"/>
          <w:spacing w:val="-14"/>
        </w:rPr>
        <w:t>。</w:t>
      </w:r>
    </w:p>
    <w:p>
      <w:pPr>
        <w:pStyle w:val="Heading3"/>
        <w:spacing w:line="37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评价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2"/>
        <w:ind w:left="6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①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总体评价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57" w:lineRule="auto" w:before="124"/>
        <w:ind w:right="143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建立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涵盖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面和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，形</w:t>
      </w:r>
      <w:r>
        <w:rPr>
          <w:rFonts w:ascii="宋体" w:hAnsi="宋体" w:cs="宋体" w:eastAsia="宋体" w:hint="default"/>
        </w:rPr>
        <w:t>成了 </w:t>
      </w:r>
      <w:r>
        <w:rPr/>
        <w:t>一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、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、</w:t>
      </w:r>
      <w:r>
        <w:rPr/>
        <w:t>合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/>
        <w:t>地</w:t>
      </w:r>
      <w:r>
        <w:rPr>
          <w:rFonts w:ascii="宋体" w:hAnsi="宋体" w:cs="宋体" w:eastAsia="宋体" w:hint="default"/>
        </w:rPr>
        <w:t>预防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发现和</w:t>
      </w:r>
      <w:r>
        <w:rPr>
          <w:rFonts w:ascii="宋体" w:hAnsi="宋体" w:cs="宋体" w:eastAsia="宋体" w:hint="default"/>
        </w:rPr>
        <w:t>纠正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经营、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中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能够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和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证会</w:t>
      </w:r>
      <w:r>
        <w:rPr>
          <w:rFonts w:ascii="宋体" w:hAnsi="宋体" w:cs="宋体" w:eastAsia="宋体" w:hint="default"/>
        </w:rPr>
        <w:t>计</w:t>
      </w:r>
      <w:r>
        <w:rPr/>
        <w:t>信</w:t>
      </w:r>
      <w:r>
        <w:rPr>
          <w:spacing w:val="-81"/>
        </w:rPr>
        <w:t> </w:t>
      </w:r>
      <w:r>
        <w:rPr/>
        <w:t>息的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性、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性、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。截止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是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，未发现在内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面存在</w:t>
      </w:r>
      <w:r>
        <w:rPr>
          <w:rFonts w:ascii="宋体" w:hAnsi="宋体" w:cs="宋体" w:eastAsia="宋体" w:hint="default"/>
        </w:rPr>
        <w:t>影响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、经营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及发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陷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</w:t>
      </w:r>
      <w:r>
        <w:rPr/>
        <w:t>系的</w:t>
      </w:r>
      <w:r>
        <w:rPr>
          <w:rFonts w:ascii="宋体" w:hAnsi="宋体" w:cs="宋体" w:eastAsia="宋体" w:hint="default"/>
        </w:rPr>
        <w:t>建设</w:t>
      </w:r>
      <w:r>
        <w:rPr/>
        <w:t>与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是</w:t>
      </w:r>
      <w:r>
        <w:rPr/>
        <w:t>一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远</w:t>
      </w:r>
      <w:r>
        <w:rPr/>
        <w:t>的系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系的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、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还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240" w:lineRule="auto" w:before="117"/>
        <w:ind w:left="147" w:right="0"/>
        <w:jc w:val="left"/>
      </w:pP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随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结</w:t>
      </w:r>
      <w:r>
        <w:rPr/>
        <w:t>合</w:t>
      </w:r>
      <w:r>
        <w:rPr>
          <w:rFonts w:ascii="宋体" w:hAnsi="宋体" w:cs="宋体" w:eastAsia="宋体" w:hint="default"/>
        </w:rPr>
        <w:t>外部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态势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续优化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平，不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</w:rPr>
        <w:t>升</w:t>
      </w:r>
      <w:r>
        <w:rPr/>
        <w:t>公司的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管控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②</w:t>
      </w:r>
      <w:r>
        <w:rPr/>
        <w:t>公司监事会对公司内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自我评价</w:t>
      </w:r>
      <w:r>
        <w:rPr/>
        <w:t>报告的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21" w:lineRule="auto" w:before="0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五</w:t>
      </w:r>
      <w:r>
        <w:rPr>
          <w:rFonts w:ascii="宋体" w:hAnsi="宋体" w:cs="宋体" w:eastAsia="宋体" w:hint="default"/>
        </w:rPr>
        <w:t>部委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、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4"/>
        </w:rPr>
        <w:t> </w:t>
      </w:r>
      <w:r>
        <w:rPr/>
        <w:t>年年度报告披露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通知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 </w:t>
      </w:r>
      <w:r>
        <w:rPr/>
        <w:t>公司监事会</w:t>
      </w:r>
      <w:r>
        <w:rPr>
          <w:rFonts w:ascii="宋体" w:hAnsi="宋体" w:cs="宋体" w:eastAsia="宋体" w:hint="default"/>
        </w:rPr>
        <w:t>对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报告》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21" w:lineRule="auto" w:before="22"/>
        <w:ind w:right="112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覆盖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开 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确保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、工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效等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面情况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了介绍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交易、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、</w:t>
      </w:r>
      <w:r>
        <w:rPr/>
        <w:t>信息披露</w:t>
      </w:r>
      <w:r>
        <w:rPr>
          <w:rFonts w:ascii="宋体" w:hAnsi="宋体" w:cs="宋体" w:eastAsia="宋体" w:hint="default"/>
        </w:rPr>
        <w:t>等重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了说明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未发生</w:t>
      </w:r>
      <w:r>
        <w:rPr>
          <w:rFonts w:ascii="宋体" w:hAnsi="宋体" w:cs="宋体" w:eastAsia="宋体" w:hint="default"/>
        </w:rPr>
        <w:t>违反</w:t>
      </w:r>
      <w:r>
        <w:rPr/>
        <w:t>深圳证券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易所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公司《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度》的</w:t>
      </w:r>
      <w:r>
        <w:rPr>
          <w:rFonts w:ascii="宋体" w:hAnsi="宋体" w:cs="宋体" w:eastAsia="宋体" w:hint="default"/>
        </w:rPr>
        <w:t>情形。</w:t>
      </w:r>
      <w:r>
        <w:rPr/>
        <w:t>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/>
        <w:t>公司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2010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符</w:t>
      </w:r>
      <w:r>
        <w:rPr/>
        <w:t>合中国证监会</w:t>
      </w:r>
      <w:r>
        <w:rPr>
          <w:rFonts w:ascii="宋体" w:hAnsi="宋体" w:cs="宋体" w:eastAsia="宋体" w:hint="default"/>
        </w:rPr>
        <w:t>及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报告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希望</w:t>
      </w:r>
      <w:r>
        <w:rPr/>
        <w:t>公</w:t>
      </w:r>
      <w:r>
        <w:rPr>
          <w:spacing w:val="-8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部管理控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继续推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77" w:lineRule="exact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38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③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董事对公司内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自我评价</w:t>
      </w:r>
      <w:r>
        <w:rPr/>
        <w:t>报告的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19" w:lineRule="auto" w:before="0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五</w:t>
      </w:r>
      <w:r>
        <w:rPr>
          <w:rFonts w:ascii="宋体" w:hAnsi="宋体" w:cs="宋体" w:eastAsia="宋体" w:hint="default"/>
        </w:rPr>
        <w:t>部委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、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指</w:t>
      </w:r>
      <w:r>
        <w:rPr>
          <w:rFonts w:ascii="宋体" w:hAnsi="宋体" w:cs="宋体" w:eastAsia="宋体" w:hint="default"/>
          <w:spacing w:val="-5"/>
        </w:rPr>
        <w:t>引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市公司</w:t>
      </w:r>
      <w:r>
        <w:rPr>
          <w:rFonts w:ascii="宋体" w:hAnsi="宋体" w:cs="宋体" w:eastAsia="宋体" w:hint="default"/>
          <w:spacing w:val="-5"/>
        </w:rPr>
        <w:t>建立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度的</w:t>
      </w:r>
      <w:r>
        <w:rPr>
          <w:rFonts w:ascii="宋体" w:hAnsi="宋体" w:cs="宋体" w:eastAsia="宋体" w:hint="default"/>
          <w:spacing w:val="-5"/>
        </w:rPr>
        <w:t>指</w:t>
      </w:r>
      <w:r>
        <w:rPr>
          <w:rFonts w:ascii="宋体" w:hAnsi="宋体" w:cs="宋体" w:eastAsia="宋体" w:hint="default"/>
          <w:spacing w:val="-5"/>
        </w:rPr>
        <w:t>导</w:t>
      </w:r>
      <w:r>
        <w:rPr>
          <w:rFonts w:ascii="宋体" w:hAnsi="宋体" w:cs="宋体" w:eastAsia="宋体" w:hint="default"/>
          <w:spacing w:val="-5"/>
        </w:rPr>
        <w:t>意见</w:t>
      </w:r>
      <w:r>
        <w:rPr>
          <w:spacing w:val="-5"/>
        </w:rPr>
        <w:t>》》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范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公司的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对</w:t>
      </w:r>
      <w:r>
        <w:rPr/>
        <w:t>公司编</w:t>
      </w:r>
      <w:r>
        <w:rPr>
          <w:rFonts w:ascii="宋体" w:hAnsi="宋体" w:cs="宋体" w:eastAsia="宋体" w:hint="default"/>
        </w:rPr>
        <w:t>制</w:t>
      </w:r>
      <w:r>
        <w:rPr/>
        <w:t>的《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报告》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意见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21" w:lineRule="auto" w:before="29"/>
        <w:ind w:right="237" w:firstLine="480"/>
        <w:jc w:val="both"/>
        <w:rPr>
          <w:rFonts w:ascii="宋体" w:hAnsi="宋体" w:cs="宋体" w:eastAsia="宋体" w:hint="default"/>
        </w:rPr>
      </w:pP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和形</w:t>
      </w:r>
      <w:r>
        <w:rPr>
          <w:rFonts w:ascii="宋体" w:hAnsi="宋体" w:cs="宋体" w:eastAsia="宋体" w:hint="default"/>
        </w:rPr>
        <w:t>式符</w:t>
      </w:r>
      <w:r>
        <w:rPr/>
        <w:t>合有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规和</w:t>
      </w:r>
      <w:r>
        <w:rPr/>
        <w:t>证券监</w:t>
      </w:r>
      <w:r>
        <w:rPr>
          <w:rFonts w:ascii="宋体" w:hAnsi="宋体" w:cs="宋体" w:eastAsia="宋体" w:hint="default"/>
        </w:rPr>
        <w:t>管部 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要求，实</w:t>
      </w:r>
      <w:r>
        <w:rPr/>
        <w:t>事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是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/>
        <w:t>有的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全，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目前生产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要。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行，内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、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  <w:sz w:val="15"/>
          <w:szCs w:val="15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全面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客观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部控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希望</w:t>
      </w:r>
      <w:r>
        <w:rPr/>
        <w:t>公司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力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平，为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提供</w:t>
      </w:r>
      <w:r>
        <w:rPr/>
        <w:t>有</w:t>
      </w:r>
      <w:r>
        <w:rPr>
          <w:rFonts w:ascii="宋体" w:hAnsi="宋体" w:cs="宋体" w:eastAsia="宋体" w:hint="default"/>
        </w:rPr>
        <w:t>力保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0" w:lineRule="exact" w:before="22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383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是否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原因</w:t>
      </w:r>
      <w:r>
        <w:rPr/>
        <w:t>存在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竞争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联交易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应解决措施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划；尚未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48"/>
        <w:ind w:left="14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解决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问题等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不存在因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产生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目前</w:t>
      </w:r>
      <w:r>
        <w:rPr/>
        <w:t>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发生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pStyle w:val="BodyText"/>
        <w:spacing w:line="357" w:lineRule="auto" w:before="117"/>
        <w:ind w:right="92"/>
        <w:jc w:val="left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日常经营活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产生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则，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价格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价格</w:t>
      </w:r>
      <w:r>
        <w:rPr>
          <w:rFonts w:ascii="宋体" w:hAnsi="宋体" w:cs="宋体" w:eastAsia="宋体" w:hint="default"/>
          <w:spacing w:val="-2"/>
        </w:rPr>
        <w:t>为基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遵</w:t>
      </w:r>
      <w:r>
        <w:rPr>
          <w:rFonts w:ascii="宋体" w:hAnsi="宋体" w:cs="宋体" w:eastAsia="宋体" w:hint="default"/>
          <w:spacing w:val="-2"/>
        </w:rPr>
        <w:t>循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spacing w:val="-2"/>
        </w:rPr>
        <w:t>的定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原则，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关</w:t>
      </w:r>
      <w:r>
        <w:rPr/>
        <w:t>联董事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避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，及</w:t>
      </w:r>
      <w:r>
        <w:rPr/>
        <w:t>时披露的</w:t>
      </w:r>
      <w:r>
        <w:rPr>
          <w:rFonts w:ascii="宋体" w:hAnsi="宋体" w:cs="宋体" w:eastAsia="宋体" w:hint="default"/>
        </w:rPr>
        <w:t>决策程序</w:t>
      </w:r>
      <w:r>
        <w:rPr>
          <w:rFonts w:ascii="宋体" w:hAnsi="宋体" w:cs="宋体" w:eastAsia="宋体" w:hint="default"/>
        </w:rPr>
        <w:t>，不</w:t>
      </w:r>
      <w:r>
        <w:rPr/>
        <w:t>会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、经营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有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336" w:lineRule="auto" w:before="75"/>
        <w:ind w:left="148" w:right="217" w:firstLine="48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内对高级管理人员的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考评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激励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机制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相关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奖励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度的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建立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、实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施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 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内，不在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担</w:t>
      </w:r>
      <w:r>
        <w:rPr>
          <w:rFonts w:ascii="宋体" w:hAnsi="宋体" w:cs="宋体" w:eastAsia="宋体" w:hint="default"/>
          <w:sz w:val="24"/>
          <w:szCs w:val="24"/>
        </w:rPr>
        <w:t>任</w:t>
      </w:r>
      <w:r>
        <w:rPr>
          <w:rFonts w:ascii="宋体" w:hAnsi="宋体" w:cs="宋体" w:eastAsia="宋体" w:hint="default"/>
          <w:sz w:val="24"/>
          <w:szCs w:val="24"/>
        </w:rPr>
        <w:t>具体</w:t>
      </w:r>
      <w:r>
        <w:rPr>
          <w:rFonts w:ascii="宋体" w:hAnsi="宋体" w:cs="宋体" w:eastAsia="宋体" w:hint="default"/>
          <w:sz w:val="24"/>
          <w:szCs w:val="24"/>
        </w:rPr>
        <w:t>管理职</w:t>
      </w:r>
      <w:r>
        <w:rPr>
          <w:rFonts w:ascii="宋体" w:hAnsi="宋体" w:cs="宋体" w:eastAsia="宋体" w:hint="default"/>
          <w:sz w:val="24"/>
          <w:szCs w:val="24"/>
        </w:rPr>
        <w:t>务的董事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监事</w:t>
      </w:r>
      <w:r>
        <w:rPr>
          <w:rFonts w:ascii="宋体" w:hAnsi="宋体" w:cs="宋体" w:eastAsia="宋体" w:hint="default"/>
          <w:sz w:val="24"/>
          <w:szCs w:val="24"/>
        </w:rPr>
        <w:t>，不在本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领取薪酬</w:t>
      </w:r>
      <w:r>
        <w:rPr>
          <w:rFonts w:ascii="宋体" w:hAnsi="宋体" w:cs="宋体" w:eastAsia="宋体" w:hint="default"/>
          <w:sz w:val="24"/>
          <w:szCs w:val="24"/>
        </w:rPr>
        <w:t>；</w:t>
      </w:r>
      <w:r>
        <w:rPr>
          <w:rFonts w:ascii="宋体" w:hAnsi="宋体" w:cs="宋体" w:eastAsia="宋体" w:hint="default"/>
          <w:sz w:val="24"/>
          <w:szCs w:val="24"/>
        </w:rPr>
        <w:t>独</w:t>
      </w:r>
      <w:r>
        <w:rPr>
          <w:rFonts w:ascii="宋体" w:hAnsi="宋体" w:cs="宋体" w:eastAsia="宋体" w:hint="default"/>
          <w:sz w:val="24"/>
          <w:szCs w:val="24"/>
        </w:rPr>
        <w:t>立</w:t>
      </w:r>
      <w:r>
        <w:rPr>
          <w:rFonts w:ascii="宋体" w:hAnsi="宋体" w:cs="宋体" w:eastAsia="宋体" w:hint="default"/>
          <w:sz w:val="24"/>
          <w:szCs w:val="24"/>
        </w:rPr>
        <w:t>董 事</w:t>
      </w:r>
      <w:r>
        <w:rPr>
          <w:rFonts w:ascii="宋体" w:hAnsi="宋体" w:cs="宋体" w:eastAsia="宋体" w:hint="default"/>
          <w:sz w:val="24"/>
          <w:szCs w:val="24"/>
        </w:rPr>
        <w:t>依据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pacing w:val="-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pacing w:val="-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年度</w:t>
      </w:r>
      <w:r>
        <w:rPr>
          <w:rFonts w:ascii="宋体" w:hAnsi="宋体" w:cs="宋体" w:eastAsia="宋体" w:hint="default"/>
          <w:sz w:val="24"/>
          <w:szCs w:val="24"/>
        </w:rPr>
        <w:t>第</w:t>
      </w:r>
      <w:r>
        <w:rPr>
          <w:rFonts w:ascii="宋体" w:hAnsi="宋体" w:cs="宋体" w:eastAsia="宋体" w:hint="default"/>
          <w:sz w:val="24"/>
          <w:szCs w:val="24"/>
        </w:rPr>
        <w:t>三</w:t>
      </w:r>
      <w:r>
        <w:rPr>
          <w:rFonts w:ascii="宋体" w:hAnsi="宋体" w:cs="宋体" w:eastAsia="宋体" w:hint="default"/>
          <w:sz w:val="24"/>
          <w:szCs w:val="24"/>
        </w:rPr>
        <w:t>次</w:t>
      </w:r>
      <w:r>
        <w:rPr>
          <w:rFonts w:ascii="宋体" w:hAnsi="宋体" w:cs="宋体" w:eastAsia="宋体" w:hint="default"/>
          <w:sz w:val="24"/>
          <w:szCs w:val="24"/>
        </w:rPr>
        <w:t>临</w:t>
      </w:r>
      <w:r>
        <w:rPr>
          <w:rFonts w:ascii="宋体" w:hAnsi="宋体" w:cs="宋体" w:eastAsia="宋体" w:hint="default"/>
          <w:sz w:val="24"/>
          <w:szCs w:val="24"/>
        </w:rPr>
        <w:t>时股东</w:t>
      </w:r>
      <w:r>
        <w:rPr>
          <w:rFonts w:ascii="宋体" w:hAnsi="宋体" w:cs="宋体" w:eastAsia="宋体" w:hint="default"/>
          <w:sz w:val="24"/>
          <w:szCs w:val="24"/>
        </w:rPr>
        <w:t>大</w:t>
      </w:r>
      <w:r>
        <w:rPr>
          <w:rFonts w:ascii="宋体" w:hAnsi="宋体" w:cs="宋体" w:eastAsia="宋体" w:hint="default"/>
          <w:sz w:val="24"/>
          <w:szCs w:val="24"/>
        </w:rPr>
        <w:t>会</w:t>
      </w:r>
      <w:r>
        <w:rPr>
          <w:rFonts w:ascii="宋体" w:hAnsi="宋体" w:cs="宋体" w:eastAsia="宋体" w:hint="default"/>
          <w:sz w:val="24"/>
          <w:szCs w:val="24"/>
        </w:rPr>
        <w:t>审</w:t>
      </w:r>
      <w:r>
        <w:rPr>
          <w:rFonts w:ascii="宋体" w:hAnsi="宋体" w:cs="宋体" w:eastAsia="宋体" w:hint="default"/>
          <w:sz w:val="24"/>
          <w:szCs w:val="24"/>
        </w:rPr>
        <w:t>议</w:t>
      </w:r>
      <w:r>
        <w:rPr>
          <w:rFonts w:ascii="宋体" w:hAnsi="宋体" w:cs="宋体" w:eastAsia="宋体" w:hint="default"/>
          <w:sz w:val="24"/>
          <w:szCs w:val="24"/>
        </w:rPr>
        <w:t>通</w:t>
      </w:r>
      <w:r>
        <w:rPr>
          <w:rFonts w:ascii="宋体" w:hAnsi="宋体" w:cs="宋体" w:eastAsia="宋体" w:hint="default"/>
          <w:sz w:val="24"/>
          <w:szCs w:val="24"/>
        </w:rPr>
        <w:t>过</w:t>
      </w:r>
      <w:r>
        <w:rPr>
          <w:rFonts w:ascii="宋体" w:hAnsi="宋体" w:cs="宋体" w:eastAsia="宋体" w:hint="default"/>
          <w:sz w:val="24"/>
          <w:szCs w:val="24"/>
        </w:rPr>
        <w:t>《</w:t>
      </w:r>
      <w:r>
        <w:rPr>
          <w:rFonts w:ascii="宋体" w:hAnsi="宋体" w:cs="宋体" w:eastAsia="宋体" w:hint="default"/>
          <w:sz w:val="24"/>
          <w:szCs w:val="24"/>
        </w:rPr>
        <w:t>关于</w:t>
      </w:r>
      <w:r>
        <w:rPr>
          <w:rFonts w:ascii="宋体" w:hAnsi="宋体" w:cs="宋体" w:eastAsia="宋体" w:hint="default"/>
          <w:sz w:val="24"/>
          <w:szCs w:val="24"/>
        </w:rPr>
        <w:t>独</w:t>
      </w:r>
      <w:r>
        <w:rPr>
          <w:rFonts w:ascii="宋体" w:hAnsi="宋体" w:cs="宋体" w:eastAsia="宋体" w:hint="default"/>
          <w:sz w:val="24"/>
          <w:szCs w:val="24"/>
        </w:rPr>
        <w:t>立</w:t>
      </w:r>
      <w:r>
        <w:rPr>
          <w:rFonts w:ascii="宋体" w:hAnsi="宋体" w:cs="宋体" w:eastAsia="宋体" w:hint="default"/>
          <w:sz w:val="24"/>
          <w:szCs w:val="24"/>
        </w:rPr>
        <w:t>董事</w:t>
      </w:r>
      <w:r>
        <w:rPr>
          <w:rFonts w:ascii="宋体" w:hAnsi="宋体" w:cs="宋体" w:eastAsia="宋体" w:hint="default"/>
          <w:sz w:val="24"/>
          <w:szCs w:val="24"/>
        </w:rPr>
        <w:t>津贴</w:t>
      </w:r>
      <w:r>
        <w:rPr>
          <w:rFonts w:ascii="宋体" w:hAnsi="宋体" w:cs="宋体" w:eastAsia="宋体" w:hint="default"/>
          <w:sz w:val="24"/>
          <w:szCs w:val="24"/>
        </w:rPr>
        <w:t>的</w:t>
      </w:r>
      <w:r>
        <w:rPr>
          <w:rFonts w:ascii="宋体" w:hAnsi="宋体" w:cs="宋体" w:eastAsia="宋体" w:hint="default"/>
          <w:sz w:val="24"/>
          <w:szCs w:val="24"/>
        </w:rPr>
        <w:t>议案</w:t>
      </w:r>
      <w:r>
        <w:rPr>
          <w:rFonts w:ascii="宋体" w:hAnsi="宋体" w:cs="宋体" w:eastAsia="宋体" w:hint="default"/>
          <w:sz w:val="24"/>
          <w:szCs w:val="24"/>
        </w:rPr>
        <w:t>》中的</w:t>
      </w:r>
      <w:r>
        <w:rPr>
          <w:rFonts w:ascii="宋体" w:hAnsi="宋体" w:cs="宋体" w:eastAsia="宋体" w:hint="default"/>
          <w:sz w:val="24"/>
          <w:szCs w:val="24"/>
        </w:rPr>
        <w:t>相</w:t>
      </w:r>
      <w:r>
        <w:rPr>
          <w:rFonts w:ascii="宋体" w:hAnsi="宋体" w:cs="宋体" w:eastAsia="宋体" w:hint="default"/>
          <w:sz w:val="24"/>
          <w:szCs w:val="24"/>
        </w:rPr>
        <w:t>关</w:t>
      </w:r>
    </w:p>
    <w:p>
      <w:pPr>
        <w:pStyle w:val="BodyText"/>
        <w:spacing w:line="357" w:lineRule="auto" w:before="60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领取独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，在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根据</w:t>
      </w:r>
      <w:r>
        <w:rPr/>
        <w:t>公司的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价体</w:t>
      </w:r>
      <w:r>
        <w:rPr/>
        <w:t>系</w:t>
      </w:r>
      <w:r>
        <w:rPr>
          <w:rFonts w:ascii="宋体" w:hAnsi="宋体" w:cs="宋体" w:eastAsia="宋体" w:hint="default"/>
        </w:rPr>
        <w:t>和激励</w:t>
      </w:r>
      <w:r>
        <w:rPr>
          <w:rFonts w:ascii="宋体" w:hAnsi="宋体" w:cs="宋体" w:eastAsia="宋体" w:hint="default"/>
        </w:rPr>
        <w:t>约束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加规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240" w:lineRule="auto" w:before="168"/>
        <w:ind w:left="188" w:right="257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>
          <w:rFonts w:ascii="Microsoft JhengHei" w:hAnsi="Microsoft JhengHei" w:cs="Microsoft JhengHei" w:eastAsia="Microsoft JhengHei" w:hint="default"/>
        </w:rPr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大会</w:t>
      </w:r>
      <w:r>
        <w:rPr>
          <w:rFonts w:ascii="Microsoft JhengHei" w:hAnsi="Microsoft JhengHei" w:cs="Microsoft JhengHei" w:eastAsia="Microsoft JhengHei" w:hint="default"/>
        </w:rPr>
        <w:t>情况简介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pStyle w:val="Heading3"/>
        <w:spacing w:line="268" w:lineRule="auto"/>
        <w:ind w:left="148" w:right="217" w:firstLine="480"/>
        <w:jc w:val="both"/>
        <w:rPr>
          <w:b w:val="0"/>
          <w:bCs w:val="0"/>
        </w:rPr>
      </w:pP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</w:t>
      </w:r>
      <w:r>
        <w:rPr>
          <w:rFonts w:ascii="Microsoft JhengHei" w:hAnsi="Microsoft JhengHei" w:cs="Microsoft JhengHei" w:eastAsia="Microsoft JhengHei" w:hint="default"/>
        </w:rPr>
        <w:t>共召开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大会，</w:t>
      </w:r>
      <w:r>
        <w:rPr>
          <w:rFonts w:ascii="Microsoft JhengHei" w:hAnsi="Microsoft JhengHei" w:cs="Microsoft JhengHei" w:eastAsia="Microsoft JhengHei" w:hint="default"/>
        </w:rPr>
        <w:t>即 </w:t>
      </w:r>
      <w:r>
        <w:rPr>
          <w:rFonts w:ascii="Arial" w:hAnsi="Arial" w:cs="Arial" w:eastAsia="Arial" w:hint="default"/>
        </w:rPr>
        <w:t>2010 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第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次临时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大会、</w:t>
      </w:r>
      <w:r>
        <w:rPr>
          <w:rFonts w:ascii="Arial" w:hAnsi="Arial" w:cs="Arial" w:eastAsia="Arial" w:hint="default"/>
        </w:rPr>
        <w:t>2009</w:t>
      </w:r>
      <w:r>
        <w:rPr>
          <w:rFonts w:ascii="Arial" w:hAnsi="Arial" w:cs="Arial" w:eastAsia="Arial" w:hint="default"/>
          <w:spacing w:val="-9"/>
        </w:rPr>
        <w:t> </w:t>
      </w:r>
      <w:r>
        <w:rPr/>
        <w:t>年年 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大会、</w:t>
      </w:r>
      <w:r>
        <w:rPr>
          <w:rFonts w:ascii="Arial" w:hAnsi="Arial" w:cs="Arial" w:eastAsia="Arial" w:hint="default"/>
        </w:rPr>
        <w:t>2010</w:t>
      </w:r>
      <w:r>
        <w:rPr>
          <w:rFonts w:ascii="Arial" w:hAnsi="Arial" w:cs="Arial" w:eastAsia="Arial" w:hint="default"/>
          <w:spacing w:val="-24"/>
        </w:rPr>
        <w:t> 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第</w:t>
      </w:r>
      <w:r>
        <w:rPr/>
        <w:t>二</w:t>
      </w:r>
      <w:r>
        <w:rPr>
          <w:rFonts w:ascii="Microsoft JhengHei" w:hAnsi="Microsoft JhengHei" w:cs="Microsoft JhengHei" w:eastAsia="Microsoft JhengHei" w:hint="default"/>
        </w:rPr>
        <w:t>次临时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大会、</w:t>
      </w:r>
      <w:r>
        <w:rPr>
          <w:rFonts w:ascii="Arial" w:hAnsi="Arial" w:cs="Arial" w:eastAsia="Arial" w:hint="default"/>
        </w:rPr>
        <w:t>2010</w:t>
      </w:r>
      <w:r>
        <w:rPr>
          <w:rFonts w:ascii="Arial" w:hAnsi="Arial" w:cs="Arial" w:eastAsia="Arial" w:hint="default"/>
          <w:spacing w:val="-24"/>
        </w:rPr>
        <w:t> 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第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>
          <w:rFonts w:ascii="Microsoft JhengHei" w:hAnsi="Microsoft JhengHei" w:cs="Microsoft JhengHei" w:eastAsia="Microsoft JhengHei" w:hint="default"/>
        </w:rPr>
        <w:t>次临时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大会、</w:t>
      </w:r>
      <w:r>
        <w:rPr>
          <w:rFonts w:ascii="Arial" w:hAnsi="Arial" w:cs="Arial" w:eastAsia="Arial" w:hint="default"/>
        </w:rPr>
        <w:t>2010</w:t>
      </w:r>
      <w:r>
        <w:rPr>
          <w:rFonts w:ascii="Arial" w:hAnsi="Arial" w:cs="Arial" w:eastAsia="Arial" w:hint="default"/>
          <w:spacing w:val="-24"/>
        </w:rPr>
        <w:t> </w:t>
      </w:r>
      <w:r>
        <w:rPr/>
        <w:t>年度 </w:t>
      </w:r>
      <w:r>
        <w:rPr>
          <w:rFonts w:ascii="Microsoft JhengHei" w:hAnsi="Microsoft JhengHei" w:cs="Microsoft JhengHei" w:eastAsia="Microsoft JhengHei" w:hint="default"/>
        </w:rPr>
        <w:t>第</w:t>
      </w:r>
      <w:r>
        <w:rPr/>
        <w:t>四</w:t>
      </w:r>
      <w:r>
        <w:rPr>
          <w:rFonts w:ascii="Microsoft JhengHei" w:hAnsi="Microsoft JhengHei" w:cs="Microsoft JhengHei" w:eastAsia="Microsoft JhengHei" w:hint="default"/>
        </w:rPr>
        <w:t>次临时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大会。</w:t>
      </w:r>
      <w:r>
        <w:rPr>
          <w:b w:val="0"/>
          <w:bCs w:val="0"/>
        </w:rPr>
      </w:r>
    </w:p>
    <w:p>
      <w:pPr>
        <w:pStyle w:val="BodyText"/>
        <w:spacing w:line="355" w:lineRule="auto" w:before="90"/>
        <w:ind w:right="217" w:firstLine="480"/>
        <w:jc w:val="both"/>
        <w:rPr>
          <w:rFonts w:ascii="宋体" w:hAnsi="宋体" w:cs="宋体" w:eastAsia="宋体" w:hint="default"/>
        </w:rPr>
      </w:pPr>
      <w:r>
        <w:rPr/>
        <w:t>（一）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公司会</w:t>
      </w:r>
      <w:r>
        <w:rPr>
          <w:rFonts w:ascii="宋体" w:hAnsi="宋体" w:cs="宋体" w:eastAsia="宋体" w:hint="default"/>
        </w:rPr>
        <w:t>议</w:t>
      </w:r>
      <w:r>
        <w:rPr/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股 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</w:pPr>
      <w:r>
        <w:rPr/>
        <w:t>（二）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公司会</w:t>
      </w:r>
      <w:r>
        <w:rPr>
          <w:rFonts w:ascii="宋体" w:hAnsi="宋体" w:cs="宋体" w:eastAsia="宋体" w:hint="default"/>
        </w:rPr>
        <w:t>议</w:t>
      </w:r>
      <w:r>
        <w:rPr/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223" w:firstLine="480"/>
        <w:jc w:val="both"/>
        <w:rPr>
          <w:rFonts w:ascii="宋体" w:hAnsi="宋体" w:cs="宋体" w:eastAsia="宋体" w:hint="default"/>
        </w:rPr>
      </w:pPr>
      <w:r>
        <w:rPr/>
        <w:t>（三）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公司会</w:t>
      </w:r>
      <w:r>
        <w:rPr>
          <w:rFonts w:ascii="宋体" w:hAnsi="宋体" w:cs="宋体" w:eastAsia="宋体" w:hint="default"/>
        </w:rPr>
        <w:t>议</w:t>
      </w:r>
      <w:r>
        <w:rPr/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股 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223" w:firstLine="480"/>
        <w:jc w:val="both"/>
        <w:rPr>
          <w:rFonts w:ascii="宋体" w:hAnsi="宋体" w:cs="宋体" w:eastAsia="宋体" w:hint="default"/>
        </w:rPr>
      </w:pPr>
      <w:r>
        <w:rPr/>
        <w:t>（三）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公司会</w:t>
      </w:r>
      <w:r>
        <w:rPr>
          <w:rFonts w:ascii="宋体" w:hAnsi="宋体" w:cs="宋体" w:eastAsia="宋体" w:hint="default"/>
        </w:rPr>
        <w:t>议</w:t>
      </w:r>
      <w:r>
        <w:rPr/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股 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/>
        <w:t>（三）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公司会</w:t>
      </w:r>
      <w:r>
        <w:rPr>
          <w:rFonts w:ascii="宋体" w:hAnsi="宋体" w:cs="宋体" w:eastAsia="宋体" w:hint="default"/>
        </w:rPr>
        <w:t>议</w:t>
      </w:r>
      <w:r>
        <w:rPr/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76"/>
        <w:ind w:left="188" w:right="257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>
          <w:rFonts w:ascii="Microsoft JhengHei" w:hAnsi="Microsoft JhengHei" w:cs="Microsoft JhengHei" w:eastAsia="Microsoft JhengHei" w:hint="default"/>
        </w:rPr>
        <w:t>、董事会报告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367" w:lineRule="exact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回顾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20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实现</w:t>
      </w:r>
      <w:r>
        <w:rPr>
          <w:rFonts w:ascii="宋体" w:hAnsi="宋体" w:cs="宋体" w:eastAsia="宋体" w:hint="default"/>
        </w:rPr>
        <w:t>营业总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8,555.58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营业利润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366.82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归属于上</w:t>
      </w:r>
      <w:r>
        <w:rPr/>
        <w:t>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12" w:lineRule="auto" w:before="0"/>
        <w:ind w:right="223"/>
        <w:jc w:val="both"/>
        <w:rPr>
          <w:rFonts w:ascii="宋体" w:hAnsi="宋体" w:cs="宋体" w:eastAsia="宋体" w:hint="default"/>
        </w:rPr>
      </w:pPr>
      <w:r>
        <w:rPr/>
        <w:t>公司股东的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366.67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总资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5,948.18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营业总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、营 业利润、归属于上</w:t>
      </w:r>
      <w:r>
        <w:rPr/>
        <w:t>市公司股东的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总资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因为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量增加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收回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项和收</w:t>
      </w:r>
      <w:r>
        <w:rPr>
          <w:rFonts w:ascii="宋体" w:hAnsi="宋体" w:cs="宋体" w:eastAsia="宋体" w:hint="default"/>
        </w:rPr>
        <w:t>到借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2" w:lineRule="auto" w:before="50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spacing w:val="4"/>
        </w:rPr>
        <w:t>年</w:t>
      </w:r>
      <w:r>
        <w:rPr>
          <w:rFonts w:ascii="宋体" w:hAnsi="宋体" w:cs="宋体" w:eastAsia="宋体" w:hint="default"/>
          <w:spacing w:val="4"/>
        </w:rPr>
        <w:t>为</w:t>
      </w:r>
      <w:r>
        <w:rPr>
          <w:rFonts w:ascii="宋体" w:hAnsi="宋体" w:cs="宋体" w:eastAsia="宋体" w:hint="default"/>
          <w:spacing w:val="4"/>
        </w:rPr>
        <w:t>了</w:t>
      </w:r>
      <w:r>
        <w:rPr>
          <w:rFonts w:ascii="宋体" w:hAnsi="宋体" w:cs="宋体" w:eastAsia="宋体" w:hint="default"/>
          <w:spacing w:val="4"/>
        </w:rPr>
        <w:t>尽</w:t>
      </w:r>
      <w:r>
        <w:rPr>
          <w:rFonts w:ascii="宋体" w:hAnsi="宋体" w:cs="宋体" w:eastAsia="宋体" w:hint="default"/>
          <w:spacing w:val="4"/>
        </w:rPr>
        <w:t>快</w:t>
      </w:r>
      <w:r>
        <w:rPr>
          <w:rFonts w:ascii="宋体" w:hAnsi="宋体" w:cs="宋体" w:eastAsia="宋体" w:hint="default"/>
          <w:spacing w:val="4"/>
        </w:rPr>
        <w:t>改</w:t>
      </w:r>
      <w:r>
        <w:rPr>
          <w:rFonts w:ascii="宋体" w:hAnsi="宋体" w:cs="宋体" w:eastAsia="宋体" w:hint="default"/>
          <w:spacing w:val="4"/>
        </w:rPr>
        <w:t>善</w:t>
      </w:r>
      <w:r>
        <w:rPr>
          <w:spacing w:val="4"/>
        </w:rPr>
        <w:t>公司</w:t>
      </w:r>
      <w:r>
        <w:rPr>
          <w:rFonts w:ascii="宋体" w:hAnsi="宋体" w:cs="宋体" w:eastAsia="宋体" w:hint="default"/>
          <w:spacing w:val="4"/>
        </w:rPr>
        <w:t>资</w:t>
      </w:r>
      <w:r>
        <w:rPr>
          <w:rFonts w:ascii="宋体" w:hAnsi="宋体" w:cs="宋体" w:eastAsia="宋体" w:hint="default"/>
          <w:spacing w:val="4"/>
        </w:rPr>
        <w:t>金面</w:t>
      </w:r>
      <w:r>
        <w:rPr>
          <w:rFonts w:ascii="宋体" w:hAnsi="宋体" w:cs="宋体" w:eastAsia="宋体" w:hint="default"/>
          <w:spacing w:val="4"/>
        </w:rPr>
        <w:t>以</w:t>
      </w:r>
      <w:r>
        <w:rPr>
          <w:rFonts w:ascii="宋体" w:hAnsi="宋体" w:cs="宋体" w:eastAsia="宋体" w:hint="default"/>
          <w:spacing w:val="4"/>
        </w:rPr>
        <w:t>及</w:t>
      </w:r>
      <w:r>
        <w:rPr>
          <w:rFonts w:ascii="宋体" w:hAnsi="宋体" w:cs="宋体" w:eastAsia="宋体" w:hint="default"/>
          <w:spacing w:val="4"/>
        </w:rPr>
        <w:t>经营</w:t>
      </w:r>
      <w:r>
        <w:rPr>
          <w:rFonts w:ascii="宋体" w:hAnsi="宋体" w:cs="宋体" w:eastAsia="宋体" w:hint="default"/>
          <w:spacing w:val="4"/>
        </w:rPr>
        <w:t>状</w:t>
      </w:r>
      <w:r>
        <w:rPr>
          <w:rFonts w:ascii="宋体" w:hAnsi="宋体" w:cs="宋体" w:eastAsia="宋体" w:hint="default"/>
          <w:spacing w:val="4"/>
        </w:rPr>
        <w:t>况，</w:t>
      </w:r>
      <w:r>
        <w:rPr>
          <w:spacing w:val="4"/>
        </w:rPr>
        <w:t>公司</w:t>
      </w:r>
      <w:r>
        <w:rPr>
          <w:rFonts w:ascii="宋体" w:hAnsi="宋体" w:cs="宋体" w:eastAsia="宋体" w:hint="default"/>
          <w:spacing w:val="4"/>
        </w:rPr>
        <w:t>采</w:t>
      </w:r>
      <w:r>
        <w:rPr>
          <w:rFonts w:ascii="宋体" w:hAnsi="宋体" w:cs="宋体" w:eastAsia="宋体" w:hint="default"/>
          <w:spacing w:val="4"/>
        </w:rPr>
        <w:t>取</w:t>
      </w:r>
      <w:r>
        <w:rPr>
          <w:spacing w:val="4"/>
        </w:rPr>
        <w:t>有</w:t>
      </w:r>
      <w:r>
        <w:rPr>
          <w:rFonts w:ascii="宋体" w:hAnsi="宋体" w:cs="宋体" w:eastAsia="宋体" w:hint="default"/>
          <w:spacing w:val="4"/>
        </w:rPr>
        <w:t>力</w:t>
      </w:r>
      <w:r>
        <w:rPr>
          <w:rFonts w:ascii="宋体" w:hAnsi="宋体" w:cs="宋体" w:eastAsia="宋体" w:hint="default"/>
          <w:spacing w:val="4"/>
        </w:rPr>
        <w:t>措</w:t>
      </w:r>
      <w:r>
        <w:rPr>
          <w:rFonts w:ascii="宋体" w:hAnsi="宋体" w:cs="宋体" w:eastAsia="宋体" w:hint="default"/>
          <w:spacing w:val="4"/>
        </w:rPr>
        <w:t>施</w:t>
      </w:r>
      <w:r>
        <w:rPr>
          <w:rFonts w:ascii="宋体" w:hAnsi="宋体" w:cs="宋体" w:eastAsia="宋体" w:hint="default"/>
          <w:spacing w:val="4"/>
        </w:rPr>
        <w:t>清</w:t>
      </w:r>
      <w:r>
        <w:rPr>
          <w:rFonts w:ascii="宋体" w:hAnsi="宋体" w:cs="宋体" w:eastAsia="宋体" w:hint="default"/>
          <w:spacing w:val="4"/>
        </w:rPr>
        <w:t>理</w:t>
      </w:r>
      <w:r>
        <w:rPr>
          <w:rFonts w:ascii="宋体" w:hAnsi="宋体" w:cs="宋体" w:eastAsia="宋体" w:hint="default"/>
          <w:spacing w:val="4"/>
        </w:rPr>
        <w:t>各</w:t>
      </w:r>
      <w:r>
        <w:rPr>
          <w:rFonts w:ascii="宋体" w:hAnsi="宋体" w:cs="宋体" w:eastAsia="宋体" w:hint="default"/>
          <w:spacing w:val="4"/>
        </w:rPr>
        <w:t>项</w:t>
      </w:r>
      <w:r>
        <w:rPr>
          <w:rFonts w:ascii="宋体" w:hAnsi="宋体" w:cs="宋体" w:eastAsia="宋体" w:hint="default"/>
          <w:spacing w:val="4"/>
        </w:rPr>
        <w:t>应</w:t>
      </w:r>
      <w:r>
        <w:rPr>
          <w:rFonts w:ascii="宋体" w:hAnsi="宋体" w:cs="宋体" w:eastAsia="宋体" w:hint="default"/>
          <w:spacing w:val="4"/>
        </w:rPr>
        <w:t>收</w:t>
      </w:r>
      <w:r>
        <w:rPr>
          <w:rFonts w:ascii="宋体" w:hAnsi="宋体" w:cs="宋体" w:eastAsia="宋体" w:hint="default"/>
          <w:spacing w:val="4"/>
        </w:rPr>
        <w:t>款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项，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收回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慧峰</w:t>
      </w:r>
      <w:r>
        <w:rPr/>
        <w:t>信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科技</w:t>
      </w:r>
      <w:r>
        <w:rPr/>
        <w:t>（北</w:t>
      </w:r>
      <w:r>
        <w:rPr>
          <w:rFonts w:ascii="宋体" w:hAnsi="宋体" w:cs="宋体" w:eastAsia="宋体" w:hint="default"/>
        </w:rPr>
        <w:t>京</w:t>
      </w:r>
      <w:r>
        <w:rPr/>
        <w:t>）有限公司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2,923.48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收回增加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1,607.91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次</w:t>
      </w:r>
      <w:r>
        <w:rPr/>
        <w:t>事</w:t>
      </w:r>
      <w:r>
        <w:rPr>
          <w:rFonts w:ascii="宋体" w:hAnsi="宋体" w:cs="宋体" w:eastAsia="宋体" w:hint="default"/>
        </w:rPr>
        <w:t>项增加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资 </w:t>
      </w:r>
      <w:r>
        <w:rPr>
          <w:rFonts w:ascii="宋体" w:hAnsi="宋体" w:cs="宋体" w:eastAsia="宋体" w:hint="default"/>
        </w:rPr>
        <w:t>金，增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利于</w:t>
      </w:r>
      <w:r>
        <w:rPr/>
        <w:t>公司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5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12" w:lineRule="auto" w:before="0"/>
        <w:ind w:right="100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 </w:t>
      </w:r>
      <w:r>
        <w:rPr>
          <w:rFonts w:ascii="宋体" w:hAnsi="宋体" w:cs="宋体" w:eastAsia="宋体" w:hint="default"/>
        </w:rPr>
        <w:t>TEC5200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通</w:t>
      </w:r>
      <w:r>
        <w:rPr/>
        <w:t>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；</w:t>
      </w:r>
      <w:r>
        <w:rPr/>
        <w:t>电子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  <w:spacing w:val="-8"/>
        </w:rPr>
        <w:t>品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销</w:t>
      </w:r>
      <w:r>
        <w:rPr>
          <w:rFonts w:ascii="宋体" w:hAnsi="宋体" w:cs="宋体" w:eastAsia="宋体" w:hint="default"/>
          <w:spacing w:val="-8"/>
        </w:rPr>
        <w:t>售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房</w:t>
      </w:r>
      <w:r>
        <w:rPr>
          <w:spacing w:val="-8"/>
        </w:rPr>
        <w:t>地</w:t>
      </w:r>
      <w:r>
        <w:rPr>
          <w:rFonts w:ascii="宋体" w:hAnsi="宋体" w:cs="宋体" w:eastAsia="宋体" w:hint="default"/>
          <w:spacing w:val="-8"/>
        </w:rPr>
        <w:t>产开发</w:t>
      </w:r>
      <w:r>
        <w:rPr>
          <w:spacing w:val="-8"/>
        </w:rPr>
        <w:t>与</w:t>
      </w:r>
      <w:r>
        <w:rPr>
          <w:rFonts w:ascii="宋体" w:hAnsi="宋体" w:cs="宋体" w:eastAsia="宋体" w:hint="default"/>
          <w:spacing w:val="-8"/>
        </w:rPr>
        <w:t>投</w:t>
      </w:r>
      <w:r>
        <w:rPr>
          <w:rFonts w:ascii="宋体" w:hAnsi="宋体" w:cs="宋体" w:eastAsia="宋体" w:hint="default"/>
          <w:spacing w:val="-8"/>
        </w:rPr>
        <w:t>资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物</w:t>
      </w:r>
      <w:r>
        <w:rPr>
          <w:rFonts w:ascii="宋体" w:hAnsi="宋体" w:cs="宋体" w:eastAsia="宋体" w:hint="default"/>
          <w:spacing w:val="-8"/>
        </w:rPr>
        <w:t>业</w:t>
      </w:r>
      <w:r>
        <w:rPr>
          <w:rFonts w:ascii="宋体" w:hAnsi="宋体" w:cs="宋体" w:eastAsia="宋体" w:hint="default"/>
          <w:spacing w:val="-8"/>
        </w:rPr>
        <w:t>管理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spacing w:val="-8"/>
        </w:rPr>
        <w:t>（法</w:t>
      </w:r>
      <w:r>
        <w:rPr>
          <w:rFonts w:ascii="宋体" w:hAnsi="宋体" w:cs="宋体" w:eastAsia="宋体" w:hint="default"/>
          <w:spacing w:val="-8"/>
        </w:rPr>
        <w:t>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行</w:t>
      </w:r>
      <w:r>
        <w:rPr>
          <w:spacing w:val="-8"/>
        </w:rPr>
        <w:t>政法</w:t>
      </w:r>
      <w:r>
        <w:rPr>
          <w:rFonts w:ascii="宋体" w:hAnsi="宋体" w:cs="宋体" w:eastAsia="宋体" w:hint="default"/>
          <w:spacing w:val="-8"/>
        </w:rPr>
        <w:t>规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国务</w:t>
      </w:r>
      <w:r>
        <w:rPr>
          <w:rFonts w:ascii="宋体" w:hAnsi="宋体" w:cs="宋体" w:eastAsia="宋体" w:hint="default"/>
          <w:spacing w:val="-8"/>
        </w:rPr>
        <w:t>院</w:t>
      </w:r>
      <w:r>
        <w:rPr>
          <w:rFonts w:ascii="宋体" w:hAnsi="宋体" w:cs="宋体" w:eastAsia="宋体" w:hint="default"/>
          <w:spacing w:val="-8"/>
        </w:rPr>
        <w:t>决</w:t>
      </w:r>
      <w:r>
        <w:rPr>
          <w:spacing w:val="-8"/>
        </w:rPr>
        <w:t>定</w:t>
      </w:r>
      <w:r>
        <w:rPr>
          <w:rFonts w:ascii="宋体" w:hAnsi="宋体" w:cs="宋体" w:eastAsia="宋体" w:hint="default"/>
          <w:spacing w:val="-8"/>
        </w:rPr>
        <w:t>禁</w:t>
      </w:r>
      <w:r>
        <w:rPr>
          <w:rFonts w:ascii="宋体" w:hAnsi="宋体" w:cs="宋体" w:eastAsia="宋体" w:hint="default"/>
          <w:spacing w:val="-8"/>
        </w:rPr>
        <w:t>止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项目</w:t>
      </w:r>
      <w:r>
        <w:rPr>
          <w:rFonts w:ascii="宋体" w:hAnsi="宋体" w:cs="宋体" w:eastAsia="宋体" w:hint="default"/>
          <w:spacing w:val="-8"/>
        </w:rPr>
        <w:t>除</w:t>
      </w:r>
      <w:r>
        <w:rPr>
          <w:rFonts w:ascii="宋体" w:hAnsi="宋体" w:cs="宋体" w:eastAsia="宋体" w:hint="default"/>
          <w:spacing w:val="-8"/>
        </w:rPr>
        <w:t>外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spacing w:val="-8"/>
        </w:rPr>
        <w:t>限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项目</w:t>
      </w:r>
      <w:r>
        <w:rPr>
          <w:rFonts w:ascii="宋体" w:hAnsi="宋体" w:cs="宋体" w:eastAsia="宋体" w:hint="default"/>
          <w:spacing w:val="-8"/>
        </w:rPr>
        <w:t>须</w:t>
      </w:r>
      <w:r>
        <w:rPr>
          <w:rFonts w:ascii="宋体" w:hAnsi="宋体" w:cs="宋体" w:eastAsia="宋体" w:hint="default"/>
          <w:spacing w:val="-8"/>
        </w:rPr>
        <w:t>取</w:t>
      </w:r>
      <w:r>
        <w:rPr>
          <w:rFonts w:ascii="宋体" w:hAnsi="宋体" w:cs="宋体" w:eastAsia="宋体" w:hint="default"/>
          <w:spacing w:val="-8"/>
        </w:rPr>
        <w:t>得许</w:t>
      </w:r>
      <w:r>
        <w:rPr>
          <w:rFonts w:ascii="宋体" w:hAnsi="宋体" w:cs="宋体" w:eastAsia="宋体" w:hint="default"/>
          <w:spacing w:val="-8"/>
        </w:rPr>
        <w:t>可后</w:t>
      </w:r>
      <w:r>
        <w:rPr>
          <w:rFonts w:ascii="宋体" w:hAnsi="宋体" w:cs="宋体" w:eastAsia="宋体" w:hint="default"/>
          <w:spacing w:val="-8"/>
        </w:rPr>
        <w:t>方</w:t>
      </w:r>
      <w:r>
        <w:rPr>
          <w:rFonts w:ascii="宋体" w:hAnsi="宋体" w:cs="宋体" w:eastAsia="宋体" w:hint="default"/>
          <w:spacing w:val="-8"/>
        </w:rPr>
        <w:t>可</w:t>
      </w:r>
      <w:r>
        <w:rPr>
          <w:rFonts w:ascii="宋体" w:hAnsi="宋体" w:cs="宋体" w:eastAsia="宋体" w:hint="default"/>
          <w:spacing w:val="-8"/>
        </w:rPr>
        <w:t>经营</w:t>
      </w:r>
      <w:r>
        <w:rPr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rFonts w:ascii="宋体" w:hAnsi="宋体" w:cs="宋体" w:eastAsia="宋体" w:hint="default"/>
          <w:spacing w:val="-8"/>
        </w:rPr>
        <w:t> </w:t>
      </w:r>
    </w:p>
    <w:p>
      <w:pPr>
        <w:pStyle w:val="BodyText"/>
        <w:spacing w:line="240" w:lineRule="auto" w:before="50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按行</w:t>
      </w:r>
      <w:r>
        <w:rPr>
          <w:rFonts w:ascii="宋体" w:hAnsi="宋体" w:cs="宋体" w:eastAsia="宋体" w:hint="default"/>
        </w:rPr>
        <w:t>业、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</w:t>
      </w:r>
      <w:r>
        <w:rPr/>
        <w:t>地区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利润构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按行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划分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4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24"/>
          <w:szCs w:val="24"/>
        </w:rPr>
        <w:t>                                                        </w:t>
      </w:r>
      <w:r>
        <w:rPr>
          <w:rFonts w:ascii="宋体" w:hAnsi="宋体" w:cs="宋体" w:eastAsia="宋体" w:hint="default"/>
          <w:w w:val="101"/>
          <w:sz w:val="18"/>
          <w:szCs w:val="18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67.440002pt;margin-top:-88.608284pt;width:448.35pt;height:90.25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0"/>
                    <w:gridCol w:w="1483"/>
                    <w:gridCol w:w="1478"/>
                    <w:gridCol w:w="946"/>
                    <w:gridCol w:w="1162"/>
                    <w:gridCol w:w="1152"/>
                    <w:gridCol w:w="1051"/>
                  </w:tblGrid>
                  <w:tr>
                    <w:trPr>
                      <w:trHeight w:val="888" w:hRule="exact"/>
                    </w:trPr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分行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6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33" w:lineRule="exact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28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(%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0" w:lineRule="exact" w:before="152"/>
                          <w:ind w:left="124" w:right="12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收入比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增减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0" w:lineRule="exact" w:before="152"/>
                          <w:ind w:left="120" w:right="12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本比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增减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3" w:lineRule="exact" w:before="125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率比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增减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8,555.58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8,454.51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1.18 </w:t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1,642.82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1,928.96 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-92.2 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8,555.58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8,454.51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1.18 </w:t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1,642.82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1,928.96 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-92.2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4"/>
          <w:szCs w:val="24"/>
        </w:rPr>
        <w:t> 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中：报告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2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080" w:bottom="1020" w:left="1100" w:right="10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按产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划分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</w:t>
      </w:r>
    </w:p>
    <w:p>
      <w:pPr>
        <w:pStyle w:val="BodyText"/>
        <w:spacing w:line="240" w:lineRule="auto" w:before="20"/>
        <w:ind w:right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</w:rPr>
        <w:t>                                                          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sz w:val="18"/>
          <w:szCs w:val="18"/>
        </w:rPr>
        <w:t>：人</w:t>
      </w:r>
      <w:r>
        <w:rPr>
          <w:rFonts w:ascii="宋体" w:hAnsi="宋体" w:cs="宋体" w:eastAsia="宋体" w:hint="default"/>
          <w:sz w:val="18"/>
          <w:szCs w:val="18"/>
        </w:rPr>
        <w:t>民币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786"/>
        <w:gridCol w:w="1680"/>
        <w:gridCol w:w="946"/>
        <w:gridCol w:w="1157"/>
        <w:gridCol w:w="1085"/>
        <w:gridCol w:w="1056"/>
      </w:tblGrid>
      <w:tr>
        <w:trPr>
          <w:trHeight w:val="94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5" w:lineRule="exact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124" w:right="12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35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172" w:right="13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率比</w:t>
            </w:r>
          </w:p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2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8,555.58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8,454.51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1.18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1,642.82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1,928.96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-92.2 </w:t>
            </w:r>
          </w:p>
        </w:tc>
      </w:tr>
      <w:tr>
        <w:trPr>
          <w:trHeight w:val="45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8,555.58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8,454.51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1.18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1,642.82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1,926.96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-92.2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按</w:t>
      </w:r>
      <w:r>
        <w:rPr/>
        <w:t>地区</w:t>
      </w:r>
      <w:r>
        <w:rPr>
          <w:rFonts w:ascii="宋体" w:hAnsi="宋体" w:cs="宋体" w:eastAsia="宋体" w:hint="default"/>
        </w:rPr>
        <w:t>划分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536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744"/>
        <w:gridCol w:w="3605"/>
      </w:tblGrid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right="134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34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8,555.58 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1,642.82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080" w:bottom="1020" w:left="1100" w:right="1080"/>
        </w:sectPr>
      </w:pPr>
    </w:p>
    <w:p>
      <w:pPr>
        <w:pStyle w:val="BodyText"/>
        <w:spacing w:line="240" w:lineRule="auto" w:before="55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    </w:t>
      </w:r>
    </w:p>
    <w:p>
      <w:pPr>
        <w:pStyle w:val="BodyText"/>
        <w:spacing w:line="240" w:lineRule="auto" w:before="108"/>
        <w:ind w:left="38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收入或</w:t>
      </w:r>
      <w:r>
        <w:rPr>
          <w:rFonts w:ascii="宋体" w:hAnsi="宋体" w:cs="宋体" w:eastAsia="宋体" w:hint="default"/>
        </w:rPr>
        <w:t>营业利润总额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45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080" w:bottom="1020" w:left="1100" w:right="1080"/>
          <w:cols w:num="2" w:equalWidth="0">
            <w:col w:w="6206" w:space="725"/>
            <w:col w:w="2789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2309"/>
        <w:gridCol w:w="2088"/>
        <w:gridCol w:w="2846"/>
      </w:tblGrid>
      <w:tr>
        <w:trPr>
          <w:trHeight w:val="451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right="6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8,555.58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8,454.51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1.18 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前</w:t>
      </w:r>
      <w:r>
        <w:rPr/>
        <w:t>一报告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742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7"/>
        <w:gridCol w:w="1363"/>
        <w:gridCol w:w="2837"/>
        <w:gridCol w:w="1469"/>
      </w:tblGrid>
      <w:tr>
        <w:trPr>
          <w:trHeight w:val="566" w:hRule="exact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8,454.51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100% </w:t>
            </w:r>
          </w:p>
        </w:tc>
      </w:tr>
      <w:tr>
        <w:trPr>
          <w:trHeight w:val="567" w:hRule="exact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8,555.58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100%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2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6"/>
        <w:ind w:left="0" w:right="56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1522"/>
        <w:gridCol w:w="1522"/>
        <w:gridCol w:w="1526"/>
        <w:gridCol w:w="1522"/>
        <w:gridCol w:w="1838"/>
      </w:tblGrid>
      <w:tr>
        <w:trPr>
          <w:trHeight w:val="456" w:hRule="exact"/>
        </w:trPr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35" w:lineRule="exact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70" w:hRule="exact"/>
        </w:trPr>
        <w:tc>
          <w:tcPr>
            <w:tcW w:w="1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0"/>
              <w:ind w:left="5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 w:before="15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0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</w:tr>
      <w:tr>
        <w:trPr>
          <w:trHeight w:val="452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54,540,028.06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91.69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5,073,694.93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21.81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69.88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4,583,342.87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7.71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17,882,920.21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76.88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-69.17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80" w:bottom="1020" w:left="1100" w:right="10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1522"/>
        <w:gridCol w:w="1522"/>
        <w:gridCol w:w="1526"/>
        <w:gridCol w:w="1522"/>
        <w:gridCol w:w="1838"/>
      </w:tblGrid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7,488,204.60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12.59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1,641,090.99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7.06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5.53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3,603,552.73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6.06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6.06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88,334,553.12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148.51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109,599,976.89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471.21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-322.7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85,000,000.00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142.90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44,000,000.00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189.17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-46.27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85,555,767.00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4,909,038.90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1,642.82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84,545,117.25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4,166,924.76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1,928.96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5,636,314.77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4,197,134.83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34.29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7,569,683.34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7,330,739.65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3.26 </w:t>
            </w:r>
          </w:p>
        </w:tc>
      </w:tr>
    </w:tbl>
    <w:p>
      <w:pPr>
        <w:spacing w:line="241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币资</w:t>
      </w:r>
      <w:r>
        <w:rPr>
          <w:rFonts w:ascii="宋体" w:hAnsi="宋体" w:cs="宋体" w:eastAsia="宋体" w:hint="default"/>
          <w:sz w:val="21"/>
          <w:szCs w:val="21"/>
        </w:rPr>
        <w:t>金增加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内收回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项及收</w:t>
      </w:r>
      <w:r>
        <w:rPr>
          <w:rFonts w:ascii="宋体" w:hAnsi="宋体" w:cs="宋体" w:eastAsia="宋体" w:hint="default"/>
          <w:sz w:val="21"/>
          <w:szCs w:val="21"/>
        </w:rPr>
        <w:t>到借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8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内收回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量增加，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债权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8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收入及</w:t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量增加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量增加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日常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240" w:lineRule="auto" w:before="127"/>
        <w:ind w:left="0" w:right="1771"/>
        <w:jc w:val="righ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现金流量</w:t>
      </w:r>
      <w:r>
        <w:rPr/>
        <w:t>的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127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3"/>
        <w:gridCol w:w="1786"/>
        <w:gridCol w:w="1944"/>
        <w:gridCol w:w="2256"/>
      </w:tblGrid>
      <w:tr>
        <w:trPr>
          <w:trHeight w:val="456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6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2009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43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8,531,112.90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-38,943,558.67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619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-64,779.77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-100.00 </w:t>
            </w:r>
          </w:p>
        </w:tc>
      </w:tr>
      <w:tr>
        <w:trPr>
          <w:trHeight w:val="619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41,000,000.00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44,000,000.00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-6.81 </w:t>
            </w:r>
          </w:p>
        </w:tc>
      </w:tr>
    </w:tbl>
    <w:p>
      <w:pPr>
        <w:spacing w:line="241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8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）公司</w:t>
      </w:r>
      <w:r>
        <w:rPr>
          <w:rFonts w:ascii="宋体" w:hAnsi="宋体" w:cs="宋体" w:eastAsia="宋体" w:hint="default"/>
          <w:sz w:val="21"/>
          <w:szCs w:val="21"/>
        </w:rPr>
        <w:t>经营活</w:t>
      </w:r>
      <w:r>
        <w:rPr>
          <w:rFonts w:ascii="宋体" w:hAnsi="宋体" w:cs="宋体" w:eastAsia="宋体" w:hint="default"/>
          <w:sz w:val="21"/>
          <w:szCs w:val="21"/>
        </w:rPr>
        <w:t>动产生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净额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量增加及收回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</w:p>
    <w:p>
      <w:pPr>
        <w:spacing w:before="133"/>
        <w:ind w:left="1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）公司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资活</w:t>
      </w:r>
      <w:r>
        <w:rPr>
          <w:rFonts w:ascii="宋体" w:hAnsi="宋体" w:cs="宋体" w:eastAsia="宋体" w:hint="default"/>
          <w:sz w:val="21"/>
          <w:szCs w:val="21"/>
        </w:rPr>
        <w:t>动产生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净额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内增加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BodyText"/>
        <w:spacing w:line="355" w:lineRule="auto" w:before="127"/>
        <w:ind w:left="628" w:right="30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控</w:t>
      </w:r>
      <w:r>
        <w:rPr/>
        <w:t>股公司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参</w:t>
      </w:r>
      <w:r>
        <w:rPr/>
        <w:t>股公司的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控</w:t>
      </w:r>
      <w:r>
        <w:rPr/>
        <w:t>股子公司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于单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控</w:t>
      </w:r>
      <w:r>
        <w:rPr/>
        <w:t>股子公司的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影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80"/>
        </w:sectPr>
      </w:pPr>
    </w:p>
    <w:p>
      <w:pPr>
        <w:pStyle w:val="BodyText"/>
        <w:spacing w:line="240" w:lineRule="auto" w:before="117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响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控</w:t>
      </w:r>
      <w:r>
        <w:rPr/>
        <w:t>股公司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0"/>
        <w:ind w:left="627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4"/>
        <w:ind w:left="71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（二）公司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来发</w:t>
      </w:r>
      <w:r>
        <w:rPr>
          <w:rFonts w:ascii="Microsoft JhengHei" w:hAnsi="Microsoft JhengHei" w:cs="Microsoft JhengHei" w:eastAsia="Microsoft JhengHei" w:hint="default"/>
        </w:rPr>
        <w:t>展展</w:t>
      </w:r>
      <w:r>
        <w:rPr>
          <w:rFonts w:ascii="Microsoft JhengHei" w:hAnsi="Microsoft JhengHei" w:cs="Microsoft JhengHei" w:eastAsia="Microsoft JhengHei" w:hint="default"/>
        </w:rPr>
        <w:t>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2"/>
        <w:ind w:left="627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来发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展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战略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57" w:lineRule="auto" w:before="124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在新</w:t>
      </w:r>
      <w:r>
        <w:rPr/>
        <w:t>的一年</w:t>
      </w:r>
      <w:r>
        <w:rPr>
          <w:rFonts w:ascii="宋体" w:hAnsi="宋体" w:cs="宋体" w:eastAsia="宋体" w:hint="default"/>
        </w:rPr>
        <w:t>里</w:t>
      </w:r>
      <w:r>
        <w:rPr>
          <w:rFonts w:ascii="宋体" w:hAnsi="宋体" w:cs="宋体" w:eastAsia="宋体" w:hint="default"/>
        </w:rPr>
        <w:t>，</w:t>
      </w:r>
      <w:r>
        <w:rPr/>
        <w:t>公司一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/>
        <w:t>电子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管理以</w:t>
      </w:r>
      <w:r>
        <w:rPr>
          <w:rFonts w:ascii="宋体" w:hAnsi="宋体" w:cs="宋体" w:eastAsia="宋体" w:hint="default"/>
        </w:rPr>
        <w:t>及 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经营业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另</w:t>
      </w:r>
      <w:r>
        <w:rPr/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适</w:t>
      </w:r>
      <w:r>
        <w:rPr/>
        <w:t>时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托</w:t>
      </w:r>
      <w:r>
        <w:rPr/>
        <w:t>公司股东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争尽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彻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/>
        <w:t>公司</w:t>
      </w:r>
      <w:r>
        <w:rPr>
          <w:rFonts w:ascii="宋体" w:hAnsi="宋体" w:cs="宋体" w:eastAsia="宋体" w:hint="default"/>
        </w:rPr>
        <w:t>目前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立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证公司的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</w:t>
      </w:r>
      <w:r>
        <w:rPr>
          <w:spacing w:val="-8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困难</w:t>
      </w:r>
      <w:r>
        <w:rPr/>
        <w:t>的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面，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迈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道</w:t>
      </w:r>
      <w:r>
        <w:rPr/>
        <w:t>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大</w:t>
      </w:r>
      <w:r>
        <w:rPr/>
        <w:t>限度地</w:t>
      </w:r>
      <w:r>
        <w:rPr>
          <w:rFonts w:ascii="宋体" w:hAnsi="宋体" w:cs="宋体" w:eastAsia="宋体" w:hint="default"/>
        </w:rPr>
        <w:t>维护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股东的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五</w:t>
      </w:r>
      <w:r>
        <w:rPr>
          <w:rFonts w:ascii="宋体" w:hAnsi="宋体" w:cs="宋体" w:eastAsia="宋体" w:hint="default"/>
        </w:rPr>
        <w:t>部委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中国证监会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收和</w:t>
      </w:r>
      <w:r>
        <w:rPr>
          <w:rFonts w:ascii="宋体" w:hAnsi="宋体" w:cs="宋体" w:eastAsia="宋体" w:hint="default"/>
        </w:rPr>
        <w:t>外部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，为</w:t>
      </w:r>
      <w:r>
        <w:rPr/>
        <w:t>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奠</w:t>
      </w:r>
      <w:r>
        <w:rPr/>
        <w:t>定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实基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33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需求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目前</w:t>
      </w:r>
      <w:r>
        <w:rPr/>
        <w:t>公司</w:t>
      </w:r>
      <w:r>
        <w:rPr>
          <w:rFonts w:ascii="宋体" w:hAnsi="宋体" w:cs="宋体" w:eastAsia="宋体" w:hint="default"/>
        </w:rPr>
        <w:t>日常经营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72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内无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金或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内无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项目。</w:t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84" w:lineRule="exact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388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2"/>
        <w:ind w:left="6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、董事会对会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审计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说明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57" w:lineRule="auto" w:before="124"/>
        <w:ind w:right="143" w:firstLine="480"/>
        <w:jc w:val="both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为本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说明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为，</w:t>
      </w:r>
      <w:r>
        <w:rPr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磊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计师</w:t>
      </w:r>
      <w:r>
        <w:rPr>
          <w:spacing w:val="-5"/>
        </w:rPr>
        <w:t>事务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spacing w:val="-5"/>
        </w:rPr>
        <w:t>有限</w:t>
      </w:r>
      <w:r>
        <w:rPr>
          <w:rFonts w:ascii="宋体" w:hAnsi="宋体" w:cs="宋体" w:eastAsia="宋体" w:hint="default"/>
          <w:spacing w:val="-5"/>
        </w:rPr>
        <w:t>责任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spacing w:val="-5"/>
        </w:rPr>
        <w:t>的报告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说明是</w:t>
      </w:r>
      <w:r>
        <w:rPr>
          <w:rFonts w:ascii="宋体" w:hAnsi="宋体" w:cs="宋体" w:eastAsia="宋体" w:hint="default"/>
          <w:spacing w:val="-5"/>
        </w:rPr>
        <w:t>客观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真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11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原</w:t>
      </w:r>
      <w:r>
        <w:rPr/>
        <w:t>有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停顿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量不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，债</w:t>
      </w:r>
      <w:r>
        <w:rPr/>
        <w:t>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担过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，无</w:t>
      </w:r>
      <w:r>
        <w:rPr/>
        <w:t>法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恢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357" w:lineRule="auto" w:before="117"/>
        <w:ind w:right="2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近</w:t>
      </w:r>
      <w:r>
        <w:rPr/>
        <w:t>年</w:t>
      </w:r>
      <w:r>
        <w:rPr>
          <w:rFonts w:ascii="宋体" w:hAnsi="宋体" w:cs="宋体" w:eastAsia="宋体" w:hint="default"/>
        </w:rPr>
        <w:t>来</w:t>
      </w:r>
      <w:r>
        <w:rPr/>
        <w:t>一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在积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/>
        <w:t>地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管自 </w:t>
      </w:r>
      <w:r>
        <w:rPr>
          <w:rFonts w:ascii="宋体" w:hAnsi="宋体" w:cs="宋体" w:eastAsia="宋体" w:hint="default"/>
        </w:rPr>
        <w:t>2007-2009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实施，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效 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</w:rPr>
        <w:t>回收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况起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/>
        <w:t>一定的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极作用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况，</w:t>
      </w:r>
      <w:r>
        <w:rPr/>
        <w:t>公司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-4"/>
        </w:rPr>
        <w:t>况，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将继续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贸</w:t>
      </w:r>
      <w:r>
        <w:rPr>
          <w:rFonts w:ascii="宋体" w:hAnsi="宋体" w:cs="宋体" w:eastAsia="宋体" w:hint="default"/>
          <w:spacing w:val="-4"/>
        </w:rPr>
        <w:t>易业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4"/>
        </w:rPr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6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与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</w:p>
    <w:p>
      <w:pPr>
        <w:pStyle w:val="BodyText"/>
        <w:spacing w:line="240" w:lineRule="auto" w:before="156"/>
        <w:ind w:right="0"/>
        <w:jc w:val="both"/>
      </w:pPr>
      <w:r>
        <w:rPr/>
        <w:t>光电有限公司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日常经营关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协议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spacing w:val="-3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光电有限公司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液晶</w:t>
      </w:r>
      <w:r>
        <w:rPr>
          <w:rFonts w:ascii="宋体" w:hAnsi="宋体" w:cs="宋体" w:eastAsia="宋体" w:hint="default"/>
        </w:rPr>
        <w:t>薄</w:t>
      </w:r>
      <w:r>
        <w:rPr>
          <w:rFonts w:ascii="宋体" w:hAnsi="宋体" w:cs="宋体" w:eastAsia="宋体" w:hint="default"/>
        </w:rPr>
        <w:t>膜</w:t>
      </w:r>
      <w:r>
        <w:rPr>
          <w:rFonts w:ascii="宋体" w:hAnsi="宋体" w:cs="宋体" w:eastAsia="宋体" w:hint="default"/>
        </w:rPr>
        <w:t>显示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5,000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right="228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）公司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昆山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金和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，为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</w:rPr>
        <w:t> 良</w:t>
      </w: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条件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spacing w:val="1"/>
        </w:rPr>
        <w:t> </w:t>
      </w:r>
      <w:r>
        <w:rPr>
          <w:rFonts w:ascii="宋体" w:hAnsi="宋体" w:cs="宋体" w:eastAsia="宋体" w:hint="default"/>
          <w:spacing w:val="1"/>
        </w:rPr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2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与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股有限公司（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 </w:t>
      </w:r>
      <w:r>
        <w:rPr>
          <w:rFonts w:ascii="宋体" w:hAnsi="宋体" w:cs="宋体" w:eastAsia="宋体" w:hint="default"/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rFonts w:ascii="宋体" w:hAnsi="宋体" w:cs="宋体" w:eastAsia="宋体" w:hint="default"/>
          <w:spacing w:val="-5"/>
        </w:rPr>
        <w:t>开发</w:t>
      </w:r>
      <w:r>
        <w:rPr>
          <w:spacing w:val="-5"/>
        </w:rPr>
        <w:t>区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经营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rFonts w:ascii="宋体" w:hAnsi="宋体" w:cs="宋体" w:eastAsia="宋体" w:hint="default"/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spacing w:val="-5"/>
        </w:rPr>
        <w:t>子公司）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rFonts w:ascii="宋体" w:hAnsi="宋体" w:cs="宋体" w:eastAsia="宋体" w:hint="default"/>
          <w:spacing w:val="-5"/>
        </w:rPr>
        <w:t>签</w:t>
      </w:r>
      <w:r>
        <w:rPr>
          <w:rFonts w:ascii="宋体" w:hAnsi="宋体" w:cs="宋体" w:eastAsia="宋体" w:hint="default"/>
          <w:spacing w:val="-5"/>
        </w:rPr>
        <w:t>署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借</w:t>
      </w:r>
      <w:r>
        <w:rPr>
          <w:rFonts w:ascii="宋体" w:hAnsi="宋体" w:cs="宋体" w:eastAsia="宋体" w:hint="default"/>
          <w:spacing w:val="-5"/>
        </w:rPr>
        <w:t>款协议</w:t>
      </w:r>
      <w:r>
        <w:rPr>
          <w:spacing w:val="-5"/>
        </w:rPr>
        <w:t>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昆山</w:t>
      </w:r>
      <w:r>
        <w:rPr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投控</w:t>
      </w:r>
      <w:r>
        <w:rPr>
          <w:spacing w:val="-5"/>
        </w:rPr>
        <w:t>股公司</w:t>
      </w:r>
      <w:r>
        <w:rPr>
          <w:spacing w:val="-112"/>
        </w:rPr>
        <w:t> 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捌</w:t>
      </w:r>
      <w:r>
        <w:rPr>
          <w:rFonts w:ascii="宋体" w:hAnsi="宋体" w:cs="宋体" w:eastAsia="宋体" w:hint="default"/>
        </w:rPr>
        <w:t>仟</w:t>
      </w:r>
      <w:r>
        <w:rPr>
          <w:rFonts w:ascii="宋体" w:hAnsi="宋体" w:cs="宋体" w:eastAsia="宋体" w:hint="default"/>
        </w:rPr>
        <w:t>伍佰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为</w:t>
      </w:r>
      <w:r>
        <w:rPr/>
        <w:t>二年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中国人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基准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率。截止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8500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公司的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/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1</w:t>
      </w:r>
    </w:p>
    <w:p>
      <w:pPr>
        <w:pStyle w:val="BodyText"/>
        <w:spacing w:line="357" w:lineRule="auto" w:before="156"/>
        <w:ind w:right="2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内不</w:t>
      </w:r>
      <w:r>
        <w:rPr/>
        <w:t>会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公司的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向</w:t>
      </w:r>
      <w:r>
        <w:rPr/>
        <w:t>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，本</w:t>
      </w:r>
      <w:r>
        <w:rPr/>
        <w:t>公司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 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相应</w:t>
      </w:r>
      <w:r>
        <w:rPr/>
        <w:t>的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②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确保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/>
        <w:t>电 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，为</w:t>
      </w:r>
      <w:r>
        <w:rPr>
          <w:rFonts w:ascii="宋体" w:hAnsi="宋体" w:cs="宋体" w:eastAsia="宋体" w:hint="default"/>
        </w:rPr>
        <w:t>确保</w:t>
      </w:r>
      <w:r>
        <w:rPr/>
        <w:t>公司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</w:t>
      </w:r>
      <w:r>
        <w:rPr/>
        <w:t>的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售后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/>
        <w:t>公司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催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1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将继续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收债权</w:t>
      </w:r>
      <w:r>
        <w:rPr/>
        <w:t>的</w:t>
      </w:r>
      <w:r>
        <w:rPr>
          <w:rFonts w:ascii="宋体" w:hAnsi="宋体" w:cs="宋体" w:eastAsia="宋体" w:hint="default"/>
        </w:rPr>
        <w:t>催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力</w:t>
      </w:r>
      <w:r>
        <w:rPr/>
        <w:t>度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条件，</w:t>
      </w:r>
      <w:r>
        <w:rPr>
          <w:rFonts w:ascii="宋体" w:hAnsi="宋体" w:cs="宋体" w:eastAsia="宋体" w:hint="default"/>
        </w:rPr>
        <w:t>将 继续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托</w:t>
      </w:r>
      <w:r>
        <w:rPr/>
        <w:t>公司股东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寻</w:t>
      </w:r>
      <w:r>
        <w:rPr>
          <w:rFonts w:ascii="宋体" w:hAnsi="宋体" w:cs="宋体" w:eastAsia="宋体" w:hint="default"/>
        </w:rPr>
        <w:t>找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景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资机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育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丰</w:t>
      </w:r>
      <w:r>
        <w:rPr>
          <w:rFonts w:ascii="宋体" w:hAnsi="宋体" w:cs="宋体" w:eastAsia="宋体" w:hint="default"/>
          <w:spacing w:val="-2"/>
        </w:rPr>
        <w:t>富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架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昆山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承诺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做强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11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 </w:t>
      </w:r>
      <w:r>
        <w:rPr>
          <w:rFonts w:ascii="宋体" w:hAnsi="宋体" w:cs="宋体" w:eastAsia="宋体" w:hint="default"/>
          <w:spacing w:val="-2"/>
        </w:rPr>
        <w:t>要求，结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外部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态势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素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续优化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部管理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spacing w:val="-2"/>
        </w:rPr>
        <w:t>平，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footerReference w:type="default" r:id="rId13"/>
          <w:pgSz w:w="11900" w:h="16840"/>
          <w:pgMar w:footer="840" w:header="876" w:top="1080" w:bottom="1020" w:left="1100" w:right="1000"/>
        </w:sectPr>
      </w:pPr>
    </w:p>
    <w:p>
      <w:pPr>
        <w:pStyle w:val="BodyText"/>
        <w:spacing w:line="240" w:lineRule="auto" w:before="117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</w:rPr>
        <w:t>升</w:t>
      </w:r>
      <w:r>
        <w:rPr/>
        <w:t>公司的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管控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、监事会对会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43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的中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 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，</w:t>
      </w:r>
      <w:r>
        <w:rPr/>
        <w:t>公司监事会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>
          <w:rFonts w:ascii="宋体" w:hAnsi="宋体" w:cs="宋体" w:eastAsia="宋体" w:hint="default"/>
        </w:rPr>
        <w:t>该</w:t>
      </w:r>
      <w:r>
        <w:rPr/>
        <w:t>报告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客观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及</w:t>
      </w:r>
      <w:r>
        <w:rPr/>
        <w:t>报告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实，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况，</w:t>
      </w:r>
      <w:r>
        <w:rPr>
          <w:rFonts w:ascii="宋体" w:hAnsi="宋体" w:cs="宋体" w:eastAsia="宋体" w:hint="default"/>
        </w:rPr>
        <w:t>同意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董事对会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pStyle w:val="BodyText"/>
        <w:spacing w:line="357" w:lineRule="auto" w:before="129"/>
        <w:ind w:right="143" w:firstLine="480"/>
        <w:jc w:val="both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为本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>
          <w:rFonts w:ascii="宋体" w:hAnsi="宋体" w:cs="宋体" w:eastAsia="宋体" w:hint="default"/>
        </w:rPr>
        <w:t>该</w:t>
      </w:r>
      <w:r>
        <w:rPr/>
        <w:t>报告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客观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及</w:t>
      </w:r>
      <w:r>
        <w:rPr/>
        <w:t>报告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实，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同意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）公司会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计变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/>
        <w:t>或重大会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差错</w:t>
      </w:r>
      <w:r>
        <w:rPr>
          <w:rFonts w:ascii="Microsoft JhengHei" w:hAnsi="Microsoft JhengHei" w:cs="Microsoft JhengHei" w:eastAsia="Microsoft JhengHei" w:hint="default"/>
        </w:rPr>
        <w:t>更正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原因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计变更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left="62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( 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>
          <w:rFonts w:ascii="Arial" w:hAnsi="Arial" w:cs="Arial" w:eastAsia="Arial" w:hint="default"/>
        </w:rPr>
        <w:t>) </w:t>
      </w:r>
      <w:r>
        <w:rPr>
          <w:rFonts w:ascii="Arial" w:hAnsi="Arial" w:cs="Arial" w:eastAsia="Arial" w:hint="default"/>
          <w:spacing w:val="5"/>
        </w:rPr>
        <w:t> </w:t>
      </w:r>
      <w:r>
        <w:rPr/>
        <w:t>董事会日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>
          <w:rFonts w:ascii="Microsoft JhengHei" w:hAnsi="Microsoft JhengHei" w:cs="Microsoft JhengHei" w:eastAsia="Microsoft JhengHei" w:hint="default"/>
        </w:rPr>
        <w:t>工作情况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董事会的会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九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121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 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129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开，本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决议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spacing w:val="-3"/>
        </w:rPr>
        <w:t>登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1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 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度报告》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季</w:t>
      </w:r>
      <w:r>
        <w:rPr/>
        <w:t>度报告》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的《证</w:t>
      </w:r>
      <w:r>
        <w:rPr/>
        <w:t> 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4"/>
          <w:pgSz w:w="11900" w:h="16840"/>
          <w:pgMar w:footer="840" w:header="876" w:top="1080" w:bottom="1020" w:left="1100" w:right="1100"/>
          <w:pgNumType w:start="1"/>
        </w:sectPr>
      </w:pPr>
    </w:p>
    <w:p>
      <w:pPr>
        <w:pStyle w:val="BodyText"/>
        <w:spacing w:line="240" w:lineRule="auto" w:before="117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right="121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 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6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开，本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决议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147" w:right="13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7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开，本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决议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spacing w:val="-3"/>
        </w:rPr>
        <w:t>登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7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8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六次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议并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了</w:t>
      </w:r>
    </w:p>
    <w:p>
      <w:pPr>
        <w:pStyle w:val="BodyText"/>
        <w:spacing w:line="355" w:lineRule="auto" w:before="156"/>
        <w:ind w:right="120"/>
        <w:jc w:val="left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spacing w:val="-18"/>
        </w:rPr>
        <w:t>年</w:t>
      </w:r>
      <w:r>
        <w:rPr>
          <w:rFonts w:ascii="宋体" w:hAnsi="宋体" w:cs="宋体" w:eastAsia="宋体" w:hint="default"/>
          <w:spacing w:val="-18"/>
        </w:rPr>
        <w:t>第</w:t>
      </w:r>
      <w:r>
        <w:rPr>
          <w:spacing w:val="-18"/>
        </w:rPr>
        <w:t>三</w:t>
      </w:r>
      <w:r>
        <w:rPr>
          <w:rFonts w:ascii="宋体" w:hAnsi="宋体" w:cs="宋体" w:eastAsia="宋体" w:hint="default"/>
          <w:spacing w:val="-18"/>
        </w:rPr>
        <w:t>季</w:t>
      </w:r>
      <w:r>
        <w:rPr>
          <w:spacing w:val="-18"/>
        </w:rPr>
        <w:t>度报告》</w:t>
      </w:r>
      <w:r>
        <w:rPr>
          <w:rFonts w:ascii="宋体" w:hAnsi="宋体" w:cs="宋体" w:eastAsia="宋体" w:hint="default"/>
          <w:spacing w:val="-18"/>
        </w:rPr>
        <w:t>，</w:t>
      </w:r>
      <w:r>
        <w:rPr>
          <w:spacing w:val="-18"/>
        </w:rPr>
        <w:t>《</w:t>
      </w:r>
      <w:r>
        <w:rPr>
          <w:rFonts w:ascii="宋体" w:hAnsi="宋体" w:cs="宋体" w:eastAsia="宋体" w:hint="default"/>
          <w:spacing w:val="-18"/>
        </w:rPr>
        <w:t>2010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季</w:t>
      </w:r>
      <w:r>
        <w:rPr/>
        <w:t>度报告》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 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147" w:right="141" w:firstLine="48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9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开，本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</w:rPr>
        <w:t> 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146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根据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赋</w:t>
      </w:r>
      <w:r>
        <w:rPr>
          <w:rFonts w:ascii="宋体" w:hAnsi="宋体" w:cs="宋体" w:eastAsia="宋体" w:hint="default"/>
        </w:rPr>
        <w:t>予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义 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《公司法》</w:t>
      </w:r>
      <w:r>
        <w:rPr>
          <w:rFonts w:ascii="宋体" w:hAnsi="宋体" w:cs="宋体" w:eastAsia="宋体" w:hint="default"/>
        </w:rPr>
        <w:t>、</w:t>
      </w:r>
      <w:r>
        <w:rPr/>
        <w:t>《证券法》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要求及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47" w:right="143" w:firstLine="480"/>
        <w:jc w:val="both"/>
        <w:rPr>
          <w:rFonts w:ascii="宋体" w:hAnsi="宋体" w:cs="宋体" w:eastAsia="宋体" w:hint="default"/>
        </w:rPr>
      </w:pPr>
      <w:r>
        <w:rPr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1</w:t>
      </w:r>
      <w:r>
        <w:rPr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根据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spacing w:val="-3"/>
        </w:rPr>
        <w:t>时股东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决议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/>
        <w:t> 与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日常经营关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协议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日常经营关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6"/>
        </w:rPr>
        <w:t>充</w:t>
      </w:r>
      <w:r>
        <w:rPr>
          <w:rFonts w:ascii="宋体" w:hAnsi="宋体" w:cs="宋体" w:eastAsia="宋体" w:hint="default"/>
          <w:spacing w:val="-6"/>
        </w:rPr>
        <w:t>协议</w:t>
      </w:r>
      <w:r>
        <w:rPr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根据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rFonts w:ascii="宋体" w:hAnsi="宋体" w:cs="宋体" w:eastAsia="宋体" w:hint="default"/>
          <w:spacing w:val="-6"/>
        </w:rPr>
        <w:t>协议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公司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光电有限公司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生产</w:t>
      </w:r>
      <w:r>
        <w:rPr/>
        <w:t>的</w:t>
      </w:r>
      <w:r>
        <w:rPr>
          <w:rFonts w:ascii="宋体" w:hAnsi="宋体" w:cs="宋体" w:eastAsia="宋体" w:hint="default"/>
        </w:rPr>
        <w:t>液晶</w:t>
      </w:r>
      <w:r>
        <w:rPr>
          <w:rFonts w:ascii="宋体" w:hAnsi="宋体" w:cs="宋体" w:eastAsia="宋体" w:hint="default"/>
        </w:rPr>
        <w:t>薄</w:t>
      </w:r>
      <w:r>
        <w:rPr>
          <w:rFonts w:ascii="宋体" w:hAnsi="宋体" w:cs="宋体" w:eastAsia="宋体" w:hint="default"/>
        </w:rPr>
        <w:t>膜</w:t>
      </w:r>
      <w:r>
        <w:rPr>
          <w:rFonts w:ascii="宋体" w:hAnsi="宋体" w:cs="宋体" w:eastAsia="宋体" w:hint="default"/>
        </w:rPr>
        <w:t>显 示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8,454.51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7" w:right="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2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根据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/>
        <w:t>公</w:t>
      </w:r>
      <w:r>
        <w:rPr>
          <w:rFonts w:ascii="宋体" w:hAnsi="宋体" w:cs="宋体" w:eastAsia="宋体" w:hint="default"/>
        </w:rPr>
        <w:t>积金转增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47" w:right="1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根据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票</w:t>
      </w:r>
      <w:r>
        <w:rPr/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，增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了 </w:t>
      </w:r>
      <w:r>
        <w:rPr/>
        <w:t>宋波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周海军先</w:t>
      </w:r>
      <w:r>
        <w:rPr>
          <w:rFonts w:ascii="宋体" w:hAnsi="宋体" w:cs="宋体" w:eastAsia="宋体" w:hint="default"/>
        </w:rPr>
        <w:t>生为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董事会董事（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董事）</w:t>
      </w:r>
      <w:r>
        <w:rPr>
          <w:rFonts w:ascii="宋体" w:hAnsi="宋体" w:cs="宋体" w:eastAsia="宋体" w:hint="default"/>
        </w:rPr>
        <w:t>，增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缪伟刚先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徐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凌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</w:rPr>
        <w:t>女士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监事会监事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改了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根据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47" w:right="143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根据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改了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、</w:t>
      </w:r>
      <w:r>
        <w:rPr/>
        <w:t>《股东</w:t>
      </w:r>
      <w:r>
        <w:rPr>
          <w:rFonts w:ascii="宋体" w:hAnsi="宋体" w:cs="宋体" w:eastAsia="宋体" w:hint="default"/>
        </w:rPr>
        <w:t>大 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规则</w:t>
      </w:r>
      <w:r>
        <w:rPr/>
        <w:t>》</w:t>
      </w:r>
      <w:r>
        <w:rPr>
          <w:rFonts w:ascii="宋体" w:hAnsi="宋体" w:cs="宋体" w:eastAsia="宋体" w:hint="default"/>
        </w:rPr>
        <w:t>、</w:t>
      </w:r>
      <w:r>
        <w:rPr/>
        <w:t>《董事会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规则</w:t>
      </w:r>
      <w:r>
        <w:rPr/>
        <w:t>》</w:t>
      </w:r>
      <w:r>
        <w:rPr>
          <w:rFonts w:ascii="宋体" w:hAnsi="宋体" w:cs="宋体" w:eastAsia="宋体" w:hint="default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355" w:lineRule="auto" w:before="117"/>
        <w:ind w:left="628" w:right="38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全及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强化</w:t>
      </w:r>
      <w:r>
        <w:rPr/>
        <w:t>董事会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到</w:t>
      </w:r>
      <w:r>
        <w:rPr/>
        <w:t>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确保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层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/>
        <w:t>监 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分发</w:t>
      </w:r>
      <w:r>
        <w:rPr>
          <w:rFonts w:ascii="宋体" w:hAnsi="宋体" w:cs="宋体" w:eastAsia="宋体" w:hint="default"/>
        </w:rPr>
        <w:t>挥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在</w:t>
      </w:r>
      <w:r>
        <w:rPr/>
        <w:t>信息披露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作用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《董事会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会年报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</w:p>
    <w:p>
      <w:pPr>
        <w:pStyle w:val="BodyText"/>
        <w:spacing w:line="357" w:lineRule="auto" w:before="156"/>
        <w:ind w:right="2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奇先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，分 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对 </w:t>
      </w:r>
      <w:r>
        <w:rPr>
          <w:rFonts w:ascii="宋体" w:hAnsi="宋体" w:cs="宋体" w:eastAsia="宋体" w:hint="default"/>
        </w:rPr>
        <w:t>2009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报告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财</w:t>
      </w:r>
      <w:r>
        <w:rPr/>
        <w:t>务会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工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、</w:t>
      </w:r>
      <w:r>
        <w:rPr/>
        <w:t>选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等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根据</w:t>
      </w:r>
      <w:r>
        <w:rPr/>
        <w:t>中国证监会</w:t>
      </w:r>
      <w:r>
        <w:rPr>
          <w:rFonts w:ascii="宋体" w:hAnsi="宋体" w:cs="宋体" w:eastAsia="宋体" w:hint="default"/>
        </w:rPr>
        <w:t>、</w:t>
      </w:r>
      <w:r>
        <w:rPr/>
        <w:t>深</w:t>
      </w:r>
      <w:r>
        <w:rPr>
          <w:rFonts w:ascii="宋体" w:hAnsi="宋体" w:cs="宋体" w:eastAsia="宋体" w:hint="default"/>
        </w:rPr>
        <w:t>交所</w:t>
      </w:r>
      <w:r>
        <w:rPr>
          <w:rFonts w:ascii="宋体" w:hAnsi="宋体" w:cs="宋体" w:eastAsia="宋体" w:hint="default"/>
        </w:rPr>
        <w:t>等</w:t>
      </w:r>
      <w:r>
        <w:rPr/>
        <w:t>监</w:t>
      </w:r>
      <w:r>
        <w:rPr>
          <w:rFonts w:ascii="宋体" w:hAnsi="宋体" w:cs="宋体" w:eastAsia="宋体" w:hint="default"/>
        </w:rPr>
        <w:t>管部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公 司《董事会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会年报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勤勉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责、</w:t>
      </w:r>
      <w:r>
        <w:rPr>
          <w:rFonts w:ascii="宋体" w:hAnsi="宋体" w:cs="宋体" w:eastAsia="宋体" w:hint="default"/>
        </w:rPr>
        <w:t>实</w:t>
      </w:r>
      <w:r>
        <w:rPr/>
        <w:t>事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是</w:t>
      </w:r>
      <w:r>
        <w:rPr/>
        <w:t>的</w:t>
      </w:r>
      <w:r>
        <w:rPr>
          <w:rFonts w:ascii="宋体" w:hAnsi="宋体" w:cs="宋体" w:eastAsia="宋体" w:hint="default"/>
        </w:rPr>
        <w:t>原则，</w:t>
      </w:r>
      <w:r>
        <w:rPr>
          <w:rFonts w:ascii="宋体" w:hAnsi="宋体" w:cs="宋体" w:eastAsia="宋体" w:hint="default"/>
        </w:rPr>
        <w:t>关</w:t>
      </w:r>
      <w:r>
        <w:rPr/>
        <w:t>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助</w:t>
      </w:r>
      <w:r>
        <w:rPr/>
        <w:t>董事</w:t>
      </w:r>
      <w:r>
        <w:rPr>
          <w:spacing w:val="-81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中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公司的年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务报告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spacing w:val="-4"/>
        </w:rPr>
        <w:t>的时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排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对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行全面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就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和</w:t>
      </w:r>
      <w:r>
        <w:rPr/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/>
        <w:t>与会</w:t>
      </w:r>
      <w:r>
        <w:rPr>
          <w:rFonts w:ascii="宋体" w:hAnsi="宋体" w:cs="宋体" w:eastAsia="宋体" w:hint="default"/>
        </w:rPr>
        <w:t>计师 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，可</w:t>
      </w:r>
      <w:r>
        <w:rPr/>
        <w:t>有</w:t>
      </w:r>
      <w:r>
        <w:rPr>
          <w:rFonts w:ascii="宋体" w:hAnsi="宋体" w:cs="宋体" w:eastAsia="宋体" w:hint="default"/>
        </w:rPr>
        <w:t>力保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 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7"/>
        </w:rPr>
        <w:t>年度</w:t>
      </w:r>
      <w:r>
        <w:rPr>
          <w:rFonts w:ascii="宋体" w:hAnsi="宋体" w:cs="宋体" w:eastAsia="宋体" w:hint="default"/>
          <w:spacing w:val="-7"/>
        </w:rPr>
        <w:t>财</w:t>
      </w:r>
      <w:r>
        <w:rPr>
          <w:spacing w:val="-7"/>
        </w:rPr>
        <w:t>务报表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并</w:t>
      </w:r>
      <w:r>
        <w:rPr>
          <w:rFonts w:ascii="宋体" w:hAnsi="宋体" w:cs="宋体" w:eastAsia="宋体" w:hint="default"/>
          <w:spacing w:val="-7"/>
        </w:rPr>
        <w:t>形</w:t>
      </w:r>
      <w:r>
        <w:rPr>
          <w:rFonts w:ascii="宋体" w:hAnsi="宋体" w:cs="宋体" w:eastAsia="宋体" w:hint="default"/>
          <w:spacing w:val="-7"/>
        </w:rPr>
        <w:t>成</w:t>
      </w:r>
      <w:r>
        <w:rPr>
          <w:spacing w:val="-7"/>
        </w:rPr>
        <w:t>书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</w:pP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前，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部出</w:t>
      </w:r>
      <w:r>
        <w:rPr>
          <w:rFonts w:ascii="宋体" w:hAnsi="宋体" w:cs="宋体" w:eastAsia="宋体" w:hint="default"/>
        </w:rPr>
        <w:t>具</w:t>
      </w:r>
      <w:r>
        <w:rPr/>
        <w:t>的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5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</w:p>
    <w:p>
      <w:pPr>
        <w:pStyle w:val="BodyText"/>
        <w:spacing w:line="357" w:lineRule="auto" w:before="156"/>
        <w:ind w:right="237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初</w:t>
      </w:r>
      <w:r>
        <w:rPr>
          <w:rFonts w:ascii="宋体" w:hAnsi="宋体" w:cs="宋体" w:eastAsia="宋体" w:hint="default"/>
          <w:spacing w:val="-5"/>
        </w:rPr>
        <w:t>稿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听</w:t>
      </w:r>
      <w:r>
        <w:rPr>
          <w:rFonts w:ascii="宋体" w:hAnsi="宋体" w:cs="宋体" w:eastAsia="宋体" w:hint="default"/>
          <w:spacing w:val="-5"/>
        </w:rPr>
        <w:t>取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spacing w:val="-5"/>
        </w:rPr>
        <w:t>监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情况和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汇 </w:t>
      </w:r>
      <w:r>
        <w:rPr/>
        <w:t>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前，</w:t>
      </w:r>
      <w:r>
        <w:rPr>
          <w:rFonts w:ascii="宋体" w:hAnsi="宋体" w:cs="宋体" w:eastAsia="宋体" w:hint="default"/>
        </w:rPr>
        <w:t>对</w:t>
      </w:r>
      <w:r>
        <w:rPr/>
        <w:t>公司编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首次</w:t>
      </w:r>
      <w:r>
        <w:rPr/>
        <w:t>书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意见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编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的</w:t>
      </w:r>
      <w:r>
        <w:rPr>
          <w:spacing w:val="-5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务报告（</w:t>
      </w:r>
      <w:r>
        <w:rPr>
          <w:rFonts w:ascii="宋体" w:hAnsi="宋体" w:cs="宋体" w:eastAsia="宋体" w:hint="default"/>
          <w:spacing w:val="-5"/>
        </w:rPr>
        <w:t>初</w:t>
      </w:r>
      <w:r>
        <w:rPr>
          <w:rFonts w:ascii="宋体" w:hAnsi="宋体" w:cs="宋体" w:eastAsia="宋体" w:hint="default"/>
          <w:spacing w:val="-5"/>
        </w:rPr>
        <w:t>稿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基本</w:t>
      </w:r>
      <w:r>
        <w:rPr>
          <w:rFonts w:ascii="宋体" w:hAnsi="宋体" w:cs="宋体" w:eastAsia="宋体" w:hint="default"/>
          <w:spacing w:val="-5"/>
        </w:rPr>
        <w:t>反映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公司</w:t>
      </w:r>
      <w:r>
        <w:rPr>
          <w:spacing w:val="-56"/>
        </w:rPr>
        <w:t> </w:t>
      </w:r>
      <w:r>
        <w:rPr>
          <w:rFonts w:ascii="宋体" w:hAnsi="宋体" w:cs="宋体" w:eastAsia="宋体" w:hint="default"/>
        </w:rPr>
        <w:t>2010 </w:t>
      </w:r>
      <w:r>
        <w:rPr/>
        <w:t>年度的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财</w:t>
      </w:r>
      <w:r>
        <w:rPr/>
        <w:t>务报告的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式符</w:t>
      </w:r>
      <w:r>
        <w:rPr/>
        <w:t>合中国证监会</w:t>
      </w:r>
      <w:r>
        <w:rPr>
          <w:rFonts w:ascii="宋体" w:hAnsi="宋体" w:cs="宋体" w:eastAsia="宋体" w:hint="default"/>
        </w:rPr>
        <w:t>和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同意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为基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后，加</w:t>
      </w:r>
      <w:r>
        <w:rPr>
          <w:rFonts w:ascii="宋体" w:hAnsi="宋体" w:cs="宋体" w:eastAsia="宋体" w:hint="default"/>
        </w:rPr>
        <w:t>强</w:t>
      </w:r>
      <w:r>
        <w:rPr/>
        <w:t>与年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 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再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现</w:t>
      </w:r>
      <w:r>
        <w:rPr/>
        <w:t>场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财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pStyle w:val="BodyText"/>
        <w:spacing w:line="357" w:lineRule="auto" w:before="117"/>
        <w:ind w:left="147" w:right="237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务报告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为，初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的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准则及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5"/>
        </w:rPr>
        <w:t>部控</w:t>
      </w:r>
      <w:r>
        <w:rPr>
          <w:rFonts w:ascii="宋体" w:hAnsi="宋体" w:cs="宋体" w:eastAsia="宋体" w:hint="default"/>
          <w:spacing w:val="-5"/>
        </w:rPr>
        <w:t>制制</w:t>
      </w:r>
      <w:r>
        <w:rPr>
          <w:spacing w:val="-5"/>
        </w:rPr>
        <w:t>度的有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，初</w:t>
      </w:r>
      <w:r>
        <w:rPr>
          <w:rFonts w:ascii="宋体" w:hAnsi="宋体" w:cs="宋体" w:eastAsia="宋体" w:hint="default"/>
          <w:spacing w:val="-5"/>
        </w:rPr>
        <w:t>步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spacing w:val="-5"/>
        </w:rPr>
        <w:t>的</w:t>
      </w:r>
      <w:r>
        <w:rPr>
          <w:spacing w:val="-5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式符</w:t>
      </w:r>
      <w:r>
        <w:rPr/>
        <w:t>合中国证监会</w:t>
      </w:r>
      <w:r>
        <w:rPr>
          <w:rFonts w:ascii="宋体" w:hAnsi="宋体" w:cs="宋体" w:eastAsia="宋体" w:hint="default"/>
        </w:rPr>
        <w:t>和</w:t>
      </w:r>
      <w:r>
        <w:rPr/>
        <w:t>深 </w:t>
      </w:r>
      <w:r>
        <w:rPr>
          <w:spacing w:val="-3"/>
        </w:rPr>
        <w:t>圳证券</w:t>
      </w:r>
      <w:r>
        <w:rPr>
          <w:rFonts w:ascii="宋体" w:hAnsi="宋体" w:cs="宋体" w:eastAsia="宋体" w:hint="default"/>
          <w:spacing w:val="-3"/>
        </w:rPr>
        <w:t>交易所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spacing w:val="-3"/>
        </w:rPr>
        <w:t>的信息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 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和现金流量，</w:t>
      </w:r>
      <w:r>
        <w:rPr>
          <w:rFonts w:ascii="宋体" w:hAnsi="宋体" w:cs="宋体" w:eastAsia="宋体" w:hint="default"/>
        </w:rPr>
        <w:t>同意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依据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年度报 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过程</w:t>
      </w:r>
      <w:r>
        <w:rPr/>
        <w:t>中注</w:t>
      </w:r>
      <w:r>
        <w:rPr>
          <w:rFonts w:ascii="宋体" w:hAnsi="宋体" w:cs="宋体" w:eastAsia="宋体" w:hint="default"/>
        </w:rPr>
        <w:t>重</w:t>
      </w:r>
      <w:r>
        <w:rPr/>
        <w:t>与年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极督</w:t>
      </w:r>
      <w:r>
        <w:rPr>
          <w:rFonts w:ascii="宋体" w:hAnsi="宋体" w:cs="宋体" w:eastAsia="宋体" w:hint="default"/>
        </w:rPr>
        <w:t>促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约</w:t>
      </w:r>
      <w:r>
        <w:rPr/>
        <w:t>定时限</w:t>
      </w:r>
      <w:r>
        <w:rPr>
          <w:rFonts w:ascii="宋体" w:hAnsi="宋体" w:cs="宋体" w:eastAsia="宋体" w:hint="default"/>
        </w:rPr>
        <w:t>内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会与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要项目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了解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进 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和</w:t>
      </w:r>
      <w:r>
        <w:rPr/>
        <w:t>会</w:t>
      </w:r>
      <w:r>
        <w:rPr>
          <w:rFonts w:ascii="宋体" w:hAnsi="宋体" w:cs="宋体" w:eastAsia="宋体" w:hint="default"/>
        </w:rPr>
        <w:t>计师关</w:t>
      </w:r>
      <w:r>
        <w:rPr/>
        <w:t>注的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反馈给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保</w:t>
      </w:r>
      <w:r>
        <w:rPr/>
        <w:t>证年度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和</w:t>
      </w:r>
      <w:r>
        <w:rPr/>
        <w:t>信息披露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预</w:t>
      </w:r>
      <w:r>
        <w:rPr/>
        <w:t>定的</w:t>
      </w:r>
      <w:r>
        <w:rPr>
          <w:rFonts w:ascii="宋体" w:hAnsi="宋体" w:cs="宋体" w:eastAsia="宋体" w:hint="default"/>
        </w:rPr>
        <w:t>进</w:t>
      </w:r>
      <w:r>
        <w:rPr/>
        <w:t>度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4"/>
        </w:rPr>
        <w:t>日、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18 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先</w:t>
      </w:r>
      <w:r>
        <w:rPr>
          <w:rFonts w:ascii="宋体" w:hAnsi="宋体" w:cs="宋体" w:eastAsia="宋体" w:hint="default"/>
          <w:spacing w:val="-7"/>
        </w:rPr>
        <w:t>后</w:t>
      </w:r>
      <w:r>
        <w:rPr>
          <w:spacing w:val="-7"/>
        </w:rPr>
        <w:t>二</w:t>
      </w:r>
      <w:r>
        <w:rPr>
          <w:rFonts w:ascii="宋体" w:hAnsi="宋体" w:cs="宋体" w:eastAsia="宋体" w:hint="default"/>
          <w:spacing w:val="-7"/>
        </w:rPr>
        <w:t>次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出</w:t>
      </w:r>
      <w:r>
        <w:rPr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督</w:t>
      </w:r>
      <w:r>
        <w:rPr>
          <w:rFonts w:ascii="宋体" w:hAnsi="宋体" w:cs="宋体" w:eastAsia="宋体" w:hint="default"/>
          <w:spacing w:val="-7"/>
        </w:rPr>
        <w:t>促</w:t>
      </w:r>
      <w:r>
        <w:rPr>
          <w:rFonts w:ascii="宋体" w:hAnsi="宋体" w:cs="宋体" w:eastAsia="宋体" w:hint="default"/>
          <w:spacing w:val="-7"/>
        </w:rPr>
        <w:t>函</w:t>
      </w:r>
      <w:r>
        <w:rPr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，要求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计师</w:t>
      </w:r>
      <w:r>
        <w:rPr>
          <w:spacing w:val="-7"/>
        </w:rPr>
        <w:t>事务</w:t>
      </w:r>
      <w:r>
        <w:rPr>
          <w:rFonts w:ascii="宋体" w:hAnsi="宋体" w:cs="宋体" w:eastAsia="宋体" w:hint="default"/>
          <w:spacing w:val="-7"/>
        </w:rPr>
        <w:t>所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计</w:t>
      </w:r>
      <w:r>
        <w:rPr>
          <w:spacing w:val="-7"/>
        </w:rPr>
        <w:t>时</w:t>
      </w:r>
      <w:r>
        <w:rPr>
          <w:rFonts w:ascii="宋体" w:hAnsi="宋体" w:cs="宋体" w:eastAsia="宋体" w:hint="default"/>
          <w:spacing w:val="-7"/>
        </w:rPr>
        <w:t>间完成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计工</w:t>
      </w:r>
      <w:r>
        <w:rPr>
          <w:rFonts w:ascii="宋体" w:hAnsi="宋体" w:cs="宋体" w:eastAsia="宋体" w:hint="default"/>
          <w:spacing w:val="-7"/>
        </w:rPr>
        <w:t>作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确保</w:t>
      </w:r>
      <w:r>
        <w:rPr>
          <w:spacing w:val="-7"/>
        </w:rPr>
        <w:t>公司</w:t>
      </w:r>
      <w:r>
        <w:rPr>
          <w:spacing w:val="-50"/>
        </w:rPr>
        <w:t> </w:t>
      </w:r>
      <w:r>
        <w:rPr>
          <w:rFonts w:ascii="宋体" w:hAnsi="宋体" w:cs="宋体" w:eastAsia="宋体" w:hint="default"/>
        </w:rPr>
        <w:t>2010 </w:t>
      </w:r>
      <w:r>
        <w:rPr/>
        <w:t>年度报告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文</w:t>
      </w:r>
      <w:r>
        <w:rPr>
          <w:rFonts w:ascii="宋体" w:hAnsi="宋体" w:cs="宋体" w:eastAsia="宋体" w:hint="default"/>
        </w:rPr>
        <w:t>件按</w:t>
      </w:r>
      <w:r>
        <w:rPr/>
        <w:t>时披露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right="15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、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spacing w:val="3"/>
        </w:rPr>
        <w:t>年度</w:t>
      </w:r>
      <w:r>
        <w:rPr>
          <w:rFonts w:ascii="宋体" w:hAnsi="宋体" w:cs="宋体" w:eastAsia="宋体" w:hint="default"/>
          <w:spacing w:val="3"/>
        </w:rPr>
        <w:t>内</w:t>
      </w:r>
      <w:r>
        <w:rPr>
          <w:rFonts w:ascii="宋体" w:hAnsi="宋体" w:cs="宋体" w:eastAsia="宋体" w:hint="default"/>
          <w:spacing w:val="3"/>
        </w:rPr>
        <w:t>部控</w:t>
      </w:r>
      <w:r>
        <w:rPr>
          <w:rFonts w:ascii="宋体" w:hAnsi="宋体" w:cs="宋体" w:eastAsia="宋体" w:hint="default"/>
          <w:spacing w:val="3"/>
        </w:rPr>
        <w:t>制</w:t>
      </w:r>
      <w:r>
        <w:rPr>
          <w:rFonts w:ascii="宋体" w:hAnsi="宋体" w:cs="宋体" w:eastAsia="宋体" w:hint="default"/>
          <w:spacing w:val="3"/>
        </w:rPr>
        <w:t>自</w:t>
      </w:r>
      <w:r>
        <w:rPr>
          <w:rFonts w:ascii="宋体" w:hAnsi="宋体" w:cs="宋体" w:eastAsia="宋体" w:hint="default"/>
          <w:spacing w:val="3"/>
        </w:rPr>
        <w:t>我</w:t>
      </w:r>
      <w:r>
        <w:rPr>
          <w:rFonts w:ascii="宋体" w:hAnsi="宋体" w:cs="宋体" w:eastAsia="宋体" w:hint="default"/>
          <w:spacing w:val="3"/>
        </w:rPr>
        <w:t>评</w:t>
      </w:r>
      <w:r>
        <w:rPr>
          <w:rFonts w:ascii="宋体" w:hAnsi="宋体" w:cs="宋体" w:eastAsia="宋体" w:hint="default"/>
          <w:spacing w:val="3"/>
        </w:rPr>
        <w:t>价</w:t>
      </w:r>
      <w:r>
        <w:rPr>
          <w:spacing w:val="3"/>
        </w:rPr>
        <w:t>报告</w:t>
      </w:r>
      <w:r>
        <w:rPr>
          <w:rFonts w:ascii="宋体" w:hAnsi="宋体" w:cs="宋体" w:eastAsia="宋体" w:hint="default"/>
          <w:spacing w:val="3"/>
        </w:rPr>
        <w:t>、</w:t>
      </w:r>
      <w:r>
        <w:rPr>
          <w:spacing w:val="3"/>
        </w:rPr>
        <w:t>董事会</w:t>
      </w:r>
      <w:r>
        <w:rPr>
          <w:rFonts w:ascii="宋体" w:hAnsi="宋体" w:cs="宋体" w:eastAsia="宋体" w:hint="default"/>
          <w:spacing w:val="3"/>
        </w:rPr>
        <w:t>审</w:t>
      </w:r>
      <w:r>
        <w:rPr>
          <w:rFonts w:ascii="宋体" w:hAnsi="宋体" w:cs="宋体" w:eastAsia="宋体" w:hint="default"/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委</w:t>
      </w:r>
      <w:r>
        <w:rPr>
          <w:rFonts w:ascii="宋体" w:hAnsi="宋体" w:cs="宋体" w:eastAsia="宋体" w:hint="default"/>
          <w:spacing w:val="3"/>
        </w:rPr>
        <w:t>员</w:t>
      </w:r>
      <w:r>
        <w:rPr>
          <w:spacing w:val="3"/>
        </w:rPr>
        <w:t>会</w:t>
      </w:r>
      <w:r>
        <w:rPr>
          <w:rFonts w:ascii="宋体" w:hAnsi="宋体" w:cs="宋体" w:eastAsia="宋体" w:hint="default"/>
          <w:spacing w:val="3"/>
        </w:rPr>
        <w:t>履</w:t>
      </w:r>
      <w:r>
        <w:rPr>
          <w:rFonts w:ascii="宋体" w:hAnsi="宋体" w:cs="宋体" w:eastAsia="宋体" w:hint="default"/>
          <w:spacing w:val="3"/>
        </w:rPr>
        <w:t>职</w:t>
      </w:r>
      <w:r>
        <w:rPr>
          <w:rFonts w:ascii="宋体" w:hAnsi="宋体" w:cs="宋体" w:eastAsia="宋体" w:hint="default"/>
          <w:spacing w:val="3"/>
        </w:rPr>
        <w:t>情况</w:t>
      </w:r>
      <w:r>
        <w:rPr>
          <w:spacing w:val="3"/>
        </w:rPr>
        <w:t>报告</w:t>
      </w:r>
      <w:r>
        <w:rPr>
          <w:rFonts w:ascii="宋体" w:hAnsi="宋体" w:cs="宋体" w:eastAsia="宋体" w:hint="default"/>
          <w:spacing w:val="3"/>
        </w:rPr>
        <w:t>暨</w:t>
      </w:r>
      <w:r>
        <w:rPr>
          <w:rFonts w:ascii="宋体" w:hAnsi="宋体" w:cs="宋体" w:eastAsia="宋体" w:hint="default"/>
          <w:spacing w:val="3"/>
        </w:rPr>
        <w:t>关于</w:t>
      </w:r>
      <w:r>
        <w:rPr>
          <w:spacing w:val="3"/>
        </w:rPr>
        <w:t>会</w:t>
      </w:r>
      <w:r>
        <w:rPr>
          <w:rFonts w:ascii="宋体" w:hAnsi="宋体" w:cs="宋体" w:eastAsia="宋体" w:hint="default"/>
          <w:spacing w:val="3"/>
        </w:rPr>
        <w:t>计师</w:t>
      </w:r>
      <w:r>
        <w:rPr>
          <w:spacing w:val="3"/>
        </w:rPr>
        <w:t>事务</w:t>
      </w:r>
      <w:r>
        <w:rPr>
          <w:rFonts w:ascii="宋体" w:hAnsi="宋体" w:cs="宋体" w:eastAsia="宋体" w:hint="default"/>
          <w:spacing w:val="3"/>
        </w:rPr>
        <w:t>所</w:t>
      </w:r>
    </w:p>
    <w:p>
      <w:pPr>
        <w:pStyle w:val="BodyText"/>
        <w:spacing w:line="240" w:lineRule="auto" w:before="3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/>
        <w:t>报告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提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交</w:t>
      </w:r>
      <w:r>
        <w:rPr/>
        <w:t>董事会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关于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/>
        <w:t>报告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置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、执业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胜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致，在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恪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准则，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/>
        <w:t>地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计任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 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和现金流量，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/>
        <w:t>的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1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从</w:t>
      </w:r>
      <w:r>
        <w:rPr/>
        <w:t>事证券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货货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关业</w:t>
      </w:r>
      <w:r>
        <w:rPr/>
        <w:t>务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业 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连续</w:t>
      </w:r>
      <w:r>
        <w:rPr/>
        <w:t>五年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《中国注册</w:t>
      </w:r>
      <w:r>
        <w:rPr>
          <w:spacing w:val="-81"/>
        </w:rPr>
        <w:t> </w:t>
      </w:r>
      <w:r>
        <w:rPr>
          <w:spacing w:val="-81"/>
        </w:rPr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》的有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委托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况及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请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pStyle w:val="BodyText"/>
        <w:spacing w:line="355" w:lineRule="auto" w:before="117"/>
        <w:ind w:left="628" w:right="41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4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/>
        <w:t>会的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left="147" w:right="113" w:firstLine="480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名董事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 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己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年度公司董事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所</w:t>
      </w:r>
      <w:r>
        <w:rPr/>
        <w:t>披露的</w:t>
      </w:r>
      <w:r>
        <w:rPr>
          <w:rFonts w:ascii="宋体" w:hAnsi="宋体" w:cs="宋体" w:eastAsia="宋体" w:hint="default"/>
        </w:rPr>
        <w:t>薪 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 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对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意见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/>
        <w:t>公司董事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所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中国证监会</w:t>
      </w:r>
      <w:r>
        <w:rPr>
          <w:rFonts w:ascii="宋体" w:hAnsi="宋体" w:cs="宋体" w:eastAsia="宋体" w:hint="default"/>
        </w:rPr>
        <w:t>、</w:t>
      </w:r>
      <w:r>
        <w:rPr/>
        <w:t>深</w:t>
      </w:r>
      <w:r>
        <w:rPr>
          <w:rFonts w:ascii="宋体" w:hAnsi="宋体" w:cs="宋体" w:eastAsia="宋体" w:hint="default"/>
        </w:rPr>
        <w:t>交所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、</w:t>
      </w:r>
      <w:r>
        <w:rPr/>
        <w:t>公司《董事会</w:t>
      </w:r>
      <w:r>
        <w:rPr>
          <w:rFonts w:ascii="宋体" w:hAnsi="宋体" w:cs="宋体" w:eastAsia="宋体" w:hint="default"/>
        </w:rPr>
        <w:t>薪酬</w:t>
      </w:r>
      <w:r>
        <w:rPr/>
        <w:t>与 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对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年度公司董事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 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所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37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内，不在</w:t>
      </w:r>
      <w:r>
        <w:rPr/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管理职</w:t>
      </w:r>
      <w:r>
        <w:rPr/>
        <w:t>务的董事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，不在本</w:t>
      </w:r>
      <w:r>
        <w:rPr/>
        <w:t>公司</w:t>
      </w:r>
      <w:r>
        <w:rPr>
          <w:rFonts w:ascii="宋体" w:hAnsi="宋体" w:cs="宋体" w:eastAsia="宋体" w:hint="default"/>
        </w:rPr>
        <w:t>领取薪酬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 事</w:t>
      </w:r>
      <w:r>
        <w:rPr>
          <w:rFonts w:ascii="宋体" w:hAnsi="宋体" w:cs="宋体" w:eastAsia="宋体" w:hint="default"/>
        </w:rPr>
        <w:t>依据</w:t>
      </w:r>
      <w:r>
        <w:rPr/>
        <w:t>公司</w:t>
      </w:r>
      <w:r>
        <w:rPr>
          <w:spacing w:val="-9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9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/>
        <w:t>的</w:t>
      </w:r>
      <w:r>
        <w:rPr>
          <w:rFonts w:ascii="宋体" w:hAnsi="宋体" w:cs="宋体" w:eastAsia="宋体" w:hint="default"/>
        </w:rPr>
        <w:t>议案</w:t>
      </w:r>
      <w:r>
        <w:rPr/>
        <w:t>》中的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 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领取独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根据</w:t>
      </w:r>
      <w:r>
        <w:rPr/>
        <w:t>公司的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 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/>
        <w:t>与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会的年度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薪酬</w:t>
      </w:r>
      <w:r>
        <w:rPr/>
        <w:t>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实施</w:t>
      </w:r>
      <w:r>
        <w:rPr/>
        <w:t>股</w:t>
      </w:r>
      <w:r>
        <w:rPr>
          <w:rFonts w:ascii="宋体" w:hAnsi="宋体" w:cs="宋体" w:eastAsia="宋体" w:hint="default"/>
        </w:rPr>
        <w:t>权激励。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left="61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（四）内</w:t>
      </w:r>
      <w:r>
        <w:rPr>
          <w:rFonts w:ascii="Microsoft JhengHei" w:hAnsi="Microsoft JhengHei" w:cs="Microsoft JhengHei" w:eastAsia="Microsoft JhengHei" w:hint="default"/>
        </w:rPr>
        <w:t>幕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</w:rPr>
        <w:t>知</w:t>
      </w:r>
      <w:r>
        <w:rPr>
          <w:rFonts w:ascii="Microsoft JhengHei" w:hAnsi="Microsoft JhengHei" w:cs="Microsoft JhengHei" w:eastAsia="Microsoft JhengHei" w:hint="default"/>
        </w:rPr>
        <w:t>情</w:t>
      </w:r>
      <w:r>
        <w:rPr/>
        <w:t>人管理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0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高</w:t>
      </w:r>
      <w:r>
        <w:rPr/>
        <w:t>度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行。为规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  <w:spacing w:val="-6"/>
        </w:rPr>
        <w:t>为，加</w:t>
      </w:r>
      <w:r>
        <w:rPr>
          <w:rFonts w:ascii="宋体" w:hAnsi="宋体" w:cs="宋体" w:eastAsia="宋体" w:hint="default"/>
          <w:spacing w:val="-6"/>
        </w:rPr>
        <w:t>强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幕</w:t>
      </w:r>
      <w:r>
        <w:rPr>
          <w:spacing w:val="-6"/>
        </w:rPr>
        <w:t>信息</w:t>
      </w:r>
      <w:r>
        <w:rPr>
          <w:rFonts w:ascii="宋体" w:hAnsi="宋体" w:cs="宋体" w:eastAsia="宋体" w:hint="default"/>
          <w:spacing w:val="-6"/>
        </w:rPr>
        <w:t>保</w:t>
      </w:r>
      <w:r>
        <w:rPr>
          <w:rFonts w:ascii="宋体" w:hAnsi="宋体" w:cs="宋体" w:eastAsia="宋体" w:hint="default"/>
          <w:spacing w:val="-6"/>
        </w:rPr>
        <w:t>密</w:t>
      </w:r>
      <w:r>
        <w:rPr>
          <w:rFonts w:ascii="宋体" w:hAnsi="宋体" w:cs="宋体" w:eastAsia="宋体" w:hint="default"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维护</w:t>
      </w:r>
      <w:r>
        <w:rPr>
          <w:spacing w:val="-6"/>
        </w:rPr>
        <w:t>信息披露的公</w:t>
      </w:r>
      <w:r>
        <w:rPr>
          <w:rFonts w:ascii="宋体" w:hAnsi="宋体" w:cs="宋体" w:eastAsia="宋体" w:hint="default"/>
          <w:spacing w:val="-6"/>
        </w:rPr>
        <w:t>平原则，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根据</w:t>
      </w:r>
      <w:r>
        <w:rPr>
          <w:spacing w:val="-6"/>
        </w:rPr>
        <w:t>《公司法》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《证券</w:t>
      </w:r>
      <w:r>
        <w:rPr>
          <w:spacing w:val="-85"/>
        </w:rPr>
        <w:t> </w:t>
      </w:r>
      <w:r>
        <w:rPr>
          <w:spacing w:val="-14"/>
        </w:rPr>
        <w:t>法》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上</w:t>
      </w:r>
      <w:r>
        <w:rPr>
          <w:spacing w:val="-14"/>
        </w:rPr>
        <w:t>市公司信息披露</w:t>
      </w:r>
      <w:r>
        <w:rPr>
          <w:rFonts w:ascii="宋体" w:hAnsi="宋体" w:cs="宋体" w:eastAsia="宋体" w:hint="default"/>
          <w:spacing w:val="-14"/>
        </w:rPr>
        <w:t>管理</w:t>
      </w:r>
      <w:r>
        <w:rPr>
          <w:spacing w:val="-14"/>
        </w:rPr>
        <w:t>办法》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《深圳证券</w:t>
      </w:r>
      <w:r>
        <w:rPr>
          <w:rFonts w:ascii="宋体" w:hAnsi="宋体" w:cs="宋体" w:eastAsia="宋体" w:hint="default"/>
          <w:spacing w:val="-14"/>
        </w:rPr>
        <w:t>交易所</w:t>
      </w:r>
      <w:r>
        <w:rPr>
          <w:spacing w:val="-14"/>
        </w:rPr>
        <w:t>股</w:t>
      </w:r>
      <w:r>
        <w:rPr>
          <w:rFonts w:ascii="宋体" w:hAnsi="宋体" w:cs="宋体" w:eastAsia="宋体" w:hint="default"/>
          <w:spacing w:val="-14"/>
        </w:rPr>
        <w:t>票上</w:t>
      </w:r>
      <w:r>
        <w:rPr>
          <w:spacing w:val="-14"/>
        </w:rPr>
        <w:t>市</w:t>
      </w:r>
      <w:r>
        <w:rPr>
          <w:rFonts w:ascii="宋体" w:hAnsi="宋体" w:cs="宋体" w:eastAsia="宋体" w:hint="default"/>
          <w:spacing w:val="-14"/>
        </w:rPr>
        <w:t>规则</w:t>
      </w:r>
      <w:r>
        <w:rPr>
          <w:spacing w:val="-14"/>
        </w:rPr>
        <w:t>》</w:t>
      </w:r>
      <w:r>
        <w:rPr>
          <w:rFonts w:ascii="宋体" w:hAnsi="宋体" w:cs="宋体" w:eastAsia="宋体" w:hint="default"/>
          <w:spacing w:val="-14"/>
        </w:rPr>
        <w:t>等</w:t>
      </w:r>
      <w:r>
        <w:rPr>
          <w:spacing w:val="-14"/>
        </w:rPr>
        <w:t>有</w:t>
      </w:r>
      <w:r>
        <w:rPr>
          <w:rFonts w:ascii="宋体" w:hAnsi="宋体" w:cs="宋体" w:eastAsia="宋体" w:hint="default"/>
          <w:spacing w:val="-14"/>
        </w:rPr>
        <w:t>关</w:t>
      </w:r>
      <w:r>
        <w:rPr>
          <w:spacing w:val="-14"/>
        </w:rPr>
        <w:t>法</w:t>
      </w:r>
      <w:r>
        <w:rPr>
          <w:rFonts w:ascii="宋体" w:hAnsi="宋体" w:cs="宋体" w:eastAsia="宋体" w:hint="default"/>
          <w:spacing w:val="-14"/>
        </w:rPr>
        <w:t>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法</w:t>
      </w:r>
      <w:r>
        <w:rPr>
          <w:rFonts w:ascii="宋体" w:hAnsi="宋体" w:cs="宋体" w:eastAsia="宋体" w:hint="default"/>
          <w:spacing w:val="-14"/>
        </w:rPr>
        <w:t>规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  <w:spacing w:val="-8"/>
        </w:rPr>
        <w:t>规</w:t>
      </w:r>
      <w:r>
        <w:rPr>
          <w:rFonts w:ascii="宋体" w:hAnsi="宋体" w:cs="宋体" w:eastAsia="宋体" w:hint="default"/>
          <w:spacing w:val="-8"/>
        </w:rPr>
        <w:t>范</w:t>
      </w:r>
      <w:r>
        <w:rPr>
          <w:rFonts w:ascii="宋体" w:hAnsi="宋体" w:cs="宋体" w:eastAsia="宋体" w:hint="default"/>
          <w:spacing w:val="-8"/>
        </w:rPr>
        <w:t>性</w:t>
      </w:r>
      <w:r>
        <w:rPr>
          <w:spacing w:val="-8"/>
        </w:rPr>
        <w:t>文</w:t>
      </w:r>
      <w:r>
        <w:rPr>
          <w:rFonts w:ascii="宋体" w:hAnsi="宋体" w:cs="宋体" w:eastAsia="宋体" w:hint="default"/>
          <w:spacing w:val="-8"/>
        </w:rPr>
        <w:t>件及</w:t>
      </w:r>
      <w:r>
        <w:rPr>
          <w:spacing w:val="-8"/>
        </w:rPr>
        <w:t>公司《</w:t>
      </w:r>
      <w:r>
        <w:rPr>
          <w:rFonts w:ascii="宋体" w:hAnsi="宋体" w:cs="宋体" w:eastAsia="宋体" w:hint="default"/>
          <w:spacing w:val="-8"/>
        </w:rPr>
        <w:t>章</w:t>
      </w:r>
      <w:r>
        <w:rPr>
          <w:rFonts w:ascii="宋体" w:hAnsi="宋体" w:cs="宋体" w:eastAsia="宋体" w:hint="default"/>
          <w:spacing w:val="-8"/>
        </w:rPr>
        <w:t>程</w:t>
      </w:r>
      <w:r>
        <w:rPr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《信息披露事务</w:t>
      </w:r>
      <w:r>
        <w:rPr>
          <w:rFonts w:ascii="宋体" w:hAnsi="宋体" w:cs="宋体" w:eastAsia="宋体" w:hint="default"/>
          <w:spacing w:val="-8"/>
        </w:rPr>
        <w:t>管理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spacing w:val="-8"/>
        </w:rPr>
        <w:t>度》的有</w:t>
      </w:r>
      <w:r>
        <w:rPr>
          <w:rFonts w:ascii="宋体" w:hAnsi="宋体" w:cs="宋体" w:eastAsia="宋体" w:hint="default"/>
          <w:spacing w:val="-8"/>
        </w:rPr>
        <w:t>关</w:t>
      </w:r>
      <w:r>
        <w:rPr>
          <w:rFonts w:ascii="宋体" w:hAnsi="宋体" w:cs="宋体" w:eastAsia="宋体" w:hint="default"/>
          <w:spacing w:val="-8"/>
        </w:rPr>
        <w:t>规</w:t>
      </w:r>
      <w:r>
        <w:rPr>
          <w:spacing w:val="-8"/>
        </w:rPr>
        <w:t>定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并</w:t>
      </w:r>
      <w:r>
        <w:rPr>
          <w:rFonts w:ascii="宋体" w:hAnsi="宋体" w:cs="宋体" w:eastAsia="宋体" w:hint="default"/>
          <w:spacing w:val="-8"/>
        </w:rPr>
        <w:t>结</w:t>
      </w:r>
      <w:r>
        <w:rPr>
          <w:spacing w:val="-8"/>
        </w:rPr>
        <w:t>合公司</w:t>
      </w:r>
      <w:r>
        <w:rPr>
          <w:rFonts w:ascii="宋体" w:hAnsi="宋体" w:cs="宋体" w:eastAsia="宋体" w:hint="default"/>
          <w:spacing w:val="-8"/>
        </w:rPr>
        <w:t>实</w:t>
      </w:r>
      <w:r>
        <w:rPr>
          <w:rFonts w:ascii="宋体" w:hAnsi="宋体" w:cs="宋体" w:eastAsia="宋体" w:hint="default"/>
          <w:spacing w:val="-8"/>
        </w:rPr>
        <w:t>际</w:t>
      </w:r>
      <w:r>
        <w:rPr>
          <w:rFonts w:ascii="宋体" w:hAnsi="宋体" w:cs="宋体" w:eastAsia="宋体" w:hint="default"/>
          <w:spacing w:val="-8"/>
        </w:rPr>
        <w:t>情况，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及内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人的</w:t>
      </w:r>
      <w:r>
        <w:rPr>
          <w:rFonts w:ascii="宋体" w:hAnsi="宋体" w:cs="宋体" w:eastAsia="宋体" w:hint="default"/>
        </w:rPr>
        <w:t>认</w:t>
      </w:r>
      <w:r>
        <w:rPr/>
        <w:t>定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流转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人登</w:t>
      </w:r>
      <w:r>
        <w:rPr>
          <w:rFonts w:ascii="宋体" w:hAnsi="宋体" w:cs="宋体" w:eastAsia="宋体" w:hint="default"/>
        </w:rPr>
        <w:t>记备</w:t>
      </w:r>
      <w:r>
        <w:rPr>
          <w:rFonts w:ascii="宋体" w:hAnsi="宋体" w:cs="宋体" w:eastAsia="宋体" w:hint="default"/>
        </w:rPr>
        <w:t>案程序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pStyle w:val="BodyText"/>
        <w:spacing w:line="355" w:lineRule="auto" w:before="117"/>
        <w:ind w:left="627" w:right="0" w:hanging="480"/>
        <w:jc w:val="left"/>
      </w:pPr>
      <w:r>
        <w:rPr/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人的</w:t>
      </w:r>
      <w:r>
        <w:rPr>
          <w:rFonts w:ascii="宋体" w:hAnsi="宋体" w:cs="宋体" w:eastAsia="宋体" w:hint="default"/>
        </w:rPr>
        <w:t>档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和内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内，本</w:t>
      </w:r>
      <w:r>
        <w:rPr/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，未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影响</w:t>
      </w:r>
      <w:r>
        <w:rPr/>
        <w:t>公司股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敏感</w:t>
      </w:r>
      <w:r>
        <w:rPr/>
        <w:t>信息披露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公司股份的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left="61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）董事会对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责任的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08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公司董事会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制体</w:t>
      </w:r>
      <w:r>
        <w:rPr>
          <w:spacing w:val="-2"/>
        </w:rPr>
        <w:t>系的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全和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全面</w:t>
      </w:r>
      <w:r>
        <w:rPr>
          <w:rFonts w:ascii="宋体" w:hAnsi="宋体" w:cs="宋体" w:eastAsia="宋体" w:hint="default"/>
          <w:spacing w:val="-2"/>
        </w:rPr>
        <w:t>责任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公司董事会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为，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《深圳证券</w:t>
      </w:r>
      <w:r>
        <w:rPr>
          <w:rFonts w:ascii="宋体" w:hAnsi="宋体" w:cs="宋体" w:eastAsia="宋体" w:hint="default"/>
        </w:rPr>
        <w:t>交易所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主板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要求，结</w:t>
      </w:r>
      <w:r>
        <w:rPr/>
        <w:t>合公司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建立了</w:t>
      </w:r>
      <w:r>
        <w:rPr/>
        <w:t>一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的法</w:t>
      </w:r>
      <w:r>
        <w:rPr>
          <w:spacing w:val="-81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全，</w:t>
      </w:r>
      <w:r>
        <w:rPr>
          <w:rFonts w:ascii="宋体" w:hAnsi="宋体" w:cs="宋体" w:eastAsia="宋体" w:hint="default"/>
        </w:rPr>
        <w:t>涵盖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面和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性、</w:t>
      </w:r>
      <w:r>
        <w:rPr/>
        <w:t>合法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/>
        <w:t>地</w:t>
      </w:r>
      <w:r>
        <w:rPr>
          <w:rFonts w:ascii="宋体" w:hAnsi="宋体" w:cs="宋体" w:eastAsia="宋体" w:hint="default"/>
        </w:rPr>
        <w:t>预防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发现和</w:t>
      </w:r>
      <w:r>
        <w:rPr>
          <w:rFonts w:ascii="宋体" w:hAnsi="宋体" w:cs="宋体" w:eastAsia="宋体" w:hint="default"/>
        </w:rPr>
        <w:t>纠正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经营、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中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问</w:t>
      </w:r>
      <w:r>
        <w:rPr>
          <w:rFonts w:ascii="宋体" w:hAnsi="宋体" w:cs="宋体" w:eastAsia="宋体" w:hint="default"/>
          <w:spacing w:val="-2"/>
        </w:rPr>
        <w:t>题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证公司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信息的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性、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性、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15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规和</w:t>
      </w:r>
      <w:r>
        <w:rPr/>
        <w:t>证券监</w:t>
      </w:r>
      <w:r>
        <w:rPr>
          <w:rFonts w:ascii="宋体" w:hAnsi="宋体" w:cs="宋体" w:eastAsia="宋体" w:hint="default"/>
        </w:rPr>
        <w:t>管部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要求，未发现</w:t>
      </w:r>
      <w:r>
        <w:rPr/>
        <w:t>公司</w:t>
      </w:r>
      <w:r>
        <w:rPr>
          <w:rFonts w:ascii="宋体" w:hAnsi="宋体" w:cs="宋体" w:eastAsia="宋体" w:hint="default"/>
        </w:rPr>
        <w:t>存在内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陷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根据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要和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发现</w:t>
      </w:r>
      <w:r>
        <w:rPr/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分发</w:t>
      </w:r>
      <w:r>
        <w:rPr>
          <w:rFonts w:ascii="宋体" w:hAnsi="宋体" w:cs="宋体" w:eastAsia="宋体" w:hint="default"/>
        </w:rPr>
        <w:t>挥</w:t>
      </w:r>
      <w:r>
        <w:rPr/>
        <w:t>董事会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风险防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和规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spacing w:val="-2"/>
        </w:rPr>
        <w:t>平，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/>
        <w:t>合法合</w:t>
      </w:r>
      <w:r>
        <w:rPr>
          <w:rFonts w:ascii="宋体" w:hAnsi="宋体" w:cs="宋体" w:eastAsia="宋体" w:hint="default"/>
        </w:rPr>
        <w:t>规，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好</w:t>
      </w:r>
      <w:r>
        <w:rPr/>
        <w:t>地</w:t>
      </w:r>
      <w:r>
        <w:rPr>
          <w:rFonts w:ascii="宋体" w:hAnsi="宋体" w:cs="宋体" w:eastAsia="宋体" w:hint="default"/>
        </w:rPr>
        <w:t>回</w:t>
      </w:r>
      <w:r>
        <w:rPr/>
        <w:t>报广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left="61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利润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2"/>
        <w:ind w:left="628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95"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、</w:t>
      </w:r>
      <w:r>
        <w:rPr>
          <w:rFonts w:ascii="Arial" w:hAnsi="Arial" w:cs="Arial" w:eastAsia="Arial" w:hint="default"/>
          <w:b/>
          <w:bCs/>
          <w:w w:val="95"/>
          <w:sz w:val="24"/>
          <w:szCs w:val="24"/>
        </w:rPr>
        <w:t>2010   </w:t>
      </w:r>
      <w:r>
        <w:rPr>
          <w:rFonts w:ascii="Arial" w:hAnsi="Arial" w:cs="Arial" w:eastAsia="Arial" w:hint="default"/>
          <w:b/>
          <w:bCs/>
          <w:spacing w:val="29"/>
          <w:w w:val="95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年度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配预案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或资本公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积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转增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股本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预案</w:t>
      </w:r>
      <w:r>
        <w:rPr>
          <w:rFonts w:ascii="宋体" w:hAnsi="宋体" w:cs="宋体" w:eastAsia="宋体" w:hint="default"/>
          <w:w w:val="95"/>
          <w:sz w:val="24"/>
          <w:szCs w:val="24"/>
        </w:rPr>
        <w:t> </w:t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实现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366.67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/>
        <w:t>股东</w:t>
      </w:r>
      <w:r>
        <w:rPr>
          <w:rFonts w:ascii="宋体" w:hAnsi="宋体" w:cs="宋体" w:eastAsia="宋体" w:hint="default"/>
        </w:rPr>
        <w:t>分配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-27,694.17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定：</w:t>
      </w:r>
      <w:r>
        <w:rPr>
          <w:rFonts w:ascii="宋体" w:hAnsi="宋体" w:cs="宋体" w:eastAsia="宋体" w:hint="default"/>
          <w:spacing w:val="-3"/>
        </w:rPr>
        <w:t>鉴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spacing w:val="-75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5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/>
        <w:t>股东</w:t>
      </w:r>
      <w:r>
        <w:rPr>
          <w:rFonts w:ascii="宋体" w:hAnsi="宋体" w:cs="宋体" w:eastAsia="宋体" w:hint="default"/>
        </w:rPr>
        <w:t>分配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，本</w:t>
      </w:r>
      <w:r>
        <w:rPr/>
        <w:t>年度</w:t>
      </w:r>
      <w:r>
        <w:rPr>
          <w:rFonts w:ascii="宋体" w:hAnsi="宋体" w:cs="宋体" w:eastAsia="宋体" w:hint="default"/>
        </w:rPr>
        <w:t>实现 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分配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7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 </w:t>
      </w:r>
      <w:r>
        <w:rPr>
          <w:rFonts w:ascii="宋体" w:hAnsi="宋体" w:cs="宋体" w:eastAsia="宋体" w:hint="default"/>
          <w:spacing w:val="-3"/>
        </w:rPr>
        <w:t>配，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积金转增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本。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上利润</w:t>
      </w:r>
      <w:r>
        <w:rPr>
          <w:rFonts w:ascii="宋体" w:hAnsi="宋体" w:cs="宋体" w:eastAsia="宋体" w:hint="default"/>
          <w:spacing w:val="-3"/>
        </w:rPr>
        <w:t>分配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须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公司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17" w:firstLine="480"/>
        <w:jc w:val="both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/>
        <w:t>表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同意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7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分配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spacing w:val="-3"/>
        </w:rPr>
        <w:t>合《公</w:t>
      </w:r>
      <w:r>
        <w:rPr/>
        <w:t> 司法》</w:t>
      </w:r>
      <w:r>
        <w:rPr>
          <w:rFonts w:ascii="宋体" w:hAnsi="宋体" w:cs="宋体" w:eastAsia="宋体" w:hint="default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情况，</w:t>
      </w:r>
      <w:r>
        <w:rPr/>
        <w:t>有</w:t>
      </w:r>
      <w:r>
        <w:rPr>
          <w:rFonts w:ascii="宋体" w:hAnsi="宋体" w:cs="宋体" w:eastAsia="宋体" w:hint="default"/>
        </w:rPr>
        <w:t>利于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长</w:t>
      </w:r>
      <w:r>
        <w:rPr>
          <w:rFonts w:ascii="宋体" w:hAnsi="宋体" w:cs="宋体" w:eastAsia="宋体" w:hint="default"/>
          <w:spacing w:val="-8"/>
        </w:rPr>
        <w:t>远</w:t>
      </w:r>
      <w:r>
        <w:rPr>
          <w:rFonts w:ascii="宋体" w:hAnsi="宋体" w:cs="宋体" w:eastAsia="宋体" w:hint="default"/>
          <w:spacing w:val="-8"/>
        </w:rPr>
        <w:t>发</w:t>
      </w:r>
      <w:r>
        <w:rPr>
          <w:rFonts w:ascii="宋体" w:hAnsi="宋体" w:cs="宋体" w:eastAsia="宋体" w:hint="default"/>
          <w:spacing w:val="-8"/>
        </w:rPr>
        <w:t>展</w:t>
      </w:r>
      <w:r>
        <w:rPr>
          <w:rFonts w:ascii="宋体" w:hAnsi="宋体" w:cs="宋体" w:eastAsia="宋体" w:hint="default"/>
          <w:spacing w:val="-8"/>
        </w:rPr>
        <w:t>，未</w:t>
      </w:r>
      <w:r>
        <w:rPr>
          <w:rFonts w:ascii="宋体" w:hAnsi="宋体" w:cs="宋体" w:eastAsia="宋体" w:hint="default"/>
          <w:spacing w:val="-8"/>
        </w:rPr>
        <w:t>损</w:t>
      </w:r>
      <w:r>
        <w:rPr>
          <w:rFonts w:ascii="宋体" w:hAnsi="宋体" w:cs="宋体" w:eastAsia="宋体" w:hint="default"/>
          <w:spacing w:val="-8"/>
        </w:rPr>
        <w:t>害</w:t>
      </w:r>
      <w:r>
        <w:rPr>
          <w:spacing w:val="-8"/>
        </w:rPr>
        <w:t>广</w:t>
      </w:r>
      <w:r>
        <w:rPr>
          <w:rFonts w:ascii="宋体" w:hAnsi="宋体" w:cs="宋体" w:eastAsia="宋体" w:hint="default"/>
          <w:spacing w:val="-8"/>
        </w:rPr>
        <w:t>大</w:t>
      </w:r>
      <w:r>
        <w:rPr>
          <w:spacing w:val="-8"/>
        </w:rPr>
        <w:t>股东</w:t>
      </w:r>
      <w:r>
        <w:rPr>
          <w:rFonts w:ascii="宋体" w:hAnsi="宋体" w:cs="宋体" w:eastAsia="宋体" w:hint="default"/>
          <w:spacing w:val="-8"/>
        </w:rPr>
        <w:t>利益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同意</w:t>
      </w:r>
      <w:r>
        <w:rPr>
          <w:rFonts w:ascii="宋体" w:hAnsi="宋体" w:cs="宋体" w:eastAsia="宋体" w:hint="default"/>
          <w:spacing w:val="-8"/>
        </w:rPr>
        <w:t>将</w:t>
      </w:r>
      <w:r>
        <w:rPr>
          <w:rFonts w:ascii="宋体" w:hAnsi="宋体" w:cs="宋体" w:eastAsia="宋体" w:hint="default"/>
          <w:spacing w:val="-8"/>
        </w:rPr>
        <w:t>该</w:t>
      </w:r>
      <w:r>
        <w:rPr>
          <w:rFonts w:ascii="宋体" w:hAnsi="宋体" w:cs="宋体" w:eastAsia="宋体" w:hint="default"/>
          <w:spacing w:val="-8"/>
        </w:rPr>
        <w:t>预</w:t>
      </w:r>
      <w:r>
        <w:rPr>
          <w:rFonts w:ascii="宋体" w:hAnsi="宋体" w:cs="宋体" w:eastAsia="宋体" w:hint="default"/>
          <w:spacing w:val="-8"/>
        </w:rPr>
        <w:t>案</w:t>
      </w:r>
      <w:r>
        <w:rPr>
          <w:rFonts w:ascii="宋体" w:hAnsi="宋体" w:cs="宋体" w:eastAsia="宋体" w:hint="default"/>
          <w:spacing w:val="-8"/>
        </w:rPr>
        <w:t>提</w:t>
      </w:r>
      <w:r>
        <w:rPr>
          <w:rFonts w:ascii="宋体" w:hAnsi="宋体" w:cs="宋体" w:eastAsia="宋体" w:hint="default"/>
          <w:spacing w:val="-8"/>
        </w:rPr>
        <w:t>交</w:t>
      </w:r>
      <w:r>
        <w:rPr>
          <w:spacing w:val="-8"/>
        </w:rPr>
        <w:t>公司</w:t>
      </w:r>
      <w:r>
        <w:rPr/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spacing w:val="-11"/>
        </w:rPr>
        <w:t>年度股东</w:t>
      </w:r>
      <w:r>
        <w:rPr>
          <w:rFonts w:ascii="宋体" w:hAnsi="宋体" w:cs="宋体" w:eastAsia="宋体" w:hint="default"/>
          <w:spacing w:val="-11"/>
        </w:rPr>
        <w:t>大</w:t>
      </w:r>
      <w:r>
        <w:rPr>
          <w:spacing w:val="-11"/>
        </w:rPr>
        <w:t>会</w:t>
      </w:r>
      <w:r>
        <w:rPr>
          <w:rFonts w:ascii="宋体" w:hAnsi="宋体" w:cs="宋体" w:eastAsia="宋体" w:hint="default"/>
          <w:spacing w:val="-11"/>
        </w:rPr>
        <w:t>进</w:t>
      </w:r>
      <w:r>
        <w:rPr>
          <w:rFonts w:ascii="宋体" w:hAnsi="宋体" w:cs="宋体" w:eastAsia="宋体" w:hint="default"/>
          <w:spacing w:val="-11"/>
        </w:rPr>
        <w:t>行</w:t>
      </w:r>
      <w:r>
        <w:rPr>
          <w:rFonts w:ascii="宋体" w:hAnsi="宋体" w:cs="宋体" w:eastAsia="宋体" w:hint="default"/>
          <w:spacing w:val="-11"/>
        </w:rPr>
        <w:t>审</w:t>
      </w:r>
      <w:r>
        <w:rPr>
          <w:rFonts w:ascii="宋体" w:hAnsi="宋体" w:cs="宋体" w:eastAsia="宋体" w:hint="default"/>
          <w:spacing w:val="-11"/>
        </w:rPr>
        <w:t>议</w:t>
      </w:r>
      <w:r>
        <w:rPr>
          <w:rFonts w:ascii="宋体" w:hAnsi="宋体" w:cs="宋体" w:eastAsia="宋体" w:hint="default"/>
          <w:spacing w:val="-11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38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最</w:t>
      </w:r>
      <w:r>
        <w:rPr>
          <w:rFonts w:ascii="Microsoft JhengHei" w:hAnsi="Microsoft JhengHei" w:cs="Microsoft JhengHei" w:eastAsia="Microsoft JhengHei" w:hint="default"/>
        </w:rPr>
        <w:t>近三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红</w:t>
      </w:r>
      <w:r>
        <w:rPr>
          <w:rFonts w:ascii="Microsoft JhengHei" w:hAnsi="Microsoft JhengHei" w:cs="Microsoft JhengHei" w:eastAsia="Microsoft JhengHei" w:hint="default"/>
        </w:rPr>
        <w:t>情况表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35"/>
        <w:ind w:left="0" w:right="87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after="0"/>
        <w:jc w:val="righ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080" w:bottom="1020" w:left="1100" w:right="10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2309"/>
        <w:gridCol w:w="2731"/>
        <w:gridCol w:w="2626"/>
      </w:tblGrid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5"/>
              <w:ind w:left="47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5"/>
              <w:ind w:left="24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含税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84" w:lineRule="exact"/>
              <w:ind w:right="95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并报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表中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归属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spacing w:val="-3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right="95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市公司股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84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并报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表中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归属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市公司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比率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8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2009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-7,952,820.94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2008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187,854.91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2007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3,344,720.24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  <w:tr>
        <w:trPr>
          <w:trHeight w:val="830" w:hRule="exact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近三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计现金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pacing w:val="3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4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均净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（</w:t>
            </w:r>
            <w:r>
              <w:rPr>
                <w:rFonts w:ascii="Arial" w:hAnsi="Arial" w:cs="Arial" w:eastAsia="Arial" w:hint="default"/>
                <w:b/>
                <w:bCs/>
                <w:sz w:val="21"/>
                <w:szCs w:val="21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right="31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</w:tbl>
    <w:p>
      <w:pPr>
        <w:pStyle w:val="BodyText"/>
        <w:spacing w:line="269" w:lineRule="exact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left="70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）信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刊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709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变更</w:t>
      </w:r>
      <w:r>
        <w:rPr/>
        <w:t>选定的信息披露报纸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left="70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）其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报告事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191" w:firstLine="480"/>
        <w:jc w:val="both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根据</w:t>
      </w:r>
      <w:r>
        <w:rPr/>
        <w:t>中国证监会</w:t>
      </w:r>
      <w:r>
        <w:rPr>
          <w:rFonts w:ascii="宋体" w:hAnsi="宋体" w:cs="宋体" w:eastAsia="宋体" w:hint="default"/>
        </w:rPr>
        <w:t>、</w:t>
      </w:r>
      <w:r>
        <w:rPr/>
        <w:t>国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委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</w:t>
      </w:r>
      <w:r>
        <w:rPr/>
        <w:t>市公司与</w:t>
      </w:r>
      <w:r>
        <w:rPr>
          <w:rFonts w:ascii="宋体" w:hAnsi="宋体" w:cs="宋体" w:eastAsia="宋体" w:hint="default"/>
        </w:rPr>
        <w:t>关</w:t>
      </w:r>
      <w:r>
        <w:rPr/>
        <w:t>联 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往</w:t>
      </w:r>
      <w:r>
        <w:rPr>
          <w:rFonts w:ascii="宋体" w:hAnsi="宋体" w:cs="宋体" w:eastAsia="宋体" w:hint="default"/>
          <w:spacing w:val="-6"/>
        </w:rPr>
        <w:t>来</w:t>
      </w:r>
      <w:r>
        <w:rPr>
          <w:rFonts w:ascii="宋体" w:hAnsi="宋体" w:cs="宋体" w:eastAsia="宋体" w:hint="default"/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spacing w:val="-6"/>
        </w:rPr>
        <w:t>市公司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rFonts w:ascii="宋体" w:hAnsi="宋体" w:cs="宋体" w:eastAsia="宋体" w:hint="default"/>
          <w:spacing w:val="-6"/>
        </w:rPr>
        <w:t>担保</w:t>
      </w:r>
      <w:r>
        <w:rPr>
          <w:rFonts w:ascii="宋体" w:hAnsi="宋体" w:cs="宋体" w:eastAsia="宋体" w:hint="default"/>
          <w:spacing w:val="-6"/>
        </w:rPr>
        <w:t>若</w:t>
      </w:r>
      <w:r>
        <w:rPr>
          <w:rFonts w:ascii="宋体" w:hAnsi="宋体" w:cs="宋体" w:eastAsia="宋体" w:hint="default"/>
          <w:spacing w:val="-6"/>
        </w:rPr>
        <w:t>干</w:t>
      </w:r>
      <w:r>
        <w:rPr>
          <w:rFonts w:ascii="宋体" w:hAnsi="宋体" w:cs="宋体" w:eastAsia="宋体" w:hint="default"/>
          <w:spacing w:val="-6"/>
        </w:rPr>
        <w:t>问</w:t>
      </w:r>
      <w:r>
        <w:rPr>
          <w:rFonts w:ascii="宋体" w:hAnsi="宋体" w:cs="宋体" w:eastAsia="宋体" w:hint="default"/>
          <w:spacing w:val="-6"/>
        </w:rPr>
        <w:t>题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通知</w:t>
      </w:r>
      <w:r>
        <w:rPr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《中国证监会中国</w:t>
      </w:r>
      <w:r>
        <w:rPr>
          <w:rFonts w:ascii="宋体" w:hAnsi="宋体" w:cs="宋体" w:eastAsia="宋体" w:hint="default"/>
          <w:spacing w:val="-6"/>
        </w:rPr>
        <w:t>银</w:t>
      </w:r>
      <w:r>
        <w:rPr>
          <w:spacing w:val="-6"/>
        </w:rPr>
        <w:t>监会</w:t>
      </w:r>
      <w:r>
        <w:rPr>
          <w:rFonts w:ascii="宋体" w:hAnsi="宋体" w:cs="宋体" w:eastAsia="宋体" w:hint="default"/>
          <w:spacing w:val="-6"/>
        </w:rPr>
        <w:t>关于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范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spacing w:val="-6"/>
        </w:rPr>
        <w:t>市</w:t>
      </w:r>
      <w:r>
        <w:rPr/>
        <w:t> 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行为</w:t>
      </w:r>
      <w:r>
        <w:rPr/>
        <w:t>的</w:t>
      </w:r>
      <w:r>
        <w:rPr>
          <w:rFonts w:ascii="宋体" w:hAnsi="宋体" w:cs="宋体" w:eastAsia="宋体" w:hint="default"/>
        </w:rPr>
        <w:t>通知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2010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股股东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其他关</w:t>
      </w:r>
      <w:r>
        <w:rPr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说明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具体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容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26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《证券时报》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/>
        <w:t>（</w:t>
      </w:r>
      <w:r>
        <w:rPr>
          <w:rFonts w:ascii="宋体" w:hAnsi="宋体" w:cs="宋体" w:eastAsia="宋体" w:hint="default"/>
        </w:rPr>
      </w:r>
      <w:hyperlink r:id="rId8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</w:t>
      </w:r>
      <w:r>
        <w:rPr>
          <w:rFonts w:ascii="宋体" w:hAnsi="宋体" w:cs="宋体" w:eastAsia="宋体" w:hint="default"/>
        </w:rPr>
        <w:t>上</w:t>
      </w:r>
      <w:r>
        <w:rPr/>
        <w:t>披露的《</w:t>
      </w:r>
      <w:r>
        <w:rPr>
          <w:rFonts w:ascii="宋体" w:hAnsi="宋体" w:cs="宋体" w:eastAsia="宋体" w:hint="default"/>
        </w:rPr>
        <w:t>关于</w:t>
      </w:r>
      <w:r>
        <w:rPr/>
        <w:t>深圳市太 </w:t>
      </w:r>
      <w:r>
        <w:rPr>
          <w:spacing w:val="-4"/>
        </w:rPr>
        <w:t>光电信股份有限公司</w:t>
      </w:r>
      <w:r>
        <w:rPr>
          <w:rFonts w:ascii="宋体" w:hAnsi="宋体" w:cs="宋体" w:eastAsia="宋体" w:hint="default"/>
          <w:spacing w:val="-4"/>
        </w:rPr>
        <w:t>2010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其他关</w:t>
      </w:r>
      <w:r>
        <w:rPr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说明</w:t>
      </w:r>
      <w:r>
        <w:rPr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355" w:lineRule="auto" w:before="38"/>
        <w:ind w:left="627" w:right="8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left="147"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根据</w:t>
      </w:r>
      <w:r>
        <w:rPr>
          <w:spacing w:val="-1"/>
        </w:rPr>
        <w:t>中国证监会《</w:t>
      </w:r>
      <w:r>
        <w:rPr>
          <w:rFonts w:ascii="宋体" w:hAnsi="宋体" w:cs="宋体" w:eastAsia="宋体" w:hint="default"/>
          <w:spacing w:val="-1"/>
        </w:rPr>
        <w:t>关于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市公司与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市公司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担保</w:t>
      </w:r>
      <w:r>
        <w:rPr>
          <w:rFonts w:ascii="宋体" w:hAnsi="宋体" w:cs="宋体" w:eastAsia="宋体" w:hint="default"/>
          <w:spacing w:val="-1"/>
        </w:rPr>
        <w:t>若</w:t>
      </w:r>
      <w:r>
        <w:rPr>
          <w:rFonts w:ascii="宋体" w:hAnsi="宋体" w:cs="宋体" w:eastAsia="宋体" w:hint="default"/>
          <w:spacing w:val="-1"/>
        </w:rPr>
        <w:t>干</w:t>
      </w:r>
      <w:r>
        <w:rPr>
          <w:rFonts w:ascii="宋体" w:hAnsi="宋体" w:cs="宋体" w:eastAsia="宋体" w:hint="default"/>
          <w:spacing w:val="-1"/>
        </w:rPr>
        <w:t>问</w:t>
      </w:r>
      <w:r>
        <w:rPr>
          <w:rFonts w:ascii="宋体" w:hAnsi="宋体" w:cs="宋体" w:eastAsia="宋体" w:hint="default"/>
          <w:spacing w:val="-1"/>
        </w:rPr>
        <w:t>题</w:t>
      </w:r>
      <w:r>
        <w:rPr>
          <w:rFonts w:ascii="宋体" w:hAnsi="宋体" w:cs="宋体" w:eastAsia="宋体" w:hint="default"/>
        </w:rPr>
        <w:t> 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通知</w:t>
      </w:r>
      <w:r>
        <w:rPr>
          <w:spacing w:val="-7"/>
        </w:rPr>
        <w:t>》（证监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[2003]56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1"/>
        </w:rPr>
        <w:t>号</w:t>
      </w:r>
      <w:r>
        <w:rPr>
          <w:spacing w:val="1"/>
        </w:rPr>
        <w:t>）</w:t>
      </w:r>
      <w:r>
        <w:rPr>
          <w:rFonts w:ascii="宋体" w:hAnsi="宋体" w:cs="宋体" w:eastAsia="宋体" w:hint="default"/>
          <w:spacing w:val="1"/>
        </w:rPr>
        <w:t>及</w:t>
      </w:r>
      <w:r>
        <w:rPr>
          <w:spacing w:val="1"/>
        </w:rPr>
        <w:t>《公司</w:t>
      </w:r>
      <w:r>
        <w:rPr>
          <w:rFonts w:ascii="宋体" w:hAnsi="宋体" w:cs="宋体" w:eastAsia="宋体" w:hint="default"/>
          <w:spacing w:val="1"/>
        </w:rPr>
        <w:t>章</w:t>
      </w:r>
      <w:r>
        <w:rPr>
          <w:rFonts w:ascii="宋体" w:hAnsi="宋体" w:cs="宋体" w:eastAsia="宋体" w:hint="default"/>
          <w:spacing w:val="1"/>
        </w:rPr>
        <w:t>程</w:t>
      </w:r>
      <w:r>
        <w:rPr>
          <w:spacing w:val="1"/>
        </w:rPr>
        <w:t>》的有</w:t>
      </w:r>
      <w:r>
        <w:rPr>
          <w:rFonts w:ascii="宋体" w:hAnsi="宋体" w:cs="宋体" w:eastAsia="宋体" w:hint="default"/>
          <w:spacing w:val="1"/>
        </w:rPr>
        <w:t>关</w:t>
      </w:r>
      <w:r>
        <w:rPr>
          <w:rFonts w:ascii="宋体" w:hAnsi="宋体" w:cs="宋体" w:eastAsia="宋体" w:hint="default"/>
          <w:spacing w:val="1"/>
        </w:rPr>
        <w:t>规</w:t>
      </w:r>
      <w:r>
        <w:rPr>
          <w:spacing w:val="1"/>
        </w:rPr>
        <w:t>定</w:t>
      </w:r>
      <w:r>
        <w:rPr>
          <w:rFonts w:ascii="宋体" w:hAnsi="宋体" w:cs="宋体" w:eastAsia="宋体" w:hint="default"/>
          <w:spacing w:val="1"/>
        </w:rPr>
        <w:t>，</w:t>
      </w:r>
      <w:r>
        <w:rPr>
          <w:rFonts w:ascii="宋体" w:hAnsi="宋体" w:cs="宋体" w:eastAsia="宋体" w:hint="default"/>
          <w:spacing w:val="1"/>
        </w:rPr>
        <w:t>作</w:t>
      </w:r>
      <w:r>
        <w:rPr>
          <w:rFonts w:ascii="宋体" w:hAnsi="宋体" w:cs="宋体" w:eastAsia="宋体" w:hint="default"/>
          <w:spacing w:val="1"/>
        </w:rPr>
        <w:t>为</w:t>
      </w:r>
      <w:r>
        <w:rPr>
          <w:spacing w:val="1"/>
        </w:rPr>
        <w:t>公司</w:t>
      </w:r>
      <w:r>
        <w:rPr>
          <w:rFonts w:ascii="宋体" w:hAnsi="宋体" w:cs="宋体" w:eastAsia="宋体" w:hint="default"/>
          <w:spacing w:val="1"/>
        </w:rPr>
        <w:t>独</w:t>
      </w:r>
      <w:r>
        <w:rPr>
          <w:rFonts w:ascii="宋体" w:hAnsi="宋体" w:cs="宋体" w:eastAsia="宋体" w:hint="default"/>
          <w:spacing w:val="1"/>
        </w:rPr>
        <w:t>立</w:t>
      </w:r>
      <w:r>
        <w:rPr>
          <w:spacing w:val="1"/>
        </w:rPr>
        <w:t>董事</w:t>
      </w:r>
      <w:r>
        <w:rPr>
          <w:rFonts w:ascii="宋体" w:hAnsi="宋体" w:cs="宋体" w:eastAsia="宋体" w:hint="default"/>
          <w:spacing w:val="1"/>
        </w:rPr>
        <w:t>，</w:t>
      </w:r>
      <w:r>
        <w:rPr>
          <w:rFonts w:ascii="宋体" w:hAnsi="宋体" w:cs="宋体" w:eastAsia="宋体" w:hint="default"/>
          <w:spacing w:val="1"/>
        </w:rPr>
        <w:t>我</w:t>
      </w:r>
      <w:r>
        <w:rPr>
          <w:rFonts w:ascii="宋体" w:hAnsi="宋体" w:cs="宋体" w:eastAsia="宋体" w:hint="default"/>
          <w:spacing w:val="1"/>
        </w:rPr>
        <w:t>们</w:t>
      </w:r>
      <w:r>
        <w:rPr>
          <w:rFonts w:ascii="宋体" w:hAnsi="宋体" w:cs="宋体" w:eastAsia="宋体" w:hint="default"/>
          <w:spacing w:val="1"/>
        </w:rPr>
        <w:t>基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的</w:t>
      </w:r>
      <w:r>
        <w:rPr>
          <w:rFonts w:ascii="宋体" w:hAnsi="宋体" w:cs="宋体" w:eastAsia="宋体" w:hint="default"/>
        </w:rPr>
        <w:t>立</w:t>
      </w:r>
      <w:r>
        <w:rPr/>
        <w:t>场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的</w:t>
      </w:r>
      <w:r>
        <w:rPr>
          <w:rFonts w:ascii="宋体" w:hAnsi="宋体" w:cs="宋体" w:eastAsia="宋体" w:hint="default"/>
        </w:rPr>
        <w:t>态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，现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及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遵守</w:t>
      </w:r>
      <w:r>
        <w:rPr/>
        <w:t>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[2003]56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和</w:t>
      </w:r>
      <w:r>
        <w:rPr/>
        <w:t>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[2003]56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《公 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/>
        <w:t>公司的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行为，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，在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spacing w:val="30"/>
        </w:rPr>
        <w:t> </w:t>
      </w:r>
      <w:r>
        <w:rPr>
          <w:rFonts w:ascii="宋体" w:hAnsi="宋体" w:cs="宋体" w:eastAsia="宋体" w:hint="default"/>
        </w:rPr>
        <w:t>50%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、任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非</w:t>
      </w:r>
      <w:r>
        <w:rPr/>
        <w:t>法人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个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制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他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，截止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/>
        <w:t>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能够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遵守</w:t>
      </w:r>
      <w:r>
        <w:rPr>
          <w:spacing w:val="-3"/>
        </w:rPr>
        <w:t>《公司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证监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[2003]56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行为，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355" w:lineRule="auto" w:before="117"/>
        <w:ind w:left="709" w:right="44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外部</w:t>
      </w:r>
      <w:r>
        <w:rPr/>
        <w:t>信息</w:t>
      </w:r>
      <w:r>
        <w:rPr>
          <w:rFonts w:ascii="宋体" w:hAnsi="宋体" w:cs="宋体" w:eastAsia="宋体" w:hint="default"/>
        </w:rPr>
        <w:t>使用</w:t>
      </w:r>
      <w:r>
        <w:rPr/>
        <w:t>人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left="147"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根据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做好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市公司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5"/>
        </w:rPr>
        <w:t>年年度报告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关工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spacing w:val="-5"/>
        </w:rPr>
        <w:t>的公告》（中国证券监</w:t>
      </w:r>
      <w:r>
        <w:rPr>
          <w:rFonts w:ascii="宋体" w:hAnsi="宋体" w:cs="宋体" w:eastAsia="宋体" w:hint="default"/>
          <w:spacing w:val="-5"/>
        </w:rPr>
        <w:t>督</w:t>
      </w:r>
      <w:r>
        <w:rPr>
          <w:rFonts w:ascii="宋体" w:hAnsi="宋体" w:cs="宋体" w:eastAsia="宋体" w:hint="default"/>
          <w:spacing w:val="-5"/>
        </w:rPr>
        <w:t>管理委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员</w:t>
      </w:r>
      <w:r>
        <w:rPr/>
        <w:t>会公告</w:t>
      </w:r>
      <w:r>
        <w:rPr>
          <w:rFonts w:ascii="宋体" w:hAnsi="宋体" w:cs="宋体" w:eastAsia="宋体" w:hint="default"/>
        </w:rPr>
        <w:t>〔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〕</w:t>
      </w:r>
      <w:r>
        <w:rPr>
          <w:rFonts w:ascii="宋体" w:hAnsi="宋体" w:cs="宋体" w:eastAsia="宋体" w:hint="default"/>
        </w:rPr>
        <w:t>34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及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1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外部</w:t>
      </w:r>
      <w:r>
        <w:rPr/>
        <w:t>信息</w:t>
      </w:r>
      <w:r>
        <w:rPr>
          <w:rFonts w:ascii="宋体" w:hAnsi="宋体" w:cs="宋体" w:eastAsia="宋体" w:hint="default"/>
        </w:rPr>
        <w:t>使用 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交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spacing w:val="-5"/>
        </w:rPr>
        <w:t>五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该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涉及</w:t>
      </w:r>
      <w:r>
        <w:rPr>
          <w:rFonts w:ascii="宋体" w:hAnsi="宋体" w:cs="宋体" w:eastAsia="宋体" w:hint="default"/>
          <w:spacing w:val="-5"/>
        </w:rPr>
        <w:t>尚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spacing w:val="-5"/>
        </w:rPr>
        <w:t>信</w:t>
      </w:r>
      <w:r>
        <w:rPr>
          <w:spacing w:val="-108"/>
        </w:rPr>
        <w:t> </w:t>
      </w:r>
      <w:r>
        <w:rPr/>
        <w:t>息的</w:t>
      </w:r>
      <w:r>
        <w:rPr>
          <w:rFonts w:ascii="宋体" w:hAnsi="宋体" w:cs="宋体" w:eastAsia="宋体" w:hint="default"/>
        </w:rPr>
        <w:t>外部</w:t>
      </w:r>
      <w:r>
        <w:rPr/>
        <w:t>报</w:t>
      </w:r>
      <w:r>
        <w:rPr>
          <w:rFonts w:ascii="宋体" w:hAnsi="宋体" w:cs="宋体" w:eastAsia="宋体" w:hint="default"/>
        </w:rPr>
        <w:t>送和</w:t>
      </w:r>
      <w:r>
        <w:rPr>
          <w:rFonts w:ascii="宋体" w:hAnsi="宋体" w:cs="宋体" w:eastAsia="宋体" w:hint="default"/>
        </w:rPr>
        <w:t>使用作</w:t>
      </w:r>
      <w:r>
        <w:rPr>
          <w:rFonts w:ascii="宋体" w:hAnsi="宋体" w:cs="宋体" w:eastAsia="宋体" w:hint="default"/>
        </w:rPr>
        <w:t>出了明</w:t>
      </w:r>
      <w:r>
        <w:rPr>
          <w:rFonts w:ascii="宋体" w:hAnsi="宋体" w:cs="宋体" w:eastAsia="宋体" w:hint="default"/>
        </w:rPr>
        <w:t>确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强对</w:t>
      </w:r>
      <w:r>
        <w:rPr>
          <w:rFonts w:ascii="宋体" w:hAnsi="宋体" w:cs="宋体" w:eastAsia="宋体" w:hint="default"/>
        </w:rPr>
        <w:t>外部</w:t>
      </w:r>
      <w:r>
        <w:rPr>
          <w:rFonts w:ascii="宋体" w:hAnsi="宋体" w:cs="宋体" w:eastAsia="宋体" w:hint="default"/>
        </w:rPr>
        <w:t>单位</w:t>
      </w:r>
      <w:r>
        <w:rPr/>
        <w:t>报</w:t>
      </w:r>
      <w:r>
        <w:rPr>
          <w:rFonts w:ascii="宋体" w:hAnsi="宋体" w:cs="宋体" w:eastAsia="宋体" w:hint="default"/>
        </w:rPr>
        <w:t>送</w:t>
      </w:r>
      <w:r>
        <w:rPr/>
        <w:t>信息的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披露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30"/>
          <w:szCs w:val="30"/>
        </w:rPr>
      </w:pPr>
    </w:p>
    <w:p>
      <w:pPr>
        <w:pStyle w:val="Heading1"/>
        <w:spacing w:line="240" w:lineRule="auto"/>
        <w:ind w:left="8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>
          <w:rFonts w:ascii="Microsoft JhengHei" w:hAnsi="Microsoft JhengHei" w:cs="Microsoft JhengHei" w:eastAsia="Microsoft JhengHei" w:hint="default"/>
        </w:rPr>
        <w:t>、监事会报告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31"/>
          <w:szCs w:val="3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（一）监事会</w:t>
      </w:r>
      <w:r>
        <w:rPr>
          <w:rFonts w:ascii="Microsoft JhengHei" w:hAnsi="Microsoft JhengHei" w:cs="Microsoft JhengHei" w:eastAsia="Microsoft JhengHei" w:hint="default"/>
        </w:rPr>
        <w:t>工作情况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  <w:spacing w:val="-29"/>
        </w:rPr>
        <w:t>，</w:t>
      </w:r>
      <w:r>
        <w:rPr/>
        <w:t>公司监事会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29"/>
        </w:rPr>
        <w:t>照</w:t>
      </w:r>
      <w:r>
        <w:rPr/>
        <w:t>《公司法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《证券法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准则</w:t>
      </w:r>
      <w:r>
        <w:rPr>
          <w:spacing w:val="-29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法</w:t>
      </w:r>
      <w:r>
        <w:rPr>
          <w:rFonts w:ascii="宋体" w:hAnsi="宋体" w:cs="宋体" w:eastAsia="宋体" w:hint="default"/>
        </w:rPr>
        <w:t>规及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日常关</w:t>
      </w:r>
      <w:r>
        <w:rPr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交易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议案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。本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spacing w:val="-5"/>
        </w:rPr>
        <w:t>监事会</w:t>
      </w:r>
      <w:r>
        <w:rPr>
          <w:rFonts w:ascii="宋体" w:hAnsi="宋体" w:cs="宋体" w:eastAsia="宋体" w:hint="default"/>
          <w:spacing w:val="-5"/>
        </w:rPr>
        <w:t>决议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刊</w:t>
      </w:r>
      <w:r>
        <w:rPr>
          <w:spacing w:val="-5"/>
        </w:rPr>
        <w:t>登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年</w:t>
      </w:r>
      <w:r>
        <w:rPr>
          <w:spacing w:val="-2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3"/>
        </w:rPr>
        <w:t>23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 年度报告》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2009 </w:t>
      </w:r>
      <w:r>
        <w:rPr>
          <w:spacing w:val="-18"/>
        </w:rPr>
        <w:t>年年度报告</w:t>
      </w:r>
      <w:r>
        <w:rPr>
          <w:rFonts w:ascii="宋体" w:hAnsi="宋体" w:cs="宋体" w:eastAsia="宋体" w:hint="default"/>
          <w:spacing w:val="-18"/>
        </w:rPr>
        <w:t>摘</w:t>
      </w:r>
      <w:r>
        <w:rPr>
          <w:rFonts w:ascii="宋体" w:hAnsi="宋体" w:cs="宋体" w:eastAsia="宋体" w:hint="default"/>
          <w:spacing w:val="-18"/>
        </w:rPr>
        <w:t>要</w:t>
      </w:r>
      <w:r>
        <w:rPr>
          <w:spacing w:val="-18"/>
        </w:rPr>
        <w:t>》</w:t>
      </w:r>
      <w:r>
        <w:rPr>
          <w:rFonts w:ascii="宋体" w:hAnsi="宋体" w:cs="宋体" w:eastAsia="宋体" w:hint="default"/>
          <w:spacing w:val="-18"/>
        </w:rPr>
        <w:t>、</w:t>
      </w:r>
      <w:r>
        <w:rPr>
          <w:spacing w:val="-18"/>
        </w:rPr>
        <w:t>《</w:t>
      </w:r>
      <w:r>
        <w:rPr>
          <w:rFonts w:ascii="宋体" w:hAnsi="宋体" w:cs="宋体" w:eastAsia="宋体" w:hint="default"/>
          <w:spacing w:val="-18"/>
        </w:rPr>
        <w:t>2009</w:t>
      </w:r>
      <w:r>
        <w:rPr>
          <w:rFonts w:ascii="宋体" w:hAnsi="宋体" w:cs="宋体" w:eastAsia="宋体" w:hint="default"/>
        </w:rPr>
        <w:t> </w:t>
      </w:r>
      <w:r>
        <w:rPr>
          <w:spacing w:val="-15"/>
        </w:rPr>
        <w:t>年度监事会</w:t>
      </w:r>
      <w:r>
        <w:rPr>
          <w:rFonts w:ascii="宋体" w:hAnsi="宋体" w:cs="宋体" w:eastAsia="宋体" w:hint="default"/>
          <w:spacing w:val="-15"/>
        </w:rPr>
        <w:t>工</w:t>
      </w:r>
      <w:r>
        <w:rPr>
          <w:rFonts w:ascii="宋体" w:hAnsi="宋体" w:cs="宋体" w:eastAsia="宋体" w:hint="default"/>
          <w:spacing w:val="-15"/>
        </w:rPr>
        <w:t>作</w:t>
      </w:r>
      <w:r>
        <w:rPr>
          <w:spacing w:val="-15"/>
        </w:rPr>
        <w:t>报告》</w:t>
      </w:r>
      <w:r>
        <w:rPr>
          <w:rFonts w:ascii="宋体" w:hAnsi="宋体" w:cs="宋体" w:eastAsia="宋体" w:hint="default"/>
          <w:spacing w:val="-15"/>
        </w:rPr>
        <w:t>、</w:t>
      </w:r>
      <w:r>
        <w:rPr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决 </w:t>
      </w:r>
      <w:r>
        <w:rPr>
          <w:rFonts w:ascii="宋体" w:hAnsi="宋体" w:cs="宋体" w:eastAsia="宋体" w:hint="default"/>
          <w:spacing w:val="-24"/>
        </w:rPr>
        <w:t>算</w:t>
      </w:r>
      <w:r>
        <w:rPr>
          <w:spacing w:val="-24"/>
        </w:rPr>
        <w:t>报告》</w:t>
      </w:r>
      <w:r>
        <w:rPr>
          <w:rFonts w:ascii="宋体" w:hAnsi="宋体" w:cs="宋体" w:eastAsia="宋体" w:hint="default"/>
          <w:spacing w:val="-24"/>
        </w:rPr>
        <w:t>、</w:t>
      </w:r>
      <w:r>
        <w:rPr>
          <w:spacing w:val="-24"/>
        </w:rPr>
        <w:t>《</w:t>
      </w:r>
      <w:r>
        <w:rPr>
          <w:rFonts w:ascii="宋体" w:hAnsi="宋体" w:cs="宋体" w:eastAsia="宋体" w:hint="default"/>
          <w:spacing w:val="-24"/>
        </w:rPr>
        <w:t>2009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spacing w:val="-16"/>
        </w:rPr>
        <w:t>年度</w:t>
      </w:r>
      <w:r>
        <w:rPr>
          <w:rFonts w:ascii="宋体" w:hAnsi="宋体" w:cs="宋体" w:eastAsia="宋体" w:hint="default"/>
          <w:spacing w:val="-16"/>
        </w:rPr>
        <w:t>利润</w:t>
      </w:r>
      <w:r>
        <w:rPr>
          <w:rFonts w:ascii="宋体" w:hAnsi="宋体" w:cs="宋体" w:eastAsia="宋体" w:hint="default"/>
          <w:spacing w:val="-16"/>
        </w:rPr>
        <w:t>分配</w:t>
      </w:r>
      <w:r>
        <w:rPr>
          <w:rFonts w:ascii="宋体" w:hAnsi="宋体" w:cs="宋体" w:eastAsia="宋体" w:hint="default"/>
          <w:spacing w:val="-16"/>
        </w:rPr>
        <w:t>预</w:t>
      </w:r>
      <w:r>
        <w:rPr>
          <w:rFonts w:ascii="宋体" w:hAnsi="宋体" w:cs="宋体" w:eastAsia="宋体" w:hint="default"/>
          <w:spacing w:val="-16"/>
        </w:rPr>
        <w:t>案</w:t>
      </w:r>
      <w:r>
        <w:rPr>
          <w:spacing w:val="-16"/>
        </w:rPr>
        <w:t>》</w:t>
      </w:r>
      <w:r>
        <w:rPr>
          <w:rFonts w:ascii="宋体" w:hAnsi="宋体" w:cs="宋体" w:eastAsia="宋体" w:hint="default"/>
          <w:spacing w:val="-16"/>
        </w:rPr>
        <w:t>、</w:t>
      </w:r>
      <w:r>
        <w:rPr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2009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spacing w:val="-12"/>
        </w:rPr>
        <w:t>年度</w:t>
      </w:r>
      <w:r>
        <w:rPr>
          <w:rFonts w:ascii="宋体" w:hAnsi="宋体" w:cs="宋体" w:eastAsia="宋体" w:hint="default"/>
          <w:spacing w:val="-12"/>
        </w:rPr>
        <w:t>内</w:t>
      </w:r>
      <w:r>
        <w:rPr>
          <w:rFonts w:ascii="宋体" w:hAnsi="宋体" w:cs="宋体" w:eastAsia="宋体" w:hint="default"/>
          <w:spacing w:val="-12"/>
        </w:rPr>
        <w:t>部控</w:t>
      </w:r>
      <w:r>
        <w:rPr>
          <w:rFonts w:ascii="宋体" w:hAnsi="宋体" w:cs="宋体" w:eastAsia="宋体" w:hint="default"/>
          <w:spacing w:val="-12"/>
        </w:rPr>
        <w:t>制</w:t>
      </w:r>
      <w:r>
        <w:rPr>
          <w:rFonts w:ascii="宋体" w:hAnsi="宋体" w:cs="宋体" w:eastAsia="宋体" w:hint="default"/>
          <w:spacing w:val="-12"/>
        </w:rPr>
        <w:t>自</w:t>
      </w:r>
      <w:r>
        <w:rPr>
          <w:rFonts w:ascii="宋体" w:hAnsi="宋体" w:cs="宋体" w:eastAsia="宋体" w:hint="default"/>
          <w:spacing w:val="-12"/>
        </w:rPr>
        <w:t>我</w:t>
      </w:r>
      <w:r>
        <w:rPr>
          <w:rFonts w:ascii="宋体" w:hAnsi="宋体" w:cs="宋体" w:eastAsia="宋体" w:hint="default"/>
          <w:spacing w:val="-12"/>
        </w:rPr>
        <w:t>评</w:t>
      </w:r>
      <w:r>
        <w:rPr>
          <w:rFonts w:ascii="宋体" w:hAnsi="宋体" w:cs="宋体" w:eastAsia="宋体" w:hint="default"/>
          <w:spacing w:val="-12"/>
        </w:rPr>
        <w:t>价</w:t>
      </w:r>
      <w:r>
        <w:rPr>
          <w:spacing w:val="-12"/>
        </w:rPr>
        <w:t>报告》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spacing w:val="-12"/>
        </w:rPr>
        <w:t>《监事会</w:t>
      </w:r>
      <w:r>
        <w:rPr>
          <w:rFonts w:ascii="宋体" w:hAnsi="宋体" w:cs="宋体" w:eastAsia="宋体" w:hint="default"/>
          <w:spacing w:val="-12"/>
        </w:rPr>
        <w:t>关于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计机构</w:t>
      </w:r>
      <w:r>
        <w:rPr>
          <w:rFonts w:ascii="宋体" w:hAnsi="宋体" w:cs="宋体" w:eastAsia="宋体" w:hint="default"/>
          <w:spacing w:val="-5"/>
        </w:rPr>
        <w:t>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rFonts w:ascii="宋体" w:hAnsi="宋体" w:cs="宋体" w:eastAsia="宋体" w:hint="default"/>
          <w:spacing w:val="-5"/>
        </w:rPr>
        <w:t>准无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留</w:t>
      </w:r>
      <w:r>
        <w:rPr>
          <w:rFonts w:ascii="宋体" w:hAnsi="宋体" w:cs="宋体" w:eastAsia="宋体" w:hint="default"/>
          <w:spacing w:val="-5"/>
        </w:rPr>
        <w:t>意见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涉及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说明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意见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。本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spacing w:val="-5"/>
        </w:rPr>
        <w:t>监事会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32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spacing w:val="-10"/>
        </w:rPr>
        <w:t>年</w:t>
      </w:r>
      <w:r>
        <w:rPr>
          <w:rFonts w:ascii="宋体" w:hAnsi="宋体" w:cs="宋体" w:eastAsia="宋体" w:hint="default"/>
          <w:spacing w:val="-10"/>
        </w:rPr>
        <w:t>第</w:t>
      </w:r>
      <w:r>
        <w:rPr>
          <w:spacing w:val="-10"/>
        </w:rPr>
        <w:t>一</w:t>
      </w:r>
      <w:r>
        <w:rPr>
          <w:rFonts w:ascii="宋体" w:hAnsi="宋体" w:cs="宋体" w:eastAsia="宋体" w:hint="default"/>
          <w:spacing w:val="-10"/>
        </w:rPr>
        <w:t>季</w:t>
      </w:r>
      <w:r>
        <w:rPr>
          <w:spacing w:val="-10"/>
        </w:rPr>
        <w:t>度报告》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  <w:spacing w:val="-10"/>
        </w:rPr>
        <w:t>2010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 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</w:p>
    <w:p>
      <w:pPr>
        <w:pStyle w:val="BodyText"/>
        <w:spacing w:line="240" w:lineRule="auto" w:before="156"/>
        <w:ind w:right="0"/>
        <w:jc w:val="left"/>
      </w:pPr>
      <w:r>
        <w:rPr>
          <w:rFonts w:ascii="宋体" w:hAnsi="宋体" w:cs="宋体" w:eastAsia="宋体" w:hint="default"/>
          <w:spacing w:val="-34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监事会监事的</w:t>
      </w:r>
      <w:r>
        <w:rPr>
          <w:rFonts w:ascii="宋体" w:hAnsi="宋体" w:cs="宋体" w:eastAsia="宋体" w:hint="default"/>
        </w:rPr>
        <w:t>议案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34"/>
        </w:rPr>
        <w:t>。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/>
        <w:t>监事会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1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5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2010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监事会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360" w:lineRule="auto"/>
        <w:ind w:right="136"/>
        <w:jc w:val="left"/>
        <w:rPr>
          <w:rFonts w:ascii="宋体" w:hAnsi="宋体" w:cs="宋体" w:eastAsia="宋体" w:hint="default"/>
        </w:rPr>
      </w:pPr>
      <w:r>
        <w:rPr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关于</w:t>
      </w:r>
      <w:r>
        <w:rPr>
          <w:spacing w:val="-8"/>
        </w:rPr>
        <w:t>选</w:t>
      </w:r>
      <w:r>
        <w:rPr>
          <w:rFonts w:ascii="宋体" w:hAnsi="宋体" w:cs="宋体" w:eastAsia="宋体" w:hint="default"/>
          <w:spacing w:val="-8"/>
        </w:rPr>
        <w:t>举</w:t>
      </w:r>
      <w:r>
        <w:rPr>
          <w:rFonts w:ascii="宋体" w:hAnsi="宋体" w:cs="宋体" w:eastAsia="宋体" w:hint="default"/>
          <w:spacing w:val="-8"/>
        </w:rPr>
        <w:t>第</w:t>
      </w:r>
      <w:r>
        <w:rPr>
          <w:spacing w:val="-8"/>
        </w:rPr>
        <w:t>五</w:t>
      </w:r>
      <w:r>
        <w:rPr>
          <w:rFonts w:ascii="宋体" w:hAnsi="宋体" w:cs="宋体" w:eastAsia="宋体" w:hint="default"/>
          <w:spacing w:val="-8"/>
        </w:rPr>
        <w:t>届</w:t>
      </w:r>
      <w:r>
        <w:rPr>
          <w:spacing w:val="-8"/>
        </w:rPr>
        <w:t>监事会</w:t>
      </w:r>
      <w:r>
        <w:rPr>
          <w:rFonts w:ascii="宋体" w:hAnsi="宋体" w:cs="宋体" w:eastAsia="宋体" w:hint="default"/>
          <w:spacing w:val="-8"/>
        </w:rPr>
        <w:t>主席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议案</w:t>
      </w:r>
      <w:r>
        <w:rPr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。本</w:t>
      </w:r>
      <w:r>
        <w:rPr>
          <w:rFonts w:ascii="宋体" w:hAnsi="宋体" w:cs="宋体" w:eastAsia="宋体" w:hint="default"/>
          <w:spacing w:val="-8"/>
        </w:rPr>
        <w:t>次</w:t>
      </w:r>
      <w:r>
        <w:rPr>
          <w:spacing w:val="-8"/>
        </w:rPr>
        <w:t>监事会</w:t>
      </w:r>
      <w:r>
        <w:rPr>
          <w:rFonts w:ascii="宋体" w:hAnsi="宋体" w:cs="宋体" w:eastAsia="宋体" w:hint="default"/>
          <w:spacing w:val="-8"/>
        </w:rPr>
        <w:t>决议</w:t>
      </w:r>
      <w:r>
        <w:rPr>
          <w:spacing w:val="-8"/>
        </w:rPr>
        <w:t>公告</w:t>
      </w:r>
      <w:r>
        <w:rPr>
          <w:rFonts w:ascii="宋体" w:hAnsi="宋体" w:cs="宋体" w:eastAsia="宋体" w:hint="default"/>
          <w:spacing w:val="-8"/>
        </w:rPr>
        <w:t>刊</w:t>
      </w:r>
      <w:r>
        <w:rPr>
          <w:spacing w:val="-8"/>
        </w:rPr>
        <w:t>登</w:t>
      </w:r>
      <w:r>
        <w:rPr>
          <w:rFonts w:ascii="宋体" w:hAnsi="宋体" w:cs="宋体" w:eastAsia="宋体" w:hint="default"/>
          <w:spacing w:val="-8"/>
        </w:rPr>
        <w:t>在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24"/>
        </w:rPr>
        <w:t>日</w:t>
      </w:r>
      <w:r>
        <w:rPr>
          <w:spacing w:val="-24"/>
        </w:rPr>
        <w:t>的《证</w:t>
      </w:r>
      <w:r>
        <w:rPr/>
        <w:t> 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357" w:lineRule="auto" w:before="117"/>
        <w:ind w:left="147"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3"/>
        </w:rPr>
        <w:t>13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 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全</w:t>
      </w:r>
      <w:r>
        <w:rPr/>
        <w:t>文》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2010 </w:t>
      </w:r>
      <w:r>
        <w:rPr>
          <w:spacing w:val="-16"/>
        </w:rPr>
        <w:t>年</w:t>
      </w:r>
      <w:r>
        <w:rPr>
          <w:rFonts w:ascii="宋体" w:hAnsi="宋体" w:cs="宋体" w:eastAsia="宋体" w:hint="default"/>
          <w:spacing w:val="-16"/>
        </w:rPr>
        <w:t>半</w:t>
      </w:r>
      <w:r>
        <w:rPr>
          <w:spacing w:val="-16"/>
        </w:rPr>
        <w:t>年度报告</w:t>
      </w:r>
      <w:r>
        <w:rPr>
          <w:rFonts w:ascii="宋体" w:hAnsi="宋体" w:cs="宋体" w:eastAsia="宋体" w:hint="default"/>
          <w:spacing w:val="-16"/>
        </w:rPr>
        <w:t>摘</w:t>
      </w:r>
      <w:r>
        <w:rPr>
          <w:rFonts w:ascii="宋体" w:hAnsi="宋体" w:cs="宋体" w:eastAsia="宋体" w:hint="default"/>
          <w:spacing w:val="-16"/>
        </w:rPr>
        <w:t>要</w:t>
      </w:r>
      <w:r>
        <w:rPr>
          <w:spacing w:val="-16"/>
        </w:rPr>
        <w:t>》</w:t>
      </w:r>
      <w:r>
        <w:rPr>
          <w:rFonts w:ascii="宋体" w:hAnsi="宋体" w:cs="宋体" w:eastAsia="宋体" w:hint="default"/>
          <w:spacing w:val="-16"/>
        </w:rPr>
        <w:t>、</w:t>
      </w:r>
      <w:r>
        <w:rPr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关于</w:t>
      </w:r>
      <w:r>
        <w:rPr>
          <w:rFonts w:ascii="宋体" w:hAnsi="宋体" w:cs="宋体" w:eastAsia="宋体" w:hint="default"/>
          <w:spacing w:val="-16"/>
        </w:rPr>
        <w:t>追</w:t>
      </w:r>
      <w:r>
        <w:rPr>
          <w:rFonts w:ascii="宋体" w:hAnsi="宋体" w:cs="宋体" w:eastAsia="宋体" w:hint="default"/>
          <w:spacing w:val="-16"/>
        </w:rPr>
        <w:t>加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2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日常关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 </w:t>
      </w:r>
      <w:r>
        <w:rPr>
          <w:rFonts w:ascii="宋体" w:hAnsi="宋体" w:cs="宋体" w:eastAsia="宋体" w:hint="default"/>
          <w:spacing w:val="-8"/>
        </w:rPr>
        <w:t>金</w:t>
      </w:r>
      <w:r>
        <w:rPr>
          <w:rFonts w:ascii="宋体" w:hAnsi="宋体" w:cs="宋体" w:eastAsia="宋体" w:hint="default"/>
          <w:spacing w:val="-8"/>
        </w:rPr>
        <w:t>额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议案</w:t>
      </w:r>
      <w:r>
        <w:rPr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。本</w:t>
      </w:r>
      <w:r>
        <w:rPr>
          <w:rFonts w:ascii="宋体" w:hAnsi="宋体" w:cs="宋体" w:eastAsia="宋体" w:hint="default"/>
          <w:spacing w:val="-8"/>
        </w:rPr>
        <w:t>次</w:t>
      </w:r>
      <w:r>
        <w:rPr>
          <w:spacing w:val="-8"/>
        </w:rPr>
        <w:t>监事会</w:t>
      </w:r>
      <w:r>
        <w:rPr>
          <w:rFonts w:ascii="宋体" w:hAnsi="宋体" w:cs="宋体" w:eastAsia="宋体" w:hint="default"/>
          <w:spacing w:val="-8"/>
        </w:rPr>
        <w:t>决议</w:t>
      </w:r>
      <w:r>
        <w:rPr>
          <w:spacing w:val="-8"/>
        </w:rPr>
        <w:t>公告</w:t>
      </w:r>
      <w:r>
        <w:rPr>
          <w:rFonts w:ascii="宋体" w:hAnsi="宋体" w:cs="宋体" w:eastAsia="宋体" w:hint="default"/>
          <w:spacing w:val="-8"/>
        </w:rPr>
        <w:t>刊</w:t>
      </w:r>
      <w:r>
        <w:rPr>
          <w:spacing w:val="-8"/>
        </w:rPr>
        <w:t>登</w:t>
      </w:r>
      <w:r>
        <w:rPr>
          <w:rFonts w:ascii="宋体" w:hAnsi="宋体" w:cs="宋体" w:eastAsia="宋体" w:hint="default"/>
          <w:spacing w:val="-8"/>
        </w:rPr>
        <w:t>在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1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的《证券时报》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巨潮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</w:rPr>
        <w:t> 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left="147"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7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2010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监事会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12"/>
        </w:rPr>
        <w:t>年</w:t>
      </w:r>
      <w:r>
        <w:rPr>
          <w:rFonts w:ascii="宋体" w:hAnsi="宋体" w:cs="宋体" w:eastAsia="宋体" w:hint="default"/>
          <w:spacing w:val="-12"/>
        </w:rPr>
        <w:t>第</w:t>
      </w:r>
      <w:r>
        <w:rPr>
          <w:spacing w:val="-12"/>
        </w:rPr>
        <w:t>三</w:t>
      </w:r>
      <w:r>
        <w:rPr>
          <w:rFonts w:ascii="宋体" w:hAnsi="宋体" w:cs="宋体" w:eastAsia="宋体" w:hint="default"/>
          <w:spacing w:val="-12"/>
        </w:rPr>
        <w:t>季</w:t>
      </w:r>
      <w:r>
        <w:rPr>
          <w:spacing w:val="-12"/>
        </w:rPr>
        <w:t>度报告》</w:t>
      </w:r>
      <w:r>
        <w:rPr>
          <w:rFonts w:ascii="宋体" w:hAnsi="宋体" w:cs="宋体" w:eastAsia="宋体" w:hint="default"/>
          <w:spacing w:val="-12"/>
        </w:rPr>
        <w:t>。</w:t>
      </w:r>
      <w:r>
        <w:rPr>
          <w:rFonts w:ascii="宋体" w:hAnsi="宋体" w:cs="宋体" w:eastAsia="宋体" w:hint="default"/>
          <w:spacing w:val="-12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2"/>
        </w:rPr>
        <w:t>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2"/>
        </w:rPr>
        <w:t>25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 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47"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8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2010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监事会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六次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rFonts w:ascii="宋体" w:hAnsi="宋体" w:cs="宋体" w:eastAsia="宋体" w:hint="default"/>
          <w:spacing w:val="-5"/>
        </w:rPr>
        <w:t>修</w:t>
      </w:r>
      <w:r>
        <w:rPr>
          <w:rFonts w:ascii="宋体" w:hAnsi="宋体" w:cs="宋体" w:eastAsia="宋体" w:hint="default"/>
          <w:spacing w:val="-5"/>
        </w:rPr>
        <w:t>订</w:t>
      </w:r>
      <w:r>
        <w:rPr>
          <w:rFonts w:ascii="宋体" w:hAnsi="宋体" w:cs="宋体" w:eastAsia="宋体" w:hint="default"/>
          <w:spacing w:val="-5"/>
        </w:rPr>
        <w:t>〈</w:t>
      </w:r>
      <w:r>
        <w:rPr>
          <w:spacing w:val="-5"/>
        </w:rPr>
        <w:t>监事会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规则</w:t>
      </w:r>
      <w:r>
        <w:rPr>
          <w:rFonts w:ascii="宋体" w:hAnsi="宋体" w:cs="宋体" w:eastAsia="宋体" w:hint="default"/>
          <w:spacing w:val="-5"/>
        </w:rPr>
        <w:t>〉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议案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rFonts w:ascii="宋体" w:hAnsi="宋体" w:cs="宋体" w:eastAsia="宋体" w:hint="default"/>
          <w:spacing w:val="-5"/>
        </w:rPr>
        <w:t>防</w:t>
      </w:r>
      <w:r>
        <w:rPr>
          <w:rFonts w:ascii="宋体" w:hAnsi="宋体" w:cs="宋体" w:eastAsia="宋体" w:hint="default"/>
          <w:spacing w:val="-5"/>
        </w:rPr>
        <w:t>止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占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效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建立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落</w:t>
      </w:r>
      <w:r>
        <w:rPr>
          <w:rFonts w:ascii="宋体" w:hAnsi="宋体" w:cs="宋体" w:eastAsia="宋体" w:hint="default"/>
          <w:spacing w:val="-5"/>
        </w:rPr>
        <w:t>实情况</w:t>
      </w:r>
      <w:r>
        <w:rPr>
          <w:rFonts w:ascii="宋体" w:hAnsi="宋体" w:cs="宋体" w:eastAsia="宋体" w:hint="default"/>
        </w:rPr>
        <w:t> 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自</w:t>
      </w:r>
      <w:r>
        <w:rPr>
          <w:rFonts w:ascii="宋体" w:hAnsi="宋体" w:cs="宋体" w:eastAsia="宋体" w:hint="default"/>
          <w:spacing w:val="-7"/>
        </w:rPr>
        <w:t>查</w:t>
      </w:r>
      <w:r>
        <w:rPr>
          <w:spacing w:val="-7"/>
        </w:rPr>
        <w:t>报告》</w:t>
      </w:r>
      <w:r>
        <w:rPr>
          <w:rFonts w:ascii="宋体" w:hAnsi="宋体" w:cs="宋体" w:eastAsia="宋体" w:hint="default"/>
          <w:spacing w:val="-7"/>
        </w:rPr>
        <w:t>。本</w:t>
      </w:r>
      <w:r>
        <w:rPr>
          <w:rFonts w:ascii="宋体" w:hAnsi="宋体" w:cs="宋体" w:eastAsia="宋体" w:hint="default"/>
          <w:spacing w:val="-7"/>
        </w:rPr>
        <w:t>次</w:t>
      </w:r>
      <w:r>
        <w:rPr>
          <w:spacing w:val="-7"/>
        </w:rPr>
        <w:t>监事会</w:t>
      </w:r>
      <w:r>
        <w:rPr>
          <w:rFonts w:ascii="宋体" w:hAnsi="宋体" w:cs="宋体" w:eastAsia="宋体" w:hint="default"/>
          <w:spacing w:val="-7"/>
        </w:rPr>
        <w:t>决议</w:t>
      </w:r>
      <w:r>
        <w:rPr>
          <w:spacing w:val="-7"/>
        </w:rPr>
        <w:t>公告</w:t>
      </w:r>
      <w:r>
        <w:rPr>
          <w:rFonts w:ascii="宋体" w:hAnsi="宋体" w:cs="宋体" w:eastAsia="宋体" w:hint="default"/>
          <w:spacing w:val="-7"/>
        </w:rPr>
        <w:t>刊</w:t>
      </w:r>
      <w:r>
        <w:rPr>
          <w:spacing w:val="-7"/>
        </w:rPr>
        <w:t>登</w:t>
      </w:r>
      <w:r>
        <w:rPr>
          <w:rFonts w:ascii="宋体" w:hAnsi="宋体" w:cs="宋体" w:eastAsia="宋体" w:hint="default"/>
          <w:spacing w:val="-7"/>
        </w:rPr>
        <w:t>在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1"/>
        </w:rPr>
        <w:t> </w:t>
      </w:r>
      <w:r>
        <w:rPr/>
        <w:t>年</w:t>
      </w:r>
      <w:r>
        <w:rPr>
          <w:spacing w:val="-51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 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left="14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宋体" w:hAnsi="宋体" w:cs="宋体" w:eastAsia="宋体" w:hint="default"/>
          <w:b w:val="0"/>
          <w:bCs w:val="0"/>
        </w:rPr>
        <w:t>   </w:t>
      </w:r>
      <w:r>
        <w:rPr/>
        <w:t>（二）监事会对公司</w:t>
      </w:r>
      <w:r>
        <w:rPr>
          <w:spacing w:val="-25"/>
        </w:rPr>
        <w:t> </w:t>
      </w:r>
      <w:r>
        <w:rPr>
          <w:rFonts w:ascii="Arial" w:hAnsi="Arial" w:cs="Arial" w:eastAsia="Arial" w:hint="default"/>
        </w:rPr>
        <w:t>2010</w:t>
      </w:r>
      <w:r>
        <w:rPr>
          <w:rFonts w:ascii="Arial" w:hAnsi="Arial" w:cs="Arial" w:eastAsia="Arial" w:hint="default"/>
          <w:spacing w:val="-33"/>
        </w:rPr>
        <w:t> </w:t>
      </w:r>
      <w:r>
        <w:rPr/>
        <w:t>年度有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监事会</w:t>
      </w:r>
      <w:r>
        <w:rPr>
          <w:rFonts w:ascii="宋体" w:hAnsi="宋体" w:cs="宋体" w:eastAsia="宋体" w:hint="default"/>
        </w:rPr>
        <w:t>对</w:t>
      </w:r>
      <w:r>
        <w:rPr/>
        <w:t>公司董事会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层执</w:t>
      </w:r>
      <w:r>
        <w:rPr>
          <w:rFonts w:ascii="宋体" w:hAnsi="宋体" w:cs="宋体" w:eastAsia="宋体" w:hint="default"/>
        </w:rPr>
        <w:t>行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240" w:lineRule="auto" w:before="156"/>
        <w:ind w:right="0"/>
        <w:jc w:val="left"/>
      </w:pP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24"/>
        </w:rPr>
        <w:t>、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  <w:spacing w:val="-24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决议</w:t>
      </w:r>
      <w:r>
        <w:rPr/>
        <w:t>的</w:t>
      </w:r>
      <w:r>
        <w:rPr>
          <w:rFonts w:ascii="宋体" w:hAnsi="宋体" w:cs="宋体" w:eastAsia="宋体" w:hint="default"/>
        </w:rPr>
        <w:t>情况实施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认</w:t>
      </w:r>
      <w:r>
        <w:rPr/>
        <w:t>真的监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  <w:spacing w:val="-24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有</w:t>
      </w:r>
    </w:p>
    <w:p>
      <w:pPr>
        <w:pStyle w:val="BodyText"/>
        <w:spacing w:line="360" w:lineRule="auto"/>
        <w:ind w:left="628" w:right="4412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情况发</w:t>
      </w:r>
      <w:r>
        <w:rPr/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1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1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内，按</w:t>
      </w:r>
      <w:r>
        <w:rPr>
          <w:rFonts w:ascii="宋体" w:hAnsi="宋体" w:cs="宋体" w:eastAsia="宋体" w:hint="default"/>
        </w:rPr>
        <w:t>照</w:t>
      </w:r>
      <w:r>
        <w:rPr/>
        <w:t>《公司法》</w:t>
      </w:r>
      <w:r>
        <w:rPr>
          <w:rFonts w:ascii="宋体" w:hAnsi="宋体" w:cs="宋体" w:eastAsia="宋体" w:hint="default"/>
        </w:rPr>
        <w:t>和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监事会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在本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/>
        <w:t>股 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/>
        <w:t>董事会的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决议</w:t>
      </w:r>
      <w:r>
        <w:rPr/>
        <w:t>事</w:t>
      </w:r>
      <w:r>
        <w:rPr>
          <w:rFonts w:ascii="宋体" w:hAnsi="宋体" w:cs="宋体" w:eastAsia="宋体" w:hint="default"/>
        </w:rPr>
        <w:t>项，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行情况，</w:t>
      </w:r>
      <w:r>
        <w:rPr/>
        <w:t>公司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务的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公司的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。</w:t>
      </w:r>
      <w:r>
        <w:rPr/>
        <w:t>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/>
        <w:t>公司</w:t>
      </w:r>
      <w:r>
        <w:rPr>
          <w:rFonts w:ascii="宋体" w:hAnsi="宋体" w:cs="宋体" w:eastAsia="宋体" w:hint="default"/>
        </w:rPr>
        <w:t>已建立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决策程序</w:t>
      </w:r>
      <w:r>
        <w:rPr/>
        <w:t>合法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范；</w:t>
      </w:r>
      <w:r>
        <w:rPr/>
        <w:t>公司股东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/>
        <w:t>董事会的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决议</w:t>
      </w:r>
      <w:r>
        <w:rPr/>
        <w:t>事</w:t>
      </w:r>
      <w:r>
        <w:rPr>
          <w:rFonts w:ascii="宋体" w:hAnsi="宋体" w:cs="宋体" w:eastAsia="宋体" w:hint="default"/>
        </w:rPr>
        <w:t>项及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</w:t>
      </w:r>
      <w:r>
        <w:rPr/>
        <w:t>合法</w:t>
      </w:r>
      <w:r>
        <w:rPr>
          <w:rFonts w:ascii="宋体" w:hAnsi="宋体" w:cs="宋体" w:eastAsia="宋体" w:hint="default"/>
        </w:rPr>
        <w:t>、</w:t>
      </w:r>
      <w:r>
        <w:rPr/>
        <w:t>合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；</w:t>
      </w:r>
      <w:r>
        <w:rPr/>
        <w:t>公司董事会的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学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；</w:t>
      </w:r>
      <w:r>
        <w:rPr/>
        <w:t>公司董事</w:t>
      </w:r>
      <w:r>
        <w:rPr>
          <w:rFonts w:ascii="宋体" w:hAnsi="宋体" w:cs="宋体" w:eastAsia="宋体" w:hint="default"/>
        </w:rPr>
        <w:t>、经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公司</w:t>
      </w:r>
      <w:r>
        <w:rPr>
          <w:rFonts w:ascii="宋体" w:hAnsi="宋体" w:cs="宋体" w:eastAsia="宋体" w:hint="default"/>
        </w:rPr>
        <w:t>职</w:t>
      </w:r>
      <w:r>
        <w:rPr/>
        <w:t>务时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违反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行为。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监事会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仔细</w:t>
      </w:r>
      <w:r>
        <w:rPr/>
        <w:t>地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核了</w:t>
      </w:r>
      <w:r>
        <w:rPr/>
        <w:t>公司的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财 </w:t>
      </w:r>
      <w:r>
        <w:rPr/>
        <w:t>务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全，内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管理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准则及</w:t>
      </w:r>
      <w:r>
        <w:rPr/>
        <w:t>会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准无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9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97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、经营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 </w:t>
      </w:r>
      <w:r>
        <w:rPr>
          <w:rFonts w:ascii="宋体" w:hAnsi="宋体" w:cs="宋体" w:eastAsia="宋体" w:hint="default"/>
        </w:rPr>
        <w:t>和现金流量。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357" w:lineRule="auto" w:before="117"/>
        <w:ind w:left="627" w:right="30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产情况</w:t>
      </w:r>
      <w:r>
        <w:rPr>
          <w:rFonts w:ascii="宋体" w:hAnsi="宋体" w:cs="宋体" w:eastAsia="宋体" w:hint="default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、资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售情况。</w:t>
      </w: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</w:rPr>
        <w:t>、关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发生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按规</w:t>
      </w:r>
      <w:r>
        <w:rPr/>
        <w:t>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行，</w:t>
      </w:r>
      <w:r>
        <w:rPr/>
        <w:t>公司</w:t>
      </w:r>
      <w:r>
        <w:rPr>
          <w:rFonts w:ascii="宋体" w:hAnsi="宋体" w:cs="宋体" w:eastAsia="宋体" w:hint="default"/>
        </w:rPr>
        <w:t>决策程序</w:t>
      </w:r>
      <w:r>
        <w:rPr/>
        <w:t>合法</w:t>
      </w:r>
      <w:r>
        <w:rPr>
          <w:rFonts w:ascii="宋体" w:hAnsi="宋体" w:cs="宋体" w:eastAsia="宋体" w:hint="default"/>
        </w:rPr>
        <w:t>，未发现内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， 未发现</w:t>
      </w:r>
      <w:r>
        <w:rPr/>
        <w:t>有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其他</w:t>
      </w:r>
      <w:r>
        <w:rPr/>
        <w:t>股东的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，未发现</w:t>
      </w:r>
      <w:r>
        <w:rPr/>
        <w:t>有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产流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议案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联股东</w:t>
      </w:r>
      <w:r>
        <w:rPr>
          <w:rFonts w:ascii="宋体" w:hAnsi="宋体" w:cs="宋体" w:eastAsia="宋体" w:hint="default"/>
        </w:rPr>
        <w:t>依据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避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对</w:t>
      </w:r>
      <w:r>
        <w:rPr/>
        <w:t>董事会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/>
        <w:t>的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 告</w:t>
      </w:r>
      <w:r>
        <w:rPr>
          <w:rFonts w:ascii="宋体" w:hAnsi="宋体" w:cs="宋体" w:eastAsia="宋体" w:hint="default"/>
        </w:rPr>
        <w:t>。</w:t>
      </w:r>
      <w:r>
        <w:rPr/>
        <w:t>公司监事会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>
          <w:rFonts w:ascii="宋体" w:hAnsi="宋体" w:cs="宋体" w:eastAsia="宋体" w:hint="default"/>
        </w:rPr>
        <w:t>该</w:t>
      </w:r>
      <w:r>
        <w:rPr/>
        <w:t>报告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客观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及</w:t>
      </w:r>
      <w:r>
        <w:rPr/>
        <w:t>报告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实，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同意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宋体" w:hAnsi="宋体" w:cs="宋体" w:eastAsia="宋体" w:hint="default"/>
          <w:b w:val="0"/>
          <w:bCs w:val="0"/>
        </w:rPr>
        <w:t>（三）</w:t>
      </w:r>
      <w:r>
        <w:rPr/>
        <w:t>监事会对公司</w:t>
      </w:r>
      <w:r>
        <w:rPr>
          <w:spacing w:val="-25"/>
        </w:rPr>
        <w:t> </w:t>
      </w:r>
      <w:r>
        <w:rPr>
          <w:rFonts w:ascii="Arial" w:hAnsi="Arial" w:cs="Arial" w:eastAsia="Arial" w:hint="default"/>
        </w:rPr>
        <w:t>2010</w:t>
      </w:r>
      <w:r>
        <w:rPr>
          <w:rFonts w:ascii="Arial" w:hAnsi="Arial" w:cs="Arial" w:eastAsia="Arial" w:hint="default"/>
          <w:spacing w:val="-33"/>
        </w:rPr>
        <w:t> </w:t>
      </w:r>
      <w:r>
        <w:rPr/>
        <w:t>年度报告的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37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为，</w:t>
      </w:r>
      <w:r>
        <w:rPr>
          <w:spacing w:val="-3"/>
        </w:rPr>
        <w:t>公司</w:t>
      </w:r>
      <w:r>
        <w:rPr>
          <w:spacing w:val="-8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84"/>
        </w:rPr>
        <w:t> </w:t>
      </w:r>
      <w:r>
        <w:rPr/>
        <w:t>年度报告的编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议程序</w:t>
      </w:r>
      <w:r>
        <w:rPr>
          <w:rFonts w:ascii="宋体" w:hAnsi="宋体" w:cs="宋体" w:eastAsia="宋体" w:hint="default"/>
        </w:rPr>
        <w:t>符</w:t>
      </w:r>
      <w:r>
        <w:rPr/>
        <w:t>合法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和内</w:t>
      </w:r>
      <w:r>
        <w:rPr>
          <w:rFonts w:ascii="宋体" w:hAnsi="宋体" w:cs="宋体" w:eastAsia="宋体" w:hint="default"/>
        </w:rPr>
        <w:t>部 </w:t>
      </w:r>
      <w:r>
        <w:rPr>
          <w:rFonts w:ascii="宋体" w:hAnsi="宋体" w:cs="宋体" w:eastAsia="宋体" w:hint="default"/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度的</w:t>
      </w:r>
      <w:r>
        <w:rPr>
          <w:rFonts w:ascii="宋体" w:hAnsi="宋体" w:cs="宋体" w:eastAsia="宋体" w:hint="default"/>
          <w:spacing w:val="-6"/>
        </w:rPr>
        <w:t>各</w:t>
      </w:r>
      <w:r>
        <w:rPr>
          <w:rFonts w:ascii="宋体" w:hAnsi="宋体" w:cs="宋体" w:eastAsia="宋体" w:hint="default"/>
          <w:spacing w:val="-6"/>
        </w:rPr>
        <w:t>项规</w:t>
      </w:r>
      <w:r>
        <w:rPr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spacing w:val="-6"/>
        </w:rPr>
        <w:t>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年度报告的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式符</w:t>
      </w:r>
      <w:r>
        <w:rPr/>
        <w:t>合中国证监会</w:t>
      </w:r>
      <w:r>
        <w:rPr>
          <w:rFonts w:ascii="宋体" w:hAnsi="宋体" w:cs="宋体" w:eastAsia="宋体" w:hint="default"/>
        </w:rPr>
        <w:t>和</w:t>
      </w:r>
      <w:r>
        <w:rPr/>
        <w:t>深圳证券</w:t>
      </w:r>
      <w:r>
        <w:rPr>
          <w:rFonts w:ascii="宋体" w:hAnsi="宋体" w:cs="宋体" w:eastAsia="宋体" w:hint="default"/>
        </w:rPr>
        <w:t>交易所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spacing w:val="-3"/>
        </w:rPr>
        <w:t>的信息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 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公司监事会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意见</w:t>
      </w:r>
      <w:r>
        <w:rPr>
          <w:rFonts w:ascii="宋体" w:hAnsi="宋体" w:cs="宋体" w:eastAsia="宋体" w:hint="default"/>
          <w:spacing w:val="-4"/>
        </w:rPr>
        <w:t>前，未发现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spacing w:val="-4"/>
        </w:rPr>
        <w:t>与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年度报告编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的人</w:t>
      </w:r>
      <w:r>
        <w:rPr>
          <w:rFonts w:ascii="宋体" w:hAnsi="宋体" w:cs="宋体" w:eastAsia="宋体" w:hint="default"/>
        </w:rPr>
        <w:t>员</w:t>
      </w:r>
      <w:r>
        <w:rPr/>
        <w:t>有</w:t>
      </w:r>
      <w:r>
        <w:rPr>
          <w:rFonts w:ascii="宋体" w:hAnsi="宋体" w:cs="宋体" w:eastAsia="宋体" w:hint="default"/>
        </w:rPr>
        <w:t>违反 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行为。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（四）监事会对公司内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自我评价</w:t>
      </w:r>
      <w:r>
        <w:rPr/>
        <w:t>报告的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137" w:firstLine="480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监事会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为，</w:t>
      </w:r>
      <w:r>
        <w:rPr>
          <w:spacing w:val="-5"/>
        </w:rPr>
        <w:t>公司</w:t>
      </w:r>
      <w:r>
        <w:rPr>
          <w:spacing w:val="-75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5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符</w:t>
      </w:r>
      <w:r>
        <w:rPr/>
        <w:t>合中国证监会</w:t>
      </w:r>
      <w:r>
        <w:rPr>
          <w:rFonts w:ascii="宋体" w:hAnsi="宋体" w:cs="宋体" w:eastAsia="宋体" w:hint="default"/>
        </w:rPr>
        <w:t>及</w:t>
      </w:r>
      <w:r>
        <w:rPr/>
        <w:t>深 圳证券</w:t>
      </w:r>
      <w:r>
        <w:rPr>
          <w:rFonts w:ascii="宋体" w:hAnsi="宋体" w:cs="宋体" w:eastAsia="宋体" w:hint="default"/>
        </w:rPr>
        <w:t>交易所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报告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</w:t>
      </w:r>
      <w:r>
        <w:rPr>
          <w:spacing w:val="-8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希望</w:t>
      </w:r>
      <w:r>
        <w:rPr/>
        <w:t>公司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部管理控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继续推</w:t>
      </w:r>
      <w:r>
        <w:rPr>
          <w:rFonts w:ascii="宋体" w:hAnsi="宋体" w:cs="宋体" w:eastAsia="宋体" w:hint="default"/>
        </w:rPr>
        <w:t>进</w:t>
      </w:r>
      <w:r>
        <w:rPr/>
        <w:t>公</w:t>
      </w:r>
      <w:r>
        <w:rPr>
          <w:spacing w:val="-8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0"/>
          <w:szCs w:val="10"/>
        </w:rPr>
      </w:pPr>
    </w:p>
    <w:p>
      <w:pPr>
        <w:pStyle w:val="Heading1"/>
        <w:spacing w:line="436" w:lineRule="exact"/>
        <w:ind w:left="4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>
          <w:rFonts w:ascii="Microsoft JhengHei" w:hAnsi="Microsoft JhengHei" w:cs="Microsoft JhengHei" w:eastAsia="Microsoft JhengHei" w:hint="default"/>
        </w:rPr>
        <w:t>、重要事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pStyle w:val="Heading3"/>
        <w:spacing w:line="240" w:lineRule="auto"/>
        <w:ind w:left="642" w:right="0"/>
        <w:jc w:val="left"/>
        <w:rPr>
          <w:b w:val="0"/>
          <w:bCs w:val="0"/>
        </w:rPr>
      </w:pPr>
      <w:r>
        <w:rPr/>
        <w:t>（一）报告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内公司无重大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。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footerReference w:type="default" r:id="rId15"/>
          <w:pgSz w:w="11900" w:h="16840"/>
          <w:pgMar w:footer="840" w:header="876" w:top="1080" w:bottom="1020" w:left="1100" w:right="1100"/>
        </w:sectPr>
      </w:pPr>
    </w:p>
    <w:p>
      <w:pPr>
        <w:pStyle w:val="BodyText"/>
        <w:spacing w:line="240" w:lineRule="auto" w:before="117"/>
        <w:ind w:left="10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left="908" w:right="0"/>
        <w:jc w:val="left"/>
        <w:rPr>
          <w:b w:val="0"/>
          <w:bCs w:val="0"/>
        </w:rPr>
      </w:pPr>
      <w:r>
        <w:rPr/>
        <w:t>（二）报告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内，公司无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重整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line="271" w:lineRule="auto" w:before="0"/>
        <w:ind w:left="428" w:right="0" w:firstLine="48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内公司没有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有其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市公司股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、证券公司、保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险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 司、信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融企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before="0"/>
        <w:ind w:left="92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（四）报告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内公司无重大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收购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240" w:lineRule="auto" w:before="124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left="908" w:right="0"/>
        <w:jc w:val="left"/>
        <w:rPr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。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left="92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内重大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联交易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,</w:t>
      </w:r>
      <w:r>
        <w:rPr/>
        <w:t>公司与</w:t>
      </w:r>
      <w:r>
        <w:rPr>
          <w:rFonts w:ascii="宋体" w:hAnsi="宋体" w:cs="宋体" w:eastAsia="宋体" w:hint="default"/>
        </w:rPr>
        <w:t>日常经营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项。</w:t>
      </w:r>
      <w:r>
        <w:rPr>
          <w:rFonts w:ascii="宋体" w:hAnsi="宋体" w:cs="宋体" w:eastAsia="宋体" w:hint="default"/>
        </w:rPr>
        <w:t> </w:t>
      </w:r>
    </w:p>
    <w:p>
      <w:pPr>
        <w:spacing w:before="173"/>
        <w:ind w:left="0" w:right="115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1368"/>
        <w:gridCol w:w="2098"/>
        <w:gridCol w:w="1680"/>
        <w:gridCol w:w="2102"/>
      </w:tblGrid>
      <w:tr>
        <w:trPr>
          <w:trHeight w:val="466" w:hRule="exact"/>
        </w:trPr>
        <w:tc>
          <w:tcPr>
            <w:tcW w:w="26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7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7"/>
              <w:ind w:left="7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75" w:hRule="exact"/>
        </w:trPr>
        <w:tc>
          <w:tcPr>
            <w:tcW w:w="26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0" w:lineRule="exact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0" w:lineRule="exact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光电有限公司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8,454.51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100% </w:t>
            </w:r>
          </w:p>
        </w:tc>
      </w:tr>
      <w:tr>
        <w:trPr>
          <w:trHeight w:val="466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8,454.51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100% </w:t>
            </w:r>
          </w:p>
        </w:tc>
      </w:tr>
    </w:tbl>
    <w:p>
      <w:pPr>
        <w:spacing w:line="208" w:lineRule="exact" w:before="0"/>
        <w:ind w:left="42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中：报告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2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456" w:lineRule="exact"/>
        <w:ind w:left="10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group style="width:494.2pt;height:22.8pt;mso-position-horizontal-relative:char;mso-position-vertical-relative:line" coordorigin="0,0" coordsize="9884,456">
            <v:group style="position:absolute;left:10;top:341;width:4911;height:100" coordorigin="10,341" coordsize="4911,100">
              <v:shape style="position:absolute;left:10;top:341;width:4911;height:100" coordorigin="10,341" coordsize="4911,100" path="m10,441l4920,441,4920,341,10,341,10,441xe" filled="true" fillcolor="#dcdcdc" stroked="false">
                <v:path arrowok="t"/>
                <v:fill type="solid"/>
              </v:shape>
            </v:group>
            <v:group style="position:absolute;left:22;top:111;width:2;height:230" coordorigin="22,111" coordsize="2,230">
              <v:shape style="position:absolute;left:22;top:111;width:2;height:230" coordorigin="22,111" coordsize="0,230" path="m22,111l22,341e" filled="false" stroked="true" strokeweight="1.2pt" strokecolor="#dcdcdc">
                <v:path arrowok="t"/>
              </v:shape>
            </v:group>
            <v:group style="position:absolute;left:10;top:15;width:4911;height:96" coordorigin="10,15" coordsize="4911,96">
              <v:shape style="position:absolute;left:10;top:15;width:4911;height:96" coordorigin="10,15" coordsize="4911,96" path="m10,111l4920,111,4920,15,10,15,10,111xe" filled="true" fillcolor="#dcdcdc" stroked="false">
                <v:path arrowok="t"/>
                <v:fill type="solid"/>
              </v:shape>
            </v:group>
            <v:group style="position:absolute;left:4908;top:110;width:2;height:231" coordorigin="4908,110" coordsize="2,231">
              <v:shape style="position:absolute;left:4908;top:110;width:2;height:231" coordorigin="4908,110" coordsize="0,231" path="m4908,110l4908,341e" filled="false" stroked="true" strokeweight="1.2pt" strokecolor="#dcdcdc">
                <v:path arrowok="t"/>
              </v:shape>
            </v:group>
            <v:group style="position:absolute;left:34;top:110;width:4863;height:231" coordorigin="34,110" coordsize="4863,231">
              <v:shape style="position:absolute;left:34;top:110;width:4863;height:231" coordorigin="34,110" coordsize="4863,231" path="m34,341l4896,341,4896,110,34,110,34,341xe" filled="true" fillcolor="#dcdcdc" stroked="false">
                <v:path arrowok="t"/>
                <v:fill type="solid"/>
              </v:shape>
            </v:group>
            <v:group style="position:absolute;left:10;top:10;width:4911;height:2" coordorigin="10,10" coordsize="4911,2">
              <v:shape style="position:absolute;left:10;top:10;width:4911;height:2" coordorigin="10,10" coordsize="4911,0" path="m10,10l4920,10e" filled="false" stroked="true" strokeweight=".48pt" strokecolor="#000000">
                <v:path arrowok="t"/>
              </v:shape>
            </v:group>
            <v:group style="position:absolute;left:4930;top:10;width:4944;height:2" coordorigin="4930,10" coordsize="4944,2">
              <v:shape style="position:absolute;left:4930;top:10;width:4944;height:2" coordorigin="4930,10" coordsize="4944,0" path="m4930,10l9874,10e" filled="false" stroked="true" strokeweight=".48pt" strokecolor="#000000">
                <v:path arrowok="t"/>
              </v:shape>
            </v:group>
            <v:group style="position:absolute;left:5;top:5;width:2;height:447" coordorigin="5,5" coordsize="2,447">
              <v:shape style="position:absolute;left:5;top:5;width:2;height:447" coordorigin="5,5" coordsize="0,447" path="m5,5l5,451e" filled="false" stroked="true" strokeweight=".48pt" strokecolor="#000000">
                <v:path arrowok="t"/>
              </v:shape>
            </v:group>
            <v:group style="position:absolute;left:10;top:446;width:4911;height:2" coordorigin="10,446" coordsize="4911,2">
              <v:shape style="position:absolute;left:10;top:446;width:4911;height:2" coordorigin="10,446" coordsize="4911,0" path="m10,446l4920,446e" filled="false" stroked="true" strokeweight=".48pt" strokecolor="#000000">
                <v:path arrowok="t"/>
              </v:shape>
            </v:group>
            <v:group style="position:absolute;left:4925;top:5;width:2;height:447" coordorigin="4925,5" coordsize="2,447">
              <v:shape style="position:absolute;left:4925;top:5;width:2;height:447" coordorigin="4925,5" coordsize="0,447" path="m4925,5l4925,451e" filled="false" stroked="true" strokeweight=".48pt" strokecolor="#000000">
                <v:path arrowok="t"/>
              </v:shape>
            </v:group>
            <v:group style="position:absolute;left:4930;top:446;width:4944;height:2" coordorigin="4930,446" coordsize="4944,2">
              <v:shape style="position:absolute;left:4930;top:446;width:4944;height:2" coordorigin="4930,446" coordsize="4944,0" path="m4930,446l9874,446e" filled="false" stroked="true" strokeweight=".48pt" strokecolor="#000000">
                <v:path arrowok="t"/>
              </v:shape>
            </v:group>
            <v:group style="position:absolute;left:9878;top:5;width:2;height:447" coordorigin="9878,5" coordsize="2,447">
              <v:shape style="position:absolute;left:9878;top:5;width:2;height:447" coordorigin="9878,5" coordsize="0,447" path="m9878,5l9878,451e" filled="false" stroked="true" strokeweight=".48pt" strokecolor="#000000">
                <v:path arrowok="t"/>
              </v:shape>
              <v:shape style="position:absolute;left:5;top:10;width:4920;height:437" type="#_x0000_t202" filled="false" stroked="false">
                <v:textbox inset="0,0,0,0">
                  <w:txbxContent>
                    <w:p>
                      <w:pPr>
                        <w:spacing w:before="68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与年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时披露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差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说明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925;top:10;width:4954;height:437" type="#_x0000_t202" filled="false" stroked="false">
                <v:textbox inset="0,0,0,0">
                  <w:txbxContent>
                    <w:p>
                      <w:pPr>
                        <w:spacing w:before="68"/>
                        <w:ind w:left="86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pStyle w:val="BodyText"/>
        <w:spacing w:line="264" w:lineRule="exact" w:before="0"/>
        <w:ind w:left="9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 w:before="156"/>
        <w:ind w:left="427" w:right="263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原因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说明</w:t>
      </w:r>
      <w:r>
        <w:rPr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基本</w:t>
      </w:r>
      <w:r>
        <w:rPr>
          <w:rFonts w:ascii="宋体" w:hAnsi="宋体" w:cs="宋体" w:eastAsia="宋体" w:hint="default"/>
          <w:spacing w:val="-2"/>
        </w:rPr>
        <w:t>停顿</w:t>
      </w:r>
      <w:r>
        <w:rPr>
          <w:rFonts w:ascii="宋体" w:hAnsi="宋体" w:cs="宋体" w:eastAsia="宋体" w:hint="default"/>
          <w:spacing w:val="-2"/>
        </w:rPr>
        <w:t>，为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</w:rPr>
        <w:t> 营</w:t>
      </w:r>
      <w:r>
        <w:rPr>
          <w:rFonts w:ascii="宋体" w:hAnsi="宋体" w:cs="宋体" w:eastAsia="宋体" w:hint="default"/>
        </w:rPr>
        <w:t>困难</w:t>
      </w:r>
      <w:r>
        <w:rPr/>
        <w:t>的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面，</w:t>
      </w: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易业</w:t>
      </w:r>
      <w:r>
        <w:rPr/>
        <w:t>务</w:t>
      </w:r>
      <w:r>
        <w:rPr>
          <w:rFonts w:ascii="宋体" w:hAnsi="宋体" w:cs="宋体" w:eastAsia="宋体" w:hint="default"/>
        </w:rPr>
        <w:t>，为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条件，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/>
        <w:t>的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的定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循</w:t>
      </w:r>
      <w:r>
        <w:rPr>
          <w:rFonts w:ascii="宋体" w:hAnsi="宋体" w:cs="宋体" w:eastAsia="宋体" w:hint="default"/>
        </w:rPr>
        <w:t>了</w:t>
      </w:r>
      <w:r>
        <w:rPr/>
        <w:t>市场定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原则，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9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性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：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不</w:t>
      </w:r>
      <w:r>
        <w:rPr/>
        <w:t>会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上</w:t>
      </w:r>
      <w:r>
        <w:rPr/>
        <w:t>市公司的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428" w:right="248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）公司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的的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度：公司有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择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购销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</w:rPr>
        <w:t> 存在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92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大额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回情况发生。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951" w:right="0" w:hanging="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产发生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951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6"/>
          <w:pgSz w:w="11900" w:h="16840"/>
          <w:pgMar w:footer="840" w:header="876" w:top="1080" w:bottom="1020" w:left="820" w:right="980"/>
          <w:pgNumType w:start="1"/>
        </w:sectPr>
      </w:pPr>
    </w:p>
    <w:p>
      <w:pPr>
        <w:pStyle w:val="BodyText"/>
        <w:spacing w:line="240" w:lineRule="auto" w:before="117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发生</w:t>
      </w:r>
      <w:r>
        <w:rPr/>
        <w:t>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发生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存在</w:t>
      </w:r>
      <w:r>
        <w:rPr/>
        <w:t>的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等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before="167"/>
        <w:ind w:left="0" w:right="1066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3"/>
        <w:gridCol w:w="922"/>
        <w:gridCol w:w="1123"/>
        <w:gridCol w:w="1474"/>
        <w:gridCol w:w="1387"/>
        <w:gridCol w:w="1502"/>
      </w:tblGrid>
      <w:tr>
        <w:trPr>
          <w:trHeight w:val="432" w:hRule="exact"/>
        </w:trPr>
        <w:tc>
          <w:tcPr>
            <w:tcW w:w="30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27" w:hRule="exact"/>
        </w:trPr>
        <w:tc>
          <w:tcPr>
            <w:tcW w:w="30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</w:tr>
      <w:tr>
        <w:trPr>
          <w:trHeight w:val="432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8,500.00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8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8,500.00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1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中：报告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市公司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股股东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BodyText"/>
        <w:spacing w:line="240" w:lineRule="auto" w:before="122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left="64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应披露</w:t>
      </w:r>
      <w:r>
        <w:rPr/>
        <w:t>的重大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17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与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日 </w:t>
      </w:r>
      <w:r>
        <w:rPr>
          <w:rFonts w:ascii="宋体" w:hAnsi="宋体" w:cs="宋体" w:eastAsia="宋体" w:hint="default"/>
          <w:spacing w:val="-11"/>
        </w:rPr>
        <w:t>常经营关</w:t>
      </w:r>
      <w:r>
        <w:rPr>
          <w:spacing w:val="-11"/>
        </w:rPr>
        <w:t>联</w:t>
      </w:r>
      <w:r>
        <w:rPr>
          <w:rFonts w:ascii="宋体" w:hAnsi="宋体" w:cs="宋体" w:eastAsia="宋体" w:hint="default"/>
          <w:spacing w:val="-11"/>
        </w:rPr>
        <w:t>交易</w:t>
      </w:r>
      <w:r>
        <w:rPr>
          <w:rFonts w:ascii="宋体" w:hAnsi="宋体" w:cs="宋体" w:eastAsia="宋体" w:hint="default"/>
          <w:spacing w:val="-11"/>
        </w:rPr>
        <w:t>协议</w:t>
      </w:r>
      <w:r>
        <w:rPr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日常经营关</w:t>
      </w:r>
      <w:r>
        <w:rPr>
          <w:spacing w:val="-11"/>
        </w:rPr>
        <w:t>联</w:t>
      </w:r>
      <w:r>
        <w:rPr>
          <w:rFonts w:ascii="宋体" w:hAnsi="宋体" w:cs="宋体" w:eastAsia="宋体" w:hint="default"/>
          <w:spacing w:val="-11"/>
        </w:rPr>
        <w:t>交易</w:t>
      </w:r>
      <w:r>
        <w:rPr>
          <w:rFonts w:ascii="宋体" w:hAnsi="宋体" w:cs="宋体" w:eastAsia="宋体" w:hint="default"/>
          <w:spacing w:val="-11"/>
        </w:rPr>
        <w:t>补</w:t>
      </w:r>
      <w:r>
        <w:rPr>
          <w:rFonts w:ascii="宋体" w:hAnsi="宋体" w:cs="宋体" w:eastAsia="宋体" w:hint="default"/>
          <w:spacing w:val="-11"/>
        </w:rPr>
        <w:t>充</w:t>
      </w:r>
      <w:r>
        <w:rPr>
          <w:rFonts w:ascii="宋体" w:hAnsi="宋体" w:cs="宋体" w:eastAsia="宋体" w:hint="default"/>
          <w:spacing w:val="-11"/>
        </w:rPr>
        <w:t>协议</w:t>
      </w:r>
      <w:r>
        <w:rPr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spacing w:val="-11"/>
        </w:rPr>
        <w:t>公司</w:t>
      </w:r>
      <w:r>
        <w:rPr>
          <w:rFonts w:ascii="宋体" w:hAnsi="宋体" w:cs="宋体" w:eastAsia="宋体" w:hint="default"/>
          <w:spacing w:val="-11"/>
        </w:rPr>
        <w:t>拟</w:t>
      </w:r>
      <w:r>
        <w:rPr>
          <w:rFonts w:ascii="宋体" w:hAnsi="宋体" w:cs="宋体" w:eastAsia="宋体" w:hint="default"/>
          <w:spacing w:val="-11"/>
        </w:rPr>
        <w:t>向</w:t>
      </w:r>
      <w:r>
        <w:rPr>
          <w:rFonts w:ascii="宋体" w:hAnsi="宋体" w:cs="宋体" w:eastAsia="宋体" w:hint="default"/>
          <w:spacing w:val="-11"/>
        </w:rPr>
        <w:t>昆山</w:t>
      </w:r>
      <w:r>
        <w:rPr>
          <w:rFonts w:ascii="宋体" w:hAnsi="宋体" w:cs="宋体" w:eastAsia="宋体" w:hint="default"/>
          <w:spacing w:val="-11"/>
        </w:rPr>
        <w:t>龙腾</w:t>
      </w:r>
      <w:r>
        <w:rPr>
          <w:spacing w:val="-11"/>
        </w:rPr>
        <w:t>光电有限公司</w:t>
      </w:r>
      <w:r>
        <w:rPr>
          <w:rFonts w:ascii="宋体" w:hAnsi="宋体" w:cs="宋体" w:eastAsia="宋体" w:hint="default"/>
          <w:spacing w:val="-11"/>
        </w:rPr>
        <w:t>采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生产</w:t>
      </w:r>
      <w:r>
        <w:rPr/>
        <w:t>的</w:t>
      </w:r>
      <w:r>
        <w:rPr>
          <w:rFonts w:ascii="宋体" w:hAnsi="宋体" w:cs="宋体" w:eastAsia="宋体" w:hint="default"/>
        </w:rPr>
        <w:t>液晶</w:t>
      </w:r>
      <w:r>
        <w:rPr>
          <w:rFonts w:ascii="宋体" w:hAnsi="宋体" w:cs="宋体" w:eastAsia="宋体" w:hint="default"/>
        </w:rPr>
        <w:t>薄</w:t>
      </w:r>
      <w:r>
        <w:rPr>
          <w:rFonts w:ascii="宋体" w:hAnsi="宋体" w:cs="宋体" w:eastAsia="宋体" w:hint="default"/>
        </w:rPr>
        <w:t>膜</w:t>
      </w:r>
      <w:r>
        <w:rPr>
          <w:rFonts w:ascii="宋体" w:hAnsi="宋体" w:cs="宋体" w:eastAsia="宋体" w:hint="default"/>
        </w:rPr>
        <w:t>显示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交易总额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等值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12,000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万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具体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、数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双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为准。截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 电有限公司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液晶</w:t>
      </w:r>
      <w:r>
        <w:rPr>
          <w:rFonts w:ascii="宋体" w:hAnsi="宋体" w:cs="宋体" w:eastAsia="宋体" w:hint="default"/>
        </w:rPr>
        <w:t>薄</w:t>
      </w:r>
      <w:r>
        <w:rPr>
          <w:rFonts w:ascii="宋体" w:hAnsi="宋体" w:cs="宋体" w:eastAsia="宋体" w:hint="default"/>
        </w:rPr>
        <w:t>膜</w:t>
      </w:r>
      <w:r>
        <w:rPr>
          <w:rFonts w:ascii="宋体" w:hAnsi="宋体" w:cs="宋体" w:eastAsia="宋体" w:hint="default"/>
        </w:rPr>
        <w:t>显示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8,454.51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left="642" w:right="8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  <w:spacing w:val="-29"/>
        </w:rPr>
        <w:t>、</w:t>
      </w:r>
      <w:r>
        <w:rPr/>
        <w:t>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内发生或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托管</w:t>
      </w:r>
      <w:r>
        <w:rPr>
          <w:rFonts w:ascii="宋体" w:hAnsi="宋体" w:cs="宋体" w:eastAsia="宋体" w:hint="default"/>
          <w:spacing w:val="-29"/>
        </w:rPr>
        <w:t>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  <w:spacing w:val="-29"/>
        </w:rPr>
        <w:t>、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其他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</w:p>
    <w:p>
      <w:pPr>
        <w:pStyle w:val="BodyText"/>
        <w:spacing w:line="240" w:lineRule="auto" w:before="41"/>
        <w:ind w:left="188" w:right="4271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产或</w:t>
      </w:r>
      <w:r>
        <w:rPr>
          <w:rFonts w:ascii="宋体" w:hAnsi="宋体" w:cs="宋体" w:eastAsia="宋体" w:hint="default"/>
        </w:rPr>
        <w:t>其他</w:t>
      </w:r>
      <w:r>
        <w:rPr/>
        <w:t>公司</w:t>
      </w:r>
      <w:r>
        <w:rPr>
          <w:rFonts w:ascii="宋体" w:hAnsi="宋体" w:cs="宋体" w:eastAsia="宋体" w:hint="default"/>
        </w:rPr>
        <w:t>托管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租赁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的事</w:t>
      </w:r>
      <w:r>
        <w:rPr>
          <w:rFonts w:ascii="宋体" w:hAnsi="宋体" w:cs="宋体" w:eastAsia="宋体" w:hint="default"/>
        </w:rPr>
        <w:t>项。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42" w:right="1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内发生或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担保</w:t>
      </w:r>
      <w:r>
        <w:rPr/>
        <w:t>事</w:t>
      </w:r>
      <w:r>
        <w:rPr>
          <w:rFonts w:ascii="宋体" w:hAnsi="宋体" w:cs="宋体" w:eastAsia="宋体" w:hint="default"/>
        </w:rPr>
        <w:t>项。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1"/>
        <w:ind w:left="642" w:right="1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内或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委托</w:t>
      </w:r>
      <w:r>
        <w:rPr>
          <w:rFonts w:ascii="宋体" w:hAnsi="宋体" w:cs="宋体" w:eastAsia="宋体" w:hint="default"/>
        </w:rPr>
        <w:t>他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行现金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管理</w:t>
      </w:r>
      <w:r>
        <w:rPr/>
        <w:t>的事</w:t>
      </w:r>
      <w:r>
        <w:rPr>
          <w:rFonts w:ascii="宋体" w:hAnsi="宋体" w:cs="宋体" w:eastAsia="宋体" w:hint="default"/>
        </w:rPr>
        <w:t>项。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1"/>
        <w:ind w:left="642" w:right="527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</w:rPr>
        <w:t>、</w:t>
      </w:r>
      <w:r>
        <w:rPr/>
        <w:t>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20"/>
        </w:sectPr>
      </w:pPr>
    </w:p>
    <w:p>
      <w:pPr>
        <w:pStyle w:val="BodyText"/>
        <w:spacing w:line="240" w:lineRule="auto" w:before="117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95"/>
        </w:rPr>
        <w:t>（</w:t>
      </w:r>
      <w:r>
        <w:rPr>
          <w:rFonts w:ascii="Microsoft JhengHei" w:hAnsi="Microsoft JhengHei" w:cs="Microsoft JhengHei" w:eastAsia="Microsoft JhengHei" w:hint="default"/>
          <w:w w:val="95"/>
        </w:rPr>
        <w:t>五</w:t>
      </w:r>
      <w:r>
        <w:rPr>
          <w:w w:val="95"/>
        </w:rPr>
        <w:t>）公司及其董事、监事和高级管理人员、公司</w:t>
      </w:r>
      <w:r>
        <w:rPr>
          <w:rFonts w:ascii="Microsoft JhengHei" w:hAnsi="Microsoft JhengHei" w:cs="Microsoft JhengHei" w:eastAsia="Microsoft JhengHei" w:hint="default"/>
          <w:w w:val="95"/>
        </w:rPr>
        <w:t>持</w:t>
      </w:r>
      <w:r>
        <w:rPr>
          <w:w w:val="95"/>
        </w:rPr>
        <w:t>股     </w:t>
      </w:r>
      <w:r>
        <w:rPr>
          <w:spacing w:val="46"/>
          <w:w w:val="95"/>
        </w:rPr>
        <w:t> </w:t>
      </w:r>
      <w:r>
        <w:rPr>
          <w:rFonts w:ascii="Arial" w:hAnsi="Arial" w:cs="Arial" w:eastAsia="Arial" w:hint="default"/>
          <w:w w:val="95"/>
        </w:rPr>
        <w:t>5%</w:t>
      </w:r>
      <w:r>
        <w:rPr>
          <w:rFonts w:ascii="Microsoft JhengHei" w:hAnsi="Microsoft JhengHei" w:cs="Microsoft JhengHei" w:eastAsia="Microsoft JhengHei" w:hint="default"/>
          <w:w w:val="95"/>
        </w:rPr>
        <w:t>以</w:t>
      </w:r>
      <w:r>
        <w:rPr>
          <w:rFonts w:ascii="Microsoft JhengHei" w:hAnsi="Microsoft JhengHei" w:cs="Microsoft JhengHei" w:eastAsia="Microsoft JhengHei" w:hint="default"/>
          <w:w w:val="95"/>
        </w:rPr>
        <w:t>上</w:t>
      </w:r>
      <w:r>
        <w:rPr>
          <w:w w:val="95"/>
        </w:rPr>
        <w:t>股</w:t>
      </w:r>
      <w:r>
        <w:rPr>
          <w:rFonts w:ascii="Microsoft JhengHei" w:hAnsi="Microsoft JhengHei" w:cs="Microsoft JhengHei" w:eastAsia="Microsoft JhengHei" w:hint="default"/>
          <w:w w:val="95"/>
        </w:rPr>
        <w:t>东</w:t>
      </w:r>
      <w:r>
        <w:rPr>
          <w:w w:val="95"/>
        </w:rPr>
        <w:t>及其实</w:t>
      </w:r>
      <w:r>
        <w:rPr>
          <w:rFonts w:ascii="Microsoft JhengHei" w:hAnsi="Microsoft JhengHei" w:cs="Microsoft JhengHei" w:eastAsia="Microsoft JhengHei" w:hint="default"/>
          <w:w w:val="95"/>
        </w:rPr>
        <w:t>际控制</w:t>
      </w:r>
      <w:r>
        <w:rPr>
          <w:w w:val="95"/>
        </w:rPr>
        <w:t>人</w:t>
      </w:r>
      <w:r>
        <w:rPr>
          <w:rFonts w:ascii="Microsoft JhengHei" w:hAnsi="Microsoft JhengHei" w:cs="Microsoft JhengHei" w:eastAsia="Microsoft JhengHei" w:hint="default"/>
          <w:w w:val="95"/>
        </w:rPr>
        <w:t>等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spacing w:before="52"/>
        <w:ind w:left="627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在报告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持续到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内无承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内无</w:t>
      </w:r>
      <w:r>
        <w:rPr>
          <w:rFonts w:ascii="宋体" w:hAnsi="宋体" w:cs="宋体" w:eastAsia="宋体" w:hint="default"/>
        </w:rPr>
        <w:t>承诺</w:t>
      </w:r>
      <w:r>
        <w:rPr/>
        <w:t>事</w:t>
      </w:r>
      <w:r>
        <w:rPr>
          <w:rFonts w:ascii="宋体" w:hAnsi="宋体" w:cs="宋体" w:eastAsia="宋体" w:hint="default"/>
        </w:rPr>
        <w:t>项。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承诺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有限公司的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 公司（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</w:t>
      </w:r>
      <w:r>
        <w:rPr/>
        <w:t>称</w:t>
      </w:r>
      <w:r>
        <w:rPr>
          <w:rFonts w:ascii="宋体" w:hAnsi="宋体" w:cs="宋体" w:eastAsia="宋体" w:hint="default"/>
        </w:rPr>
        <w:t>“昆山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在权</w:t>
      </w:r>
      <w:r>
        <w:rPr>
          <w:rFonts w:ascii="宋体" w:hAnsi="宋体" w:cs="宋体" w:eastAsia="宋体" w:hint="default"/>
        </w:rPr>
        <w:t>益变</w:t>
      </w:r>
      <w:r>
        <w:rPr>
          <w:rFonts w:ascii="宋体" w:hAnsi="宋体" w:cs="宋体" w:eastAsia="宋体" w:hint="default"/>
        </w:rPr>
        <w:t>动</w:t>
      </w:r>
      <w:r>
        <w:rPr/>
        <w:t>报告书中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性</w:t>
      </w:r>
      <w:r>
        <w:rPr/>
        <w:t>的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承诺</w:t>
      </w:r>
      <w:r>
        <w:rPr/>
        <w:t>：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、机构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独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/>
        <w:t>市场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经营</w:t>
      </w:r>
      <w:r>
        <w:rPr/>
        <w:t>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产权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将继续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避免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承诺</w:t>
      </w:r>
      <w:r>
        <w:rPr/>
        <w:t>：</w:t>
      </w: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企业、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 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均未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经营业</w:t>
      </w:r>
      <w:r>
        <w:rPr/>
        <w:t>务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动，</w:t>
      </w:r>
      <w:r>
        <w:rPr>
          <w:rFonts w:ascii="宋体" w:hAnsi="宋体" w:cs="宋体" w:eastAsia="宋体" w:hint="default"/>
        </w:rPr>
        <w:t>并保</w:t>
      </w:r>
      <w:r>
        <w:rPr/>
        <w:t>证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经营业</w:t>
      </w:r>
      <w:r>
        <w:rPr/>
        <w:t>务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57" w:lineRule="auto" w:before="34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将对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关企业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约束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如果将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企业、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业</w:t>
      </w:r>
      <w:r>
        <w:rPr/>
        <w:t>务与</w:t>
      </w:r>
      <w:r>
        <w:rPr>
          <w:rFonts w:ascii="宋体" w:hAnsi="宋体" w:cs="宋体" w:eastAsia="宋体" w:hint="default"/>
        </w:rPr>
        <w:t>本</w:t>
      </w:r>
      <w:r>
        <w:rPr/>
        <w:t>公司的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相同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/>
        <w:t>的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利于</w:t>
      </w:r>
      <w:r>
        <w:rPr>
          <w:rFonts w:ascii="宋体" w:hAnsi="宋体" w:cs="宋体" w:eastAsia="宋体" w:hint="default"/>
        </w:rPr>
        <w:t>本</w:t>
      </w:r>
      <w:r>
        <w:rPr/>
        <w:t>公司的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减少和规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承诺</w:t>
      </w:r>
      <w:r>
        <w:rPr/>
        <w:t>：</w:t>
      </w: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谋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上</w:t>
      </w:r>
      <w:r>
        <w:rPr/>
        <w:t>市公 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业</w:t>
      </w:r>
      <w:r>
        <w:rPr/>
        <w:t>务合</w:t>
      </w:r>
      <w:r>
        <w:rPr>
          <w:rFonts w:ascii="宋体" w:hAnsi="宋体" w:cs="宋体" w:eastAsia="宋体" w:hint="default"/>
        </w:rPr>
        <w:t>作等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于</w:t>
      </w:r>
      <w:r>
        <w:rPr/>
        <w:t>市场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谋</w:t>
      </w:r>
      <w:r>
        <w:rPr>
          <w:rFonts w:ascii="宋体" w:hAnsi="宋体" w:cs="宋体" w:eastAsia="宋体" w:hint="default"/>
        </w:rPr>
        <w:t>求</w:t>
      </w:r>
      <w:r>
        <w:rPr/>
        <w:t>与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③如果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要，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以</w:t>
      </w:r>
      <w:r>
        <w:rPr/>
        <w:t>市</w:t>
      </w:r>
      <w:r>
        <w:rPr>
          <w:spacing w:val="-81"/>
        </w:rPr>
        <w:t> </w:t>
      </w:r>
      <w:r>
        <w:rPr/>
        <w:t>场公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价格</w:t>
      </w:r>
      <w:r>
        <w:rPr/>
        <w:t>与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行为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不</w:t>
      </w:r>
      <w:r>
        <w:rPr/>
        <w:t>会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侵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为目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/>
        <w:t>与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展显</w:t>
      </w:r>
      <w:r>
        <w:rPr>
          <w:rFonts w:ascii="宋体" w:hAnsi="宋体" w:cs="宋体" w:eastAsia="宋体" w:hint="default"/>
        </w:rPr>
        <w:t>失</w:t>
      </w:r>
      <w:r>
        <w:rPr/>
        <w:t>公</w:t>
      </w:r>
      <w:r>
        <w:rPr>
          <w:rFonts w:ascii="宋体" w:hAnsi="宋体" w:cs="宋体" w:eastAsia="宋体" w:hint="default"/>
        </w:rPr>
        <w:t>平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解聘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91" w:firstLine="480"/>
        <w:jc w:val="both"/>
      </w:pP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2009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决</w:t>
      </w:r>
      <w:r>
        <w:rPr/>
        <w:t>定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磊 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聘期</w:t>
      </w:r>
      <w:r>
        <w:rPr>
          <w:rFonts w:ascii="宋体" w:hAnsi="宋体" w:cs="宋体" w:eastAsia="宋体" w:hint="default"/>
        </w:rPr>
        <w:t>为</w:t>
      </w:r>
      <w:r>
        <w:rPr/>
        <w:t>一年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董事会公告 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。本</w:t>
      </w:r>
      <w:r>
        <w:rPr/>
        <w:t>报告年度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给</w:t>
      </w:r>
      <w:r>
        <w:rPr/>
        <w:t>中</w:t>
      </w:r>
    </w:p>
    <w:p>
      <w:pPr>
        <w:spacing w:after="0" w:line="357" w:lineRule="auto"/>
        <w:jc w:val="both"/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240" w:lineRule="auto" w:before="117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服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务的</w:t>
      </w:r>
      <w:r>
        <w:rPr>
          <w:rFonts w:ascii="宋体" w:hAnsi="宋体" w:cs="宋体" w:eastAsia="宋体" w:hint="default"/>
        </w:rPr>
        <w:t>连续</w:t>
      </w:r>
      <w:r>
        <w:rPr/>
        <w:t>年限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5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75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）公司及其董事、监事、高级管理人员、公司股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受处罚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情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367" w:lineRule="exact" w:before="0"/>
        <w:ind w:left="147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4"/>
        <w:ind w:left="627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/>
        <w:t>公司股东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/>
        <w:t>有</w:t>
      </w:r>
      <w:r>
        <w:rPr>
          <w:rFonts w:ascii="宋体" w:hAnsi="宋体" w:cs="宋体" w:eastAsia="宋体" w:hint="default"/>
        </w:rPr>
        <w:t>权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57" w:lineRule="auto" w:before="26"/>
        <w:ind w:left="147" w:right="27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机关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、</w:t>
      </w:r>
      <w:r>
        <w:rPr/>
        <w:t>司法</w:t>
      </w:r>
      <w:r>
        <w:rPr>
          <w:rFonts w:ascii="宋体" w:hAnsi="宋体" w:cs="宋体" w:eastAsia="宋体" w:hint="default"/>
        </w:rPr>
        <w:t>纪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送</w:t>
      </w:r>
      <w:r>
        <w:rPr/>
        <w:t>司法</w:t>
      </w:r>
      <w:r>
        <w:rPr>
          <w:rFonts w:ascii="宋体" w:hAnsi="宋体" w:cs="宋体" w:eastAsia="宋体" w:hint="default"/>
        </w:rPr>
        <w:t>机关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刑</w:t>
      </w:r>
      <w:r>
        <w:rPr/>
        <w:t>事</w:t>
      </w:r>
      <w:r>
        <w:rPr>
          <w:rFonts w:ascii="宋体" w:hAnsi="宋体" w:cs="宋体" w:eastAsia="宋体" w:hint="default"/>
        </w:rPr>
        <w:t>责任、</w:t>
      </w:r>
      <w:r>
        <w:rPr/>
        <w:t>中国证监会</w:t>
      </w:r>
      <w:r>
        <w:rPr>
          <w:rFonts w:ascii="宋体" w:hAnsi="宋体" w:cs="宋体" w:eastAsia="宋体" w:hint="default"/>
        </w:rPr>
        <w:t>稽 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、</w:t>
      </w:r>
      <w:r>
        <w:rPr/>
        <w:t>中国证监会</w:t>
      </w:r>
      <w:r>
        <w:rPr>
          <w:rFonts w:ascii="宋体" w:hAnsi="宋体" w:cs="宋体" w:eastAsia="宋体" w:hint="default"/>
        </w:rPr>
        <w:t>行</w:t>
      </w:r>
      <w:r>
        <w:rPr/>
        <w:t>政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、</w:t>
      </w:r>
      <w:r>
        <w:rPr/>
        <w:t>证券市场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通</w:t>
      </w:r>
      <w:r>
        <w:rPr/>
        <w:t>报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行</w:t>
      </w:r>
      <w:r>
        <w:rPr/>
        <w:t>政</w:t>
      </w:r>
      <w:r>
        <w:rPr>
          <w:rFonts w:ascii="宋体" w:hAnsi="宋体" w:cs="宋体" w:eastAsia="宋体" w:hint="default"/>
        </w:rPr>
        <w:t>管理部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及</w:t>
      </w:r>
      <w:r>
        <w:rPr/>
        <w:t>证券</w:t>
      </w:r>
      <w:r>
        <w:rPr>
          <w:rFonts w:ascii="宋体" w:hAnsi="宋体" w:cs="宋体" w:eastAsia="宋体" w:hint="default"/>
        </w:rPr>
        <w:t>交 易所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>
          <w:rFonts w:ascii="宋体" w:hAnsi="宋体" w:cs="宋体" w:eastAsia="宋体" w:hint="default"/>
        </w:rPr>
        <w:t>责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47"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Heading3"/>
        <w:spacing w:line="367" w:lineRule="exact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）其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left="147" w:right="2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，本</w:t>
      </w:r>
      <w:r>
        <w:rPr/>
        <w:t>公司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大</w:t>
      </w:r>
      <w:r>
        <w:rPr/>
        <w:t>股东深圳市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的《</w:t>
      </w:r>
      <w:r>
        <w:rPr>
          <w:rFonts w:ascii="宋体" w:hAnsi="宋体" w:cs="宋体" w:eastAsia="宋体" w:hint="default"/>
        </w:rPr>
        <w:t>关于</w:t>
      </w:r>
      <w:r>
        <w:rPr/>
        <w:t>股 </w:t>
      </w:r>
      <w:r>
        <w:rPr>
          <w:spacing w:val="-5"/>
        </w:rPr>
        <w:t>份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质</w:t>
      </w:r>
      <w:r>
        <w:rPr>
          <w:rFonts w:ascii="宋体" w:hAnsi="宋体" w:cs="宋体" w:eastAsia="宋体" w:hint="default"/>
          <w:spacing w:val="-5"/>
        </w:rPr>
        <w:t>变更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通知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江苏</w:t>
      </w:r>
      <w:r>
        <w:rPr>
          <w:rFonts w:ascii="宋体" w:hAnsi="宋体" w:cs="宋体" w:eastAsia="宋体" w:hint="default"/>
          <w:spacing w:val="-5"/>
        </w:rPr>
        <w:t>省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民</w:t>
      </w:r>
      <w:r>
        <w:rPr>
          <w:spacing w:val="-5"/>
        </w:rPr>
        <w:t>政</w:t>
      </w:r>
      <w:r>
        <w:rPr>
          <w:rFonts w:ascii="宋体" w:hAnsi="宋体" w:cs="宋体" w:eastAsia="宋体" w:hint="default"/>
          <w:spacing w:val="-5"/>
        </w:rPr>
        <w:t>府</w:t>
      </w:r>
      <w:r>
        <w:rPr>
          <w:spacing w:val="-5"/>
        </w:rPr>
        <w:t>国有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监</w:t>
      </w:r>
      <w:r>
        <w:rPr>
          <w:rFonts w:ascii="宋体" w:hAnsi="宋体" w:cs="宋体" w:eastAsia="宋体" w:hint="default"/>
          <w:spacing w:val="-5"/>
        </w:rPr>
        <w:t>督</w:t>
      </w:r>
      <w:r>
        <w:rPr>
          <w:rFonts w:ascii="宋体" w:hAnsi="宋体" w:cs="宋体" w:eastAsia="宋体" w:hint="default"/>
          <w:spacing w:val="-5"/>
        </w:rPr>
        <w:t>管理委</w:t>
      </w:r>
      <w:r>
        <w:rPr>
          <w:rFonts w:ascii="宋体" w:hAnsi="宋体" w:cs="宋体" w:eastAsia="宋体" w:hint="default"/>
          <w:spacing w:val="-5"/>
        </w:rPr>
        <w:t>员</w:t>
      </w:r>
      <w:r>
        <w:rPr>
          <w:spacing w:val="-5"/>
        </w:rPr>
        <w:t>会《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spacing w:val="-5"/>
        </w:rPr>
        <w:t>深圳市</w:t>
      </w:r>
      <w:r>
        <w:rPr>
          <w:rFonts w:ascii="宋体" w:hAnsi="宋体" w:cs="宋体" w:eastAsia="宋体" w:hint="default"/>
          <w:spacing w:val="-5"/>
        </w:rPr>
        <w:t>申</w:t>
      </w:r>
      <w:r>
        <w:rPr>
          <w:rFonts w:ascii="宋体" w:hAnsi="宋体" w:cs="宋体" w:eastAsia="宋体" w:hint="default"/>
          <w:spacing w:val="-5"/>
        </w:rPr>
        <w:t>昌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spacing w:val="-5"/>
        </w:rPr>
        <w:t>有</w:t>
      </w:r>
      <w:r>
        <w:rPr>
          <w:spacing w:val="-108"/>
        </w:rPr>
        <w:t> </w:t>
      </w:r>
      <w:r>
        <w:rPr>
          <w:spacing w:val="-3"/>
        </w:rPr>
        <w:t>限公司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注国有股东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spacing w:val="-3"/>
        </w:rPr>
        <w:t>的的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spacing w:val="-3"/>
        </w:rPr>
        <w:t>》（</w:t>
      </w:r>
      <w:r>
        <w:rPr>
          <w:rFonts w:ascii="宋体" w:hAnsi="宋体" w:cs="宋体" w:eastAsia="宋体" w:hint="default"/>
          <w:spacing w:val="-3"/>
        </w:rPr>
        <w:t>苏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【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-3"/>
        </w:rPr>
        <w:t>】</w:t>
      </w:r>
      <w:r>
        <w:rPr>
          <w:rFonts w:ascii="宋体" w:hAnsi="宋体" w:cs="宋体" w:eastAsia="宋体" w:hint="default"/>
          <w:spacing w:val="-3"/>
        </w:rPr>
        <w:t>112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）的文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售条件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19,897,057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/>
        <w:t>的</w:t>
      </w:r>
      <w:r>
        <w:rPr>
          <w:rFonts w:ascii="宋体" w:hAnsi="宋体" w:cs="宋体" w:eastAsia="宋体" w:hint="default"/>
        </w:rPr>
        <w:t>21.95%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股份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质由境</w:t>
      </w:r>
      <w:r>
        <w:rPr>
          <w:rFonts w:ascii="宋体" w:hAnsi="宋体" w:cs="宋体" w:eastAsia="宋体" w:hint="default"/>
        </w:rPr>
        <w:t>内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/>
        <w:t>法人股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为 </w:t>
      </w:r>
      <w:r>
        <w:rPr>
          <w:spacing w:val="-2"/>
        </w:rPr>
        <w:t>国有法人股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变更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中国证券登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结算</w:t>
      </w:r>
      <w:r>
        <w:rPr>
          <w:spacing w:val="-2"/>
        </w:rPr>
        <w:t>有限</w:t>
      </w:r>
      <w:r>
        <w:rPr>
          <w:rFonts w:ascii="宋体" w:hAnsi="宋体" w:cs="宋体" w:eastAsia="宋体" w:hint="default"/>
          <w:spacing w:val="-2"/>
        </w:rPr>
        <w:t>责任</w:t>
      </w:r>
      <w:r>
        <w:rPr>
          <w:spacing w:val="-2"/>
        </w:rPr>
        <w:t>公司深圳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分</w:t>
      </w:r>
      <w:r>
        <w:rPr/>
        <w:t>公司办</w:t>
      </w:r>
      <w:r>
        <w:rPr>
          <w:rFonts w:ascii="宋体" w:hAnsi="宋体" w:cs="宋体" w:eastAsia="宋体" w:hint="default"/>
        </w:rPr>
        <w:t>理完毕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47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02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08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股东深圳市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rFonts w:ascii="宋体" w:hAnsi="宋体" w:cs="宋体" w:eastAsia="宋体" w:hint="default"/>
          <w:spacing w:val="-2"/>
        </w:rPr>
        <w:t>昌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的《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spacing w:val="-2"/>
        </w:rPr>
        <w:t>股</w:t>
      </w:r>
      <w:r>
        <w:rPr/>
        <w:t> </w:t>
      </w:r>
      <w:r>
        <w:rPr>
          <w:spacing w:val="-5"/>
        </w:rPr>
        <w:t>东</w:t>
      </w:r>
      <w:r>
        <w:rPr>
          <w:rFonts w:ascii="宋体" w:hAnsi="宋体" w:cs="宋体" w:eastAsia="宋体" w:hint="default"/>
          <w:spacing w:val="-5"/>
        </w:rPr>
        <w:t>变更</w:t>
      </w:r>
      <w:r>
        <w:rPr>
          <w:spacing w:val="-5"/>
        </w:rPr>
        <w:t>名称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住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通知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苏</w:t>
      </w:r>
      <w:r>
        <w:rPr>
          <w:rFonts w:ascii="宋体" w:hAnsi="宋体" w:cs="宋体" w:eastAsia="宋体" w:hint="default"/>
          <w:spacing w:val="-5"/>
        </w:rPr>
        <w:t>州</w:t>
      </w:r>
      <w:r>
        <w:rPr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昆山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商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spacing w:val="-5"/>
        </w:rPr>
        <w:t>政</w:t>
      </w:r>
      <w:r>
        <w:rPr>
          <w:rFonts w:ascii="宋体" w:hAnsi="宋体" w:cs="宋体" w:eastAsia="宋体" w:hint="default"/>
          <w:spacing w:val="-5"/>
        </w:rPr>
        <w:t>管理局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rFonts w:ascii="宋体" w:hAnsi="宋体" w:cs="宋体" w:eastAsia="宋体" w:hint="default"/>
          <w:spacing w:val="-5"/>
        </w:rPr>
        <w:t>准，</w:t>
      </w:r>
      <w:r>
        <w:rPr>
          <w:rFonts w:ascii="宋体" w:hAnsi="宋体" w:cs="宋体" w:eastAsia="宋体" w:hint="default"/>
          <w:spacing w:val="-5"/>
        </w:rPr>
        <w:t>该</w:t>
      </w:r>
      <w:r>
        <w:rPr>
          <w:spacing w:val="-5"/>
        </w:rPr>
        <w:t>公司名称</w:t>
      </w:r>
      <w:r>
        <w:rPr>
          <w:rFonts w:ascii="宋体" w:hAnsi="宋体" w:cs="宋体" w:eastAsia="宋体" w:hint="default"/>
          <w:spacing w:val="-5"/>
        </w:rPr>
        <w:t>由“</w:t>
      </w:r>
      <w:r>
        <w:rPr>
          <w:spacing w:val="-5"/>
        </w:rPr>
        <w:t>深圳</w:t>
      </w:r>
      <w:r>
        <w:rPr>
          <w:spacing w:val="-112"/>
        </w:rPr>
        <w:t> </w:t>
      </w:r>
      <w:r>
        <w:rPr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申</w:t>
      </w:r>
      <w:r>
        <w:rPr>
          <w:rFonts w:ascii="宋体" w:hAnsi="宋体" w:cs="宋体" w:eastAsia="宋体" w:hint="default"/>
          <w:spacing w:val="-5"/>
        </w:rPr>
        <w:t>昌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变更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“昆山</w:t>
      </w:r>
      <w:r>
        <w:rPr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申</w:t>
      </w:r>
      <w:r>
        <w:rPr>
          <w:rFonts w:ascii="宋体" w:hAnsi="宋体" w:cs="宋体" w:eastAsia="宋体" w:hint="default"/>
          <w:spacing w:val="-5"/>
        </w:rPr>
        <w:t>昌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”；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住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由“</w:t>
      </w:r>
      <w:r>
        <w:rPr>
          <w:spacing w:val="-5"/>
        </w:rPr>
        <w:t>深圳市福田区</w:t>
      </w:r>
      <w:r>
        <w:rPr>
          <w:rFonts w:ascii="宋体" w:hAnsi="宋体" w:cs="宋体" w:eastAsia="宋体" w:hint="default"/>
          <w:spacing w:val="-5"/>
        </w:rPr>
        <w:t>车</w:t>
      </w:r>
      <w:r>
        <w:rPr>
          <w:spacing w:val="-5"/>
        </w:rPr>
        <w:t>公</w:t>
      </w:r>
      <w:r>
        <w:rPr>
          <w:spacing w:val="-116"/>
        </w:rPr>
        <w:t> </w:t>
      </w:r>
      <w:r>
        <w:rPr>
          <w:rFonts w:ascii="宋体" w:hAnsi="宋体" w:cs="宋体" w:eastAsia="宋体" w:hint="default"/>
          <w:spacing w:val="-6"/>
        </w:rPr>
        <w:t>庙</w:t>
      </w:r>
      <w:r>
        <w:rPr>
          <w:rFonts w:ascii="宋体" w:hAnsi="宋体" w:cs="宋体" w:eastAsia="宋体" w:hint="default"/>
          <w:spacing w:val="-6"/>
        </w:rPr>
        <w:t>天安</w:t>
      </w:r>
      <w:r>
        <w:rPr>
          <w:rFonts w:ascii="宋体" w:hAnsi="宋体" w:cs="宋体" w:eastAsia="宋体" w:hint="default"/>
          <w:spacing w:val="-6"/>
        </w:rPr>
        <w:t>创</w:t>
      </w:r>
      <w:r>
        <w:rPr>
          <w:rFonts w:ascii="宋体" w:hAnsi="宋体" w:cs="宋体" w:eastAsia="宋体" w:hint="default"/>
          <w:spacing w:val="-6"/>
        </w:rPr>
        <w:t>新</w:t>
      </w:r>
      <w:r>
        <w:rPr>
          <w:rFonts w:ascii="宋体" w:hAnsi="宋体" w:cs="宋体" w:eastAsia="宋体" w:hint="default"/>
          <w:spacing w:val="-6"/>
        </w:rPr>
        <w:t>科技</w:t>
      </w:r>
      <w:r>
        <w:rPr>
          <w:spacing w:val="-6"/>
        </w:rPr>
        <w:t>广场</w:t>
      </w:r>
      <w:r>
        <w:rPr>
          <w:rFonts w:ascii="宋体" w:hAnsi="宋体" w:cs="宋体" w:eastAsia="宋体" w:hint="default"/>
          <w:spacing w:val="-6"/>
        </w:rPr>
        <w:t>A</w:t>
      </w:r>
      <w:r>
        <w:rPr>
          <w:rFonts w:ascii="宋体" w:hAnsi="宋体" w:cs="宋体" w:eastAsia="宋体" w:hint="default"/>
          <w:spacing w:val="-6"/>
        </w:rPr>
        <w:t>栋</w:t>
      </w:r>
      <w:r>
        <w:rPr>
          <w:rFonts w:ascii="宋体" w:hAnsi="宋体" w:cs="宋体" w:eastAsia="宋体" w:hint="default"/>
          <w:spacing w:val="-6"/>
        </w:rPr>
        <w:t>304</w:t>
      </w:r>
      <w:r>
        <w:rPr>
          <w:spacing w:val="-6"/>
        </w:rPr>
        <w:t>（限办公）</w:t>
      </w:r>
      <w:r>
        <w:rPr>
          <w:rFonts w:ascii="宋体" w:hAnsi="宋体" w:cs="宋体" w:eastAsia="宋体" w:hint="default"/>
          <w:spacing w:val="-6"/>
        </w:rPr>
        <w:t>”</w:t>
      </w:r>
      <w:r>
        <w:rPr>
          <w:rFonts w:ascii="宋体" w:hAnsi="宋体" w:cs="宋体" w:eastAsia="宋体" w:hint="default"/>
          <w:spacing w:val="-6"/>
        </w:rPr>
        <w:t>变更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“昆山</w:t>
      </w:r>
      <w:r>
        <w:rPr>
          <w:rFonts w:ascii="宋体" w:hAnsi="宋体" w:cs="宋体" w:eastAsia="宋体" w:hint="default"/>
          <w:spacing w:val="-6"/>
        </w:rPr>
        <w:t>开发</w:t>
      </w:r>
      <w:r>
        <w:rPr>
          <w:spacing w:val="-6"/>
        </w:rPr>
        <w:t>区</w:t>
      </w:r>
      <w:r>
        <w:rPr>
          <w:rFonts w:ascii="宋体" w:hAnsi="宋体" w:cs="宋体" w:eastAsia="宋体" w:hint="default"/>
          <w:spacing w:val="-6"/>
        </w:rPr>
        <w:t>前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spacing w:val="-6"/>
        </w:rPr>
        <w:t>中路</w:t>
      </w:r>
      <w:r>
        <w:rPr>
          <w:rFonts w:ascii="宋体" w:hAnsi="宋体" w:cs="宋体" w:eastAsia="宋体" w:hint="default"/>
          <w:spacing w:val="-6"/>
        </w:rPr>
        <w:t>68</w:t>
      </w:r>
      <w:r>
        <w:rPr>
          <w:rFonts w:ascii="宋体" w:hAnsi="宋体" w:cs="宋体" w:eastAsia="宋体" w:hint="default"/>
          <w:spacing w:val="-6"/>
        </w:rPr>
        <w:t>号</w:t>
      </w:r>
      <w:r>
        <w:rPr>
          <w:rFonts w:ascii="宋体" w:hAnsi="宋体" w:cs="宋体" w:eastAsia="宋体" w:hint="default"/>
          <w:spacing w:val="-6"/>
        </w:rPr>
        <w:t>”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rFonts w:ascii="宋体" w:hAnsi="宋体" w:cs="宋体" w:eastAsia="宋体" w:hint="default"/>
          <w:spacing w:val="-6"/>
        </w:rPr>
        <w:t>述</w:t>
      </w:r>
      <w:r>
        <w:rPr>
          <w:rFonts w:ascii="宋体" w:hAnsi="宋体" w:cs="宋体" w:eastAsia="宋体" w:hint="default"/>
          <w:spacing w:val="-6"/>
        </w:rPr>
        <w:t>变更</w:t>
      </w:r>
      <w:r>
        <w:rPr>
          <w:spacing w:val="-6"/>
        </w:rPr>
        <w:t>事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州</w:t>
      </w:r>
      <w:r>
        <w:rPr/>
        <w:t>市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行</w:t>
      </w:r>
      <w:r>
        <w:rPr/>
        <w:t>政</w:t>
      </w:r>
      <w:r>
        <w:rPr>
          <w:rFonts w:ascii="宋体" w:hAnsi="宋体" w:cs="宋体" w:eastAsia="宋体" w:hint="default"/>
        </w:rPr>
        <w:t>管理局</w:t>
      </w:r>
      <w:r>
        <w:rPr/>
        <w:t>办</w:t>
      </w:r>
      <w:r>
        <w:rPr>
          <w:rFonts w:ascii="宋体" w:hAnsi="宋体" w:cs="宋体" w:eastAsia="宋体" w:hint="default"/>
        </w:rPr>
        <w:t>理完毕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、经</w:t>
      </w:r>
      <w:r>
        <w:rPr/>
        <w:t>深圳市市场监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管理局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变更</w:t>
      </w:r>
      <w:r>
        <w:rPr/>
        <w:t>（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案</w:t>
      </w:r>
      <w:r>
        <w:rPr/>
        <w:t>）</w:t>
      </w:r>
      <w:r>
        <w:rPr>
          <w:rFonts w:ascii="宋体" w:hAnsi="宋体" w:cs="宋体" w:eastAsia="宋体" w:hint="default"/>
        </w:rPr>
        <w:t>通知</w:t>
      </w:r>
      <w:r>
        <w:rPr/>
        <w:t>书（</w:t>
      </w:r>
      <w:r>
        <w:rPr>
          <w:rFonts w:ascii="宋体" w:hAnsi="宋体" w:cs="宋体" w:eastAsia="宋体" w:hint="default"/>
        </w:rPr>
        <w:t>[2010]</w:t>
      </w:r>
      <w:r>
        <w:rPr>
          <w:rFonts w:ascii="宋体" w:hAnsi="宋体" w:cs="宋体" w:eastAsia="宋体" w:hint="default"/>
        </w:rPr>
        <w:t>第</w:t>
      </w:r>
    </w:p>
    <w:p>
      <w:pPr>
        <w:pStyle w:val="BodyText"/>
        <w:spacing w:line="357" w:lineRule="auto"/>
        <w:ind w:left="147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2875759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准，</w:t>
      </w:r>
      <w:r>
        <w:rPr/>
        <w:t>公司的法定代表人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厉</w:t>
      </w:r>
      <w:r>
        <w:rPr>
          <w:rFonts w:ascii="宋体" w:hAnsi="宋体" w:cs="宋体" w:eastAsia="宋体" w:hint="default"/>
        </w:rPr>
        <w:t>天</w:t>
      </w:r>
      <w:r>
        <w:rPr/>
        <w:t>福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为</w:t>
      </w:r>
      <w:r>
        <w:rPr/>
        <w:t>宋波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范围由“销</w:t>
      </w:r>
      <w:r>
        <w:rPr>
          <w:rFonts w:ascii="宋体" w:hAnsi="宋体" w:cs="宋体" w:eastAsia="宋体" w:hint="default"/>
        </w:rPr>
        <w:t>售 </w:t>
      </w:r>
      <w:r>
        <w:rPr>
          <w:rFonts w:ascii="宋体" w:hAnsi="宋体" w:cs="宋体" w:eastAsia="宋体" w:hint="default"/>
          <w:spacing w:val="-10"/>
        </w:rPr>
        <w:t>TEC5200</w:t>
      </w:r>
      <w:r>
        <w:rPr>
          <w:rFonts w:ascii="宋体" w:hAnsi="宋体" w:cs="宋体" w:eastAsia="宋体" w:hint="default"/>
          <w:spacing w:val="-10"/>
        </w:rPr>
        <w:t>综</w:t>
      </w:r>
      <w:r>
        <w:rPr>
          <w:spacing w:val="-10"/>
        </w:rPr>
        <w:t>合</w:t>
      </w:r>
      <w:r>
        <w:rPr>
          <w:rFonts w:ascii="宋体" w:hAnsi="宋体" w:cs="宋体" w:eastAsia="宋体" w:hint="default"/>
          <w:spacing w:val="-10"/>
        </w:rPr>
        <w:t>业</w:t>
      </w:r>
      <w:r>
        <w:rPr>
          <w:spacing w:val="-10"/>
        </w:rPr>
        <w:t>务</w:t>
      </w:r>
      <w:r>
        <w:rPr>
          <w:rFonts w:ascii="宋体" w:hAnsi="宋体" w:cs="宋体" w:eastAsia="宋体" w:hint="default"/>
          <w:spacing w:val="-10"/>
        </w:rPr>
        <w:t>接</w:t>
      </w:r>
      <w:r>
        <w:rPr>
          <w:rFonts w:ascii="宋体" w:hAnsi="宋体" w:cs="宋体" w:eastAsia="宋体" w:hint="default"/>
          <w:spacing w:val="-10"/>
        </w:rPr>
        <w:t>入</w:t>
      </w:r>
      <w:r>
        <w:rPr>
          <w:rFonts w:ascii="宋体" w:hAnsi="宋体" w:cs="宋体" w:eastAsia="宋体" w:hint="default"/>
          <w:spacing w:val="-10"/>
        </w:rPr>
        <w:t>网</w:t>
      </w:r>
      <w:r>
        <w:rPr>
          <w:rFonts w:ascii="宋体" w:hAnsi="宋体" w:cs="宋体" w:eastAsia="宋体" w:hint="default"/>
          <w:spacing w:val="-10"/>
        </w:rPr>
        <w:t>等</w:t>
      </w:r>
      <w:r>
        <w:rPr>
          <w:rFonts w:ascii="宋体" w:hAnsi="宋体" w:cs="宋体" w:eastAsia="宋体" w:hint="default"/>
          <w:spacing w:val="-10"/>
        </w:rPr>
        <w:t>通</w:t>
      </w:r>
      <w:r>
        <w:rPr>
          <w:spacing w:val="-10"/>
        </w:rPr>
        <w:t>信</w:t>
      </w:r>
      <w:r>
        <w:rPr>
          <w:rFonts w:ascii="宋体" w:hAnsi="宋体" w:cs="宋体" w:eastAsia="宋体" w:hint="default"/>
          <w:spacing w:val="-10"/>
        </w:rPr>
        <w:t>设</w:t>
      </w:r>
      <w:r>
        <w:rPr>
          <w:rFonts w:ascii="宋体" w:hAnsi="宋体" w:cs="宋体" w:eastAsia="宋体" w:hint="default"/>
          <w:spacing w:val="-10"/>
        </w:rPr>
        <w:t>备</w:t>
      </w:r>
      <w:r>
        <w:rPr>
          <w:rFonts w:ascii="宋体" w:hAnsi="宋体" w:cs="宋体" w:eastAsia="宋体" w:hint="default"/>
          <w:spacing w:val="-10"/>
        </w:rPr>
        <w:t>；</w:t>
      </w:r>
      <w:r>
        <w:rPr>
          <w:spacing w:val="-10"/>
        </w:rPr>
        <w:t>国</w:t>
      </w:r>
      <w:r>
        <w:rPr>
          <w:rFonts w:ascii="宋体" w:hAnsi="宋体" w:cs="宋体" w:eastAsia="宋体" w:hint="default"/>
          <w:spacing w:val="-10"/>
        </w:rPr>
        <w:t>内</w:t>
      </w:r>
      <w:r>
        <w:rPr>
          <w:rFonts w:ascii="宋体" w:hAnsi="宋体" w:cs="宋体" w:eastAsia="宋体" w:hint="default"/>
          <w:spacing w:val="-10"/>
        </w:rPr>
        <w:t>商</w:t>
      </w:r>
      <w:r>
        <w:rPr>
          <w:rFonts w:ascii="宋体" w:hAnsi="宋体" w:cs="宋体" w:eastAsia="宋体" w:hint="default"/>
          <w:spacing w:val="-10"/>
        </w:rPr>
        <w:t>业、</w:t>
      </w:r>
      <w:r>
        <w:rPr>
          <w:rFonts w:ascii="宋体" w:hAnsi="宋体" w:cs="宋体" w:eastAsia="宋体" w:hint="default"/>
          <w:spacing w:val="-10"/>
        </w:rPr>
        <w:t>物</w:t>
      </w:r>
      <w:r>
        <w:rPr>
          <w:rFonts w:ascii="宋体" w:hAnsi="宋体" w:cs="宋体" w:eastAsia="宋体" w:hint="default"/>
          <w:spacing w:val="-10"/>
        </w:rPr>
        <w:t>资</w:t>
      </w:r>
      <w:r>
        <w:rPr>
          <w:rFonts w:ascii="宋体" w:hAnsi="宋体" w:cs="宋体" w:eastAsia="宋体" w:hint="default"/>
          <w:spacing w:val="-10"/>
        </w:rPr>
        <w:t>供</w:t>
      </w:r>
      <w:r>
        <w:rPr>
          <w:rFonts w:ascii="宋体" w:hAnsi="宋体" w:cs="宋体" w:eastAsia="宋体" w:hint="default"/>
          <w:spacing w:val="-10"/>
        </w:rPr>
        <w:t>销</w:t>
      </w:r>
      <w:r>
        <w:rPr>
          <w:rFonts w:ascii="宋体" w:hAnsi="宋体" w:cs="宋体" w:eastAsia="宋体" w:hint="default"/>
          <w:spacing w:val="-10"/>
        </w:rPr>
        <w:t>业</w:t>
      </w:r>
      <w:r>
        <w:rPr>
          <w:spacing w:val="-10"/>
        </w:rPr>
        <w:t>（</w:t>
      </w:r>
      <w:r>
        <w:rPr>
          <w:rFonts w:ascii="宋体" w:hAnsi="宋体" w:cs="宋体" w:eastAsia="宋体" w:hint="default"/>
          <w:spacing w:val="-10"/>
        </w:rPr>
        <w:t>不</w:t>
      </w:r>
      <w:r>
        <w:rPr>
          <w:rFonts w:ascii="宋体" w:hAnsi="宋体" w:cs="宋体" w:eastAsia="宋体" w:hint="default"/>
          <w:spacing w:val="-10"/>
        </w:rPr>
        <w:t>含专</w:t>
      </w:r>
      <w:r>
        <w:rPr>
          <w:rFonts w:ascii="宋体" w:hAnsi="宋体" w:cs="宋体" w:eastAsia="宋体" w:hint="default"/>
          <w:spacing w:val="-10"/>
        </w:rPr>
        <w:t>营、</w:t>
      </w:r>
      <w:r>
        <w:rPr>
          <w:rFonts w:ascii="宋体" w:hAnsi="宋体" w:cs="宋体" w:eastAsia="宋体" w:hint="default"/>
          <w:spacing w:val="-10"/>
        </w:rPr>
        <w:t>专</w:t>
      </w:r>
      <w:r>
        <w:rPr>
          <w:rFonts w:ascii="宋体" w:hAnsi="宋体" w:cs="宋体" w:eastAsia="宋体" w:hint="default"/>
          <w:spacing w:val="-10"/>
        </w:rPr>
        <w:t>控</w:t>
      </w:r>
      <w:r>
        <w:rPr>
          <w:rFonts w:ascii="宋体" w:hAnsi="宋体" w:cs="宋体" w:eastAsia="宋体" w:hint="default"/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专卖</w:t>
      </w:r>
      <w:r>
        <w:rPr>
          <w:rFonts w:ascii="宋体" w:hAnsi="宋体" w:cs="宋体" w:eastAsia="宋体" w:hint="default"/>
          <w:spacing w:val="-10"/>
        </w:rPr>
        <w:t>商品</w:t>
      </w:r>
      <w:r>
        <w:rPr>
          <w:spacing w:val="-10"/>
        </w:rPr>
        <w:t>）</w:t>
      </w:r>
      <w:r>
        <w:rPr>
          <w:rFonts w:ascii="宋体" w:hAnsi="宋体" w:cs="宋体" w:eastAsia="宋体" w:hint="default"/>
          <w:spacing w:val="-10"/>
        </w:rPr>
        <w:t>；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进出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变更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“销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TEC5200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进出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spacing w:val="-5"/>
        </w:rPr>
        <w:t>电子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房</w:t>
      </w:r>
      <w:r>
        <w:rPr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产开发</w:t>
      </w:r>
      <w:r>
        <w:rPr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投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物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（法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spacing w:val="-5"/>
        </w:rPr>
        <w:t>政法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国务</w:t>
      </w:r>
      <w:r>
        <w:rPr>
          <w:rFonts w:ascii="宋体" w:hAnsi="宋体" w:cs="宋体" w:eastAsia="宋体" w:hint="default"/>
          <w:spacing w:val="-5"/>
        </w:rPr>
        <w:t>院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禁</w:t>
      </w:r>
      <w:r>
        <w:rPr>
          <w:rFonts w:ascii="宋体" w:hAnsi="宋体" w:cs="宋体" w:eastAsia="宋体" w:hint="default"/>
          <w:spacing w:val="-5"/>
        </w:rPr>
        <w:t>止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-11"/>
        </w:rPr>
        <w:t>目</w:t>
      </w:r>
      <w:r>
        <w:rPr>
          <w:rFonts w:ascii="宋体" w:hAnsi="宋体" w:cs="宋体" w:eastAsia="宋体" w:hint="default"/>
          <w:spacing w:val="-11"/>
        </w:rPr>
        <w:t>除</w:t>
      </w:r>
      <w:r>
        <w:rPr>
          <w:rFonts w:ascii="宋体" w:hAnsi="宋体" w:cs="宋体" w:eastAsia="宋体" w:hint="default"/>
          <w:spacing w:val="-11"/>
        </w:rPr>
        <w:t>外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spacing w:val="-11"/>
        </w:rPr>
        <w:t>限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的</w:t>
      </w:r>
      <w:r>
        <w:rPr>
          <w:rFonts w:ascii="宋体" w:hAnsi="宋体" w:cs="宋体" w:eastAsia="宋体" w:hint="default"/>
          <w:spacing w:val="-11"/>
        </w:rPr>
        <w:t>项目</w:t>
      </w:r>
      <w:r>
        <w:rPr>
          <w:rFonts w:ascii="宋体" w:hAnsi="宋体" w:cs="宋体" w:eastAsia="宋体" w:hint="default"/>
          <w:spacing w:val="-11"/>
        </w:rPr>
        <w:t>须</w:t>
      </w:r>
      <w:r>
        <w:rPr>
          <w:rFonts w:ascii="宋体" w:hAnsi="宋体" w:cs="宋体" w:eastAsia="宋体" w:hint="default"/>
          <w:spacing w:val="-11"/>
        </w:rPr>
        <w:t>取</w:t>
      </w:r>
      <w:r>
        <w:rPr>
          <w:rFonts w:ascii="宋体" w:hAnsi="宋体" w:cs="宋体" w:eastAsia="宋体" w:hint="default"/>
          <w:spacing w:val="-11"/>
        </w:rPr>
        <w:t>得许</w:t>
      </w:r>
      <w:r>
        <w:rPr>
          <w:rFonts w:ascii="宋体" w:hAnsi="宋体" w:cs="宋体" w:eastAsia="宋体" w:hint="default"/>
          <w:spacing w:val="-11"/>
        </w:rPr>
        <w:t>可后</w:t>
      </w:r>
      <w:r>
        <w:rPr>
          <w:rFonts w:ascii="宋体" w:hAnsi="宋体" w:cs="宋体" w:eastAsia="宋体" w:hint="default"/>
          <w:spacing w:val="-11"/>
        </w:rPr>
        <w:t>方</w:t>
      </w:r>
      <w:r>
        <w:rPr>
          <w:rFonts w:ascii="宋体" w:hAnsi="宋体" w:cs="宋体" w:eastAsia="宋体" w:hint="default"/>
          <w:spacing w:val="-11"/>
        </w:rPr>
        <w:t>可</w:t>
      </w:r>
      <w:r>
        <w:rPr>
          <w:rFonts w:ascii="宋体" w:hAnsi="宋体" w:cs="宋体" w:eastAsia="宋体" w:hint="default"/>
          <w:spacing w:val="-11"/>
        </w:rPr>
        <w:t>经营</w:t>
      </w:r>
      <w:r>
        <w:rPr>
          <w:spacing w:val="-11"/>
        </w:rPr>
        <w:t>）</w:t>
      </w:r>
      <w:r>
        <w:rPr>
          <w:rFonts w:ascii="宋体" w:hAnsi="宋体" w:cs="宋体" w:eastAsia="宋体" w:hint="default"/>
          <w:spacing w:val="-11"/>
        </w:rPr>
        <w:t>。</w:t>
      </w:r>
      <w:r>
        <w:rPr>
          <w:rFonts w:ascii="宋体" w:hAnsi="宋体" w:cs="宋体" w:eastAsia="宋体" w:hint="default"/>
          <w:spacing w:val="-11"/>
        </w:rPr>
        <w:t>”</w:t>
      </w:r>
      <w:r>
        <w:rPr>
          <w:rFonts w:ascii="宋体" w:hAnsi="宋体" w:cs="宋体" w:eastAsia="宋体" w:hint="default"/>
          <w:spacing w:val="-11"/>
        </w:rPr>
        <w:t> </w:t>
      </w:r>
    </w:p>
    <w:p>
      <w:pPr>
        <w:pStyle w:val="BodyText"/>
        <w:spacing w:line="355" w:lineRule="auto" w:before="38"/>
        <w:ind w:left="147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苏</w:t>
      </w:r>
      <w:r>
        <w:rPr>
          <w:rFonts w:ascii="宋体" w:hAnsi="宋体" w:cs="宋体" w:eastAsia="宋体" w:hint="default"/>
          <w:spacing w:val="-2"/>
        </w:rPr>
        <w:t>州</w:t>
      </w:r>
      <w:r>
        <w:rPr>
          <w:rFonts w:ascii="宋体" w:hAnsi="宋体" w:cs="宋体" w:eastAsia="宋体" w:hint="default"/>
          <w:spacing w:val="-2"/>
        </w:rPr>
        <w:t>爱博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有限公司（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简</w:t>
      </w:r>
      <w:r>
        <w:rPr>
          <w:spacing w:val="-2"/>
        </w:rPr>
        <w:t>称</w:t>
      </w:r>
      <w:r>
        <w:rPr>
          <w:rFonts w:ascii="宋体" w:hAnsi="宋体" w:cs="宋体" w:eastAsia="宋体" w:hint="default"/>
          <w:spacing w:val="-2"/>
        </w:rPr>
        <w:t>“苏</w:t>
      </w:r>
      <w:r>
        <w:rPr>
          <w:rFonts w:ascii="宋体" w:hAnsi="宋体" w:cs="宋体" w:eastAsia="宋体" w:hint="default"/>
          <w:spacing w:val="-2"/>
        </w:rPr>
        <w:t>州</w:t>
      </w:r>
      <w:r>
        <w:rPr>
          <w:rFonts w:ascii="宋体" w:hAnsi="宋体" w:cs="宋体" w:eastAsia="宋体" w:hint="default"/>
          <w:spacing w:val="-2"/>
        </w:rPr>
        <w:t>爱</w:t>
      </w:r>
      <w:r>
        <w:rPr>
          <w:rFonts w:ascii="宋体" w:hAnsi="宋体" w:cs="宋体" w:eastAsia="宋体" w:hint="default"/>
        </w:rPr>
        <w:t> 博</w:t>
      </w:r>
      <w:r>
        <w:rPr>
          <w:rFonts w:ascii="宋体" w:hAnsi="宋体" w:cs="宋体" w:eastAsia="宋体" w:hint="default"/>
        </w:rPr>
        <w:t>”</w:t>
      </w:r>
      <w:r>
        <w:rPr/>
        <w:t>）与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</w:t>
      </w:r>
      <w:r>
        <w:rPr/>
        <w:t>称</w:t>
      </w:r>
      <w:r>
        <w:rPr>
          <w:rFonts w:ascii="宋体" w:hAnsi="宋体" w:cs="宋体" w:eastAsia="宋体" w:hint="default"/>
        </w:rPr>
        <w:t>“昆山</w:t>
      </w:r>
      <w:r>
        <w:rPr/>
        <w:t>国</w:t>
      </w:r>
      <w:r>
        <w:rPr>
          <w:rFonts w:ascii="宋体" w:hAnsi="宋体" w:cs="宋体" w:eastAsia="宋体" w:hint="default"/>
        </w:rPr>
        <w:t>投控</w:t>
      </w:r>
      <w:r>
        <w:rPr/>
        <w:t>股</w:t>
      </w:r>
      <w:r>
        <w:rPr>
          <w:rFonts w:ascii="宋体" w:hAnsi="宋体" w:cs="宋体" w:eastAsia="宋体" w:hint="default"/>
        </w:rPr>
        <w:t>”</w:t>
      </w:r>
      <w:r>
        <w:rPr/>
        <w:t>）联合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的《</w:t>
      </w:r>
      <w:r>
        <w:rPr>
          <w:rFonts w:ascii="宋体" w:hAnsi="宋体" w:cs="宋体" w:eastAsia="宋体" w:hint="default"/>
        </w:rPr>
        <w:t>关于</w:t>
      </w:r>
    </w:p>
    <w:p>
      <w:pPr>
        <w:spacing w:after="0" w:line="35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20"/>
        </w:sectPr>
      </w:pPr>
    </w:p>
    <w:p>
      <w:pPr>
        <w:pStyle w:val="BodyText"/>
        <w:spacing w:line="357" w:lineRule="auto" w:before="117"/>
        <w:ind w:left="387" w:right="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债权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spacing w:val="-2"/>
        </w:rPr>
        <w:t>与的</w:t>
      </w:r>
      <w:r>
        <w:rPr>
          <w:rFonts w:ascii="宋体" w:hAnsi="宋体" w:cs="宋体" w:eastAsia="宋体" w:hint="default"/>
          <w:spacing w:val="-2"/>
        </w:rPr>
        <w:t>通知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根据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通知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苏</w:t>
      </w:r>
      <w:r>
        <w:rPr>
          <w:rFonts w:ascii="宋体" w:hAnsi="宋体" w:cs="宋体" w:eastAsia="宋体" w:hint="default"/>
          <w:spacing w:val="-2"/>
        </w:rPr>
        <w:t>州</w:t>
      </w:r>
      <w:r>
        <w:rPr>
          <w:rFonts w:ascii="宋体" w:hAnsi="宋体" w:cs="宋体" w:eastAsia="宋体" w:hint="default"/>
          <w:spacing w:val="-2"/>
        </w:rPr>
        <w:t>爱博</w:t>
      </w:r>
      <w:r>
        <w:rPr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昆山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投控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债权转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协议</w:t>
      </w:r>
      <w:r>
        <w:rPr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由昆山</w:t>
      </w:r>
      <w:r>
        <w:rPr/>
        <w:t>国</w:t>
      </w:r>
      <w:r>
        <w:rPr>
          <w:rFonts w:ascii="宋体" w:hAnsi="宋体" w:cs="宋体" w:eastAsia="宋体" w:hint="default"/>
        </w:rPr>
        <w:t>投控</w:t>
      </w:r>
      <w:r>
        <w:rPr/>
        <w:t>股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爱博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享</w:t>
      </w:r>
      <w:r>
        <w:rPr/>
        <w:t>有的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78,524,334.84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爱博</w:t>
      </w:r>
      <w:r>
        <w:rPr/>
        <w:t>与</w:t>
      </w:r>
      <w:r>
        <w:rPr>
          <w:rFonts w:ascii="宋体" w:hAnsi="宋体" w:cs="宋体" w:eastAsia="宋体" w:hint="default"/>
        </w:rPr>
        <w:t>本</w:t>
      </w:r>
      <w:r>
        <w:rPr/>
        <w:t>公司的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关</w:t>
      </w:r>
      <w:r>
        <w:rPr/>
        <w:t>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昆山</w:t>
      </w:r>
      <w:r>
        <w:rPr/>
        <w:t>国</w:t>
      </w:r>
      <w:r>
        <w:rPr>
          <w:rFonts w:ascii="宋体" w:hAnsi="宋体" w:cs="宋体" w:eastAsia="宋体" w:hint="default"/>
        </w:rPr>
        <w:t>投控</w:t>
      </w:r>
      <w:r>
        <w:rPr/>
        <w:t>股与</w:t>
      </w:r>
      <w:r>
        <w:rPr>
          <w:rFonts w:ascii="宋体" w:hAnsi="宋体" w:cs="宋体" w:eastAsia="宋体" w:hint="default"/>
        </w:rPr>
        <w:t>本</w:t>
      </w:r>
      <w:r>
        <w:rPr/>
        <w:t>公 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相应</w:t>
      </w:r>
      <w:r>
        <w:rPr/>
        <w:t>的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关</w:t>
      </w:r>
      <w:r>
        <w:rPr/>
        <w:t>系</w:t>
      </w:r>
      <w:r>
        <w:rPr>
          <w:rFonts w:ascii="宋体" w:hAnsi="宋体" w:cs="宋体" w:eastAsia="宋体" w:hint="default"/>
        </w:rPr>
        <w:t>，本</w:t>
      </w:r>
      <w:r>
        <w:rPr/>
        <w:t>公司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昆山</w:t>
      </w:r>
      <w:r>
        <w:rPr/>
        <w:t>国</w:t>
      </w:r>
      <w:r>
        <w:rPr>
          <w:rFonts w:ascii="宋体" w:hAnsi="宋体" w:cs="宋体" w:eastAsia="宋体" w:hint="default"/>
        </w:rPr>
        <w:t>投控</w:t>
      </w:r>
      <w:r>
        <w:rPr/>
        <w:t>股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行债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left="387" w:right="2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，本</w:t>
      </w:r>
      <w:r>
        <w:rPr/>
        <w:t>公司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</w:t>
      </w:r>
      <w:r>
        <w:rPr/>
        <w:t>称</w:t>
      </w:r>
      <w:r>
        <w:rPr>
          <w:rFonts w:ascii="宋体" w:hAnsi="宋体" w:cs="宋体" w:eastAsia="宋体" w:hint="default"/>
        </w:rPr>
        <w:t>“申 </w:t>
      </w:r>
      <w:r>
        <w:rPr>
          <w:rFonts w:ascii="宋体" w:hAnsi="宋体" w:cs="宋体" w:eastAsia="宋体" w:hint="default"/>
          <w:spacing w:val="-7"/>
        </w:rPr>
        <w:t>昌</w:t>
      </w:r>
      <w:r>
        <w:rPr>
          <w:rFonts w:ascii="宋体" w:hAnsi="宋体" w:cs="宋体" w:eastAsia="宋体" w:hint="default"/>
          <w:spacing w:val="-7"/>
        </w:rPr>
        <w:t>科技”</w:t>
      </w:r>
      <w:r>
        <w:rPr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出</w:t>
      </w:r>
      <w:r>
        <w:rPr>
          <w:rFonts w:ascii="宋体" w:hAnsi="宋体" w:cs="宋体" w:eastAsia="宋体" w:hint="default"/>
          <w:spacing w:val="-7"/>
        </w:rPr>
        <w:t>具</w:t>
      </w:r>
      <w:r>
        <w:rPr>
          <w:spacing w:val="-7"/>
        </w:rPr>
        <w:t>的《</w:t>
      </w:r>
      <w:r>
        <w:rPr>
          <w:rFonts w:ascii="宋体" w:hAnsi="宋体" w:cs="宋体" w:eastAsia="宋体" w:hint="default"/>
          <w:spacing w:val="-7"/>
        </w:rPr>
        <w:t>关于</w:t>
      </w:r>
      <w:r>
        <w:rPr>
          <w:rFonts w:ascii="宋体" w:hAnsi="宋体" w:cs="宋体" w:eastAsia="宋体" w:hint="default"/>
          <w:spacing w:val="-7"/>
        </w:rPr>
        <w:t>980</w:t>
      </w:r>
      <w:r>
        <w:rPr>
          <w:rFonts w:ascii="宋体" w:hAnsi="宋体" w:cs="宋体" w:eastAsia="宋体" w:hint="default"/>
          <w:spacing w:val="-7"/>
        </w:rPr>
        <w:t>万</w:t>
      </w:r>
      <w:r>
        <w:rPr>
          <w:spacing w:val="-7"/>
        </w:rPr>
        <w:t>股股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rFonts w:ascii="宋体" w:hAnsi="宋体" w:cs="宋体" w:eastAsia="宋体" w:hint="default"/>
          <w:spacing w:val="-7"/>
        </w:rPr>
        <w:t>解</w:t>
      </w:r>
      <w:r>
        <w:rPr>
          <w:rFonts w:ascii="宋体" w:hAnsi="宋体" w:cs="宋体" w:eastAsia="宋体" w:hint="default"/>
          <w:spacing w:val="-7"/>
        </w:rPr>
        <w:t>除</w:t>
      </w:r>
      <w:r>
        <w:rPr>
          <w:rFonts w:ascii="宋体" w:hAnsi="宋体" w:cs="宋体" w:eastAsia="宋体" w:hint="default"/>
          <w:spacing w:val="-7"/>
        </w:rPr>
        <w:t>质押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通知</w:t>
      </w:r>
      <w:r>
        <w:rPr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申</w:t>
      </w:r>
      <w:r>
        <w:rPr>
          <w:rFonts w:ascii="宋体" w:hAnsi="宋体" w:cs="宋体" w:eastAsia="宋体" w:hint="default"/>
          <w:spacing w:val="-7"/>
        </w:rPr>
        <w:t>昌</w:t>
      </w:r>
      <w:r>
        <w:rPr>
          <w:rFonts w:ascii="宋体" w:hAnsi="宋体" w:cs="宋体" w:eastAsia="宋体" w:hint="default"/>
          <w:spacing w:val="-7"/>
        </w:rPr>
        <w:t>科技</w:t>
      </w:r>
      <w:r>
        <w:rPr>
          <w:rFonts w:ascii="宋体" w:hAnsi="宋体" w:cs="宋体" w:eastAsia="宋体" w:hint="default"/>
          <w:spacing w:val="-7"/>
        </w:rPr>
        <w:t>于</w:t>
      </w:r>
      <w:r>
        <w:rPr>
          <w:rFonts w:ascii="宋体" w:hAnsi="宋体" w:cs="宋体" w:eastAsia="宋体" w:hint="default"/>
          <w:spacing w:val="-7"/>
        </w:rPr>
        <w:t>2009</w:t>
      </w:r>
      <w:r>
        <w:rPr>
          <w:spacing w:val="-7"/>
        </w:rPr>
        <w:t>年</w:t>
      </w:r>
      <w:r>
        <w:rPr>
          <w:rFonts w:ascii="宋体" w:hAnsi="宋体" w:cs="宋体" w:eastAsia="宋体" w:hint="default"/>
          <w:spacing w:val="-7"/>
        </w:rPr>
        <w:t>11</w:t>
      </w:r>
      <w:r>
        <w:rPr>
          <w:rFonts w:ascii="宋体" w:hAnsi="宋体" w:cs="宋体" w:eastAsia="宋体" w:hint="default"/>
          <w:spacing w:val="-7"/>
        </w:rPr>
        <w:t>月</w:t>
      </w:r>
      <w:r>
        <w:rPr>
          <w:rFonts w:ascii="宋体" w:hAnsi="宋体" w:cs="宋体" w:eastAsia="宋体" w:hint="default"/>
          <w:spacing w:val="-7"/>
        </w:rPr>
        <w:t>26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将</w:t>
      </w:r>
      <w:r>
        <w:rPr>
          <w:rFonts w:ascii="宋体" w:hAnsi="宋体" w:cs="宋体" w:eastAsia="宋体" w:hint="default"/>
          <w:spacing w:val="-7"/>
        </w:rPr>
        <w:t>其</w:t>
      </w:r>
      <w:r>
        <w:rPr>
          <w:rFonts w:ascii="宋体" w:hAnsi="宋体" w:cs="宋体" w:eastAsia="宋体" w:hint="default"/>
          <w:spacing w:val="-7"/>
        </w:rPr>
        <w:t>持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售条件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980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质押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昆山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区国</w:t>
      </w:r>
      <w:r>
        <w:rPr>
          <w:rFonts w:ascii="宋体" w:hAnsi="宋体" w:cs="宋体" w:eastAsia="宋体" w:hint="default"/>
          <w:spacing w:val="-2"/>
        </w:rPr>
        <w:t>投控</w:t>
      </w:r>
      <w:r>
        <w:rPr>
          <w:spacing w:val="-2"/>
        </w:rPr>
        <w:t>股有限公司</w:t>
      </w:r>
      <w:r>
        <w:rPr>
          <w:rFonts w:ascii="宋体" w:hAnsi="宋体" w:cs="宋体" w:eastAsia="宋体" w:hint="default"/>
          <w:spacing w:val="-2"/>
        </w:rPr>
        <w:t>。目前，</w:t>
      </w:r>
      <w:r>
        <w:rPr>
          <w:rFonts w:ascii="宋体" w:hAnsi="宋体" w:cs="宋体" w:eastAsia="宋体" w:hint="default"/>
          <w:spacing w:val="-2"/>
        </w:rPr>
        <w:t>昆山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rFonts w:ascii="宋体" w:hAnsi="宋体" w:cs="宋体" w:eastAsia="宋体" w:hint="default"/>
        </w:rPr>
        <w:t>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了申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980</w:t>
      </w:r>
      <w:r>
        <w:rPr>
          <w:rFonts w:ascii="宋体" w:hAnsi="宋体" w:cs="宋体" w:eastAsia="宋体" w:hint="default"/>
        </w:rPr>
        <w:t>万</w:t>
      </w:r>
      <w:r>
        <w:rPr/>
        <w:t>股股份的</w:t>
      </w:r>
      <w:r>
        <w:rPr>
          <w:rFonts w:ascii="宋体" w:hAnsi="宋体" w:cs="宋体" w:eastAsia="宋体" w:hint="default"/>
        </w:rPr>
        <w:t>质押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在</w:t>
      </w:r>
      <w:r>
        <w:rPr/>
        <w:t>中国证券登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结算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公司深圳</w:t>
      </w:r>
      <w:r>
        <w:rPr>
          <w:rFonts w:ascii="宋体" w:hAnsi="宋体" w:cs="宋体" w:eastAsia="宋体" w:hint="default"/>
        </w:rPr>
        <w:t>分</w:t>
      </w:r>
      <w:r>
        <w:rPr/>
        <w:t>公司办</w:t>
      </w:r>
      <w:r>
        <w:rPr>
          <w:rFonts w:ascii="宋体" w:hAnsi="宋体" w:cs="宋体" w:eastAsia="宋体" w:hint="default"/>
        </w:rPr>
        <w:t>理完毕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387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务人</w:t>
      </w:r>
      <w:r>
        <w:rPr>
          <w:rFonts w:ascii="宋体" w:hAnsi="宋体" w:cs="宋体" w:eastAsia="宋体" w:hint="default"/>
          <w:spacing w:val="-2"/>
        </w:rPr>
        <w:t>慧峰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源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（北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spacing w:val="-2"/>
        </w:rPr>
        <w:t>）有限公司</w:t>
      </w:r>
      <w:r>
        <w:rPr>
          <w:rFonts w:ascii="宋体" w:hAnsi="宋体" w:cs="宋体" w:eastAsia="宋体" w:hint="default"/>
          <w:spacing w:val="-2"/>
        </w:rPr>
        <w:t>偿还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2,923.48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总额</w:t>
      </w:r>
      <w:r>
        <w:rPr/>
        <w:t>的</w:t>
      </w:r>
      <w:r>
        <w:rPr>
          <w:rFonts w:ascii="宋体" w:hAnsi="宋体" w:cs="宋体" w:eastAsia="宋体" w:hint="default"/>
        </w:rPr>
        <w:t>66.09%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收回增加 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1,607.91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帐</w:t>
      </w:r>
      <w:r>
        <w:rPr/>
        <w:t>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本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， </w:t>
      </w:r>
      <w:r>
        <w:rPr/>
        <w:t>公司</w:t>
      </w:r>
      <w:r>
        <w:rPr>
          <w:rFonts w:ascii="宋体" w:hAnsi="宋体" w:cs="宋体" w:eastAsia="宋体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此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/>
        <w:t>深圳市太 光电信股份有限公司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慧峰</w:t>
      </w:r>
      <w:r>
        <w:rPr/>
        <w:t>信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科技</w:t>
      </w:r>
      <w:r>
        <w:rPr/>
        <w:t>（北</w:t>
      </w:r>
      <w:r>
        <w:rPr>
          <w:rFonts w:ascii="宋体" w:hAnsi="宋体" w:cs="宋体" w:eastAsia="宋体" w:hint="default"/>
        </w:rPr>
        <w:t>京</w:t>
      </w:r>
      <w:r>
        <w:rPr/>
        <w:t>）有限公司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项及</w:t>
      </w:r>
      <w:r>
        <w:rPr>
          <w:rFonts w:ascii="宋体" w:hAnsi="宋体" w:cs="宋体" w:eastAsia="宋体" w:hint="default"/>
        </w:rPr>
        <w:t>相应</w:t>
      </w:r>
      <w:r>
        <w:rPr>
          <w:rFonts w:ascii="宋体" w:hAnsi="宋体" w:cs="宋体" w:eastAsia="宋体" w:hint="default"/>
        </w:rPr>
        <w:t>坏账准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 </w:t>
      </w:r>
      <w:r>
        <w:rPr>
          <w:rFonts w:ascii="宋体" w:hAnsi="宋体" w:cs="宋体" w:eastAsia="宋体" w:hint="default"/>
          <w:spacing w:val="-30"/>
        </w:rPr>
        <w:t>说明</w:t>
      </w:r>
      <w:r>
        <w:rPr>
          <w:spacing w:val="-30"/>
        </w:rPr>
        <w:t>》</w:t>
      </w:r>
      <w:r>
        <w:rPr>
          <w:rFonts w:ascii="宋体" w:hAnsi="宋体" w:cs="宋体" w:eastAsia="宋体" w:hint="default"/>
          <w:spacing w:val="-30"/>
        </w:rPr>
        <w:t>。</w:t>
      </w:r>
      <w:r>
        <w:rPr>
          <w:rFonts w:ascii="宋体" w:hAnsi="宋体" w:cs="宋体" w:eastAsia="宋体" w:hint="default"/>
          <w:spacing w:val="-30"/>
        </w:rPr>
        <w:t> </w:t>
      </w:r>
    </w:p>
    <w:p>
      <w:pPr>
        <w:pStyle w:val="BodyText"/>
        <w:spacing w:line="240" w:lineRule="auto" w:before="34"/>
        <w:ind w:left="86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80"/>
        <w:ind w:left="867" w:right="9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接待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采访</w:t>
      </w:r>
      <w:r>
        <w:rPr>
          <w:rFonts w:ascii="Microsoft JhengHei" w:hAnsi="Microsoft JhengHei" w:cs="Microsoft JhengHei" w:eastAsia="Microsoft JhengHei" w:hint="default"/>
        </w:rPr>
        <w:t>等活</w:t>
      </w:r>
      <w:r>
        <w:rPr>
          <w:rFonts w:ascii="Microsoft JhengHei" w:hAnsi="Microsoft JhengHei" w:cs="Microsoft JhengHei" w:eastAsia="Microsoft JhengHei" w:hint="default"/>
        </w:rPr>
        <w:t>动情况表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1363"/>
        <w:gridCol w:w="1574"/>
        <w:gridCol w:w="1469"/>
        <w:gridCol w:w="3115"/>
      </w:tblGrid>
      <w:tr>
        <w:trPr>
          <w:trHeight w:val="40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22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时间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22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接待地点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22" w:lineRule="exact"/>
              <w:ind w:left="360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式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22" w:lineRule="exact"/>
              <w:ind w:left="307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22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谈论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要内容及提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的资料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0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07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控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昆山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益变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报告书中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相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03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近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注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入及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势较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05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公司董事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控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08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范围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变更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，未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提供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08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5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，未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提供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何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资料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19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5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，未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提供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何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资料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17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时股东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具体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080" w:bottom="1020" w:left="860" w:right="102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line="367" w:lineRule="exact" w:before="0"/>
        <w:ind w:left="6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（十）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意见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说明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57" w:lineRule="auto" w:before="129"/>
        <w:ind w:right="143" w:firstLine="480"/>
        <w:jc w:val="both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 </w:t>
      </w:r>
      <w:r>
        <w:rPr>
          <w:rFonts w:ascii="宋体" w:hAnsi="宋体" w:cs="宋体" w:eastAsia="宋体" w:hint="default"/>
        </w:rPr>
        <w:t>2009 </w:t>
      </w:r>
      <w:r>
        <w:rPr/>
        <w:t>年</w:t>
      </w:r>
      <w:r>
        <w:rPr>
          <w:rFonts w:ascii="宋体" w:hAnsi="宋体" w:cs="宋体" w:eastAsia="宋体" w:hint="default"/>
        </w:rPr>
        <w:t>和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4"/>
        </w:rPr>
        <w:t> </w:t>
      </w:r>
      <w:r>
        <w:rPr/>
        <w:t>年度年度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项均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项为</w:t>
      </w:r>
      <w:r>
        <w:rPr/>
        <w:t>：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太光电信公司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负 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8,952.20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2"/>
        </w:rPr>
        <w:t>万</w:t>
      </w:r>
      <w:r>
        <w:rPr>
          <w:rFonts w:ascii="宋体" w:hAnsi="宋体" w:cs="宋体" w:eastAsia="宋体" w:hint="default"/>
          <w:spacing w:val="-12"/>
        </w:rPr>
        <w:t>元</w:t>
      </w:r>
      <w:r>
        <w:rPr>
          <w:rFonts w:ascii="宋体" w:hAnsi="宋体" w:cs="宋体" w:eastAsia="宋体" w:hint="default"/>
          <w:spacing w:val="-12"/>
        </w:rPr>
        <w:t>，</w:t>
      </w:r>
      <w:r>
        <w:rPr>
          <w:rFonts w:ascii="宋体" w:hAnsi="宋体" w:cs="宋体" w:eastAsia="宋体" w:hint="default"/>
          <w:spacing w:val="-12"/>
        </w:rPr>
        <w:t>累</w:t>
      </w:r>
      <w:r>
        <w:rPr>
          <w:rFonts w:ascii="宋体" w:hAnsi="宋体" w:cs="宋体" w:eastAsia="宋体" w:hint="default"/>
          <w:spacing w:val="-12"/>
        </w:rPr>
        <w:t>计</w:t>
      </w:r>
      <w:r>
        <w:rPr>
          <w:rFonts w:ascii="宋体" w:hAnsi="宋体" w:cs="宋体" w:eastAsia="宋体" w:hint="default"/>
          <w:spacing w:val="-12"/>
        </w:rPr>
        <w:t>亏</w:t>
      </w:r>
      <w:r>
        <w:rPr>
          <w:rFonts w:ascii="宋体" w:hAnsi="宋体" w:cs="宋体" w:eastAsia="宋体" w:hint="default"/>
          <w:spacing w:val="-12"/>
        </w:rPr>
        <w:t>损</w:t>
      </w:r>
      <w:r>
        <w:rPr>
          <w:spacing w:val="-12"/>
        </w:rPr>
        <w:t>人</w:t>
      </w:r>
      <w:r>
        <w:rPr>
          <w:rFonts w:ascii="宋体" w:hAnsi="宋体" w:cs="宋体" w:eastAsia="宋体" w:hint="default"/>
          <w:spacing w:val="-12"/>
        </w:rPr>
        <w:t>民币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28,060.85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所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者权</w:t>
      </w:r>
      <w:r>
        <w:rPr>
          <w:rFonts w:ascii="宋体" w:hAnsi="宋体" w:cs="宋体" w:eastAsia="宋体" w:hint="default"/>
          <w:spacing w:val="-6"/>
        </w:rPr>
        <w:t>益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-13,352.20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太光电信公司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披露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拟采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/>
        <w:t>表的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情况，</w:t>
      </w:r>
      <w:r>
        <w:rPr/>
        <w:t>董事会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35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根据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与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 </w:t>
      </w:r>
      <w:r>
        <w:rPr>
          <w:spacing w:val="-3"/>
        </w:rPr>
        <w:t>的《</w:t>
      </w:r>
      <w:r>
        <w:rPr>
          <w:rFonts w:ascii="宋体" w:hAnsi="宋体" w:cs="宋体" w:eastAsia="宋体" w:hint="default"/>
          <w:spacing w:val="-3"/>
        </w:rPr>
        <w:t>日常经营关</w:t>
      </w:r>
      <w:r>
        <w:rPr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协议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日常经营关</w:t>
      </w:r>
      <w:r>
        <w:rPr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协议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spacing w:val="-55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5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昆山 </w:t>
      </w:r>
      <w:r>
        <w:rPr>
          <w:rFonts w:ascii="宋体" w:hAnsi="宋体" w:cs="宋体" w:eastAsia="宋体" w:hint="default"/>
        </w:rPr>
        <w:t>龙腾</w:t>
      </w:r>
      <w:r>
        <w:rPr/>
        <w:t>光电有限公司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液晶</w:t>
      </w:r>
      <w:r>
        <w:rPr>
          <w:rFonts w:ascii="宋体" w:hAnsi="宋体" w:cs="宋体" w:eastAsia="宋体" w:hint="default"/>
        </w:rPr>
        <w:t>薄</w:t>
      </w:r>
      <w:r>
        <w:rPr>
          <w:rFonts w:ascii="宋体" w:hAnsi="宋体" w:cs="宋体" w:eastAsia="宋体" w:hint="default"/>
        </w:rPr>
        <w:t>膜</w:t>
      </w:r>
      <w:r>
        <w:rPr>
          <w:rFonts w:ascii="宋体" w:hAnsi="宋体" w:cs="宋体" w:eastAsia="宋体" w:hint="default"/>
        </w:rPr>
        <w:t>显示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8,454.51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易业 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37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证公司的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困难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面，</w:t>
      </w:r>
      <w:r>
        <w:rPr>
          <w:rFonts w:ascii="宋体" w:hAnsi="宋体" w:cs="宋体" w:eastAsia="宋体" w:hint="default"/>
          <w:spacing w:val="-2"/>
        </w:rPr>
        <w:t>昆山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区国</w:t>
      </w:r>
      <w:r>
        <w:rPr>
          <w:rFonts w:ascii="宋体" w:hAnsi="宋体" w:cs="宋体" w:eastAsia="宋体" w:hint="default"/>
          <w:spacing w:val="-2"/>
        </w:rPr>
        <w:t>投控</w:t>
      </w:r>
      <w:r>
        <w:rPr>
          <w:spacing w:val="-2"/>
        </w:rPr>
        <w:t>股有限公</w:t>
      </w:r>
      <w:r>
        <w:rPr/>
        <w:t> 司（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资</w:t>
      </w:r>
      <w:r>
        <w:rPr/>
        <w:t>子公司）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2"/>
        </w:rPr>
        <w:t> </w:t>
      </w:r>
      <w:r>
        <w:rPr/>
        <w:t>年度 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4,100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步提</w:t>
      </w:r>
      <w:r>
        <w:rPr>
          <w:rFonts w:ascii="宋体" w:hAnsi="宋体" w:cs="宋体" w:eastAsia="宋体" w:hint="default"/>
        </w:rPr>
        <w:t>高</w:t>
      </w:r>
      <w:r>
        <w:rPr/>
        <w:t>年报信息披露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强对</w:t>
      </w:r>
      <w:r>
        <w:rPr>
          <w:rFonts w:ascii="宋体" w:hAnsi="宋体" w:cs="宋体" w:eastAsia="宋体" w:hint="default"/>
        </w:rPr>
        <w:t>外</w:t>
      </w:r>
      <w:r>
        <w:rPr/>
        <w:t>报</w:t>
      </w:r>
      <w:r>
        <w:rPr>
          <w:rFonts w:ascii="宋体" w:hAnsi="宋体" w:cs="宋体" w:eastAsia="宋体" w:hint="default"/>
        </w:rPr>
        <w:t>送</w:t>
      </w:r>
      <w:r>
        <w:rPr/>
        <w:t>信息的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开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第</w:t>
      </w:r>
      <w:r>
        <w:rPr>
          <w:spacing w:val="-7"/>
        </w:rPr>
        <w:t>五</w:t>
      </w:r>
      <w:r>
        <w:rPr>
          <w:rFonts w:ascii="宋体" w:hAnsi="宋体" w:cs="宋体" w:eastAsia="宋体" w:hint="default"/>
          <w:spacing w:val="-7"/>
        </w:rPr>
        <w:t>届</w:t>
      </w:r>
      <w:r>
        <w:rPr>
          <w:spacing w:val="-7"/>
        </w:rPr>
        <w:t>董事会</w:t>
      </w:r>
      <w:r>
        <w:rPr>
          <w:rFonts w:ascii="宋体" w:hAnsi="宋体" w:cs="宋体" w:eastAsia="宋体" w:hint="default"/>
          <w:spacing w:val="-7"/>
        </w:rPr>
        <w:t>第</w:t>
      </w:r>
      <w:r>
        <w:rPr>
          <w:spacing w:val="-7"/>
        </w:rPr>
        <w:t>四</w:t>
      </w:r>
      <w:r>
        <w:rPr>
          <w:rFonts w:ascii="宋体" w:hAnsi="宋体" w:cs="宋体" w:eastAsia="宋体" w:hint="default"/>
          <w:spacing w:val="-7"/>
        </w:rPr>
        <w:t>次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通</w:t>
      </w:r>
      <w:r>
        <w:rPr>
          <w:rFonts w:ascii="宋体" w:hAnsi="宋体" w:cs="宋体" w:eastAsia="宋体" w:hint="default"/>
          <w:spacing w:val="-7"/>
        </w:rPr>
        <w:t>过</w:t>
      </w:r>
      <w:r>
        <w:rPr>
          <w:rFonts w:ascii="宋体" w:hAnsi="宋体" w:cs="宋体" w:eastAsia="宋体" w:hint="default"/>
          <w:spacing w:val="-7"/>
        </w:rPr>
        <w:t>了</w:t>
      </w:r>
      <w:r>
        <w:rPr>
          <w:spacing w:val="-7"/>
        </w:rPr>
        <w:t>《年报披露</w:t>
      </w:r>
      <w:r>
        <w:rPr>
          <w:rFonts w:ascii="宋体" w:hAnsi="宋体" w:cs="宋体" w:eastAsia="宋体" w:hint="default"/>
          <w:spacing w:val="-7"/>
        </w:rPr>
        <w:t>重</w:t>
      </w:r>
      <w:r>
        <w:rPr>
          <w:rFonts w:ascii="宋体" w:hAnsi="宋体" w:cs="宋体" w:eastAsia="宋体" w:hint="default"/>
          <w:spacing w:val="-7"/>
        </w:rPr>
        <w:t>大</w:t>
      </w:r>
      <w:r>
        <w:rPr>
          <w:rFonts w:ascii="宋体" w:hAnsi="宋体" w:cs="宋体" w:eastAsia="宋体" w:hint="default"/>
          <w:spacing w:val="-7"/>
        </w:rPr>
        <w:t>差错</w:t>
      </w:r>
      <w:r>
        <w:rPr>
          <w:rFonts w:ascii="宋体" w:hAnsi="宋体" w:cs="宋体" w:eastAsia="宋体" w:hint="default"/>
          <w:spacing w:val="-7"/>
        </w:rPr>
        <w:t>责任</w:t>
      </w:r>
      <w:r>
        <w:rPr>
          <w:rFonts w:ascii="宋体" w:hAnsi="宋体" w:cs="宋体" w:eastAsia="宋体" w:hint="default"/>
          <w:spacing w:val="-7"/>
        </w:rPr>
        <w:t>追</w:t>
      </w:r>
      <w:r>
        <w:rPr>
          <w:rFonts w:ascii="宋体" w:hAnsi="宋体" w:cs="宋体" w:eastAsia="宋体" w:hint="default"/>
          <w:spacing w:val="-7"/>
        </w:rPr>
        <w:t>究制</w:t>
      </w:r>
      <w:r>
        <w:rPr>
          <w:spacing w:val="-7"/>
        </w:rPr>
        <w:t>度》</w:t>
      </w:r>
      <w:r>
        <w:rPr>
          <w:rFonts w:ascii="宋体" w:hAnsi="宋体" w:cs="宋体" w:eastAsia="宋体" w:hint="default"/>
          <w:spacing w:val="-7"/>
        </w:rPr>
        <w:t>和</w:t>
      </w:r>
      <w:r>
        <w:rPr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外</w:t>
      </w:r>
      <w:r>
        <w:rPr>
          <w:rFonts w:ascii="宋体" w:hAnsi="宋体" w:cs="宋体" w:eastAsia="宋体" w:hint="default"/>
        </w:rPr>
        <w:t> 部</w:t>
      </w:r>
      <w:r>
        <w:rPr/>
        <w:t>信息</w:t>
      </w:r>
      <w:r>
        <w:rPr>
          <w:rFonts w:ascii="宋体" w:hAnsi="宋体" w:cs="宋体" w:eastAsia="宋体" w:hint="default"/>
        </w:rPr>
        <w:t>使用</w:t>
      </w:r>
      <w:r>
        <w:rPr/>
        <w:t>人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43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育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29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spacing w:val="-3"/>
        </w:rPr>
        <w:t>时股东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《公司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》的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rFonts w:ascii="宋体" w:hAnsi="宋体" w:cs="宋体" w:eastAsia="宋体" w:hint="default"/>
          <w:spacing w:val="-3"/>
        </w:rPr>
        <w:t>，在原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rFonts w:ascii="宋体" w:hAnsi="宋体" w:cs="宋体" w:eastAsia="宋体" w:hint="default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了</w:t>
      </w:r>
      <w:r>
        <w:rPr/>
        <w:t>电子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房</w:t>
      </w:r>
      <w:r>
        <w:rPr/>
        <w:t>地</w:t>
      </w:r>
      <w:r>
        <w:rPr>
          <w:rFonts w:ascii="宋体" w:hAnsi="宋体" w:cs="宋体" w:eastAsia="宋体" w:hint="default"/>
        </w:rPr>
        <w:t>产开发</w:t>
      </w:r>
      <w:r>
        <w:rPr/>
        <w:t>与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）公司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收债权</w:t>
      </w:r>
      <w:r>
        <w:rPr/>
        <w:t>的</w:t>
      </w:r>
      <w:r>
        <w:rPr>
          <w:rFonts w:ascii="宋体" w:hAnsi="宋体" w:cs="宋体" w:eastAsia="宋体" w:hint="default"/>
        </w:rPr>
        <w:t>催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力</w:t>
      </w:r>
      <w:r>
        <w:rPr/>
        <w:t>度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条件，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收回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2,923.48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本</w:t>
      </w:r>
      <w:r>
        <w:rPr/>
        <w:t>报告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第</w:t>
      </w:r>
      <w:r>
        <w:rPr/>
        <w:t>（四）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董事会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项涉及</w:t>
      </w:r>
      <w:r>
        <w:rPr/>
        <w:t>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”进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了说明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本</w:t>
      </w:r>
      <w:r>
        <w:rPr/>
        <w:t>报告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第</w:t>
      </w:r>
      <w:r>
        <w:rPr/>
        <w:t>（四）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1"/>
        <w:spacing w:line="436" w:lineRule="exact"/>
        <w:ind w:left="15" w:right="113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-3"/>
        </w:rPr>
        <w:t>十、</w:t>
      </w:r>
      <w:r>
        <w:rPr>
          <w:rFonts w:ascii="Microsoft JhengHei" w:hAnsi="Microsoft JhengHei" w:cs="Microsoft JhengHei" w:eastAsia="Microsoft JhengHei" w:hint="default"/>
          <w:spacing w:val="-3"/>
        </w:rPr>
        <w:t>财务</w:t>
      </w:r>
      <w:r>
        <w:rPr>
          <w:rFonts w:ascii="Microsoft JhengHei" w:hAnsi="Microsoft JhengHei" w:cs="Microsoft JhengHei" w:eastAsia="Microsoft JhengHei" w:hint="default"/>
          <w:spacing w:val="-3"/>
        </w:rPr>
        <w:t>报告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line="233" w:lineRule="exact" w:before="36"/>
        <w:ind w:left="1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Heading3"/>
        <w:spacing w:line="376" w:lineRule="exact"/>
        <w:ind w:left="148" w:right="0"/>
        <w:jc w:val="left"/>
        <w:rPr>
          <w:b w:val="0"/>
          <w:bCs w:val="0"/>
        </w:rPr>
      </w:pPr>
      <w:r>
        <w:rPr/>
        <w:t>（一）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410" w:lineRule="exact" w:before="0"/>
        <w:ind w:left="15" w:right="113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审  计 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  告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p>
      <w:pPr>
        <w:spacing w:before="36"/>
        <w:ind w:left="0" w:right="23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磊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[2011]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0450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147" w:right="0"/>
        <w:jc w:val="left"/>
        <w:rPr>
          <w:rFonts w:ascii="宋体" w:hAnsi="宋体" w:cs="宋体" w:eastAsia="宋体" w:hint="default"/>
        </w:rPr>
      </w:pPr>
      <w:r>
        <w:rPr/>
        <w:t>深圳市太光电信股份有限公司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股东：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附</w:t>
      </w:r>
      <w:r>
        <w:rPr/>
        <w:t>的深圳市太光电信股份有限公司（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</w:t>
      </w:r>
      <w:r>
        <w:rPr/>
        <w:t>称太光电信公司）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540" w:lineRule="atLeast" w:before="7"/>
        <w:ind w:left="147" w:right="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/>
        <w:t>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现金流量</w:t>
      </w:r>
      <w:r>
        <w:rPr/>
        <w:t>表</w:t>
      </w:r>
      <w:r>
        <w:rPr>
          <w:rFonts w:ascii="宋体" w:hAnsi="宋体" w:cs="宋体" w:eastAsia="宋体" w:hint="default"/>
        </w:rPr>
        <w:t>、所</w:t>
      </w:r>
      <w:r>
        <w:rPr/>
        <w:t>有</w:t>
      </w:r>
      <w:r>
        <w:rPr>
          <w:rFonts w:ascii="宋体" w:hAnsi="宋体" w:cs="宋体" w:eastAsia="宋体" w:hint="default"/>
        </w:rPr>
        <w:t>者权</w:t>
      </w:r>
      <w:r>
        <w:rPr>
          <w:rFonts w:ascii="宋体" w:hAnsi="宋体" w:cs="宋体" w:eastAsia="宋体" w:hint="default"/>
        </w:rPr>
        <w:t>益变</w:t>
      </w:r>
      <w:r>
        <w:rPr>
          <w:rFonts w:ascii="宋体" w:hAnsi="宋体" w:cs="宋体" w:eastAsia="宋体" w:hint="default"/>
        </w:rPr>
        <w:t>动 </w:t>
      </w:r>
      <w:r>
        <w:rPr/>
        <w:t>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6" w:lineRule="exact" w:before="55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pStyle w:val="Heading3"/>
        <w:spacing w:line="350" w:lineRule="exact"/>
        <w:ind w:left="627" w:right="0"/>
        <w:jc w:val="left"/>
        <w:rPr>
          <w:b w:val="0"/>
          <w:bCs w:val="0"/>
        </w:rPr>
      </w:pPr>
      <w:r>
        <w:rPr/>
        <w:t>一、管理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的责任</w:t>
      </w:r>
      <w:r>
        <w:rPr>
          <w:b w:val="0"/>
          <w:bCs w:val="0"/>
        </w:rPr>
      </w:r>
    </w:p>
    <w:p>
      <w:pPr>
        <w:pStyle w:val="BodyText"/>
        <w:spacing w:line="240" w:lineRule="auto" w:before="206"/>
        <w:ind w:left="627" w:right="0"/>
        <w:jc w:val="left"/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定编</w:t>
      </w:r>
      <w:r>
        <w:rPr>
          <w:rFonts w:ascii="宋体" w:hAnsi="宋体" w:cs="宋体" w:eastAsia="宋体" w:hint="default"/>
        </w:rPr>
        <w:t>制财</w:t>
      </w:r>
      <w:r>
        <w:rPr/>
        <w:t>务报表</w:t>
      </w:r>
      <w:r>
        <w:rPr>
          <w:rFonts w:ascii="宋体" w:hAnsi="宋体" w:cs="宋体" w:eastAsia="宋体" w:hint="default"/>
        </w:rPr>
        <w:t>是</w:t>
      </w:r>
      <w:r>
        <w:rPr/>
        <w:t>太光电信公司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/>
        <w:t>的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包括</w:t>
      </w:r>
      <w:r>
        <w:rPr/>
        <w:t>：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14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计、</w:t>
      </w:r>
      <w:r>
        <w:rPr>
          <w:rFonts w:ascii="宋体" w:hAnsi="宋体" w:cs="宋体" w:eastAsia="宋体" w:hint="default"/>
        </w:rPr>
        <w:t>实施和</w:t>
      </w:r>
      <w:r>
        <w:rPr>
          <w:rFonts w:ascii="宋体" w:hAnsi="宋体" w:cs="宋体" w:eastAsia="宋体" w:hint="default"/>
        </w:rPr>
        <w:t>维护</w:t>
      </w:r>
      <w:r>
        <w:rPr/>
        <w:t>与</w:t>
      </w:r>
      <w:r>
        <w:rPr>
          <w:rFonts w:ascii="宋体" w:hAnsi="宋体" w:cs="宋体" w:eastAsia="宋体" w:hint="default"/>
        </w:rPr>
        <w:t>财</w:t>
      </w:r>
      <w:r>
        <w:rPr/>
        <w:t>务报表编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；</w:t>
      </w: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  <w:spacing w:val="-120"/>
        </w:rPr>
        <w:t>；</w:t>
      </w: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8" w:lineRule="exact" w:before="50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352" w:lineRule="exact"/>
        <w:ind w:left="627" w:right="0"/>
        <w:jc w:val="left"/>
        <w:rPr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册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的责任</w:t>
      </w:r>
      <w:r>
        <w:rPr>
          <w:b w:val="0"/>
          <w:bCs w:val="0"/>
        </w:rPr>
      </w:r>
    </w:p>
    <w:p>
      <w:pPr>
        <w:pStyle w:val="BodyText"/>
        <w:spacing w:line="417" w:lineRule="auto" w:before="201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的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在实施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中国注册 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准则要求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划和实施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7" w:lineRule="auto" w:before="55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涉及实施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和</w:t>
      </w:r>
      <w:r>
        <w:rPr/>
        <w:t>披露的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。</w:t>
      </w:r>
      <w:r>
        <w:rPr/>
        <w:t>选</w:t>
      </w:r>
      <w:r>
        <w:rPr>
          <w:rFonts w:ascii="宋体" w:hAnsi="宋体" w:cs="宋体" w:eastAsia="宋体" w:hint="default"/>
        </w:rPr>
        <w:t>择</w:t>
      </w:r>
      <w:r>
        <w:rPr/>
        <w:t>的</w:t>
      </w:r>
      <w:r>
        <w:rPr>
          <w:rFonts w:ascii="宋体" w:hAnsi="宋体" w:cs="宋体" w:eastAsia="宋体" w:hint="default"/>
        </w:rPr>
        <w:t>审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于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/>
        <w:t>与</w:t>
      </w:r>
      <w:r>
        <w:rPr>
          <w:rFonts w:ascii="宋体" w:hAnsi="宋体" w:cs="宋体" w:eastAsia="宋体" w:hint="default"/>
        </w:rPr>
        <w:t>财</w:t>
      </w:r>
      <w:r>
        <w:rPr/>
        <w:t>务报表编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还包括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/>
        <w:t>选</w:t>
      </w:r>
      <w:r>
        <w:rPr>
          <w:rFonts w:ascii="宋体" w:hAnsi="宋体" w:cs="宋体" w:eastAsia="宋体" w:hint="default"/>
        </w:rPr>
        <w:t>用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政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/>
        <w:t>的合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价财</w:t>
      </w:r>
      <w:r>
        <w:rPr/>
        <w:t>务报表的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相</w:t>
      </w:r>
      <w:r>
        <w:rPr/>
        <w:t>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，为发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审计意见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pStyle w:val="BodyText"/>
        <w:spacing w:line="240" w:lineRule="auto" w:before="20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/>
        <w:t>太光电信公司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，在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方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pStyle w:val="BodyText"/>
        <w:spacing w:line="240" w:lineRule="auto" w:before="117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太光电信公司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right="33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金流量。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8" w:lineRule="exact" w:before="5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352" w:lineRule="exact"/>
        <w:ind w:right="337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四、</w:t>
      </w:r>
      <w:r>
        <w:rPr>
          <w:rFonts w:ascii="Microsoft JhengHei" w:hAnsi="Microsoft JhengHei" w:cs="Microsoft JhengHei" w:eastAsia="Microsoft JhengHei" w:hint="default"/>
        </w:rPr>
        <w:t>强调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17" w:lineRule="auto" w:before="201"/>
        <w:ind w:right="11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醒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关</w:t>
      </w:r>
      <w:r>
        <w:rPr/>
        <w:t>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，截止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 </w:t>
      </w:r>
      <w:r>
        <w:rPr/>
        <w:t>太光电信公司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4,485.53</w:t>
      </w:r>
      <w:r>
        <w:rPr>
          <w:rFonts w:ascii="宋体" w:hAnsi="宋体" w:cs="宋体" w:eastAsia="宋体" w:hint="default"/>
          <w:spacing w:val="-59"/>
          <w:sz w:val="22"/>
          <w:szCs w:val="2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27,694.17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 </w:t>
      </w:r>
      <w:r>
        <w:rPr/>
        <w:t>有</w:t>
      </w:r>
      <w:r>
        <w:rPr>
          <w:rFonts w:ascii="宋体" w:hAnsi="宋体" w:cs="宋体" w:eastAsia="宋体" w:hint="default"/>
        </w:rPr>
        <w:t>者权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-12,985.53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太光电信公司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披露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拟采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改 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/>
        <w:t>表的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1"/>
        <w:ind w:left="628" w:right="0"/>
        <w:jc w:val="left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                 </w:t>
      </w:r>
      <w:r>
        <w:rPr>
          <w:rFonts w:ascii="宋体" w:hAnsi="宋体" w:cs="宋体" w:eastAsia="宋体" w:hint="default"/>
        </w:rPr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/>
        <w:t>：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亮春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        </w:t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/>
        <w:t>：</w:t>
      </w:r>
      <w:r>
        <w:rPr>
          <w:rFonts w:ascii="宋体" w:hAnsi="宋体" w:cs="宋体" w:eastAsia="宋体" w:hint="default"/>
        </w:rPr>
        <w:t>郭莉莉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</w:t>
      </w:r>
      <w:r>
        <w:rPr/>
        <w:t>中国</w:t>
      </w:r>
      <w:r>
        <w:rPr>
          <w:rFonts w:ascii="宋体" w:hAnsi="宋体" w:cs="宋体" w:eastAsia="宋体" w:hint="default"/>
        </w:rPr>
        <w:t>·</w:t>
      </w:r>
      <w:r>
        <w:rPr/>
        <w:t>北</w:t>
      </w:r>
      <w:r>
        <w:rPr>
          <w:rFonts w:ascii="宋体" w:hAnsi="宋体" w:cs="宋体" w:eastAsia="宋体" w:hint="default"/>
        </w:rPr>
        <w:t>京                                 </w:t>
      </w:r>
      <w:r>
        <w:rPr>
          <w:rFonts w:ascii="宋体" w:hAnsi="宋体" w:cs="宋体" w:eastAsia="宋体" w:hint="default"/>
        </w:rPr>
      </w:r>
      <w:r>
        <w:rPr/>
        <w:t>二</w:t>
      </w:r>
      <w:r>
        <w:rPr>
          <w:rFonts w:ascii="宋体" w:hAnsi="宋体" w:cs="宋体" w:eastAsia="宋体" w:hint="default"/>
        </w:rPr>
        <w:t>○</w:t>
      </w:r>
      <w:r>
        <w:rPr/>
        <w:t>一一年四</w:t>
      </w:r>
      <w:r>
        <w:rPr>
          <w:rFonts w:ascii="宋体" w:hAnsi="宋体" w:cs="宋体" w:eastAsia="宋体" w:hint="default"/>
        </w:rPr>
        <w:t>月</w:t>
      </w:r>
      <w:r>
        <w:rPr/>
        <w:t>二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48" w:right="337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（二）会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  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080" w:bottom="1020" w:left="1100" w:right="10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9"/>
        <w:gridCol w:w="946"/>
        <w:gridCol w:w="2400"/>
        <w:gridCol w:w="2520"/>
      </w:tblGrid>
      <w:tr>
        <w:trPr>
          <w:trHeight w:val="523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6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69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line="240" w:lineRule="auto" w:before="115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26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36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2010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42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54,540,028.06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5,073,694.93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3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4,583,342.87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17,882,920.21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59,123,370.93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22,956,615.14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31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4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300,000.00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300,000.00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58,455.32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2,825.77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22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358,455.32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302,825.77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  总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59,481,826.25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23,259,440.91 </w:t>
            </w:r>
          </w:p>
        </w:tc>
      </w:tr>
      <w:tr>
        <w:trPr>
          <w:trHeight w:val="346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316" w:val="left" w:leader="none"/>
                <w:tab w:pos="7219" w:val="left" w:leader="none"/>
              </w:tabs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宋波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龚伟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</w:tbl>
    <w:p>
      <w:pPr>
        <w:spacing w:line="235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74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74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080" w:bottom="1020" w:left="96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4"/>
        <w:gridCol w:w="1008"/>
        <w:gridCol w:w="2731"/>
        <w:gridCol w:w="2635"/>
      </w:tblGrid>
      <w:tr>
        <w:trPr>
          <w:trHeight w:val="523" w:hRule="exact"/>
        </w:trPr>
        <w:tc>
          <w:tcPr>
            <w:tcW w:w="97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6" w:lineRule="exact"/>
              <w:ind w:left="761" w:right="0"/>
              <w:jc w:val="center"/>
              <w:rPr>
                <w:rFonts w:ascii="Arial" w:hAnsi="Arial" w:cs="Arial" w:eastAsia="Arial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Arial" w:hAnsi="Arial" w:cs="Arial" w:eastAsia="Arial" w:hint="default"/>
                <w:b/>
                <w:bCs/>
                <w:sz w:val="28"/>
                <w:szCs w:val="28"/>
              </w:rPr>
              <w:t>(</w:t>
            </w:r>
            <w:r>
              <w:rPr>
                <w:rFonts w:ascii="Arial" w:hAnsi="Arial" w:cs="Arial" w:eastAsia="Arial" w:hint="default"/>
                <w:b/>
                <w:bCs/>
                <w:spacing w:val="-39"/>
                <w:sz w:val="28"/>
                <w:szCs w:val="2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8"/>
                <w:szCs w:val="28"/>
              </w:rPr>
              <w:t>续</w:t>
            </w:r>
            <w:r>
              <w:rPr>
                <w:rFonts w:ascii="Arial" w:hAnsi="Arial" w:cs="Arial" w:eastAsia="Arial" w:hint="default"/>
                <w:b/>
                <w:bCs/>
                <w:spacing w:val="3"/>
                <w:sz w:val="28"/>
                <w:szCs w:val="28"/>
              </w:rPr>
              <w:t>)</w:t>
            </w:r>
            <w:r>
              <w:rPr>
                <w:rFonts w:ascii="Arial" w:hAnsi="Arial" w:cs="Arial" w:eastAsia="Arial" w:hint="default"/>
                <w:spacing w:val="3"/>
                <w:sz w:val="28"/>
                <w:szCs w:val="28"/>
              </w:rPr>
            </w:r>
          </w:p>
        </w:tc>
      </w:tr>
      <w:tr>
        <w:trPr>
          <w:trHeight w:val="346" w:hRule="exact"/>
        </w:trPr>
        <w:tc>
          <w:tcPr>
            <w:tcW w:w="4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69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18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和所有者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（或股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30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53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2010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4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5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7,488,204.60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1,641,090.99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6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4,150,227.99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993,965.79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7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535,646.22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255,704.63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8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224,936.99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290,738.28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9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3,603,552.73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10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88,334,553.12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109,599,976.89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0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104,337,121.65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112,781,476.58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3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11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85,000,000.00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219" w:right="0" w:firstLine="130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left="12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44,000,000.00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85,000,000.00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44,000,000.00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189,337,121.65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156,781,476.58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12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90,627,680.00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90,627,680.00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13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54,221,698.82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54,221,698.82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盈余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14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2,237,046.65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2,237,046.65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未分配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15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-276,941,720.87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-280,608,461.14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0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-129,855,295.40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-133,522,035.67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78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和股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59,481,826.25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23,259,440.91 </w:t>
            </w:r>
          </w:p>
        </w:tc>
      </w:tr>
      <w:tr>
        <w:trPr>
          <w:trHeight w:val="346" w:hRule="exact"/>
        </w:trPr>
        <w:tc>
          <w:tcPr>
            <w:tcW w:w="97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316" w:val="left" w:leader="none"/>
                <w:tab w:pos="7219" w:val="left" w:leader="none"/>
              </w:tabs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宋波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龚伟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</w:tbl>
    <w:p>
      <w:pPr>
        <w:spacing w:line="236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3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17"/>
          <w:pgSz w:w="11900" w:h="16840"/>
          <w:pgMar w:footer="840" w:header="876" w:top="1080" w:bottom="1020" w:left="96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7"/>
        <w:gridCol w:w="1109"/>
        <w:gridCol w:w="2218"/>
        <w:gridCol w:w="2611"/>
      </w:tblGrid>
      <w:tr>
        <w:trPr>
          <w:trHeight w:val="514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2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利润表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1032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1007" w:val="left" w:leader="none"/>
              </w:tabs>
              <w:spacing w:line="240" w:lineRule="auto"/>
              <w:ind w:left="105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2010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16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85,555,767.00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4,909,038.90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16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84,545,117.25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4,166,924.76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17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5,636,314.77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4,197,134.83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18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7,569,683.34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7,330,739.65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19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-15,863,528.63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549,344.68 </w:t>
            </w:r>
          </w:p>
        </w:tc>
      </w:tr>
      <w:tr>
        <w:trPr>
          <w:trHeight w:val="523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”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以“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3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3,668,180.27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-11,335,105.02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3,382,284.08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8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8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1,440.00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5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pacing w:val="-8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3,666,740.27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-7,952,820.94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3,666,740.27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-7,952,820.94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（一）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基本每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0.040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-0.088 </w:t>
            </w:r>
          </w:p>
        </w:tc>
      </w:tr>
      <w:tr>
        <w:trPr>
          <w:trHeight w:val="523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（二）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0.040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-0.088 </w:t>
            </w:r>
          </w:p>
        </w:tc>
      </w:tr>
      <w:tr>
        <w:trPr>
          <w:trHeight w:val="514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518" w:val="left" w:leader="none"/>
                <w:tab w:pos="7420" w:val="left" w:leader="none"/>
              </w:tabs>
              <w:spacing w:line="240" w:lineRule="auto" w:before="29"/>
              <w:ind w:left="3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宋波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龚伟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</w:tbl>
    <w:p>
      <w:pPr>
        <w:spacing w:line="236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3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18"/>
          <w:pgSz w:w="11900" w:h="16840"/>
          <w:pgMar w:footer="840" w:header="876" w:top="1080" w:bottom="1020" w:left="960" w:right="1000"/>
          <w:pgNumType w:start="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5"/>
        <w:gridCol w:w="898"/>
        <w:gridCol w:w="2333"/>
        <w:gridCol w:w="2242"/>
      </w:tblGrid>
      <w:tr>
        <w:trPr>
          <w:trHeight w:val="523" w:hRule="exact"/>
        </w:trPr>
        <w:tc>
          <w:tcPr>
            <w:tcW w:w="101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6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98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393" w:val="left" w:leader="none"/>
              </w:tabs>
              <w:spacing w:line="262" w:lineRule="exact"/>
              <w:ind w:left="108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24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3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2010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69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103,256,509.59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10,719,643.51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费返还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3,882,002.07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29,234,805.97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8,265,626.28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132,491,315.56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22,867,271.86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93,070,673.57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  </w:t>
            </w:r>
            <w:r>
              <w:rPr>
                <w:rFonts w:ascii="宋体"/>
                <w:spacing w:val="-1"/>
                <w:sz w:val="20"/>
              </w:rPr>
              <w:t>12,392,909.48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1,683,143.56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1,132,872.96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424,642.29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204,552.03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28,781,743.24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48,080,496.06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123,960,202.66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61,810,830.53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8,531,112.90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-38,943,558.67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产收回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5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子公司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其他营业单位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购建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64,779.77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5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子公司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其他营业单位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64,779.77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-64,779.77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41,000,000.00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44,000,000.00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41,000,000.00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44,000,000.00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偿还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分配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利、利润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偿付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41,000,000.00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44,000,000.00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等价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影响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等价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49,466,333.13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5,056,441.33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初现金及现金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5,073,694.93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17,253.60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期末现金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等价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54,540,028.06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5,073,694.93 </w:t>
            </w:r>
          </w:p>
        </w:tc>
      </w:tr>
      <w:tr>
        <w:trPr>
          <w:trHeight w:val="288" w:hRule="exact"/>
        </w:trPr>
        <w:tc>
          <w:tcPr>
            <w:tcW w:w="101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518" w:val="left" w:leader="none"/>
                <w:tab w:pos="7420" w:val="left" w:leader="none"/>
              </w:tabs>
              <w:spacing w:line="262" w:lineRule="exact"/>
              <w:ind w:left="3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宋波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龚伟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274" w:lineRule="exact" w:before="36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74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74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74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080" w:bottom="1020" w:left="960" w:right="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166"/>
        <w:gridCol w:w="1330"/>
        <w:gridCol w:w="634"/>
        <w:gridCol w:w="1210"/>
        <w:gridCol w:w="1200"/>
        <w:gridCol w:w="1114"/>
        <w:gridCol w:w="998"/>
        <w:gridCol w:w="994"/>
        <w:gridCol w:w="634"/>
        <w:gridCol w:w="936"/>
        <w:gridCol w:w="1512"/>
        <w:gridCol w:w="1358"/>
      </w:tblGrid>
      <w:tr>
        <w:trPr>
          <w:trHeight w:val="624" w:hRule="exact"/>
        </w:trPr>
        <w:tc>
          <w:tcPr>
            <w:tcW w:w="15886" w:type="dxa"/>
            <w:gridSpan w:val="13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6"/>
              <w:ind w:right="65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权益变动情况表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470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0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12"/>
                <w:szCs w:val="12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2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726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514" w:hRule="exact"/>
        </w:trPr>
        <w:tc>
          <w:tcPr>
            <w:tcW w:w="2801" w:type="dxa"/>
            <w:vMerge w:val="restart"/>
            <w:tcBorders>
              <w:top w:val="single" w:sz="2" w:space="0" w:color="000000"/>
              <w:left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1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项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6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2"/>
                <w:szCs w:val="12"/>
              </w:rPr>
              <w:t>2010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2"/>
                <w:szCs w:val="1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12"/>
                <w:szCs w:val="12"/>
              </w:rPr>
            </w:r>
          </w:p>
        </w:tc>
        <w:tc>
          <w:tcPr>
            <w:tcW w:w="64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2"/>
                <w:szCs w:val="12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2"/>
                <w:szCs w:val="1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12"/>
                <w:szCs w:val="12"/>
              </w:rPr>
            </w:r>
          </w:p>
        </w:tc>
      </w:tr>
      <w:tr>
        <w:trPr>
          <w:trHeight w:val="619" w:hRule="exact"/>
        </w:trPr>
        <w:tc>
          <w:tcPr>
            <w:tcW w:w="2801" w:type="dxa"/>
            <w:vMerge/>
            <w:tcBorders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资本公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exact" w:before="85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  <w:p>
            <w:pPr>
              <w:pStyle w:val="TableParagraph"/>
              <w:spacing w:line="184" w:lineRule="exact"/>
              <w:ind w:left="191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存股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盈余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未分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资本公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exact" w:before="85"/>
              <w:ind w:left="139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  <w:p>
            <w:pPr>
              <w:pStyle w:val="TableParagraph"/>
              <w:spacing w:line="184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存股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盈余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56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未分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278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54,221,698.82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1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2,237,046.65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-280,608,461.14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-133,522,035.67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110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105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5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2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1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2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110" w:right="-22" w:firstLine="72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3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5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-272,655,640.20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-125,569,214.73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加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：会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政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差错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二、本年年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90,627,680.00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-280,608,461.14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-133,522,035.67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90,627,680.00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-272,655,640.20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-125,569,214.73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、本年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变动金额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12"/>
                <w:szCs w:val="12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2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（一）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净利润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3,666,740,.27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3,666,740,.27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-7,952,820.9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-7,952,820.94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（二）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直接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利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失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供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售金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价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值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净额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被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资单位其他所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影响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项目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影响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4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述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（一）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（二）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5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8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8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8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3,666,740,.27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3,666,740,.27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-7,952,820.9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-7,952,820.9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（三）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入和减少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1. </w:t>
            </w:r>
            <w:r>
              <w:rPr>
                <w:rFonts w:ascii="宋体" w:hAnsi="宋体" w:cs="宋体" w:eastAsia="宋体" w:hint="default"/>
                <w:spacing w:val="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股份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支付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2"/>
          <w:szCs w:val="12"/>
        </w:rPr>
        <w:sectPr>
          <w:headerReference w:type="default" r:id="rId19"/>
          <w:footerReference w:type="default" r:id="rId20"/>
          <w:pgSz w:w="16840" w:h="11900" w:orient="landscape"/>
          <w:pgMar w:header="870" w:footer="840" w:top="1120" w:bottom="1020" w:left="180" w:right="240"/>
          <w:pgNumType w:start="3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9"/>
          <w:szCs w:val="9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166"/>
        <w:gridCol w:w="1330"/>
        <w:gridCol w:w="634"/>
        <w:gridCol w:w="1210"/>
        <w:gridCol w:w="1200"/>
        <w:gridCol w:w="1114"/>
        <w:gridCol w:w="998"/>
        <w:gridCol w:w="994"/>
        <w:gridCol w:w="634"/>
        <w:gridCol w:w="936"/>
        <w:gridCol w:w="1512"/>
        <w:gridCol w:w="1358"/>
      </w:tblGrid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（四）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利润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对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股东）的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（五）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结转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积转增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积转增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4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四、本年年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90,627,680.00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-276,941,720.87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-129,855,295.40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90,627,680.00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-280,608,461.14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-133,522,035.67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350" w:hRule="exact"/>
        </w:trPr>
        <w:tc>
          <w:tcPr>
            <w:tcW w:w="5930" w:type="dxa"/>
            <w:gridSpan w:val="4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宋波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55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44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龚伟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</w:tbl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  <w:sz w:val="12"/>
          <w:szCs w:val="12"/>
        </w:rPr>
        <w:sectPr>
          <w:pgSz w:w="16840" w:h="11900" w:orient="landscape"/>
          <w:pgMar w:header="870" w:footer="840" w:top="1120" w:bottom="1020" w:left="180" w:right="240"/>
        </w:sectPr>
      </w:pPr>
    </w:p>
    <w:p>
      <w:pPr>
        <w:pStyle w:val="Heading3"/>
        <w:spacing w:line="337" w:lineRule="exact"/>
        <w:ind w:left="287" w:right="0"/>
        <w:jc w:val="left"/>
        <w:rPr>
          <w:rFonts w:ascii="宋体" w:hAnsi="宋体" w:cs="宋体" w:eastAsia="宋体" w:hint="default"/>
          <w:b w:val="0"/>
          <w:bCs w:val="0"/>
          <w:sz w:val="21"/>
          <w:szCs w:val="21"/>
        </w:rPr>
      </w:pPr>
      <w:r>
        <w:rPr/>
        <w:pict>
          <v:group style="position:absolute;margin-left:60.959999pt;margin-top:2.235pt;width:473.55pt;height:.1pt;mso-position-horizontal-relative:page;mso-position-vertical-relative:paragraph;z-index:-350464" coordorigin="1219,45" coordsize="9471,2">
            <v:shape style="position:absolute;left:1219;top:45;width:9471;height:2" coordorigin="1219,45" coordsize="9471,0" path="m1219,45l10690,45e" filled="false" stroked="true" strokeweight=".72pt" strokecolor="#000000">
              <v:path arrowok="t"/>
            </v:shape>
            <w10:wrap type="none"/>
          </v:group>
        </w:pict>
      </w: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表附注</w:t>
      </w:r>
      <w:r>
        <w:rPr>
          <w:rFonts w:ascii="宋体" w:hAnsi="宋体" w:cs="宋体" w:eastAsia="宋体" w:hint="default"/>
          <w:b w:val="0"/>
          <w:bCs w:val="0"/>
          <w:w w:val="100"/>
          <w:sz w:val="21"/>
          <w:szCs w:val="21"/>
        </w:rPr>
        <w:t> </w:t>
      </w:r>
    </w:p>
    <w:p>
      <w:pPr>
        <w:spacing w:line="263" w:lineRule="exact" w:before="0"/>
        <w:ind w:left="28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38"/>
          <w:szCs w:val="38"/>
        </w:rPr>
      </w:pPr>
      <w:r>
        <w:rPr/>
        <w:br w:type="column"/>
      </w:r>
      <w:r>
        <w:rPr>
          <w:rFonts w:ascii="宋体"/>
          <w:sz w:val="38"/>
        </w:rPr>
      </w:r>
    </w:p>
    <w:p>
      <w:pPr>
        <w:spacing w:line="426" w:lineRule="exact" w:before="0"/>
        <w:ind w:left="290" w:right="3213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2"/>
          <w:sz w:val="28"/>
          <w:szCs w:val="28"/>
        </w:rPr>
        <w:t>深圳市太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光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1"/>
          <w:sz w:val="28"/>
          <w:szCs w:val="28"/>
        </w:rPr>
        <w:t>电信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8"/>
          <w:sz w:val="28"/>
          <w:szCs w:val="28"/>
        </w:rPr>
        <w:t>份有限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19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-32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426" w:lineRule="exact" w:before="0"/>
        <w:ind w:left="290" w:right="3213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Arial" w:hAnsi="Arial" w:cs="Arial" w:eastAsia="Arial" w:hint="default"/>
          <w:b/>
          <w:bCs/>
          <w:spacing w:val="16"/>
          <w:sz w:val="28"/>
          <w:szCs w:val="28"/>
        </w:rPr>
        <w:t>2010</w:t>
      </w:r>
      <w:r>
        <w:rPr>
          <w:rFonts w:ascii="Arial" w:hAnsi="Arial" w:cs="Arial" w:eastAsia="Arial" w:hint="default"/>
          <w:b/>
          <w:bCs/>
          <w:spacing w:val="-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-4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度</w:t>
      </w:r>
      <w:r>
        <w:rPr>
          <w:rFonts w:ascii="Microsoft JhengHei" w:hAnsi="Microsoft JhengHei" w:cs="Microsoft JhengHei" w:eastAsia="Microsoft JhengHei" w:hint="default"/>
          <w:b/>
          <w:bCs/>
          <w:spacing w:val="-44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8"/>
          <w:sz w:val="28"/>
          <w:szCs w:val="28"/>
        </w:rPr>
        <w:t>财务报</w:t>
      </w:r>
      <w:r>
        <w:rPr>
          <w:rFonts w:ascii="Microsoft JhengHei" w:hAnsi="Microsoft JhengHei" w:cs="Microsoft JhengHei" w:eastAsia="Microsoft JhengHei" w:hint="default"/>
          <w:b/>
          <w:bCs/>
          <w:spacing w:val="-4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pacing w:val="-44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1"/>
          <w:sz w:val="28"/>
          <w:szCs w:val="28"/>
        </w:rPr>
        <w:t>附注</w:t>
      </w:r>
      <w:r>
        <w:rPr>
          <w:rFonts w:ascii="Microsoft JhengHei" w:hAnsi="Microsoft JhengHei" w:cs="Microsoft JhengHei" w:eastAsia="Microsoft JhengHei" w:hint="default"/>
          <w:b/>
          <w:bCs/>
          <w:spacing w:val="-27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after="0" w:line="426" w:lineRule="exact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headerReference w:type="default" r:id="rId21"/>
          <w:footerReference w:type="default" r:id="rId22"/>
          <w:pgSz w:w="11900" w:h="16840"/>
          <w:pgMar w:header="876" w:footer="840" w:top="1080" w:bottom="1020" w:left="960" w:right="480"/>
          <w:pgNumType w:start="5"/>
          <w:cols w:num="2" w:equalWidth="0">
            <w:col w:w="2559" w:space="239"/>
            <w:col w:w="7662"/>
          </w:cols>
        </w:sect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tabs>
          <w:tab w:pos="2951" w:val="left" w:leader="none"/>
          <w:tab w:pos="8860" w:val="left" w:leader="none"/>
        </w:tabs>
        <w:spacing w:before="44"/>
        <w:ind w:left="302" w:right="10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</w:r>
      <w:r>
        <w:rPr>
          <w:rFonts w:ascii="宋体" w:hAnsi="宋体" w:cs="宋体" w:eastAsia="宋体" w:hint="default"/>
          <w:w w:val="100"/>
          <w:sz w:val="22"/>
          <w:szCs w:val="22"/>
          <w:u w:val="single" w:color="000000"/>
        </w:rPr>
        <w:t> </w:t>
      </w:r>
      <w:r>
        <w:rPr>
          <w:rFonts w:ascii="宋体" w:hAnsi="宋体" w:cs="宋体" w:eastAsia="宋体" w:hint="default"/>
          <w:sz w:val="22"/>
          <w:szCs w:val="22"/>
          <w:u w:val="single" w:color="000000"/>
        </w:rPr>
        <w:tab/>
      </w:r>
      <w:r>
        <w:rPr>
          <w:rFonts w:ascii="宋体" w:hAnsi="宋体" w:cs="宋体" w:eastAsia="宋体" w:hint="default"/>
          <w:w w:val="100"/>
          <w:sz w:val="22"/>
          <w:szCs w:val="22"/>
          <w:u w:val="single" w:color="000000"/>
        </w:rPr>
        <w:t>    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（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除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另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有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说明外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，金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额单位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均为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人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民币元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）</w:t>
        <w:tab/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Heading3"/>
        <w:spacing w:line="240" w:lineRule="auto" w:before="156"/>
        <w:ind w:left="287" w:right="10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417" w:lineRule="auto" w:before="0"/>
        <w:ind w:left="100" w:right="10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深圳市太光电信股份有限公司（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）系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经贵州省经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济体制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改革委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员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黔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体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字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1993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72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贵州省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府</w:t>
      </w:r>
      <w:r>
        <w:rPr>
          <w:rFonts w:ascii="宋体" w:hAnsi="宋体" w:cs="宋体" w:eastAsia="宋体" w:hint="default"/>
          <w:sz w:val="22"/>
          <w:szCs w:val="22"/>
        </w:rPr>
        <w:t>黔</w:t>
      </w:r>
      <w:r>
        <w:rPr>
          <w:rFonts w:ascii="宋体" w:hAnsi="宋体" w:cs="宋体" w:eastAsia="宋体" w:hint="default"/>
          <w:sz w:val="22"/>
          <w:szCs w:val="22"/>
        </w:rPr>
        <w:t>府</w:t>
      </w:r>
      <w:r>
        <w:rPr>
          <w:rFonts w:ascii="宋体" w:hAnsi="宋体" w:cs="宋体" w:eastAsia="宋体" w:hint="default"/>
          <w:sz w:val="22"/>
          <w:szCs w:val="22"/>
        </w:rPr>
        <w:t>函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174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准，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贵州省凯里</w:t>
      </w:r>
      <w:r>
        <w:rPr>
          <w:rFonts w:ascii="宋体" w:hAnsi="宋体" w:cs="宋体" w:eastAsia="宋体" w:hint="default"/>
          <w:sz w:val="22"/>
          <w:szCs w:val="22"/>
        </w:rPr>
        <w:t>涤纶厂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发起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用社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集方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设立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的股份有限公司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名称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贵州凯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股份有限公司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本为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74,388,800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7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7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7"/>
          <w:sz w:val="22"/>
          <w:szCs w:val="22"/>
        </w:rPr>
        <w:t>中国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证券监</w:t>
      </w:r>
      <w:r>
        <w:rPr>
          <w:rFonts w:ascii="宋体" w:hAnsi="宋体" w:cs="宋体" w:eastAsia="宋体" w:hint="default"/>
          <w:sz w:val="22"/>
          <w:szCs w:val="22"/>
        </w:rPr>
        <w:t>督</w:t>
      </w:r>
      <w:r>
        <w:rPr>
          <w:rFonts w:ascii="宋体" w:hAnsi="宋体" w:cs="宋体" w:eastAsia="宋体" w:hint="default"/>
          <w:sz w:val="22"/>
          <w:szCs w:val="22"/>
        </w:rPr>
        <w:t>管理委</w:t>
      </w:r>
      <w:r>
        <w:rPr>
          <w:rFonts w:ascii="宋体" w:hAnsi="宋体" w:cs="宋体" w:eastAsia="宋体" w:hint="default"/>
          <w:sz w:val="22"/>
          <w:szCs w:val="22"/>
        </w:rPr>
        <w:t>员</w:t>
      </w:r>
      <w:r>
        <w:rPr>
          <w:rFonts w:ascii="宋体" w:hAnsi="宋体" w:cs="宋体" w:eastAsia="宋体" w:hint="default"/>
          <w:sz w:val="22"/>
          <w:szCs w:val="22"/>
        </w:rPr>
        <w:t>会证监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100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社</w:t>
      </w:r>
      <w:r>
        <w:rPr>
          <w:rFonts w:ascii="宋体" w:hAnsi="宋体" w:cs="宋体" w:eastAsia="宋体" w:hint="default"/>
          <w:sz w:val="22"/>
          <w:szCs w:val="22"/>
        </w:rPr>
        <w:t>会公</w:t>
      </w:r>
      <w:r>
        <w:rPr>
          <w:rFonts w:ascii="宋体" w:hAnsi="宋体" w:cs="宋体" w:eastAsia="宋体" w:hint="default"/>
          <w:sz w:val="22"/>
          <w:szCs w:val="22"/>
        </w:rPr>
        <w:t>开发行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股（</w:t>
      </w:r>
      <w:r>
        <w:rPr>
          <w:rFonts w:ascii="宋体" w:hAnsi="宋体" w:cs="宋体" w:eastAsia="宋体" w:hint="default"/>
          <w:sz w:val="22"/>
          <w:szCs w:val="22"/>
        </w:rPr>
        <w:t>A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20,000,000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1994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月经</w:t>
      </w:r>
      <w:r>
        <w:rPr>
          <w:rFonts w:ascii="宋体" w:hAnsi="宋体" w:cs="宋体" w:eastAsia="宋体" w:hint="default"/>
          <w:sz w:val="22"/>
          <w:szCs w:val="22"/>
        </w:rPr>
        <w:t>深圳证券</w:t>
      </w:r>
      <w:r>
        <w:rPr>
          <w:rFonts w:ascii="宋体" w:hAnsi="宋体" w:cs="宋体" w:eastAsia="宋体" w:hint="default"/>
          <w:sz w:val="22"/>
          <w:szCs w:val="22"/>
        </w:rPr>
        <w:t>交易所</w:t>
      </w:r>
      <w:r>
        <w:rPr>
          <w:rFonts w:ascii="宋体" w:hAnsi="宋体" w:cs="宋体" w:eastAsia="宋体" w:hint="default"/>
          <w:sz w:val="22"/>
          <w:szCs w:val="22"/>
        </w:rPr>
        <w:t>深证市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准在</w:t>
      </w:r>
      <w:r>
        <w:rPr>
          <w:rFonts w:ascii="宋体" w:hAnsi="宋体" w:cs="宋体" w:eastAsia="宋体" w:hint="default"/>
          <w:sz w:val="22"/>
          <w:szCs w:val="22"/>
        </w:rPr>
        <w:t>深圳证券</w:t>
      </w:r>
      <w:r>
        <w:rPr>
          <w:rFonts w:ascii="宋体" w:hAnsi="宋体" w:cs="宋体" w:eastAsia="宋体" w:hint="default"/>
          <w:sz w:val="22"/>
          <w:szCs w:val="22"/>
        </w:rPr>
        <w:t>交易所</w:t>
      </w:r>
      <w:r>
        <w:rPr>
          <w:rFonts w:ascii="宋体" w:hAnsi="宋体" w:cs="宋体" w:eastAsia="宋体" w:hint="default"/>
          <w:sz w:val="22"/>
          <w:szCs w:val="22"/>
        </w:rPr>
        <w:t>挂牌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市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1995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月经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未分配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送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本后，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81,827,680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4"/>
          <w:sz w:val="22"/>
          <w:szCs w:val="22"/>
        </w:rPr>
        <w:t>1996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贵州省工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管理局</w:t>
      </w:r>
      <w:r>
        <w:rPr>
          <w:rFonts w:ascii="宋体" w:hAnsi="宋体" w:cs="宋体" w:eastAsia="宋体" w:hint="default"/>
          <w:sz w:val="22"/>
          <w:szCs w:val="22"/>
        </w:rPr>
        <w:t>换发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法人</w:t>
      </w:r>
      <w:r>
        <w:rPr>
          <w:rFonts w:ascii="宋体" w:hAnsi="宋体" w:cs="宋体" w:eastAsia="宋体" w:hint="default"/>
          <w:sz w:val="22"/>
          <w:szCs w:val="22"/>
        </w:rPr>
        <w:t>营业执照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公司注册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8182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注册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21443093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417" w:lineRule="auto" w:before="48"/>
        <w:ind w:left="100" w:right="211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w w:val="100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原发起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贵州省凯里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涤纶厂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因无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35,653,670 </w:t>
      </w:r>
      <w:r>
        <w:rPr>
          <w:rFonts w:ascii="宋体" w:hAnsi="宋体" w:cs="宋体" w:eastAsia="宋体" w:hint="default"/>
          <w:spacing w:val="8"/>
          <w:sz w:val="22"/>
          <w:szCs w:val="22"/>
        </w:rPr>
        <w:t>股法人股</w:t>
      </w:r>
      <w:r>
        <w:rPr>
          <w:rFonts w:ascii="宋体" w:hAnsi="宋体" w:cs="宋体" w:eastAsia="宋体" w:hint="default"/>
          <w:spacing w:val="8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8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8"/>
          <w:sz w:val="22"/>
          <w:szCs w:val="22"/>
        </w:rPr>
        <w:t>贵州省</w:t>
      </w:r>
      <w:r>
        <w:rPr>
          <w:rFonts w:ascii="宋体" w:hAnsi="宋体" w:cs="宋体" w:eastAsia="宋体" w:hint="default"/>
          <w:spacing w:val="8"/>
          <w:sz w:val="22"/>
          <w:szCs w:val="22"/>
        </w:rPr>
        <w:t>高级</w:t>
      </w:r>
      <w:r>
        <w:rPr>
          <w:rFonts w:ascii="宋体" w:hAnsi="宋体" w:cs="宋体" w:eastAsia="宋体" w:hint="default"/>
          <w:spacing w:val="8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8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8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8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8"/>
          <w:sz w:val="22"/>
          <w:szCs w:val="22"/>
        </w:rPr>
        <w:t>两</w:t>
      </w:r>
      <w:r>
        <w:rPr>
          <w:rFonts w:ascii="宋体" w:hAnsi="宋体" w:cs="宋体" w:eastAsia="宋体" w:hint="default"/>
          <w:spacing w:val="8"/>
          <w:sz w:val="22"/>
          <w:szCs w:val="22"/>
        </w:rPr>
        <w:t>次</w:t>
      </w:r>
      <w:r>
        <w:rPr>
          <w:rFonts w:ascii="宋体" w:hAnsi="宋体" w:cs="宋体" w:eastAsia="宋体" w:hint="default"/>
          <w:spacing w:val="8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8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8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8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8"/>
          <w:sz w:val="22"/>
          <w:szCs w:val="22"/>
        </w:rPr>
        <w:t>行，分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别</w:t>
      </w:r>
      <w:r>
        <w:rPr>
          <w:rFonts w:ascii="宋体" w:hAnsi="宋体" w:cs="宋体" w:eastAsia="宋体" w:hint="default"/>
          <w:spacing w:val="8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8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8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8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8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8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8"/>
          <w:sz w:val="22"/>
          <w:szCs w:val="22"/>
        </w:rPr>
        <w:t>唐</w:t>
      </w:r>
      <w:r>
        <w:rPr>
          <w:rFonts w:ascii="宋体" w:hAnsi="宋体" w:cs="宋体" w:eastAsia="宋体" w:hint="default"/>
          <w:spacing w:val="8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8"/>
          <w:sz w:val="22"/>
          <w:szCs w:val="22"/>
        </w:rPr>
        <w:t>筑</w:t>
      </w:r>
      <w:r>
        <w:rPr>
          <w:rFonts w:ascii="宋体" w:hAnsi="宋体" w:cs="宋体" w:eastAsia="宋体" w:hint="default"/>
          <w:spacing w:val="8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8"/>
          <w:sz w:val="22"/>
          <w:szCs w:val="22"/>
        </w:rPr>
        <w:t>饰</w:t>
      </w:r>
      <w:r>
        <w:rPr>
          <w:rFonts w:ascii="宋体" w:hAnsi="宋体" w:cs="宋体" w:eastAsia="宋体" w:hint="default"/>
          <w:spacing w:val="8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8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8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18,861,412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占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23.05%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德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俱乐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13,052,258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占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15.95%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广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鹏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3,740,000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占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4.57%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证券登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户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415" w:lineRule="auto" w:before="48"/>
        <w:ind w:left="100" w:right="214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深圳市太光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简</w:t>
      </w:r>
      <w:r>
        <w:rPr>
          <w:rFonts w:ascii="宋体" w:hAnsi="宋体" w:cs="宋体" w:eastAsia="宋体" w:hint="default"/>
          <w:sz w:val="22"/>
          <w:szCs w:val="22"/>
        </w:rPr>
        <w:t>称</w:t>
      </w:r>
      <w:r>
        <w:rPr>
          <w:rFonts w:ascii="宋体" w:hAnsi="宋体" w:cs="宋体" w:eastAsia="宋体" w:hint="default"/>
          <w:sz w:val="22"/>
          <w:szCs w:val="22"/>
        </w:rPr>
        <w:t>“</w:t>
      </w:r>
      <w:r>
        <w:rPr>
          <w:rFonts w:ascii="宋体" w:hAnsi="宋体" w:cs="宋体" w:eastAsia="宋体" w:hint="default"/>
          <w:sz w:val="22"/>
          <w:szCs w:val="22"/>
        </w:rPr>
        <w:t>太光</w:t>
      </w:r>
      <w:r>
        <w:rPr>
          <w:rFonts w:ascii="宋体" w:hAnsi="宋体" w:cs="宋体" w:eastAsia="宋体" w:hint="default"/>
          <w:sz w:val="22"/>
          <w:szCs w:val="22"/>
        </w:rPr>
        <w:t>科技”</w:t>
      </w:r>
      <w:r>
        <w:rPr>
          <w:rFonts w:ascii="宋体" w:hAnsi="宋体" w:cs="宋体" w:eastAsia="宋体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原发起</w:t>
      </w:r>
      <w:r>
        <w:rPr>
          <w:rFonts w:ascii="宋体" w:hAnsi="宋体" w:cs="宋体" w:eastAsia="宋体" w:hint="default"/>
          <w:sz w:val="22"/>
          <w:szCs w:val="22"/>
        </w:rPr>
        <w:t>人股东广东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公司的股份</w:t>
      </w:r>
      <w:r>
        <w:rPr>
          <w:rFonts w:ascii="宋体" w:hAnsi="宋体" w:cs="宋体" w:eastAsia="宋体" w:hint="default"/>
          <w:spacing w:val="-2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19,897,057</w:t>
      </w:r>
      <w:r>
        <w:rPr>
          <w:rFonts w:ascii="宋体" w:hAnsi="宋体" w:cs="宋体" w:eastAsia="宋体" w:hint="default"/>
          <w:spacing w:val="-2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8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"/>
          <w:sz w:val="22"/>
          <w:szCs w:val="22"/>
        </w:rPr>
        <w:t>占</w:t>
      </w:r>
      <w:r>
        <w:rPr>
          <w:rFonts w:ascii="宋体" w:hAnsi="宋体" w:cs="宋体" w:eastAsia="宋体" w:hint="default"/>
          <w:spacing w:val="-8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8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8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24.32%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为本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417" w:lineRule="auto" w:before="50"/>
        <w:ind w:left="100" w:right="10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2001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址深圳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,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营业执照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相应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登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记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的注册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4403011059727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范围</w:t>
      </w:r>
      <w:r>
        <w:rPr>
          <w:rFonts w:ascii="宋体" w:hAnsi="宋体" w:cs="宋体" w:eastAsia="宋体" w:hint="default"/>
          <w:sz w:val="22"/>
          <w:szCs w:val="22"/>
        </w:rPr>
        <w:t>为生产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 </w:t>
      </w:r>
      <w:r>
        <w:rPr>
          <w:rFonts w:ascii="宋体" w:hAnsi="宋体" w:cs="宋体" w:eastAsia="宋体" w:hint="default"/>
          <w:sz w:val="22"/>
          <w:szCs w:val="22"/>
        </w:rPr>
        <w:t>TEC5200</w:t>
      </w:r>
      <w:r>
        <w:rPr>
          <w:rFonts w:ascii="宋体" w:hAnsi="宋体" w:cs="宋体" w:eastAsia="宋体" w:hint="default"/>
          <w:spacing w:val="-8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综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业、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含专</w:t>
      </w:r>
      <w:r>
        <w:rPr>
          <w:rFonts w:ascii="宋体" w:hAnsi="宋体" w:cs="宋体" w:eastAsia="宋体" w:hint="default"/>
          <w:sz w:val="22"/>
          <w:szCs w:val="22"/>
        </w:rPr>
        <w:t>营、</w:t>
      </w:r>
      <w:r>
        <w:rPr>
          <w:rFonts w:ascii="宋体" w:hAnsi="宋体" w:cs="宋体" w:eastAsia="宋体" w:hint="default"/>
          <w:sz w:val="22"/>
          <w:szCs w:val="22"/>
        </w:rPr>
        <w:t>专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专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进出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。本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公司注册名称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由“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贵州凯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涤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股份有限公司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深圳市太光电信股份有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限公司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”；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公司注册地址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贵州省凯里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市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环城西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路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92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迁移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深圳市福田区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天安数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码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城天吉大厦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四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楼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A2</w:t>
      </w:r>
      <w:r>
        <w:rPr>
          <w:rFonts w:ascii="宋体" w:hAnsi="宋体" w:cs="宋体" w:eastAsia="宋体" w:hint="default"/>
          <w:spacing w:val="-10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48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2002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巨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sz w:val="22"/>
          <w:szCs w:val="22"/>
        </w:rPr>
        <w:t>(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巨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5"/>
          <w:sz w:val="22"/>
          <w:szCs w:val="22"/>
        </w:rPr>
        <w:t>)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筑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、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9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9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德</w:t>
      </w:r>
      <w:r>
        <w:rPr>
          <w:rFonts w:ascii="宋体" w:hAnsi="宋体" w:cs="宋体" w:eastAsia="宋体" w:hint="default"/>
          <w:spacing w:val="9"/>
          <w:sz w:val="22"/>
          <w:szCs w:val="22"/>
        </w:rPr>
        <w:t>惠</w:t>
      </w:r>
      <w:r>
        <w:rPr>
          <w:rFonts w:ascii="宋体" w:hAnsi="宋体" w:cs="宋体" w:eastAsia="宋体" w:hint="default"/>
          <w:spacing w:val="9"/>
          <w:sz w:val="22"/>
          <w:szCs w:val="22"/>
        </w:rPr>
        <w:t>俱乐</w:t>
      </w:r>
      <w:r>
        <w:rPr>
          <w:rFonts w:ascii="宋体" w:hAnsi="宋体" w:cs="宋体" w:eastAsia="宋体" w:hint="default"/>
          <w:spacing w:val="9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9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9"/>
          <w:sz w:val="22"/>
          <w:szCs w:val="22"/>
        </w:rPr>
        <w:t>流</w:t>
      </w:r>
      <w:r>
        <w:rPr>
          <w:rFonts w:ascii="宋体" w:hAnsi="宋体" w:cs="宋体" w:eastAsia="宋体" w:hint="default"/>
          <w:spacing w:val="9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9"/>
          <w:sz w:val="22"/>
          <w:szCs w:val="22"/>
        </w:rPr>
        <w:t>社</w:t>
      </w:r>
      <w:r>
        <w:rPr>
          <w:rFonts w:ascii="宋体" w:hAnsi="宋体" w:cs="宋体" w:eastAsia="宋体" w:hint="default"/>
          <w:spacing w:val="9"/>
          <w:sz w:val="22"/>
          <w:szCs w:val="22"/>
        </w:rPr>
        <w:t>会法人股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9"/>
          <w:sz w:val="22"/>
          <w:szCs w:val="22"/>
        </w:rPr>
        <w:t>计 </w:t>
      </w:r>
      <w:r>
        <w:rPr>
          <w:rFonts w:ascii="宋体" w:hAnsi="宋体" w:cs="宋体" w:eastAsia="宋体" w:hint="default"/>
          <w:sz w:val="22"/>
          <w:szCs w:val="22"/>
        </w:rPr>
        <w:t>19,833,670</w:t>
      </w:r>
      <w:r>
        <w:rPr>
          <w:rFonts w:ascii="宋体" w:hAnsi="宋体" w:cs="宋体" w:eastAsia="宋体" w:hint="default"/>
          <w:spacing w:val="91"/>
          <w:sz w:val="22"/>
          <w:szCs w:val="22"/>
        </w:rPr>
        <w:t> </w:t>
      </w:r>
      <w:r>
        <w:rPr>
          <w:rFonts w:ascii="宋体" w:hAnsi="宋体" w:cs="宋体" w:eastAsia="宋体" w:hint="default"/>
          <w:spacing w:val="9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9"/>
          <w:sz w:val="22"/>
          <w:szCs w:val="22"/>
        </w:rPr>
        <w:t>占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9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的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24.24%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为本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办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登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手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80" w:bottom="1020" w:left="960" w:right="4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417" w:lineRule="auto" w:before="32"/>
        <w:ind w:left="100" w:right="219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22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公司的法人股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6,083,670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股（</w:t>
      </w:r>
      <w:r>
        <w:rPr>
          <w:rFonts w:ascii="宋体" w:hAnsi="宋体" w:cs="宋体" w:eastAsia="宋体" w:hint="default"/>
          <w:sz w:val="22"/>
          <w:szCs w:val="22"/>
        </w:rPr>
        <w:t>占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7.44</w:t>
      </w:r>
      <w:r>
        <w:rPr>
          <w:rFonts w:ascii="宋体" w:hAnsi="宋体" w:cs="宋体" w:eastAsia="宋体" w:hint="default"/>
          <w:sz w:val="22"/>
          <w:szCs w:val="22"/>
        </w:rPr>
        <w:t>％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因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电子（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）有限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司法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行，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海华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完成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户</w:t>
      </w:r>
      <w:r>
        <w:rPr>
          <w:rFonts w:ascii="宋体" w:hAnsi="宋体" w:cs="宋体" w:eastAsia="宋体" w:hint="default"/>
          <w:sz w:val="22"/>
          <w:szCs w:val="22"/>
        </w:rPr>
        <w:t>手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海华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贸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为本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48"/>
        <w:ind w:left="53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w w:val="100"/>
          <w:sz w:val="22"/>
          <w:szCs w:val="22"/>
        </w:rPr>
        <w:t>一</w:t>
      </w:r>
      <w:r>
        <w:rPr>
          <w:rFonts w:ascii="宋体" w:hAnsi="宋体" w:cs="宋体" w:eastAsia="宋体" w:hint="default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w w:val="100"/>
          <w:sz w:val="22"/>
          <w:szCs w:val="22"/>
        </w:rPr>
        <w:t>股东深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圳</w:t>
      </w:r>
      <w:r>
        <w:rPr>
          <w:rFonts w:ascii="宋体" w:hAnsi="宋体" w:cs="宋体" w:eastAsia="宋体" w:hint="default"/>
          <w:w w:val="100"/>
          <w:sz w:val="22"/>
          <w:szCs w:val="22"/>
        </w:rPr>
        <w:t>市太光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科</w:t>
      </w:r>
      <w:r>
        <w:rPr>
          <w:rFonts w:ascii="宋体" w:hAnsi="宋体" w:cs="宋体" w:eastAsia="宋体" w:hint="default"/>
          <w:w w:val="100"/>
          <w:sz w:val="22"/>
          <w:szCs w:val="22"/>
        </w:rPr>
        <w:t>技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更</w:t>
      </w:r>
      <w:r>
        <w:rPr>
          <w:rFonts w:ascii="宋体" w:hAnsi="宋体" w:cs="宋体" w:eastAsia="宋体" w:hint="default"/>
          <w:w w:val="100"/>
          <w:sz w:val="22"/>
          <w:szCs w:val="22"/>
        </w:rPr>
        <w:t>名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深圳市</w:t>
      </w:r>
      <w:r>
        <w:rPr>
          <w:rFonts w:ascii="宋体" w:hAnsi="宋体" w:cs="宋体" w:eastAsia="宋体" w:hint="default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科</w:t>
      </w:r>
      <w:r>
        <w:rPr>
          <w:rFonts w:ascii="宋体" w:hAnsi="宋体" w:cs="宋体" w:eastAsia="宋体" w:hint="default"/>
          <w:w w:val="100"/>
          <w:sz w:val="22"/>
          <w:szCs w:val="22"/>
        </w:rPr>
        <w:t>技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10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8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日更</w:t>
      </w:r>
      <w:r>
        <w:rPr>
          <w:rFonts w:ascii="宋体" w:hAnsi="宋体" w:cs="宋体" w:eastAsia="宋体" w:hint="default"/>
          <w:w w:val="100"/>
          <w:sz w:val="22"/>
          <w:szCs w:val="22"/>
        </w:rPr>
        <w:t>名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w w:val="100"/>
          <w:sz w:val="22"/>
          <w:szCs w:val="22"/>
        </w:rPr>
        <w:t>市</w:t>
      </w:r>
      <w:r>
        <w:rPr>
          <w:rFonts w:ascii="宋体" w:hAnsi="宋体" w:cs="宋体" w:eastAsia="宋体" w:hint="default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w w:val="100"/>
          <w:sz w:val="22"/>
          <w:szCs w:val="22"/>
        </w:rPr>
        <w:t>“申</w:t>
      </w:r>
      <w:r>
        <w:rPr>
          <w:rFonts w:ascii="宋体" w:hAnsi="宋体" w:cs="宋体" w:eastAsia="宋体" w:hint="default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15" w:lineRule="auto" w:before="0"/>
        <w:ind w:left="100" w:right="10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8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"/>
          <w:sz w:val="22"/>
          <w:szCs w:val="22"/>
        </w:rPr>
        <w:t>巨</w:t>
      </w:r>
      <w:r>
        <w:rPr>
          <w:rFonts w:ascii="宋体" w:hAnsi="宋体" w:cs="宋体" w:eastAsia="宋体" w:hint="default"/>
          <w:spacing w:val="-8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8"/>
          <w:sz w:val="22"/>
          <w:szCs w:val="22"/>
        </w:rPr>
        <w:t>信息名</w:t>
      </w:r>
      <w:r>
        <w:rPr>
          <w:rFonts w:ascii="宋体" w:hAnsi="宋体" w:cs="宋体" w:eastAsia="宋体" w:hint="default"/>
          <w:spacing w:val="-8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8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1375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拍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四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公司：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锯爱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优</w:t>
      </w:r>
      <w:r>
        <w:rPr>
          <w:rFonts w:ascii="宋体" w:hAnsi="宋体" w:cs="宋体" w:eastAsia="宋体" w:hint="default"/>
          <w:sz w:val="22"/>
          <w:szCs w:val="22"/>
        </w:rPr>
        <w:t>麦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广告有限公司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陕</w:t>
      </w:r>
      <w:r>
        <w:rPr>
          <w:rFonts w:ascii="宋体" w:hAnsi="宋体" w:cs="宋体" w:eastAsia="宋体" w:hint="default"/>
          <w:sz w:val="22"/>
          <w:szCs w:val="22"/>
        </w:rPr>
        <w:t>西</w:t>
      </w:r>
      <w:r>
        <w:rPr>
          <w:rFonts w:ascii="宋体" w:hAnsi="宋体" w:cs="宋体" w:eastAsia="宋体" w:hint="default"/>
          <w:sz w:val="22"/>
          <w:szCs w:val="22"/>
        </w:rPr>
        <w:t>瑞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海南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旺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175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再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公司股份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55"/>
        <w:ind w:left="53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临</w:t>
      </w:r>
      <w:r>
        <w:rPr>
          <w:rFonts w:ascii="宋体" w:hAnsi="宋体" w:cs="宋体" w:eastAsia="宋体" w:hint="default"/>
          <w:sz w:val="22"/>
          <w:szCs w:val="22"/>
        </w:rPr>
        <w:t>时股东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的股</w:t>
      </w:r>
      <w:r>
        <w:rPr>
          <w:rFonts w:ascii="宋体" w:hAnsi="宋体" w:cs="宋体" w:eastAsia="宋体" w:hint="default"/>
          <w:sz w:val="22"/>
          <w:szCs w:val="22"/>
        </w:rPr>
        <w:t>权分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改革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，及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召</w:t>
      </w:r>
      <w:r>
        <w:rPr>
          <w:rFonts w:ascii="宋体" w:hAnsi="宋体" w:cs="宋体" w:eastAsia="宋体" w:hint="default"/>
          <w:sz w:val="22"/>
          <w:szCs w:val="22"/>
        </w:rPr>
        <w:t>开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2005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15" w:lineRule="auto" w:before="0"/>
        <w:ind w:left="100" w:right="214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年度股东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的《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利润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分配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流</w:t>
      </w:r>
      <w:r>
        <w:rPr>
          <w:rFonts w:ascii="宋体" w:hAnsi="宋体" w:cs="宋体" w:eastAsia="宋体" w:hint="default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22,000,000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为基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积金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实施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记日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册的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转增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本，流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股股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东</w:t>
      </w:r>
      <w:r>
        <w:rPr>
          <w:rFonts w:ascii="宋体" w:hAnsi="宋体" w:cs="宋体" w:eastAsia="宋体" w:hint="default"/>
          <w:w w:val="100"/>
          <w:sz w:val="22"/>
          <w:szCs w:val="22"/>
        </w:rPr>
        <w:t>获</w:t>
      </w:r>
      <w:r>
        <w:rPr>
          <w:rFonts w:ascii="宋体" w:hAnsi="宋体" w:cs="宋体" w:eastAsia="宋体" w:hint="default"/>
          <w:w w:val="100"/>
          <w:sz w:val="22"/>
          <w:szCs w:val="22"/>
        </w:rPr>
        <w:t>得</w:t>
      </w:r>
      <w:r>
        <w:rPr>
          <w:rFonts w:ascii="宋体" w:hAnsi="宋体" w:cs="宋体" w:eastAsia="宋体" w:hint="default"/>
          <w:w w:val="100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w w:val="100"/>
          <w:sz w:val="22"/>
          <w:szCs w:val="22"/>
        </w:rPr>
        <w:t>转增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股的股份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，转增后，本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总额、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总额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情况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81,827,678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90,627,680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50"/>
        <w:ind w:left="53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公司公告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办公地址：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目前实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办公地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南</w:t>
      </w:r>
      <w:r>
        <w:rPr>
          <w:rFonts w:ascii="宋体" w:hAnsi="宋体" w:cs="宋体" w:eastAsia="宋体" w:hint="default"/>
          <w:sz w:val="22"/>
          <w:szCs w:val="22"/>
        </w:rPr>
        <w:t>山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路</w:t>
      </w:r>
      <w:r>
        <w:rPr>
          <w:rFonts w:ascii="宋体" w:hAnsi="宋体" w:cs="宋体" w:eastAsia="宋体" w:hint="default"/>
          <w:sz w:val="22"/>
          <w:szCs w:val="22"/>
        </w:rPr>
        <w:t>星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城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期六组</w:t>
      </w:r>
      <w:r>
        <w:rPr>
          <w:rFonts w:ascii="宋体" w:hAnsi="宋体" w:cs="宋体" w:eastAsia="宋体" w:hint="default"/>
          <w:sz w:val="22"/>
          <w:szCs w:val="22"/>
        </w:rPr>
        <w:t>团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栋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1B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3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公司公告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办公地址：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目前</w:t>
      </w:r>
      <w:r>
        <w:rPr>
          <w:rFonts w:ascii="宋体" w:hAnsi="宋体" w:cs="宋体" w:eastAsia="宋体" w:hint="default"/>
          <w:sz w:val="22"/>
          <w:szCs w:val="22"/>
        </w:rPr>
        <w:t>办公地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南</w:t>
      </w:r>
      <w:r>
        <w:rPr>
          <w:rFonts w:ascii="宋体" w:hAnsi="宋体" w:cs="宋体" w:eastAsia="宋体" w:hint="default"/>
          <w:sz w:val="22"/>
          <w:szCs w:val="22"/>
        </w:rPr>
        <w:t>山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路</w:t>
      </w:r>
      <w:r>
        <w:rPr>
          <w:rFonts w:ascii="宋体" w:hAnsi="宋体" w:cs="宋体" w:eastAsia="宋体" w:hint="default"/>
          <w:sz w:val="22"/>
          <w:szCs w:val="22"/>
        </w:rPr>
        <w:t>星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城</w:t>
      </w:r>
      <w:r>
        <w:rPr>
          <w:rFonts w:ascii="宋体" w:hAnsi="宋体" w:cs="宋体" w:eastAsia="宋体" w:hint="default"/>
          <w:sz w:val="22"/>
          <w:szCs w:val="22"/>
        </w:rPr>
        <w:t>一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期六组</w:t>
      </w:r>
      <w:r>
        <w:rPr>
          <w:rFonts w:ascii="宋体" w:hAnsi="宋体" w:cs="宋体" w:eastAsia="宋体" w:hint="default"/>
          <w:sz w:val="22"/>
          <w:szCs w:val="22"/>
        </w:rPr>
        <w:t>团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栋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1B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深圳市滨河路北与彩田路东联合广场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A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座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3608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500" w:lineRule="atLeast" w:before="0"/>
        <w:ind w:left="100" w:right="214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范围</w:t>
      </w:r>
      <w:r>
        <w:rPr>
          <w:rFonts w:ascii="宋体" w:hAnsi="宋体" w:cs="宋体" w:eastAsia="宋体" w:hint="default"/>
          <w:sz w:val="22"/>
          <w:szCs w:val="22"/>
        </w:rPr>
        <w:t>: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 </w:t>
      </w:r>
      <w:r>
        <w:rPr>
          <w:rFonts w:ascii="宋体" w:hAnsi="宋体" w:cs="宋体" w:eastAsia="宋体" w:hint="default"/>
          <w:sz w:val="22"/>
          <w:szCs w:val="22"/>
        </w:rPr>
        <w:t>TEC5200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综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进出</w:t>
      </w:r>
      <w:r>
        <w:rPr>
          <w:rFonts w:ascii="宋体" w:hAnsi="宋体" w:cs="宋体" w:eastAsia="宋体" w:hint="default"/>
          <w:sz w:val="22"/>
          <w:szCs w:val="22"/>
        </w:rPr>
        <w:t>口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电子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房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产开发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物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（法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律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政法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国务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禁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止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除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须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得许</w:t>
      </w:r>
      <w:r>
        <w:rPr>
          <w:rFonts w:ascii="宋体" w:hAnsi="宋体" w:cs="宋体" w:eastAsia="宋体" w:hint="default"/>
          <w:spacing w:val="-69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4"/>
          <w:w w:val="100"/>
          <w:sz w:val="22"/>
          <w:szCs w:val="22"/>
        </w:rPr>
        <w:t>可后</w:t>
      </w:r>
      <w:r>
        <w:rPr>
          <w:rFonts w:ascii="宋体" w:hAnsi="宋体" w:cs="宋体" w:eastAsia="宋体" w:hint="default"/>
          <w:spacing w:val="-14"/>
          <w:w w:val="100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14"/>
          <w:w w:val="100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14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14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14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4"/>
          <w:w w:val="100"/>
          <w:sz w:val="22"/>
          <w:szCs w:val="22"/>
        </w:rPr>
        <w:t> </w:t>
      </w:r>
    </w:p>
    <w:p>
      <w:pPr>
        <w:spacing w:before="0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left="100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制基</w:t>
      </w:r>
      <w:r>
        <w:rPr>
          <w:rFonts w:ascii="Microsoft JhengHei" w:hAnsi="Microsoft JhengHei" w:cs="Microsoft JhengHei" w:eastAsia="Microsoft JhengHei" w:hint="default"/>
        </w:rPr>
        <w:t>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line="417" w:lineRule="auto" w:before="0"/>
        <w:ind w:left="100" w:right="104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流动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4,485.53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累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27,694.17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者权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-12,985.53</w:t>
      </w:r>
      <w:r>
        <w:rPr>
          <w:rFonts w:ascii="宋体" w:hAnsi="宋体" w:cs="宋体" w:eastAsia="宋体" w:hint="default"/>
          <w:spacing w:val="-6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依</w:t>
      </w:r>
      <w:r>
        <w:rPr>
          <w:rFonts w:ascii="宋体" w:hAnsi="宋体" w:cs="宋体" w:eastAsia="宋体" w:hint="default"/>
          <w:sz w:val="22"/>
          <w:szCs w:val="22"/>
        </w:rPr>
        <w:t>赖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现金流量及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股股东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施，积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进战略投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者，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施，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这些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施后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经营所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故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</w:t>
      </w:r>
      <w:r>
        <w:rPr>
          <w:rFonts w:ascii="宋体" w:hAnsi="宋体" w:cs="宋体" w:eastAsia="宋体" w:hint="default"/>
          <w:sz w:val="22"/>
          <w:szCs w:val="22"/>
        </w:rPr>
        <w:t>以持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假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8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48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960" w:right="4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367" w:lineRule="exact"/>
        <w:ind w:left="10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遵循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line="415" w:lineRule="auto" w:before="0"/>
        <w:ind w:left="100" w:right="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务报表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符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准则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要求，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反映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况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、经营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和现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金流量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367" w:lineRule="exact"/>
        <w:ind w:left="100" w:right="0"/>
        <w:jc w:val="left"/>
        <w:rPr>
          <w:b w:val="0"/>
          <w:bCs w:val="0"/>
        </w:rPr>
      </w:pPr>
      <w:r>
        <w:rPr/>
        <w:t>四、重要会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spacing w:before="0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公司的会</w:t>
      </w:r>
      <w:r>
        <w:rPr>
          <w:rFonts w:ascii="宋体" w:hAnsi="宋体" w:cs="宋体" w:eastAsia="宋体" w:hint="default"/>
          <w:sz w:val="22"/>
          <w:szCs w:val="22"/>
        </w:rPr>
        <w:t>计期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历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账本</w:t>
      </w:r>
      <w:r>
        <w:rPr>
          <w:rFonts w:ascii="宋体" w:hAnsi="宋体" w:cs="宋体" w:eastAsia="宋体" w:hint="default"/>
          <w:sz w:val="22"/>
          <w:szCs w:val="22"/>
        </w:rPr>
        <w:t>位币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账本</w:t>
      </w:r>
      <w:r>
        <w:rPr>
          <w:rFonts w:ascii="宋体" w:hAnsi="宋体" w:cs="宋体" w:eastAsia="宋体" w:hint="default"/>
          <w:sz w:val="22"/>
          <w:szCs w:val="22"/>
        </w:rPr>
        <w:t>位币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8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责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除交易性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</w:p>
    <w:p>
      <w:pPr>
        <w:spacing w:before="139"/>
        <w:ind w:left="271" w:right="6509" w:firstLine="0"/>
        <w:jc w:val="center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，均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历</w:t>
      </w:r>
      <w:r>
        <w:rPr>
          <w:rFonts w:ascii="宋体" w:hAnsi="宋体" w:cs="宋体" w:eastAsia="宋体" w:hint="default"/>
          <w:sz w:val="22"/>
          <w:szCs w:val="22"/>
        </w:rPr>
        <w:t>史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本为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原则。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55" w:lineRule="auto"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4.</w:t>
      </w:r>
      <w:r>
        <w:rPr>
          <w:rFonts w:ascii="宋体" w:hAnsi="宋体" w:cs="宋体" w:eastAsia="宋体" w:hint="default"/>
          <w:spacing w:val="8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现金及现金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价物</w:t>
      </w:r>
      <w:r>
        <w:rPr>
          <w:rFonts w:ascii="宋体" w:hAnsi="宋体" w:cs="宋体" w:eastAsia="宋体" w:hint="default"/>
          <w:spacing w:val="-10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3"/>
          <w:sz w:val="22"/>
          <w:szCs w:val="22"/>
        </w:rPr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存现金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。现金流量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价物</w:t>
      </w:r>
    </w:p>
    <w:p>
      <w:pPr>
        <w:spacing w:line="360" w:lineRule="auto" w:before="33"/>
        <w:ind w:left="28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（一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般是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从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流动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、易于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转换为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已知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现金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5.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币交易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288" w:right="6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中国人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的市场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民币记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中国人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的市场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使用状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购建成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产无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属于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属于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直接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务报表的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境外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表中的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产和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债项目，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汇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算，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项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960" w:right="600"/>
        </w:sectPr>
      </w:pPr>
    </w:p>
    <w:p>
      <w:pPr>
        <w:spacing w:line="357" w:lineRule="auto" w:before="15"/>
        <w:ind w:left="147" w:right="21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50416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2"/>
          <w:szCs w:val="22"/>
        </w:rPr>
        <w:t>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未分配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表中的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项目，因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报表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，按比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转入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31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子公司的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现金流量发生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，在现金流量</w:t>
      </w:r>
      <w:r>
        <w:rPr>
          <w:rFonts w:ascii="宋体" w:hAnsi="宋体" w:cs="宋体" w:eastAsia="宋体" w:hint="default"/>
          <w:sz w:val="22"/>
          <w:szCs w:val="22"/>
        </w:rPr>
        <w:t>表中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31"/>
          <w:szCs w:val="31"/>
        </w:rPr>
      </w:pPr>
    </w:p>
    <w:p>
      <w:pPr>
        <w:spacing w:before="0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6.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拥</w:t>
      </w:r>
      <w:r>
        <w:rPr>
          <w:rFonts w:ascii="宋体" w:hAnsi="宋体" w:cs="宋体" w:eastAsia="宋体" w:hint="default"/>
          <w:sz w:val="22"/>
          <w:szCs w:val="22"/>
        </w:rPr>
        <w:t>有的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产分为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</w:p>
    <w:p>
      <w:pPr>
        <w:spacing w:line="355" w:lineRule="auto" w:before="144"/>
        <w:ind w:left="647" w:right="0" w:hanging="50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其变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项和可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四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</w:p>
    <w:p>
      <w:pPr>
        <w:spacing w:before="33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产为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产，在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表中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交易性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列</w:t>
      </w:r>
    </w:p>
    <w:p>
      <w:pPr>
        <w:spacing w:before="144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回收金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</w:p>
    <w:p>
      <w:pPr>
        <w:spacing w:line="355" w:lineRule="auto" w:before="144"/>
        <w:ind w:left="647" w:right="0" w:hanging="50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衍</w:t>
      </w:r>
      <w:r>
        <w:rPr>
          <w:rFonts w:ascii="宋体" w:hAnsi="宋体" w:cs="宋体" w:eastAsia="宋体" w:hint="default"/>
          <w:sz w:val="22"/>
          <w:szCs w:val="22"/>
        </w:rPr>
        <w:t>生金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10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指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跃</w:t>
      </w:r>
      <w:r>
        <w:rPr>
          <w:rFonts w:ascii="宋体" w:hAnsi="宋体" w:cs="宋体" w:eastAsia="宋体" w:hint="default"/>
          <w:sz w:val="22"/>
          <w:szCs w:val="22"/>
        </w:rPr>
        <w:t>市场中</w:t>
      </w:r>
      <w:r>
        <w:rPr>
          <w:rFonts w:ascii="宋体" w:hAnsi="宋体" w:cs="宋体" w:eastAsia="宋体" w:hint="default"/>
          <w:sz w:val="22"/>
          <w:szCs w:val="22"/>
        </w:rPr>
        <w:t>没</w:t>
      </w:r>
      <w:r>
        <w:rPr>
          <w:rFonts w:ascii="宋体" w:hAnsi="宋体" w:cs="宋体" w:eastAsia="宋体" w:hint="default"/>
          <w:sz w:val="22"/>
          <w:szCs w:val="22"/>
        </w:rPr>
        <w:t>有报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，回收金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或可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衍</w:t>
      </w:r>
      <w:r>
        <w:rPr>
          <w:rFonts w:ascii="宋体" w:hAnsi="宋体" w:cs="宋体" w:eastAsia="宋体" w:hint="default"/>
          <w:sz w:val="22"/>
          <w:szCs w:val="22"/>
        </w:rPr>
        <w:t>生金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产，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应</w:t>
      </w:r>
    </w:p>
    <w:p>
      <w:pPr>
        <w:spacing w:line="360" w:lineRule="auto" w:before="33"/>
        <w:ind w:left="647" w:right="0" w:hanging="50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票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91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为可</w:t>
      </w:r>
      <w:r>
        <w:rPr>
          <w:rFonts w:ascii="宋体" w:hAnsi="宋体" w:cs="宋体" w:eastAsia="宋体" w:hint="default"/>
          <w:spacing w:val="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衍</w:t>
      </w:r>
      <w:r>
        <w:rPr>
          <w:rFonts w:ascii="宋体" w:hAnsi="宋体" w:cs="宋体" w:eastAsia="宋体" w:hint="default"/>
          <w:spacing w:val="2"/>
          <w:sz w:val="22"/>
          <w:szCs w:val="22"/>
        </w:rPr>
        <w:t>生金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产及未</w:t>
      </w:r>
      <w:r>
        <w:rPr>
          <w:rFonts w:ascii="宋体" w:hAnsi="宋体" w:cs="宋体" w:eastAsia="宋体" w:hint="default"/>
          <w:spacing w:val="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划分为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before="29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139"/>
        <w:ind w:left="589" w:right="0" w:firstLine="10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72"/>
          <w:sz w:val="22"/>
          <w:szCs w:val="22"/>
        </w:rPr>
        <w:t> </w:t>
      </w:r>
      <w:r>
        <w:rPr>
          <w:rFonts w:ascii="宋体" w:hAnsi="宋体" w:cs="宋体" w:eastAsia="宋体" w:hint="default"/>
          <w:spacing w:val="7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</w:p>
    <w:p>
      <w:pPr>
        <w:spacing w:line="357" w:lineRule="auto" w:before="29"/>
        <w:ind w:left="148" w:right="21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某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项金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2"/>
          <w:sz w:val="22"/>
          <w:szCs w:val="22"/>
        </w:rPr>
        <w:t>现金流量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的合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2"/>
          <w:sz w:val="22"/>
          <w:szCs w:val="22"/>
        </w:rPr>
        <w:t>终</w:t>
      </w:r>
      <w:r>
        <w:rPr>
          <w:rFonts w:ascii="宋体" w:hAnsi="宋体" w:cs="宋体" w:eastAsia="宋体" w:hint="default"/>
          <w:spacing w:val="2"/>
          <w:sz w:val="22"/>
          <w:szCs w:val="22"/>
        </w:rPr>
        <w:t>止或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几</w:t>
      </w:r>
      <w:r>
        <w:rPr>
          <w:rFonts w:ascii="宋体" w:hAnsi="宋体" w:cs="宋体" w:eastAsia="宋体" w:hint="default"/>
          <w:spacing w:val="2"/>
          <w:sz w:val="22"/>
          <w:szCs w:val="22"/>
        </w:rPr>
        <w:t>乎</w:t>
      </w:r>
      <w:r>
        <w:rPr>
          <w:rFonts w:ascii="宋体" w:hAnsi="宋体" w:cs="宋体" w:eastAsia="宋体" w:hint="default"/>
          <w:spacing w:val="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2"/>
          <w:sz w:val="22"/>
          <w:szCs w:val="22"/>
        </w:rPr>
        <w:t>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4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移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转入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认该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20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产和可</w:t>
      </w:r>
      <w:r>
        <w:rPr>
          <w:rFonts w:ascii="宋体" w:hAnsi="宋体" w:cs="宋体" w:eastAsia="宋体" w:hint="default"/>
          <w:spacing w:val="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产按</w:t>
      </w:r>
      <w:r>
        <w:rPr>
          <w:rFonts w:ascii="宋体" w:hAnsi="宋体" w:cs="宋体" w:eastAsia="宋体" w:hint="default"/>
          <w:spacing w:val="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行后</w:t>
      </w:r>
      <w:r>
        <w:rPr>
          <w:rFonts w:ascii="宋体" w:hAnsi="宋体" w:cs="宋体" w:eastAsia="宋体" w:hint="default"/>
          <w:spacing w:val="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摊余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或现金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入账金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资损益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；持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按实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投</w:t>
      </w:r>
    </w:p>
    <w:p>
      <w:pPr>
        <w:spacing w:before="139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售权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益工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现金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宣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放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</w:p>
    <w:p>
      <w:pPr>
        <w:spacing w:after="0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100" w:right="1020"/>
        </w:sectPr>
      </w:pPr>
    </w:p>
    <w:p>
      <w:pPr>
        <w:spacing w:line="360" w:lineRule="auto" w:before="15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50320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扣除</w:t>
      </w:r>
      <w:r>
        <w:rPr>
          <w:rFonts w:ascii="宋体" w:hAnsi="宋体" w:cs="宋体" w:eastAsia="宋体" w:hint="default"/>
          <w:spacing w:val="2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2"/>
          <w:sz w:val="22"/>
          <w:szCs w:val="22"/>
        </w:rPr>
        <w:t>直接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累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资损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9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79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9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247" w:right="27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如果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产发生减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如果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升且客观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5"/>
          <w:sz w:val="22"/>
          <w:szCs w:val="22"/>
        </w:rPr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转回，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益工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升且客观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原减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后发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转回，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益工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，不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转回。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tabs>
          <w:tab w:pos="1107" w:val="left" w:leader="none"/>
        </w:tabs>
        <w:spacing w:before="144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Times New Roman" w:hAnsi="Times New Roman" w:cs="Times New Roman" w:eastAsia="Times New Roman" w:hint="default"/>
          <w:sz w:val="22"/>
          <w:szCs w:val="22"/>
        </w:rPr>
        <w:t>7.</w:t>
        <w:tab/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</w:p>
    <w:p>
      <w:pPr>
        <w:spacing w:before="122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  </w:t>
      </w:r>
      <w:r>
        <w:rPr>
          <w:rFonts w:ascii="宋体" w:hAnsi="宋体" w:cs="宋体" w:eastAsia="宋体" w:hint="default"/>
          <w:sz w:val="22"/>
          <w:szCs w:val="22"/>
        </w:rPr>
        <w:t>(1)</w:t>
      </w:r>
      <w:r>
        <w:rPr>
          <w:rFonts w:ascii="宋体" w:hAnsi="宋体" w:cs="宋体" w:eastAsia="宋体" w:hint="default"/>
          <w:spacing w:val="-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项金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1785" w:lineRule="exact"/>
        <w:ind w:left="11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5"/>
          <w:sz w:val="20"/>
          <w:szCs w:val="20"/>
        </w:rPr>
        <w:pict>
          <v:group style="width:485.3pt;height:89.3pt;mso-position-horizontal-relative:char;mso-position-vertical-relative:line" coordorigin="0,0" coordsize="9706,1786">
            <v:group style="position:absolute;left:14;top:14;width:4834;height:2" coordorigin="14,14" coordsize="4834,2">
              <v:shape style="position:absolute;left:14;top:14;width:4834;height:2" coordorigin="14,14" coordsize="4834,0" path="m14,14l4848,14e" filled="false" stroked="true" strokeweight="1.44pt" strokecolor="#000000">
                <v:path arrowok="t"/>
              </v:shape>
            </v:group>
            <v:group style="position:absolute;left:4848;top:14;width:29;height:2" coordorigin="4848,14" coordsize="29,2">
              <v:shape style="position:absolute;left:4848;top:14;width:29;height:2" coordorigin="4848,14" coordsize="29,0" path="m4848,14l4877,14e" filled="false" stroked="true" strokeweight="1.44pt" strokecolor="#000000">
                <v:path arrowok="t"/>
              </v:shape>
            </v:group>
            <v:group style="position:absolute;left:4877;top:14;width:4805;height:2" coordorigin="4877,14" coordsize="4805,2">
              <v:shape style="position:absolute;left:4877;top:14;width:4805;height:2" coordorigin="4877,14" coordsize="4805,0" path="m4877,14l9682,14e" filled="false" stroked="true" strokeweight="1.44pt" strokecolor="#000000">
                <v:path arrowok="t"/>
              </v:shape>
            </v:group>
            <v:group style="position:absolute;left:9682;top:14;width:10;height:2" coordorigin="9682,14" coordsize="10,2">
              <v:shape style="position:absolute;left:9682;top:14;width:10;height:2" coordorigin="9682,14" coordsize="10,0" path="m9682,14l9691,14e" filled="false" stroked="true" strokeweight="1.44pt" strokecolor="#000000">
                <v:path arrowok="t"/>
              </v:shape>
            </v:group>
            <v:group style="position:absolute;left:14;top:1771;width:4834;height:2" coordorigin="14,1771" coordsize="4834,2">
              <v:shape style="position:absolute;left:14;top:1771;width:4834;height:2" coordorigin="14,1771" coordsize="4834,0" path="m14,1771l4848,1771e" filled="false" stroked="true" strokeweight="1.44pt" strokecolor="#000000">
                <v:path arrowok="t"/>
              </v:shape>
            </v:group>
            <v:group style="position:absolute;left:4848;top:1771;width:29;height:2" coordorigin="4848,1771" coordsize="29,2">
              <v:shape style="position:absolute;left:4848;top:1771;width:29;height:2" coordorigin="4848,1771" coordsize="29,0" path="m4848,1771l4877,1771e" filled="false" stroked="true" strokeweight="1.44pt" strokecolor="#000000">
                <v:path arrowok="t"/>
              </v:shape>
            </v:group>
            <v:group style="position:absolute;left:4877;top:1771;width:4805;height:2" coordorigin="4877,1771" coordsize="4805,2">
              <v:shape style="position:absolute;left:4877;top:1771;width:4805;height:2" coordorigin="4877,1771" coordsize="4805,0" path="m4877,1771l9682,1771e" filled="false" stroked="true" strokeweight="1.44pt" strokecolor="#000000">
                <v:path arrowok="t"/>
              </v:shape>
              <v:shape style="position:absolute;left:14;top:29;width:9677;height:1728" type="#_x0000_t75" stroked="false">
                <v:imagedata r:id="rId23" o:title=""/>
              </v:shape>
            </v:group>
            <v:group style="position:absolute;left:9682;top:1771;width:10;height:2" coordorigin="9682,1771" coordsize="10,2">
              <v:shape style="position:absolute;left:9682;top:1771;width:10;height:2" coordorigin="9682,1771" coordsize="10,0" path="m9682,1771l9691,1771e" filled="false" stroked="true" strokeweight="1.44pt" strokecolor="#000000">
                <v:path arrowok="t"/>
              </v:shape>
              <v:shape style="position:absolute;left:130;top:60;width:4517;height:109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判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断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依据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或金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240" w:lineRule="auto" w:before="5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963;top:60;width:4618;height:1517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超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过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500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应</w:t>
                      </w:r>
                    </w:p>
                    <w:p>
                      <w:pPr>
                        <w:spacing w:before="13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5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根据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现金流量现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低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于其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账面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差</w:t>
                      </w:r>
                    </w:p>
                    <w:p>
                      <w:pPr>
                        <w:spacing w:before="13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5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2"/>
        <w:ind w:left="579" w:right="2561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(2) 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1)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用风险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征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合的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依据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579" w:right="2561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74.757645pt;width:483.6pt;height:175.7pt;mso-position-horizontal-relative:page;mso-position-vertical-relative:paragraph;z-index:-350248" coordorigin="1109,1495" coordsize="9672,3514">
            <v:group style="position:absolute;left:1123;top:4994;width:4820;height:2" coordorigin="1123,4994" coordsize="4820,2">
              <v:shape style="position:absolute;left:1123;top:4994;width:4820;height:2" coordorigin="1123,4994" coordsize="4820,0" path="m1123,4994l5942,4994e" filled="false" stroked="true" strokeweight="1.44pt" strokecolor="#000000">
                <v:path arrowok="t"/>
              </v:shape>
              <v:shape style="position:absolute;left:1138;top:1495;width:9619;height:3485" type="#_x0000_t75" stroked="false">
                <v:imagedata r:id="rId24" o:title=""/>
              </v:shape>
            </v:group>
            <v:group style="position:absolute;left:5942;top:4994;width:29;height:2" coordorigin="5942,4994" coordsize="29,2">
              <v:shape style="position:absolute;left:5942;top:4994;width:29;height:2" coordorigin="5942,4994" coordsize="29,0" path="m5942,4994l5971,4994e" filled="false" stroked="true" strokeweight="1.44pt" strokecolor="#000000">
                <v:path arrowok="t"/>
              </v:shape>
            </v:group>
            <v:group style="position:absolute;left:5971;top:4994;width:4796;height:2" coordorigin="5971,4994" coordsize="4796,2">
              <v:shape style="position:absolute;left:5971;top:4994;width:4796;height:2" coordorigin="5971,4994" coordsize="4796,0" path="m5971,4994l10766,4994e" filled="false" stroked="true" strokeweight="1.44pt" strokecolor="#000000">
                <v:path arrowok="t"/>
              </v:shape>
              <v:shape style="position:absolute;left:1248;top:4517;width:93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141;top:4574;width:55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100%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用风险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合的</w:t>
      </w:r>
      <w:r>
        <w:rPr>
          <w:rFonts w:ascii="宋体" w:hAnsi="宋体" w:cs="宋体" w:eastAsia="宋体" w:hint="default"/>
          <w:sz w:val="22"/>
          <w:szCs w:val="22"/>
        </w:rPr>
        <w:t>依据</w:t>
      </w:r>
      <w:r>
        <w:rPr>
          <w:rFonts w:ascii="宋体" w:hAnsi="宋体" w:cs="宋体" w:eastAsia="宋体" w:hint="default"/>
          <w:sz w:val="22"/>
          <w:szCs w:val="22"/>
        </w:rPr>
        <w:t>: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征</w:t>
      </w:r>
      <w:r>
        <w:rPr>
          <w:rFonts w:ascii="宋体" w:hAnsi="宋体" w:cs="宋体" w:eastAsia="宋体" w:hint="default"/>
          <w:sz w:val="22"/>
          <w:szCs w:val="22"/>
        </w:rPr>
        <w:t>划分为</w:t>
      </w:r>
      <w:r>
        <w:rPr>
          <w:rFonts w:ascii="宋体" w:hAnsi="宋体" w:cs="宋体" w:eastAsia="宋体" w:hint="default"/>
          <w:sz w:val="22"/>
          <w:szCs w:val="22"/>
        </w:rPr>
        <w:t>若</w:t>
      </w:r>
      <w:r>
        <w:rPr>
          <w:rFonts w:ascii="宋体" w:hAnsi="宋体" w:cs="宋体" w:eastAsia="宋体" w:hint="default"/>
          <w:sz w:val="22"/>
          <w:szCs w:val="22"/>
        </w:rPr>
        <w:t>干应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7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2)</w:t>
      </w: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用风险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征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析</w:t>
      </w:r>
      <w:r>
        <w:rPr>
          <w:rFonts w:ascii="宋体" w:hAnsi="宋体" w:cs="宋体" w:eastAsia="宋体" w:hint="default"/>
          <w:sz w:val="22"/>
          <w:szCs w:val="22"/>
        </w:rPr>
        <w:t>法的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项坏账准</w:t>
      </w:r>
      <w:r>
        <w:rPr>
          <w:rFonts w:ascii="宋体" w:hAnsi="宋体" w:cs="宋体" w:eastAsia="宋体" w:hint="default"/>
          <w:sz w:val="22"/>
          <w:szCs w:val="22"/>
        </w:rPr>
        <w:t>备计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4"/>
        <w:gridCol w:w="5705"/>
      </w:tblGrid>
      <w:tr>
        <w:trPr>
          <w:trHeight w:val="914" w:hRule="exact"/>
        </w:trPr>
        <w:tc>
          <w:tcPr>
            <w:tcW w:w="391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账龄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91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0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14" w:right="0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91"/>
              <w:ind w:left="1024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1% </w:t>
            </w:r>
          </w:p>
        </w:tc>
      </w:tr>
      <w:tr>
        <w:trPr>
          <w:trHeight w:val="509" w:hRule="exact"/>
        </w:trPr>
        <w:tc>
          <w:tcPr>
            <w:tcW w:w="3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1-2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217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3% </w:t>
            </w:r>
          </w:p>
        </w:tc>
      </w:tr>
      <w:tr>
        <w:trPr>
          <w:trHeight w:val="509" w:hRule="exact"/>
        </w:trPr>
        <w:tc>
          <w:tcPr>
            <w:tcW w:w="3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2-3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217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5% </w:t>
            </w:r>
          </w:p>
        </w:tc>
      </w:tr>
      <w:tr>
        <w:trPr>
          <w:trHeight w:val="509" w:hRule="exact"/>
        </w:trPr>
        <w:tc>
          <w:tcPr>
            <w:tcW w:w="3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3-4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211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30% </w:t>
            </w:r>
          </w:p>
        </w:tc>
      </w:tr>
      <w:tr>
        <w:trPr>
          <w:trHeight w:val="465" w:hRule="exact"/>
        </w:trPr>
        <w:tc>
          <w:tcPr>
            <w:tcW w:w="3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4-5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211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50%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86" w:lineRule="exact" w:before="32"/>
        <w:ind w:left="5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60" w:lineRule="auto" w:before="0"/>
        <w:ind w:left="689" w:right="0" w:hanging="11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项金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依据</w:t>
      </w:r>
      <w:r>
        <w:rPr>
          <w:rFonts w:ascii="宋体" w:hAnsi="宋体" w:cs="宋体" w:eastAsia="宋体" w:hint="default"/>
          <w:sz w:val="22"/>
          <w:szCs w:val="22"/>
        </w:rPr>
        <w:t>、计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项金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依据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000" w:right="960"/>
        </w:sectPr>
      </w:pPr>
    </w:p>
    <w:p>
      <w:pPr>
        <w:spacing w:before="15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50224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客观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发生减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务人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撤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破</w:t>
      </w:r>
      <w:r>
        <w:rPr>
          <w:rFonts w:ascii="宋体" w:hAnsi="宋体" w:cs="宋体" w:eastAsia="宋体" w:hint="default"/>
          <w:sz w:val="22"/>
          <w:szCs w:val="22"/>
        </w:rPr>
        <w:t>产或</w:t>
      </w:r>
      <w:r>
        <w:rPr>
          <w:rFonts w:ascii="宋体" w:hAnsi="宋体" w:cs="宋体" w:eastAsia="宋体" w:hint="default"/>
          <w:sz w:val="22"/>
          <w:szCs w:val="22"/>
        </w:rPr>
        <w:t>死亡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破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产或</w:t>
      </w:r>
      <w:r>
        <w:rPr>
          <w:rFonts w:ascii="宋体" w:hAnsi="宋体" w:cs="宋体" w:eastAsia="宋体" w:hint="default"/>
          <w:sz w:val="22"/>
          <w:szCs w:val="22"/>
        </w:rPr>
        <w:t>遗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清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后</w:t>
      </w:r>
    </w:p>
    <w:p>
      <w:pPr>
        <w:spacing w:line="355" w:lineRule="auto" w:before="144"/>
        <w:ind w:left="479" w:right="0" w:hanging="33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收回，现金流量</w:t>
      </w:r>
      <w:r>
        <w:rPr>
          <w:rFonts w:ascii="宋体" w:hAnsi="宋体" w:cs="宋体" w:eastAsia="宋体" w:hint="default"/>
          <w:sz w:val="22"/>
          <w:szCs w:val="22"/>
        </w:rPr>
        <w:t>严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足等</w:t>
      </w:r>
      <w:r>
        <w:rPr>
          <w:rFonts w:ascii="宋体" w:hAnsi="宋体" w:cs="宋体" w:eastAsia="宋体" w:hint="default"/>
          <w:sz w:val="22"/>
          <w:szCs w:val="22"/>
        </w:rPr>
        <w:t>情况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项金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</w:t>
      </w:r>
    </w:p>
    <w:p>
      <w:pPr>
        <w:spacing w:before="38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试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现金流量现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于其</w:t>
      </w:r>
      <w:r>
        <w:rPr>
          <w:rFonts w:ascii="宋体" w:hAnsi="宋体" w:cs="宋体" w:eastAsia="宋体" w:hint="default"/>
          <w:sz w:val="22"/>
          <w:szCs w:val="22"/>
        </w:rPr>
        <w:t>账面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44"/>
        <w:ind w:left="5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Times New Roman" w:hAnsi="Times New Roman" w:cs="Times New Roman" w:eastAsia="Times New Roman" w:hint="default"/>
          <w:sz w:val="22"/>
          <w:szCs w:val="22"/>
        </w:rPr>
        <w:t>8.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</w:p>
    <w:p>
      <w:pPr>
        <w:spacing w:before="122"/>
        <w:ind w:left="5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分为原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料、</w:t>
      </w:r>
      <w:r>
        <w:rPr>
          <w:rFonts w:ascii="宋体" w:hAnsi="宋体" w:cs="宋体" w:eastAsia="宋体" w:hint="default"/>
          <w:sz w:val="22"/>
          <w:szCs w:val="22"/>
        </w:rPr>
        <w:t>包</w:t>
      </w:r>
      <w:r>
        <w:rPr>
          <w:rFonts w:ascii="宋体" w:hAnsi="宋体" w:cs="宋体" w:eastAsia="宋体" w:hint="default"/>
          <w:sz w:val="22"/>
          <w:szCs w:val="22"/>
        </w:rPr>
        <w:t>装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易</w:t>
      </w:r>
      <w:r>
        <w:rPr>
          <w:rFonts w:ascii="宋体" w:hAnsi="宋体" w:cs="宋体" w:eastAsia="宋体" w:hint="default"/>
          <w:sz w:val="22"/>
          <w:szCs w:val="22"/>
        </w:rPr>
        <w:t>耗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在产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库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before="12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和发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实行</w:t>
      </w:r>
      <w:r>
        <w:rPr>
          <w:rFonts w:ascii="宋体" w:hAnsi="宋体" w:cs="宋体" w:eastAsia="宋体" w:hint="default"/>
          <w:sz w:val="22"/>
          <w:szCs w:val="22"/>
        </w:rPr>
        <w:t>永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盘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入和入</w:t>
      </w:r>
      <w:r>
        <w:rPr>
          <w:rFonts w:ascii="宋体" w:hAnsi="宋体" w:cs="宋体" w:eastAsia="宋体" w:hint="default"/>
          <w:sz w:val="22"/>
          <w:szCs w:val="22"/>
        </w:rPr>
        <w:t>库</w:t>
      </w:r>
      <w:r>
        <w:rPr>
          <w:rFonts w:ascii="宋体" w:hAnsi="宋体" w:cs="宋体" w:eastAsia="宋体" w:hint="default"/>
          <w:sz w:val="22"/>
          <w:szCs w:val="22"/>
        </w:rPr>
        <w:t>按实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领</w:t>
      </w:r>
      <w:r>
        <w:rPr>
          <w:rFonts w:ascii="宋体" w:hAnsi="宋体" w:cs="宋体" w:eastAsia="宋体" w:hint="default"/>
          <w:sz w:val="22"/>
          <w:szCs w:val="22"/>
        </w:rPr>
        <w:t>用</w:t>
      </w:r>
    </w:p>
    <w:p>
      <w:pPr>
        <w:spacing w:before="12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售产</w:t>
      </w:r>
      <w:r>
        <w:rPr>
          <w:rFonts w:ascii="宋体" w:hAnsi="宋体" w:cs="宋体" w:eastAsia="宋体" w:hint="default"/>
          <w:sz w:val="22"/>
          <w:szCs w:val="22"/>
        </w:rPr>
        <w:t>成品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加权平均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算。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易</w:t>
      </w:r>
      <w:r>
        <w:rPr>
          <w:rFonts w:ascii="宋体" w:hAnsi="宋体" w:cs="宋体" w:eastAsia="宋体" w:hint="default"/>
          <w:sz w:val="22"/>
          <w:szCs w:val="22"/>
        </w:rPr>
        <w:t>耗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包</w:t>
      </w:r>
      <w:r>
        <w:rPr>
          <w:rFonts w:ascii="宋体" w:hAnsi="宋体" w:cs="宋体" w:eastAsia="宋体" w:hint="default"/>
          <w:sz w:val="22"/>
          <w:szCs w:val="22"/>
        </w:rPr>
        <w:t>装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line="352" w:lineRule="auto" w:before="122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原则及存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跌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净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孰低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末，在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行全面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原因，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本不可收回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繁多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辅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类别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跌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line="352" w:lineRule="auto" w:before="36"/>
        <w:ind w:left="1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成品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在产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直接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净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而持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或者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务合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而持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为基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般销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算。</w:t>
      </w:r>
    </w:p>
    <w:p>
      <w:pPr>
        <w:spacing w:line="240" w:lineRule="auto" w:before="1"/>
        <w:rPr>
          <w:rFonts w:ascii="宋体" w:hAnsi="宋体" w:cs="宋体" w:eastAsia="宋体" w:hint="default"/>
          <w:sz w:val="32"/>
          <w:szCs w:val="32"/>
        </w:rPr>
      </w:pPr>
    </w:p>
    <w:p>
      <w:pPr>
        <w:spacing w:before="0"/>
        <w:ind w:left="69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9.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益性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依据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个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均不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涉及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同意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这些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依据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要为本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50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如果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情况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生产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决策</w:t>
      </w:r>
      <w:r>
        <w:rPr>
          <w:rFonts w:ascii="宋体" w:hAnsi="宋体" w:cs="宋体" w:eastAsia="宋体" w:hint="default"/>
          <w:sz w:val="22"/>
          <w:szCs w:val="22"/>
        </w:rPr>
        <w:t>，则不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形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footerReference w:type="default" r:id="rId25"/>
          <w:pgSz w:w="11900" w:h="16840"/>
          <w:pgMar w:footer="840" w:header="876" w:top="1080" w:bottom="1020" w:left="1100" w:right="1020"/>
        </w:sectPr>
      </w:pPr>
    </w:p>
    <w:p>
      <w:pPr>
        <w:spacing w:before="15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50200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15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发生或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及发行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7"/>
          <w:sz w:val="22"/>
          <w:szCs w:val="22"/>
        </w:rPr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证券的公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6"/>
        <w:ind w:left="148" w:right="15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除上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支付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出；以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发行权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发行权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证券的公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组、非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交</w:t>
      </w:r>
      <w:r>
        <w:rPr>
          <w:rFonts w:ascii="宋体" w:hAnsi="宋体" w:cs="宋体" w:eastAsia="宋体" w:hint="default"/>
          <w:sz w:val="22"/>
          <w:szCs w:val="22"/>
        </w:rPr>
        <w:t>换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式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，按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准则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109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跃</w:t>
      </w:r>
      <w:r>
        <w:rPr>
          <w:rFonts w:ascii="宋体" w:hAnsi="宋体" w:cs="宋体" w:eastAsia="宋体" w:hint="default"/>
          <w:sz w:val="22"/>
          <w:szCs w:val="22"/>
        </w:rPr>
        <w:t>市场中有报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为可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109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加或收回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资损益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实现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净损益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资单位净损益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与联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之间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交易损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资企业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分，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资单位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净利润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15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因减少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，或因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原因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能够对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资单位</w:t>
      </w:r>
      <w:r>
        <w:rPr>
          <w:rFonts w:ascii="宋体" w:hAnsi="宋体" w:cs="宋体" w:eastAsia="宋体" w:hint="default"/>
          <w:sz w:val="22"/>
          <w:szCs w:val="22"/>
        </w:rPr>
        <w:t>实施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按权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15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资单位除净损益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者权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分按</w:t>
      </w:r>
      <w:r>
        <w:rPr>
          <w:rFonts w:ascii="宋体" w:hAnsi="宋体" w:cs="宋体" w:eastAsia="宋体" w:hint="default"/>
          <w:sz w:val="22"/>
          <w:szCs w:val="22"/>
        </w:rPr>
        <w:t>相应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转入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10.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指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征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为生产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出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租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管理而持</w:t>
      </w:r>
      <w:r>
        <w:rPr>
          <w:rFonts w:ascii="宋体" w:hAnsi="宋体" w:cs="宋体" w:eastAsia="宋体" w:hint="default"/>
          <w:sz w:val="22"/>
          <w:szCs w:val="22"/>
        </w:rPr>
        <w:t>有的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一年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的有</w:t>
      </w:r>
      <w:r>
        <w:rPr>
          <w:rFonts w:ascii="宋体" w:hAnsi="宋体" w:cs="宋体" w:eastAsia="宋体" w:hint="default"/>
          <w:sz w:val="22"/>
          <w:szCs w:val="22"/>
        </w:rPr>
        <w:t>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屋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筑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、机</w:t>
      </w:r>
      <w:r>
        <w:rPr>
          <w:rFonts w:ascii="宋体" w:hAnsi="宋体" w:cs="宋体" w:eastAsia="宋体" w:hint="default"/>
          <w:sz w:val="22"/>
          <w:szCs w:val="22"/>
        </w:rPr>
        <w:t>器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备、</w:t>
      </w:r>
      <w:r>
        <w:rPr>
          <w:rFonts w:ascii="宋体" w:hAnsi="宋体" w:cs="宋体" w:eastAsia="宋体" w:hint="default"/>
          <w:sz w:val="22"/>
          <w:szCs w:val="22"/>
        </w:rPr>
        <w:t>运</w:t>
      </w:r>
      <w:r>
        <w:rPr>
          <w:rFonts w:ascii="宋体" w:hAnsi="宋体" w:cs="宋体" w:eastAsia="宋体" w:hint="default"/>
          <w:sz w:val="22"/>
          <w:szCs w:val="22"/>
        </w:rPr>
        <w:t>输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备、</w:t>
      </w:r>
      <w:r>
        <w:rPr>
          <w:rFonts w:ascii="宋体" w:hAnsi="宋体" w:cs="宋体" w:eastAsia="宋体" w:hint="default"/>
          <w:sz w:val="22"/>
          <w:szCs w:val="22"/>
        </w:rPr>
        <w:t>办公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26"/>
          <w:pgSz w:w="11900" w:h="16840"/>
          <w:pgMar w:footer="840" w:header="876" w:top="1080" w:bottom="1020" w:left="1100" w:right="1080"/>
        </w:sectPr>
      </w:pPr>
    </w:p>
    <w:p>
      <w:pPr>
        <w:spacing w:line="357" w:lineRule="auto" w:before="15"/>
        <w:ind w:left="248" w:right="2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50176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产按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为入账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外购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归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属于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由建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使用状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为入账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入账。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租赁租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最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值两</w:t>
      </w:r>
      <w:r>
        <w:rPr>
          <w:rFonts w:ascii="宋体" w:hAnsi="宋体" w:cs="宋体" w:eastAsia="宋体" w:hint="default"/>
          <w:sz w:val="22"/>
          <w:szCs w:val="22"/>
        </w:rPr>
        <w:t>者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者，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为入账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248" w:right="23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69.367653pt;width:483.6pt;height:112.8pt;mso-position-horizontal-relative:page;mso-position-vertical-relative:paragraph;z-index:-350152" coordorigin="1109,1387" coordsize="9672,2256">
            <v:group style="position:absolute;left:1123;top:3629;width:3687;height:2" coordorigin="1123,3629" coordsize="3687,2">
              <v:shape style="position:absolute;left:1123;top:3629;width:3687;height:2" coordorigin="1123,3629" coordsize="3687,0" path="m1123,3629l4810,3629e" filled="false" stroked="true" strokeweight="1.44pt" strokecolor="#000000">
                <v:path arrowok="t"/>
              </v:shape>
            </v:group>
            <v:group style="position:absolute;left:4810;top:3629;width:29;height:2" coordorigin="4810,3629" coordsize="29,2">
              <v:shape style="position:absolute;left:4810;top:3629;width:29;height:2" coordorigin="4810,3629" coordsize="29,0" path="m4810,3629l4838,3629e" filled="false" stroked="true" strokeweight="1.44pt" strokecolor="#000000">
                <v:path arrowok="t"/>
              </v:shape>
            </v:group>
            <v:group style="position:absolute;left:4838;top:3629;width:2948;height:2" coordorigin="4838,3629" coordsize="2948,2">
              <v:shape style="position:absolute;left:4838;top:3629;width:2948;height:2" coordorigin="4838,3629" coordsize="2948,0" path="m4838,3629l7786,3629e" filled="false" stroked="true" strokeweight="1.44pt" strokecolor="#000000">
                <v:path arrowok="t"/>
              </v:shape>
              <v:shape style="position:absolute;left:1138;top:1387;width:9619;height:2227" type="#_x0000_t75" stroked="false">
                <v:imagedata r:id="rId28" o:title=""/>
              </v:shape>
            </v:group>
            <v:group style="position:absolute;left:7786;top:3629;width:29;height:2" coordorigin="7786,3629" coordsize="29,2">
              <v:shape style="position:absolute;left:7786;top:3629;width:29;height:2" coordorigin="7786,3629" coordsize="29,0" path="m7786,3629l7814,3629e" filled="false" stroked="true" strokeweight="1.44pt" strokecolor="#000000">
                <v:path arrowok="t"/>
              </v:shape>
            </v:group>
            <v:group style="position:absolute;left:7814;top:3629;width:2952;height:2" coordorigin="7814,3629" coordsize="2952,2">
              <v:shape style="position:absolute;left:7814;top:3629;width:2952;height:2" coordorigin="7814,3629" coordsize="2952,0" path="m7814,3629l10766,3629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提足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继续使用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平均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并根据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别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本或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3602"/>
        <w:gridCol w:w="2938"/>
      </w:tblGrid>
      <w:tr>
        <w:trPr>
          <w:trHeight w:val="828" w:hRule="exact"/>
        </w:trPr>
        <w:tc>
          <w:tcPr>
            <w:tcW w:w="307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2" w:val="left" w:leader="none"/>
              </w:tabs>
              <w:spacing w:line="277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类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别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33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68" w:right="0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折旧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年限（年）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33"/>
              <w:ind w:left="679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40 </w:t>
            </w:r>
          </w:p>
        </w:tc>
        <w:tc>
          <w:tcPr>
            <w:tcW w:w="293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折旧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33"/>
              <w:ind w:left="96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2.425 </w:t>
            </w:r>
          </w:p>
        </w:tc>
      </w:tr>
      <w:tr>
        <w:trPr>
          <w:trHeight w:val="449" w:hRule="exact"/>
        </w:trPr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34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 </w:t>
            </w:r>
          </w:p>
        </w:tc>
        <w:tc>
          <w:tcPr>
            <w:tcW w:w="2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96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19.40 </w:t>
            </w:r>
          </w:p>
        </w:tc>
      </w:tr>
      <w:tr>
        <w:trPr>
          <w:trHeight w:val="449" w:hRule="exact"/>
        </w:trPr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34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 </w:t>
            </w:r>
          </w:p>
        </w:tc>
        <w:tc>
          <w:tcPr>
            <w:tcW w:w="2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91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12.125 </w:t>
            </w:r>
          </w:p>
        </w:tc>
      </w:tr>
      <w:tr>
        <w:trPr>
          <w:trHeight w:val="436" w:hRule="exact"/>
        </w:trPr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办公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3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5-8 </w:t>
            </w:r>
          </w:p>
        </w:tc>
        <w:tc>
          <w:tcPr>
            <w:tcW w:w="2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96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12.125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19.40 </w:t>
            </w:r>
          </w:p>
        </w:tc>
      </w:tr>
    </w:tbl>
    <w:p>
      <w:pPr>
        <w:spacing w:line="345" w:lineRule="auto" w:before="72"/>
        <w:ind w:left="248" w:right="23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产后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修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、更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良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装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流入本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替</w:t>
      </w:r>
      <w:r>
        <w:rPr>
          <w:rFonts w:ascii="宋体" w:hAnsi="宋体" w:cs="宋体" w:eastAsia="宋体" w:hint="default"/>
          <w:sz w:val="22"/>
          <w:szCs w:val="22"/>
        </w:rPr>
        <w:t>换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分，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账面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47"/>
        <w:ind w:left="7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年年度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对固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寿</w:t>
      </w:r>
      <w:r>
        <w:rPr>
          <w:rFonts w:ascii="宋体" w:hAnsi="宋体" w:cs="宋体" w:eastAsia="宋体" w:hint="default"/>
          <w:sz w:val="22"/>
          <w:szCs w:val="22"/>
        </w:rPr>
        <w:t>命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计净</w:t>
      </w:r>
      <w:r>
        <w:rPr>
          <w:rFonts w:ascii="宋体" w:hAnsi="宋体" w:cs="宋体" w:eastAsia="宋体" w:hint="default"/>
          <w:sz w:val="22"/>
          <w:szCs w:val="22"/>
        </w:rPr>
        <w:t>残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复</w:t>
      </w:r>
      <w:r>
        <w:rPr>
          <w:rFonts w:ascii="宋体" w:hAnsi="宋体" w:cs="宋体" w:eastAsia="宋体" w:hint="default"/>
          <w:sz w:val="22"/>
          <w:szCs w:val="22"/>
        </w:rPr>
        <w:t>核</w:t>
      </w:r>
    </w:p>
    <w:p>
      <w:pPr>
        <w:spacing w:before="139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48" w:lineRule="auto" w:before="144"/>
        <w:ind w:left="248" w:right="23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Arial" w:hAnsi="Arial" w:cs="Arial" w:eastAsia="Arial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当固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置、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产生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利益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认该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扣除其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额计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2"/>
          <w:szCs w:val="32"/>
        </w:rPr>
      </w:pPr>
    </w:p>
    <w:p>
      <w:pPr>
        <w:spacing w:before="0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11.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248" w:right="189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按实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营工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直接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料、</w:t>
      </w:r>
      <w:r>
        <w:rPr>
          <w:rFonts w:ascii="宋体" w:hAnsi="宋体" w:cs="宋体" w:eastAsia="宋体" w:hint="default"/>
          <w:sz w:val="22"/>
          <w:szCs w:val="22"/>
        </w:rPr>
        <w:t>直接</w:t>
      </w:r>
      <w:r>
        <w:rPr>
          <w:rFonts w:ascii="宋体" w:hAnsi="宋体" w:cs="宋体" w:eastAsia="宋体" w:hint="default"/>
          <w:sz w:val="22"/>
          <w:szCs w:val="22"/>
        </w:rPr>
        <w:t>工资、</w:t>
      </w:r>
      <w:r>
        <w:rPr>
          <w:rFonts w:ascii="宋体" w:hAnsi="宋体" w:cs="宋体" w:eastAsia="宋体" w:hint="default"/>
          <w:sz w:val="22"/>
          <w:szCs w:val="22"/>
        </w:rPr>
        <w:t>直接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；出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支付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；设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所安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还包括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45" w:lineRule="auto" w:before="36"/>
        <w:ind w:left="2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结转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产在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使用状</w:t>
      </w:r>
      <w:r>
        <w:rPr>
          <w:rFonts w:ascii="宋体" w:hAnsi="宋体" w:cs="宋体" w:eastAsia="宋体" w:hint="default"/>
          <w:sz w:val="22"/>
          <w:szCs w:val="22"/>
        </w:rPr>
        <w:t>态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起，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结转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产，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次月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起开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待</w:t>
      </w:r>
      <w:r>
        <w:rPr>
          <w:rFonts w:ascii="宋体" w:hAnsi="宋体" w:cs="宋体" w:eastAsia="宋体" w:hint="default"/>
          <w:sz w:val="22"/>
          <w:szCs w:val="22"/>
        </w:rPr>
        <w:t>办</w:t>
      </w:r>
      <w:r>
        <w:rPr>
          <w:rFonts w:ascii="宋体" w:hAnsi="宋体" w:cs="宋体" w:eastAsia="宋体" w:hint="default"/>
          <w:sz w:val="22"/>
          <w:szCs w:val="22"/>
        </w:rPr>
        <w:t>理了</w:t>
      </w:r>
      <w:r>
        <w:rPr>
          <w:rFonts w:ascii="宋体" w:hAnsi="宋体" w:cs="宋体" w:eastAsia="宋体" w:hint="default"/>
          <w:sz w:val="22"/>
          <w:szCs w:val="22"/>
        </w:rPr>
        <w:t>竣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手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再</w:t>
      </w:r>
      <w:r>
        <w:rPr>
          <w:rFonts w:ascii="宋体" w:hAnsi="宋体" w:cs="宋体" w:eastAsia="宋体" w:hint="default"/>
          <w:sz w:val="22"/>
          <w:szCs w:val="22"/>
        </w:rPr>
        <w:t>对固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产原</w:t>
      </w:r>
      <w:r>
        <w:rPr>
          <w:rFonts w:ascii="宋体" w:hAnsi="宋体" w:cs="宋体" w:eastAsia="宋体" w:hint="default"/>
          <w:sz w:val="22"/>
          <w:szCs w:val="22"/>
        </w:rPr>
        <w:t>值差</w:t>
      </w: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before="47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12.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直接</w:t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需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过相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购建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才</w:t>
      </w:r>
      <w:r>
        <w:rPr>
          <w:rFonts w:ascii="宋体" w:hAnsi="宋体" w:cs="宋体" w:eastAsia="宋体" w:hint="default"/>
          <w:sz w:val="22"/>
          <w:szCs w:val="22"/>
        </w:rPr>
        <w:t>能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27"/>
          <w:pgSz w:w="11900" w:h="16840"/>
          <w:pgMar w:footer="840" w:header="876" w:top="1080" w:bottom="1020" w:left="1000" w:right="1000"/>
          <w:pgNumType w:start="2"/>
        </w:sectPr>
      </w:pPr>
    </w:p>
    <w:p>
      <w:pPr>
        <w:spacing w:line="357" w:lineRule="auto" w:before="15"/>
        <w:ind w:left="148" w:right="217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50128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使用状</w:t>
      </w:r>
      <w:r>
        <w:rPr>
          <w:rFonts w:ascii="宋体" w:hAnsi="宋体" w:cs="宋体" w:eastAsia="宋体" w:hint="default"/>
          <w:sz w:val="22"/>
          <w:szCs w:val="22"/>
        </w:rPr>
        <w:t>态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停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后发生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购建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满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若固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购建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动发生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正</w:t>
      </w:r>
      <w:r>
        <w:rPr>
          <w:rFonts w:ascii="宋体" w:hAnsi="宋体" w:cs="宋体" w:eastAsia="宋体" w:hint="default"/>
          <w:sz w:val="22"/>
          <w:szCs w:val="22"/>
        </w:rPr>
        <w:t>常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断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连续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新开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后发生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直接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购建</w:t>
      </w:r>
      <w:r>
        <w:rPr>
          <w:rFonts w:ascii="宋体" w:hAnsi="宋体" w:cs="宋体" w:eastAsia="宋体" w:hint="default"/>
          <w:sz w:val="22"/>
          <w:szCs w:val="22"/>
        </w:rPr>
        <w:t>或者生产开发</w:t>
      </w:r>
      <w:r>
        <w:rPr>
          <w:rFonts w:ascii="宋体" w:hAnsi="宋体" w:cs="宋体" w:eastAsia="宋体" w:hint="default"/>
          <w:sz w:val="22"/>
          <w:szCs w:val="22"/>
        </w:rPr>
        <w:t>符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专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去将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金存入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收入或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13.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0" w:firstLine="45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要无形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产，按实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产，按</w:t>
      </w:r>
      <w:r>
        <w:rPr>
          <w:rFonts w:ascii="宋体" w:hAnsi="宋体" w:cs="宋体" w:eastAsia="宋体" w:hint="default"/>
          <w:spacing w:val="-4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2"/>
          <w:sz w:val="22"/>
          <w:szCs w:val="22"/>
        </w:rPr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148" w:right="106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限：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土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起，按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平均摊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平均摊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8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年年度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对使用</w:t>
      </w:r>
      <w:r>
        <w:rPr>
          <w:rFonts w:ascii="宋体" w:hAnsi="宋体" w:cs="宋体" w:eastAsia="宋体" w:hint="default"/>
          <w:sz w:val="22"/>
          <w:szCs w:val="22"/>
        </w:rPr>
        <w:t>寿</w:t>
      </w:r>
      <w:r>
        <w:rPr>
          <w:rFonts w:ascii="宋体" w:hAnsi="宋体" w:cs="宋体" w:eastAsia="宋体" w:hint="default"/>
          <w:sz w:val="22"/>
          <w:szCs w:val="22"/>
        </w:rPr>
        <w:t>命</w:t>
      </w:r>
      <w:r>
        <w:rPr>
          <w:rFonts w:ascii="宋体" w:hAnsi="宋体" w:cs="宋体" w:eastAsia="宋体" w:hint="default"/>
          <w:sz w:val="22"/>
          <w:szCs w:val="22"/>
        </w:rPr>
        <w:t>有限的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寿</w:t>
      </w:r>
      <w:r>
        <w:rPr>
          <w:rFonts w:ascii="宋体" w:hAnsi="宋体" w:cs="宋体" w:eastAsia="宋体" w:hint="default"/>
          <w:sz w:val="22"/>
          <w:szCs w:val="22"/>
        </w:rPr>
        <w:t>命</w:t>
      </w:r>
      <w:r>
        <w:rPr>
          <w:rFonts w:ascii="宋体" w:hAnsi="宋体" w:cs="宋体" w:eastAsia="宋体" w:hint="default"/>
          <w:sz w:val="22"/>
          <w:szCs w:val="22"/>
        </w:rPr>
        <w:t>及摊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复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寿</w:t>
      </w:r>
      <w:r>
        <w:rPr>
          <w:rFonts w:ascii="宋体" w:hAnsi="宋体" w:cs="宋体" w:eastAsia="宋体" w:hint="default"/>
          <w:sz w:val="22"/>
          <w:szCs w:val="22"/>
        </w:rPr>
        <w:t>命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有限的</w:t>
      </w:r>
      <w:r>
        <w:rPr>
          <w:rFonts w:ascii="宋体" w:hAnsi="宋体" w:cs="宋体" w:eastAsia="宋体" w:hint="default"/>
          <w:sz w:val="22"/>
          <w:szCs w:val="22"/>
        </w:rPr>
        <w:t>，则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计其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寿</w:t>
      </w:r>
      <w:r>
        <w:rPr>
          <w:rFonts w:ascii="宋体" w:hAnsi="宋体" w:cs="宋体" w:eastAsia="宋体" w:hint="default"/>
          <w:sz w:val="22"/>
          <w:szCs w:val="22"/>
        </w:rPr>
        <w:t>命并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寿</w:t>
      </w:r>
      <w:r>
        <w:rPr>
          <w:rFonts w:ascii="宋体" w:hAnsi="宋体" w:cs="宋体" w:eastAsia="宋体" w:hint="default"/>
          <w:sz w:val="22"/>
          <w:szCs w:val="22"/>
        </w:rPr>
        <w:t>命</w:t>
      </w:r>
      <w:r>
        <w:rPr>
          <w:rFonts w:ascii="宋体" w:hAnsi="宋体" w:cs="宋体" w:eastAsia="宋体" w:hint="default"/>
          <w:sz w:val="22"/>
          <w:szCs w:val="22"/>
        </w:rPr>
        <w:t>内摊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14.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2"/>
          <w:sz w:val="22"/>
          <w:szCs w:val="22"/>
        </w:rPr>
        <w:t>研究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开发项目</w:t>
      </w:r>
      <w:r>
        <w:rPr>
          <w:rFonts w:ascii="宋体" w:hAnsi="宋体" w:cs="宋体" w:eastAsia="宋体" w:hint="default"/>
          <w:spacing w:val="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其性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质以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研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最</w:t>
      </w:r>
      <w:r>
        <w:rPr>
          <w:rFonts w:ascii="宋体" w:hAnsi="宋体" w:cs="宋体" w:eastAsia="宋体" w:hint="default"/>
          <w:spacing w:val="2"/>
          <w:sz w:val="22"/>
          <w:szCs w:val="22"/>
        </w:rPr>
        <w:t>终</w:t>
      </w:r>
      <w:r>
        <w:rPr>
          <w:rFonts w:ascii="宋体" w:hAnsi="宋体" w:cs="宋体" w:eastAsia="宋体" w:hint="default"/>
          <w:spacing w:val="2"/>
          <w:sz w:val="22"/>
          <w:szCs w:val="22"/>
        </w:rPr>
        <w:t>形</w:t>
      </w:r>
      <w:r>
        <w:rPr>
          <w:rFonts w:ascii="宋体" w:hAnsi="宋体" w:cs="宋体" w:eastAsia="宋体" w:hint="default"/>
          <w:spacing w:val="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是否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2"/>
          <w:sz w:val="22"/>
          <w:szCs w:val="22"/>
        </w:rPr>
        <w:t>确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，分为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阶段支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和开发</w:t>
      </w:r>
      <w:r>
        <w:rPr>
          <w:rFonts w:ascii="宋体" w:hAnsi="宋体" w:cs="宋体" w:eastAsia="宋体" w:hint="default"/>
          <w:sz w:val="22"/>
          <w:szCs w:val="22"/>
        </w:rPr>
        <w:t>阶段支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，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满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完成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能够使用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售在</w:t>
      </w:r>
      <w:r>
        <w:rPr>
          <w:rFonts w:ascii="宋体" w:hAnsi="宋体" w:cs="宋体" w:eastAsia="宋体" w:hint="default"/>
          <w:sz w:val="22"/>
          <w:szCs w:val="22"/>
        </w:rPr>
        <w:t>技</w:t>
      </w:r>
      <w:r>
        <w:rPr>
          <w:rFonts w:ascii="宋体" w:hAnsi="宋体" w:cs="宋体" w:eastAsia="宋体" w:hint="default"/>
          <w:sz w:val="22"/>
          <w:szCs w:val="22"/>
        </w:rPr>
        <w:t>术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可行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完成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意</w:t>
      </w:r>
      <w:r>
        <w:rPr>
          <w:rFonts w:ascii="宋体" w:hAnsi="宋体" w:cs="宋体" w:eastAsia="宋体" w:hint="default"/>
          <w:sz w:val="22"/>
          <w:szCs w:val="22"/>
        </w:rPr>
        <w:t>图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运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产生产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或无形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身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）有</w:t>
      </w:r>
      <w:r>
        <w:rPr>
          <w:rFonts w:ascii="宋体" w:hAnsi="宋体" w:cs="宋体" w:eastAsia="宋体" w:hint="default"/>
          <w:sz w:val="22"/>
          <w:szCs w:val="22"/>
        </w:rPr>
        <w:t>足够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技</w:t>
      </w:r>
      <w:r>
        <w:rPr>
          <w:rFonts w:ascii="宋体" w:hAnsi="宋体" w:cs="宋体" w:eastAsia="宋体" w:hint="default"/>
          <w:sz w:val="22"/>
          <w:szCs w:val="22"/>
        </w:rPr>
        <w:t>术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其他资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以完成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开发，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或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100" w:right="1020"/>
        </w:sectPr>
      </w:pPr>
    </w:p>
    <w:p>
      <w:pPr>
        <w:spacing w:before="15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50104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产开发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条件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阶段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不在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阶段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使用状</w:t>
      </w:r>
      <w:r>
        <w:rPr>
          <w:rFonts w:ascii="宋体" w:hAnsi="宋体" w:cs="宋体" w:eastAsia="宋体" w:hint="default"/>
          <w:sz w:val="22"/>
          <w:szCs w:val="22"/>
        </w:rPr>
        <w:t>态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起转为无形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</w:p>
    <w:p>
      <w:pPr>
        <w:spacing w:line="240" w:lineRule="auto" w:before="12"/>
        <w:rPr>
          <w:rFonts w:ascii="宋体" w:hAnsi="宋体" w:cs="宋体" w:eastAsia="宋体" w:hint="default"/>
          <w:sz w:val="31"/>
          <w:szCs w:val="31"/>
        </w:rPr>
      </w:pPr>
    </w:p>
    <w:p>
      <w:pPr>
        <w:spacing w:before="0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15.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398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跃</w:t>
      </w:r>
      <w:r>
        <w:rPr>
          <w:rFonts w:ascii="宋体" w:hAnsi="宋体" w:cs="宋体" w:eastAsia="宋体" w:hint="default"/>
          <w:sz w:val="22"/>
          <w:szCs w:val="22"/>
        </w:rPr>
        <w:t>市场中</w:t>
      </w:r>
      <w:r>
        <w:rPr>
          <w:rFonts w:ascii="宋体" w:hAnsi="宋体" w:cs="宋体" w:eastAsia="宋体" w:hint="default"/>
          <w:sz w:val="22"/>
          <w:szCs w:val="22"/>
        </w:rPr>
        <w:t>没</w:t>
      </w:r>
      <w:r>
        <w:rPr>
          <w:rFonts w:ascii="宋体" w:hAnsi="宋体" w:cs="宋体" w:eastAsia="宋体" w:hint="default"/>
          <w:sz w:val="22"/>
          <w:szCs w:val="22"/>
        </w:rPr>
        <w:t>有报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项目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检</w:t>
      </w:r>
      <w:r>
        <w:rPr>
          <w:rFonts w:ascii="宋体" w:hAnsi="宋体" w:cs="宋体" w:eastAsia="宋体" w:hint="default"/>
          <w:sz w:val="22"/>
          <w:szCs w:val="22"/>
        </w:rPr>
        <w:t>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迹象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末均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可收回金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组组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为基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测试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212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可收回金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可收回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2"/>
          <w:sz w:val="22"/>
          <w:szCs w:val="22"/>
        </w:rPr>
        <w:t>指资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去处</w:t>
      </w:r>
      <w:r>
        <w:rPr>
          <w:rFonts w:ascii="宋体" w:hAnsi="宋体" w:cs="宋体" w:eastAsia="宋体" w:hint="default"/>
          <w:spacing w:val="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净额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2"/>
          <w:sz w:val="22"/>
          <w:szCs w:val="22"/>
        </w:rPr>
        <w:t>现金流量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值两</w:t>
      </w:r>
      <w:r>
        <w:rPr>
          <w:rFonts w:ascii="宋体" w:hAnsi="宋体" w:cs="宋体" w:eastAsia="宋体" w:hint="default"/>
          <w:spacing w:val="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2"/>
          <w:sz w:val="22"/>
          <w:szCs w:val="22"/>
        </w:rPr>
        <w:t>之间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2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4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者。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现减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迹象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4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w w:val="100"/>
          <w:sz w:val="22"/>
          <w:szCs w:val="22"/>
        </w:rPr>
        <w:t>的市</w:t>
      </w:r>
      <w:r>
        <w:rPr>
          <w:rFonts w:ascii="宋体" w:hAnsi="宋体" w:cs="宋体" w:eastAsia="宋体" w:hint="default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当</w:t>
      </w:r>
      <w:r>
        <w:rPr>
          <w:rFonts w:ascii="宋体" w:hAnsi="宋体" w:cs="宋体" w:eastAsia="宋体" w:hint="default"/>
          <w:w w:val="100"/>
          <w:sz w:val="22"/>
          <w:szCs w:val="22"/>
        </w:rPr>
        <w:t>期大</w:t>
      </w:r>
      <w:r>
        <w:rPr>
          <w:rFonts w:ascii="宋体" w:hAnsi="宋体" w:cs="宋体" w:eastAsia="宋体" w:hint="default"/>
          <w:w w:val="100"/>
          <w:sz w:val="22"/>
          <w:szCs w:val="22"/>
        </w:rPr>
        <w:t>幅</w:t>
      </w:r>
      <w:r>
        <w:rPr>
          <w:rFonts w:ascii="宋体" w:hAnsi="宋体" w:cs="宋体" w:eastAsia="宋体" w:hint="default"/>
          <w:w w:val="100"/>
          <w:sz w:val="22"/>
          <w:szCs w:val="22"/>
        </w:rPr>
        <w:t>度</w:t>
      </w:r>
      <w:r>
        <w:rPr>
          <w:rFonts w:ascii="宋体" w:hAnsi="宋体" w:cs="宋体" w:eastAsia="宋体" w:hint="default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39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其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w w:val="100"/>
          <w:sz w:val="22"/>
          <w:szCs w:val="22"/>
        </w:rPr>
        <w:t>幅</w:t>
      </w:r>
      <w:r>
        <w:rPr>
          <w:rFonts w:ascii="宋体" w:hAnsi="宋体" w:cs="宋体" w:eastAsia="宋体" w:hint="default"/>
          <w:w w:val="100"/>
          <w:sz w:val="22"/>
          <w:szCs w:val="22"/>
        </w:rPr>
        <w:t>明</w:t>
      </w:r>
      <w:r>
        <w:rPr>
          <w:rFonts w:ascii="宋体" w:hAnsi="宋体" w:cs="宋体" w:eastAsia="宋体" w:hint="default"/>
          <w:w w:val="100"/>
          <w:sz w:val="22"/>
          <w:szCs w:val="22"/>
        </w:rPr>
        <w:t>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w w:val="100"/>
          <w:sz w:val="22"/>
          <w:szCs w:val="22"/>
        </w:rPr>
        <w:t>因</w:t>
      </w:r>
      <w:r>
        <w:rPr>
          <w:rFonts w:ascii="宋体" w:hAnsi="宋体" w:cs="宋体" w:eastAsia="宋体" w:hint="default"/>
          <w:w w:val="100"/>
          <w:sz w:val="22"/>
          <w:szCs w:val="22"/>
        </w:rPr>
        <w:t>时</w:t>
      </w:r>
      <w:r>
        <w:rPr>
          <w:rFonts w:ascii="宋体" w:hAnsi="宋体" w:cs="宋体" w:eastAsia="宋体" w:hint="default"/>
          <w:w w:val="100"/>
          <w:sz w:val="22"/>
          <w:szCs w:val="22"/>
        </w:rPr>
        <w:t>间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推</w:t>
      </w:r>
      <w:r>
        <w:rPr>
          <w:rFonts w:ascii="宋体" w:hAnsi="宋体" w:cs="宋体" w:eastAsia="宋体" w:hint="default"/>
          <w:w w:val="100"/>
          <w:sz w:val="22"/>
          <w:szCs w:val="22"/>
        </w:rPr>
        <w:t>移</w:t>
      </w:r>
      <w:r>
        <w:rPr>
          <w:rFonts w:ascii="宋体" w:hAnsi="宋体" w:cs="宋体" w:eastAsia="宋体" w:hint="default"/>
          <w:w w:val="100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者</w:t>
      </w:r>
      <w:r>
        <w:rPr>
          <w:rFonts w:ascii="宋体" w:hAnsi="宋体" w:cs="宋体" w:eastAsia="宋体" w:hint="default"/>
          <w:w w:val="100"/>
          <w:sz w:val="22"/>
          <w:szCs w:val="22"/>
        </w:rPr>
        <w:t>正</w:t>
      </w:r>
      <w:r>
        <w:rPr>
          <w:rFonts w:ascii="宋体" w:hAnsi="宋体" w:cs="宋体" w:eastAsia="宋体" w:hint="default"/>
          <w:w w:val="100"/>
          <w:sz w:val="22"/>
          <w:szCs w:val="22"/>
        </w:rPr>
        <w:t>常</w:t>
      </w:r>
      <w:r>
        <w:rPr>
          <w:rFonts w:ascii="宋体" w:hAnsi="宋体" w:cs="宋体" w:eastAsia="宋体" w:hint="default"/>
          <w:w w:val="100"/>
          <w:sz w:val="22"/>
          <w:szCs w:val="22"/>
        </w:rPr>
        <w:t>使用</w:t>
      </w:r>
      <w:r>
        <w:rPr>
          <w:rFonts w:ascii="宋体" w:hAnsi="宋体" w:cs="宋体" w:eastAsia="宋体" w:hint="default"/>
          <w:w w:val="100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预</w:t>
      </w:r>
      <w:r>
        <w:rPr>
          <w:rFonts w:ascii="宋体" w:hAnsi="宋体" w:cs="宋体" w:eastAsia="宋体" w:hint="default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355" w:lineRule="auto" w:before="139"/>
        <w:ind w:left="148" w:right="226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企业经营所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技</w:t>
      </w:r>
      <w:r>
        <w:rPr>
          <w:rFonts w:ascii="宋体" w:hAnsi="宋体" w:cs="宋体" w:eastAsia="宋体" w:hint="default"/>
          <w:sz w:val="22"/>
          <w:szCs w:val="22"/>
        </w:rPr>
        <w:t>术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律等</w:t>
      </w:r>
      <w:r>
        <w:rPr>
          <w:rFonts w:ascii="宋体" w:hAnsi="宋体" w:cs="宋体" w:eastAsia="宋体" w:hint="default"/>
          <w:sz w:val="22"/>
          <w:szCs w:val="22"/>
        </w:rPr>
        <w:t>环</w:t>
      </w:r>
      <w:r>
        <w:rPr>
          <w:rFonts w:ascii="宋体" w:hAnsi="宋体" w:cs="宋体" w:eastAsia="宋体" w:hint="default"/>
          <w:sz w:val="22"/>
          <w:szCs w:val="22"/>
        </w:rPr>
        <w:t>境以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的市场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近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大变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产生不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8"/>
        <w:ind w:left="148" w:right="226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）市场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率或者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酬</w:t>
      </w:r>
      <w:r>
        <w:rPr>
          <w:rFonts w:ascii="宋体" w:hAnsi="宋体" w:cs="宋体" w:eastAsia="宋体" w:hint="default"/>
          <w:sz w:val="22"/>
          <w:szCs w:val="22"/>
        </w:rPr>
        <w:t>率在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企业计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金流量现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现率，</w:t>
      </w:r>
      <w:r>
        <w:rPr>
          <w:rFonts w:ascii="宋体" w:hAnsi="宋体" w:cs="宋体" w:eastAsia="宋体" w:hint="default"/>
          <w:sz w:val="22"/>
          <w:szCs w:val="22"/>
        </w:rPr>
        <w:t>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产可收回金</w:t>
      </w:r>
      <w:r>
        <w:rPr>
          <w:rFonts w:ascii="宋体" w:hAnsi="宋体" w:cs="宋体" w:eastAsia="宋体" w:hint="default"/>
          <w:sz w:val="22"/>
          <w:szCs w:val="22"/>
        </w:rPr>
        <w:t>额大</w:t>
      </w:r>
      <w:r>
        <w:rPr>
          <w:rFonts w:ascii="宋体" w:hAnsi="宋体" w:cs="宋体" w:eastAsia="宋体" w:hint="default"/>
          <w:sz w:val="22"/>
          <w:szCs w:val="22"/>
        </w:rPr>
        <w:t>幅</w:t>
      </w:r>
      <w:r>
        <w:rPr>
          <w:rFonts w:ascii="宋体" w:hAnsi="宋体" w:cs="宋体" w:eastAsia="宋体" w:hint="default"/>
          <w:sz w:val="22"/>
          <w:szCs w:val="22"/>
        </w:rPr>
        <w:t>度</w:t>
      </w:r>
      <w:r>
        <w:rPr>
          <w:rFonts w:ascii="宋体" w:hAnsi="宋体" w:cs="宋体" w:eastAsia="宋体" w:hint="default"/>
          <w:sz w:val="22"/>
          <w:szCs w:val="22"/>
        </w:rPr>
        <w:t>降低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3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陈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经损</w:t>
      </w:r>
      <w:r>
        <w:rPr>
          <w:rFonts w:ascii="宋体" w:hAnsi="宋体" w:cs="宋体" w:eastAsia="宋体" w:hint="default"/>
          <w:sz w:val="22"/>
          <w:szCs w:val="22"/>
        </w:rPr>
        <w:t>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闲</w:t>
      </w:r>
      <w:r>
        <w:rPr>
          <w:rFonts w:ascii="宋体" w:hAnsi="宋体" w:cs="宋体" w:eastAsia="宋体" w:hint="default"/>
          <w:sz w:val="22"/>
          <w:szCs w:val="22"/>
        </w:rPr>
        <w:t>置、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报告的证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绩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现金流量或者实现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营业利润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远远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发生减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迹象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16.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工资、</w:t>
      </w:r>
      <w:r>
        <w:rPr>
          <w:rFonts w:ascii="宋体" w:hAnsi="宋体" w:cs="宋体" w:eastAsia="宋体" w:hint="default"/>
          <w:sz w:val="22"/>
          <w:szCs w:val="22"/>
        </w:rPr>
        <w:t>奖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津贴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补贴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福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社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险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住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积金</w:t>
      </w:r>
      <w:r>
        <w:rPr>
          <w:rFonts w:ascii="宋体" w:hAnsi="宋体" w:cs="宋体" w:eastAsia="宋体" w:hint="default"/>
          <w:sz w:val="22"/>
          <w:szCs w:val="22"/>
        </w:rPr>
        <w:t>、工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教育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获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服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服</w:t>
      </w:r>
      <w:r>
        <w:rPr>
          <w:rFonts w:ascii="宋体" w:hAnsi="宋体" w:cs="宋体" w:eastAsia="宋体" w:hint="default"/>
          <w:sz w:val="22"/>
          <w:szCs w:val="22"/>
        </w:rPr>
        <w:t>务的会</w:t>
      </w:r>
      <w:r>
        <w:rPr>
          <w:rFonts w:ascii="宋体" w:hAnsi="宋体" w:cs="宋体" w:eastAsia="宋体" w:hint="default"/>
          <w:sz w:val="22"/>
          <w:szCs w:val="22"/>
        </w:rPr>
        <w:t>计期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债，</w:t>
      </w:r>
      <w:r>
        <w:rPr>
          <w:rFonts w:ascii="宋体" w:hAnsi="宋体" w:cs="宋体" w:eastAsia="宋体" w:hint="default"/>
          <w:sz w:val="22"/>
          <w:szCs w:val="22"/>
        </w:rPr>
        <w:t>并根据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服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受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本和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。因</w:t>
      </w:r>
      <w:r>
        <w:rPr>
          <w:rFonts w:ascii="宋体" w:hAnsi="宋体" w:cs="宋体" w:eastAsia="宋体" w:hint="default"/>
          <w:sz w:val="22"/>
          <w:szCs w:val="22"/>
        </w:rPr>
        <w:t>解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100" w:right="1020"/>
        </w:sectPr>
      </w:pPr>
    </w:p>
    <w:p>
      <w:pPr>
        <w:spacing w:line="360" w:lineRule="auto" w:before="15"/>
        <w:ind w:left="868" w:right="7571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50080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17.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29"/>
        <w:ind w:left="147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担保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诉讼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仲</w:t>
      </w:r>
      <w:r>
        <w:rPr>
          <w:rFonts w:ascii="宋体" w:hAnsi="宋体" w:cs="宋体" w:eastAsia="宋体" w:hint="default"/>
          <w:sz w:val="22"/>
          <w:szCs w:val="22"/>
        </w:rPr>
        <w:t>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品质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裁员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条件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1424" w:val="left" w:leader="none"/>
        </w:tabs>
        <w:spacing w:before="31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1)</w:t>
        <w:tab/>
      </w:r>
      <w:r>
        <w:rPr>
          <w:rFonts w:ascii="宋体" w:hAnsi="宋体" w:cs="宋体" w:eastAsia="宋体" w:hint="default"/>
          <w:sz w:val="22"/>
          <w:szCs w:val="22"/>
        </w:rPr>
        <w:t>该义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承</w:t>
      </w:r>
      <w:r>
        <w:rPr>
          <w:rFonts w:ascii="宋体" w:hAnsi="宋体" w:cs="宋体" w:eastAsia="宋体" w:hint="default"/>
          <w:sz w:val="22"/>
          <w:szCs w:val="22"/>
        </w:rPr>
        <w:t>担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1424" w:val="left" w:leader="none"/>
        </w:tabs>
        <w:spacing w:before="144"/>
        <w:ind w:left="863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2)</w:t>
        <w:tab/>
      </w:r>
      <w:r>
        <w:rPr>
          <w:rFonts w:ascii="宋体" w:hAnsi="宋体" w:cs="宋体" w:eastAsia="宋体" w:hint="default"/>
          <w:sz w:val="22"/>
          <w:szCs w:val="22"/>
        </w:rPr>
        <w:t>该义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履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利益</w:t>
      </w:r>
      <w:r>
        <w:rPr>
          <w:rFonts w:ascii="宋体" w:hAnsi="宋体" w:cs="宋体" w:eastAsia="宋体" w:hint="default"/>
          <w:sz w:val="22"/>
          <w:szCs w:val="22"/>
        </w:rPr>
        <w:t>流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1424" w:val="left" w:leader="none"/>
        </w:tabs>
        <w:spacing w:before="139"/>
        <w:ind w:left="863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3)</w:t>
        <w:tab/>
      </w:r>
      <w:r>
        <w:rPr>
          <w:rFonts w:ascii="宋体" w:hAnsi="宋体" w:cs="宋体" w:eastAsia="宋体" w:hint="default"/>
          <w:sz w:val="22"/>
          <w:szCs w:val="22"/>
        </w:rPr>
        <w:t>该义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履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需支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最佳估</w:t>
      </w:r>
      <w:r>
        <w:rPr>
          <w:rFonts w:ascii="宋体" w:hAnsi="宋体" w:cs="宋体" w:eastAsia="宋体" w:hint="default"/>
          <w:sz w:val="22"/>
          <w:szCs w:val="22"/>
        </w:rPr>
        <w:t>计数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行初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最佳估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反映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最佳估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增加金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债。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18.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流入本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商品销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联系的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继续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流入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己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39"/>
        <w:ind w:left="148" w:right="212" w:firstLine="427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完成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流入</w:t>
      </w:r>
      <w:r>
        <w:rPr>
          <w:rFonts w:ascii="宋体" w:hAnsi="宋体" w:cs="宋体" w:eastAsia="宋体" w:hint="default"/>
          <w:sz w:val="22"/>
          <w:szCs w:val="22"/>
        </w:rPr>
        <w:t>）时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百</w:t>
      </w:r>
      <w:r>
        <w:rPr>
          <w:rFonts w:ascii="宋体" w:hAnsi="宋体" w:cs="宋体" w:eastAsia="宋体" w:hint="default"/>
          <w:sz w:val="22"/>
          <w:szCs w:val="22"/>
        </w:rPr>
        <w:t>分比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实现。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575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果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确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损益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户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收入和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355" w:lineRule="auto" w:before="144"/>
        <w:ind w:left="148" w:right="212" w:firstLine="427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收入，按</w:t>
      </w:r>
      <w:r>
        <w:rPr>
          <w:rFonts w:ascii="宋体" w:hAnsi="宋体" w:cs="宋体" w:eastAsia="宋体" w:hint="default"/>
          <w:sz w:val="22"/>
          <w:szCs w:val="22"/>
        </w:rPr>
        <w:t>协议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约</w:t>
      </w:r>
      <w:r>
        <w:rPr>
          <w:rFonts w:ascii="宋体" w:hAnsi="宋体" w:cs="宋体" w:eastAsia="宋体" w:hint="default"/>
          <w:sz w:val="22"/>
          <w:szCs w:val="22"/>
        </w:rPr>
        <w:t>定的时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575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19.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果能够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百</w:t>
      </w:r>
      <w:r>
        <w:rPr>
          <w:rFonts w:ascii="宋体" w:hAnsi="宋体" w:cs="宋体" w:eastAsia="宋体" w:hint="default"/>
          <w:sz w:val="22"/>
          <w:szCs w:val="22"/>
        </w:rPr>
        <w:t>分比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收入和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；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果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如果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收回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收回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合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100" w:right="1020"/>
        </w:sectPr>
      </w:pPr>
    </w:p>
    <w:p>
      <w:pPr>
        <w:spacing w:before="15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50056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本加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本在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如果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本不可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收回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在发生</w:t>
      </w:r>
      <w:r>
        <w:rPr>
          <w:rFonts w:ascii="宋体" w:hAnsi="宋体" w:cs="宋体" w:eastAsia="宋体" w:hint="default"/>
          <w:sz w:val="22"/>
          <w:szCs w:val="22"/>
        </w:rPr>
        <w:t>时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立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，不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计总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计总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将预</w:t>
      </w:r>
      <w:r>
        <w:rPr>
          <w:rFonts w:ascii="宋体" w:hAnsi="宋体" w:cs="宋体" w:eastAsia="宋体" w:hint="default"/>
          <w:sz w:val="22"/>
          <w:szCs w:val="22"/>
        </w:rPr>
        <w:t>计损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20.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府补</w:t>
      </w:r>
      <w:r>
        <w:rPr>
          <w:rFonts w:ascii="宋体" w:hAnsi="宋体" w:cs="宋体" w:eastAsia="宋体" w:hint="default"/>
          <w:sz w:val="22"/>
          <w:szCs w:val="22"/>
        </w:rPr>
        <w:t>助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106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府补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条件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府补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币性资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币性资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名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(1</w:t>
      </w:r>
      <w:r>
        <w:rPr>
          <w:rFonts w:ascii="宋体" w:hAnsi="宋体" w:cs="宋体" w:eastAsia="宋体" w:hint="default"/>
          <w:spacing w:val="-2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)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量。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357" w:lineRule="auto" w:before="31"/>
        <w:ind w:left="148" w:right="164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的政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府补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关资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寿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内平均分配，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府补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21.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产和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产和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产和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计税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账面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照税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应纳</w:t>
      </w:r>
      <w:r>
        <w:rPr>
          <w:rFonts w:ascii="宋体" w:hAnsi="宋体" w:cs="宋体" w:eastAsia="宋体" w:hint="default"/>
          <w:sz w:val="22"/>
          <w:szCs w:val="22"/>
        </w:rPr>
        <w:t>税所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减，</w:t>
      </w:r>
      <w:r>
        <w:rPr>
          <w:rFonts w:ascii="宋体" w:hAnsi="宋体" w:cs="宋体" w:eastAsia="宋体" w:hint="default"/>
          <w:sz w:val="22"/>
          <w:szCs w:val="22"/>
        </w:rPr>
        <w:t>视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计利润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(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)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</w:t>
      </w:r>
      <w:r>
        <w:rPr>
          <w:rFonts w:ascii="宋体" w:hAnsi="宋体" w:cs="宋体" w:eastAsia="宋体" w:hint="default"/>
          <w:spacing w:val="-7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抵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应纳</w:t>
      </w:r>
      <w:r>
        <w:rPr>
          <w:rFonts w:ascii="宋体" w:hAnsi="宋体" w:cs="宋体" w:eastAsia="宋体" w:hint="default"/>
          <w:sz w:val="22"/>
          <w:szCs w:val="22"/>
        </w:rPr>
        <w:t>税所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限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转回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，不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22.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</w:p>
    <w:p>
      <w:pPr>
        <w:spacing w:before="38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产生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产，</w:t>
      </w:r>
      <w:r>
        <w:rPr>
          <w:rFonts w:ascii="宋体" w:hAnsi="宋体" w:cs="宋体" w:eastAsia="宋体" w:hint="default"/>
          <w:sz w:val="22"/>
          <w:szCs w:val="22"/>
        </w:rPr>
        <w:t>当预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准则第</w:t>
      </w:r>
      <w:r>
        <w:rPr>
          <w:rFonts w:ascii="宋体" w:hAnsi="宋体" w:cs="宋体" w:eastAsia="宋体" w:hint="default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33</w:t>
      </w:r>
      <w:r>
        <w:rPr>
          <w:rFonts w:ascii="宋体" w:hAnsi="宋体" w:cs="宋体" w:eastAsia="宋体" w:hint="default"/>
          <w:spacing w:val="-8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－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务报表》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要求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时合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范围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往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100" w:right="1020"/>
        </w:sectPr>
      </w:pPr>
    </w:p>
    <w:p>
      <w:pPr>
        <w:spacing w:before="15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50032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/>
          <w:w w:val="100"/>
          <w:sz w:val="22"/>
        </w:rPr>
        <w:t> </w:t>
      </w:r>
    </w:p>
    <w:p>
      <w:pPr>
        <w:spacing w:before="144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27.</w:t>
      </w:r>
      <w:r>
        <w:rPr>
          <w:rFonts w:ascii="宋体" w:hAnsi="宋体" w:cs="宋体" w:eastAsia="宋体" w:hint="default"/>
          <w:spacing w:val="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5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债，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来应纳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税所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相应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产。本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57" w:lineRule="auto" w:before="0"/>
        <w:ind w:left="546" w:right="4784" w:firstLine="5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种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率为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22%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252" w:firstLine="398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国务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关于</w:t>
      </w:r>
      <w:r>
        <w:rPr>
          <w:rFonts w:ascii="宋体" w:hAnsi="宋体" w:cs="宋体" w:eastAsia="宋体" w:hint="default"/>
          <w:sz w:val="22"/>
          <w:szCs w:val="22"/>
        </w:rPr>
        <w:t>实施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渡</w:t>
      </w:r>
      <w:r>
        <w:rPr>
          <w:rFonts w:ascii="宋体" w:hAnsi="宋体" w:cs="宋体" w:eastAsia="宋体" w:hint="default"/>
          <w:sz w:val="22"/>
          <w:szCs w:val="22"/>
        </w:rPr>
        <w:t>优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通知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起，原</w:t>
      </w:r>
      <w:r>
        <w:rPr>
          <w:rFonts w:ascii="宋体" w:hAnsi="宋体" w:cs="宋体" w:eastAsia="宋体" w:hint="default"/>
          <w:sz w:val="22"/>
          <w:szCs w:val="22"/>
        </w:rPr>
        <w:t>享</w:t>
      </w:r>
      <w:r>
        <w:rPr>
          <w:rFonts w:ascii="宋体" w:hAnsi="宋体" w:cs="宋体" w:eastAsia="宋体" w:hint="default"/>
          <w:sz w:val="22"/>
          <w:szCs w:val="22"/>
        </w:rPr>
        <w:t>受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优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，在新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施行后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逐</w:t>
      </w:r>
      <w:r>
        <w:rPr>
          <w:rFonts w:ascii="宋体" w:hAnsi="宋体" w:cs="宋体" w:eastAsia="宋体" w:hint="default"/>
          <w:sz w:val="22"/>
          <w:szCs w:val="22"/>
        </w:rPr>
        <w:t>步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渡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法定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</w:t>
      </w:r>
      <w:r>
        <w:rPr>
          <w:rFonts w:ascii="宋体" w:hAnsi="宋体" w:cs="宋体" w:eastAsia="宋体" w:hint="default"/>
          <w:sz w:val="22"/>
          <w:szCs w:val="22"/>
        </w:rPr>
        <w:t>享</w:t>
      </w:r>
      <w:r>
        <w:rPr>
          <w:rFonts w:ascii="宋体" w:hAnsi="宋体" w:cs="宋体" w:eastAsia="宋体" w:hint="default"/>
          <w:sz w:val="22"/>
          <w:szCs w:val="22"/>
        </w:rPr>
        <w:t>受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15%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18%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22%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故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率为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22%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商品销</w:t>
      </w:r>
      <w:r>
        <w:rPr>
          <w:rFonts w:ascii="宋体" w:hAnsi="宋体" w:cs="宋体" w:eastAsia="宋体" w:hint="default"/>
          <w:sz w:val="22"/>
          <w:szCs w:val="22"/>
        </w:rPr>
        <w:t>售收入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销商品销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率为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148" w:right="25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买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支付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税额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率为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口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品而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以申</w:t>
      </w:r>
      <w:r>
        <w:rPr>
          <w:rFonts w:ascii="宋体" w:hAnsi="宋体" w:cs="宋体" w:eastAsia="宋体" w:hint="default"/>
          <w:sz w:val="22"/>
          <w:szCs w:val="22"/>
        </w:rPr>
        <w:t>请</w:t>
      </w:r>
      <w:r>
        <w:rPr>
          <w:rFonts w:ascii="宋体" w:hAnsi="宋体" w:cs="宋体" w:eastAsia="宋体" w:hint="default"/>
          <w:sz w:val="22"/>
          <w:szCs w:val="22"/>
        </w:rPr>
        <w:t>退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33"/>
        <w:ind w:left="589" w:right="2805" w:hanging="44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应纳</w:t>
      </w:r>
      <w:r>
        <w:rPr>
          <w:rFonts w:ascii="宋体" w:hAnsi="宋体" w:cs="宋体" w:eastAsia="宋体" w:hint="default"/>
          <w:sz w:val="22"/>
          <w:szCs w:val="22"/>
        </w:rPr>
        <w:t>税额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营业税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29"/>
        <w:ind w:left="589" w:right="2805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营业税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6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城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教育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加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城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税、</w:t>
      </w:r>
      <w:r>
        <w:rPr>
          <w:rFonts w:ascii="宋体" w:hAnsi="宋体" w:cs="宋体" w:eastAsia="宋体" w:hint="default"/>
          <w:sz w:val="22"/>
          <w:szCs w:val="22"/>
        </w:rPr>
        <w:t>教育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加均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应纳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税、营业税额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计税</w:t>
      </w:r>
      <w:r>
        <w:rPr>
          <w:rFonts w:ascii="宋体" w:hAnsi="宋体" w:cs="宋体" w:eastAsia="宋体" w:hint="default"/>
          <w:sz w:val="22"/>
          <w:szCs w:val="22"/>
        </w:rPr>
        <w:t>依据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率分</w:t>
      </w:r>
      <w:r>
        <w:rPr>
          <w:rFonts w:ascii="宋体" w:hAnsi="宋体" w:cs="宋体" w:eastAsia="宋体" w:hint="default"/>
          <w:sz w:val="22"/>
          <w:szCs w:val="22"/>
        </w:rPr>
        <w:t>别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1%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7%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8"/>
        <w:gridCol w:w="3168"/>
        <w:gridCol w:w="2460"/>
      </w:tblGrid>
      <w:tr>
        <w:trPr>
          <w:trHeight w:val="1096" w:hRule="exact"/>
        </w:trPr>
        <w:tc>
          <w:tcPr>
            <w:tcW w:w="39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spacing w:line="240" w:lineRule="auto" w:before="2"/>
              <w:ind w:left="45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财务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表主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释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47"/>
              <w:ind w:left="40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1.</w:t>
            </w:r>
            <w:r>
              <w:rPr>
                <w:rFonts w:ascii="宋体" w:hAnsi="宋体" w:cs="宋体" w:eastAsia="宋体" w:hint="default"/>
                <w:spacing w:val="3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币资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628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393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91" w:lineRule="exact"/>
              <w:ind w:right="2016"/>
              <w:jc w:val="righ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16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right="907"/>
              <w:jc w:val="righ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4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right="113"/>
              <w:jc w:val="righ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10" w:hRule="exact"/>
        </w:trPr>
        <w:tc>
          <w:tcPr>
            <w:tcW w:w="3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11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现金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79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3,653.56 </w:t>
            </w:r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29,855.24 </w:t>
            </w:r>
          </w:p>
        </w:tc>
      </w:tr>
      <w:tr>
        <w:trPr>
          <w:trHeight w:val="310" w:hRule="exact"/>
        </w:trPr>
        <w:tc>
          <w:tcPr>
            <w:tcW w:w="3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11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8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54,536,374.50 </w:t>
            </w:r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</w:t>
            </w:r>
            <w:r>
              <w:rPr>
                <w:rFonts w:ascii="宋体"/>
                <w:sz w:val="22"/>
              </w:rPr>
              <w:t>5,043,839.69 </w:t>
            </w:r>
          </w:p>
        </w:tc>
      </w:tr>
      <w:tr>
        <w:trPr>
          <w:trHeight w:val="315" w:hRule="exact"/>
        </w:trPr>
        <w:tc>
          <w:tcPr>
            <w:tcW w:w="39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89" w:lineRule="exact"/>
              <w:ind w:right="2016"/>
              <w:jc w:val="righ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16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842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54,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540,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028.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06</w:t>
            </w:r>
            <w:r>
              <w:rPr>
                <w:rFonts w:ascii="Arial"/>
                <w:sz w:val="22"/>
              </w:rPr>
            </w:r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91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5,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073,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694.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93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before="16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62.16pt;margin-top:-63.632343pt;width:478.32pt;height:61.44pt;mso-position-horizontal-relative:page;mso-position-vertical-relative:paragraph;z-index:-350008" type="#_x0000_t75" stroked="false">
            <v:imagedata r:id="rId29" o:title=""/>
          </v:shape>
        </w:pic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币资</w:t>
      </w:r>
      <w:r>
        <w:rPr>
          <w:rFonts w:ascii="宋体" w:hAnsi="宋体" w:cs="宋体" w:eastAsia="宋体" w:hint="default"/>
          <w:sz w:val="22"/>
          <w:szCs w:val="22"/>
        </w:rPr>
        <w:t>金增加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收回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致。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10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5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20.04767pt;width:501.15pt;height:153.15pt;mso-position-horizontal-relative:page;mso-position-vertical-relative:paragraph;z-index:-349480" coordorigin="1109,401" coordsize="10023,3063">
            <v:group style="position:absolute;left:1142;top:415;width:2194;height:2" coordorigin="1142,415" coordsize="2194,2">
              <v:shape style="position:absolute;left:1142;top:415;width:2194;height:2" coordorigin="1142,415" coordsize="2194,0" path="m1142,415l3336,415e" filled="false" stroked="true" strokeweight="1.44pt" strokecolor="#000000">
                <v:path arrowok="t"/>
              </v:shape>
            </v:group>
            <v:group style="position:absolute;left:3336;top:415;width:29;height:2" coordorigin="3336,415" coordsize="29,2">
              <v:shape style="position:absolute;left:3336;top:415;width:29;height:2" coordorigin="3336,415" coordsize="29,0" path="m3336,415l3365,415e" filled="false" stroked="true" strokeweight="1.44pt" strokecolor="#000000">
                <v:path arrowok="t"/>
              </v:shape>
            </v:group>
            <v:group style="position:absolute;left:3365;top:415;width:3860;height:2" coordorigin="3365,415" coordsize="3860,2">
              <v:shape style="position:absolute;left:3365;top:415;width:3860;height:2" coordorigin="3365,415" coordsize="3860,0" path="m3365,415l7224,415e" filled="false" stroked="true" strokeweight="1.44pt" strokecolor="#000000">
                <v:path arrowok="t"/>
              </v:shape>
            </v:group>
            <v:group style="position:absolute;left:7224;top:415;width:29;height:2" coordorigin="7224,415" coordsize="29,2">
              <v:shape style="position:absolute;left:7224;top:415;width:29;height:2" coordorigin="7224,415" coordsize="29,0" path="m7224,415l7253,415e" filled="false" stroked="true" strokeweight="1.44pt" strokecolor="#000000">
                <v:path arrowok="t"/>
              </v:shape>
            </v:group>
            <v:group style="position:absolute;left:7253;top:415;width:3855;height:2" coordorigin="7253,415" coordsize="3855,2">
              <v:shape style="position:absolute;left:7253;top:415;width:3855;height:2" coordorigin="7253,415" coordsize="3855,0" path="m7253,415l11107,415e" filled="false" stroked="true" strokeweight="1.44pt" strokecolor="#000000">
                <v:path arrowok="t"/>
              </v:shape>
            </v:group>
            <v:group style="position:absolute;left:1123;top:3449;width:2213;height:2" coordorigin="1123,3449" coordsize="2213,2">
              <v:shape style="position:absolute;left:1123;top:3449;width:2213;height:2" coordorigin="1123,3449" coordsize="2213,0" path="m1123,3449l3336,3449e" filled="false" stroked="true" strokeweight="1.44pt" strokecolor="#000000">
                <v:path arrowok="t"/>
              </v:shape>
            </v:group>
            <v:group style="position:absolute;left:3336;top:3449;width:29;height:2" coordorigin="3336,3449" coordsize="29,2">
              <v:shape style="position:absolute;left:3336;top:3449;width:29;height:2" coordorigin="3336,3449" coordsize="29,0" path="m3336,3449l3365,3449e" filled="false" stroked="true" strokeweight="1.44pt" strokecolor="#000000">
                <v:path arrowok="t"/>
              </v:shape>
            </v:group>
            <v:group style="position:absolute;left:3365;top:3449;width:1440;height:2" coordorigin="3365,3449" coordsize="1440,2">
              <v:shape style="position:absolute;left:3365;top:3449;width:1440;height:2" coordorigin="3365,3449" coordsize="1440,0" path="m3365,3449l4805,3449e" filled="false" stroked="true" strokeweight="1.44pt" strokecolor="#000000">
                <v:path arrowok="t"/>
              </v:shape>
            </v:group>
            <v:group style="position:absolute;left:4805;top:3449;width:29;height:2" coordorigin="4805,3449" coordsize="29,2">
              <v:shape style="position:absolute;left:4805;top:3449;width:29;height:2" coordorigin="4805,3449" coordsize="29,0" path="m4805,3449l4834,3449e" filled="false" stroked="true" strokeweight="1.44pt" strokecolor="#000000">
                <v:path arrowok="t"/>
              </v:shape>
            </v:group>
            <v:group style="position:absolute;left:4834;top:3449;width:917;height:2" coordorigin="4834,3449" coordsize="917,2">
              <v:shape style="position:absolute;left:4834;top:3449;width:917;height:2" coordorigin="4834,3449" coordsize="917,0" path="m4834,3449l5750,3449e" filled="false" stroked="true" strokeweight="1.44pt" strokecolor="#000000">
                <v:path arrowok="t"/>
              </v:shape>
            </v:group>
            <v:group style="position:absolute;left:5750;top:3449;width:29;height:2" coordorigin="5750,3449" coordsize="29,2">
              <v:shape style="position:absolute;left:5750;top:3449;width:29;height:2" coordorigin="5750,3449" coordsize="29,0" path="m5750,3449l5779,3449e" filled="false" stroked="true" strokeweight="1.44pt" strokecolor="#000000">
                <v:path arrowok="t"/>
              </v:shape>
            </v:group>
            <v:group style="position:absolute;left:5779;top:3449;width:1445;height:2" coordorigin="5779,3449" coordsize="1445,2">
              <v:shape style="position:absolute;left:5779;top:3449;width:1445;height:2" coordorigin="5779,3449" coordsize="1445,0" path="m5779,3449l7224,3449e" filled="false" stroked="true" strokeweight="1.44pt" strokecolor="#000000">
                <v:path arrowok="t"/>
              </v:shape>
            </v:group>
            <v:group style="position:absolute;left:7224;top:3449;width:29;height:2" coordorigin="7224,3449" coordsize="29,2">
              <v:shape style="position:absolute;left:7224;top:3449;width:29;height:2" coordorigin="7224,3449" coordsize="29,0" path="m7224,3449l7253,3449e" filled="false" stroked="true" strokeweight="1.44pt" strokecolor="#000000">
                <v:path arrowok="t"/>
              </v:shape>
            </v:group>
            <v:group style="position:absolute;left:7253;top:3449;width:1440;height:2" coordorigin="7253,3449" coordsize="1440,2">
              <v:shape style="position:absolute;left:7253;top:3449;width:1440;height:2" coordorigin="7253,3449" coordsize="1440,0" path="m7253,3449l8693,3449e" filled="false" stroked="true" strokeweight="1.44pt" strokecolor="#000000">
                <v:path arrowok="t"/>
              </v:shape>
            </v:group>
            <v:group style="position:absolute;left:8693;top:3449;width:29;height:2" coordorigin="8693,3449" coordsize="29,2">
              <v:shape style="position:absolute;left:8693;top:3449;width:29;height:2" coordorigin="8693,3449" coordsize="29,0" path="m8693,3449l8722,3449e" filled="false" stroked="true" strokeweight="1.44pt" strokecolor="#000000">
                <v:path arrowok="t"/>
              </v:shape>
            </v:group>
            <v:group style="position:absolute;left:8722;top:3449;width:1023;height:2" coordorigin="8722,3449" coordsize="1023,2">
              <v:shape style="position:absolute;left:8722;top:3449;width:1023;height:2" coordorigin="8722,3449" coordsize="1023,0" path="m8722,3449l9744,3449e" filled="false" stroked="true" strokeweight="1.44pt" strokecolor="#000000">
                <v:path arrowok="t"/>
              </v:shape>
              <v:shape style="position:absolute;left:1138;top:430;width:9970;height:3005" type="#_x0000_t75" stroked="false">
                <v:imagedata r:id="rId30" o:title=""/>
              </v:shape>
            </v:group>
            <v:group style="position:absolute;left:9744;top:3449;width:29;height:2" coordorigin="9744,3449" coordsize="29,2">
              <v:shape style="position:absolute;left:9744;top:3449;width:29;height:2" coordorigin="9744,3449" coordsize="29,0" path="m9744,3449l9773,3449e" filled="false" stroked="true" strokeweight="1.44pt" strokecolor="#000000">
                <v:path arrowok="t"/>
              </v:shape>
            </v:group>
            <v:group style="position:absolute;left:9773;top:3449;width:1344;height:2" coordorigin="9773,3449" coordsize="1344,2">
              <v:shape style="position:absolute;left:9773;top:3449;width:1344;height:2" coordorigin="9773,3449" coordsize="1344,0" path="m9773,3449l11117,3449e" filled="false" stroked="true" strokeweight="1.44pt" strokecolor="#000000">
                <v:path arrowok="t"/>
              </v:shape>
              <v:shape style="position:absolute;left:1248;top:528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859;top:912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248;top:1223;width:1997;height:42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18"/>
                          <w:szCs w:val="18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18"/>
                          <w:szCs w:val="18"/>
                        </w:rPr>
                        <w:t>提</w:t>
                      </w:r>
                    </w:p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收账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344;top:528;width:1388;height:869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503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"/>
                        <w:ind w:left="499" w:right="0" w:firstLine="0"/>
                        <w:jc w:val="center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945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  <w:tab/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053;top:912;width:1071;height:48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2"/>
                        <w:ind w:left="705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7742;top:528;width:1906;height:869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988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209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540" w:val="left" w:leader="none"/>
                        </w:tabs>
                        <w:spacing w:before="2"/>
                        <w:ind w:left="484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  <w:tab/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9994;top:912;width:1018;height:48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2"/>
                        <w:ind w:left="652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1248;top:1723;width:2074;height:1667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264" w:lineRule="auto" w:before="1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pacing w:val="-7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收账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037;top:1833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242;top:1833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6451;top:1833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7920;top:1833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9182;top:1833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10392;top:1833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4344;top:221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5290;top:221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758;top:221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8227;top:221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9283;top:221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10646;top:221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25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938"/>
        <w:gridCol w:w="1469"/>
        <w:gridCol w:w="1531"/>
        <w:gridCol w:w="941"/>
        <w:gridCol w:w="1284"/>
      </w:tblGrid>
      <w:tr>
        <w:trPr>
          <w:trHeight w:val="316" w:hRule="exact"/>
        </w:trPr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7,762,363.27 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 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7,762,363.27 </w:t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7,762,363.27 </w:t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 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7,762,363.27 </w:t>
            </w:r>
          </w:p>
        </w:tc>
      </w:tr>
      <w:tr>
        <w:trPr>
          <w:trHeight w:val="421" w:hRule="exact"/>
        </w:trPr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7,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762,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363.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pacing w:val="-6"/>
                <w:sz w:val="18"/>
              </w:rPr>
              <w:t>27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100.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1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7,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762,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363.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pacing w:val="-6"/>
                <w:sz w:val="18"/>
              </w:rPr>
              <w:t>27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right="15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7,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762,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363.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pacing w:val="-6"/>
                <w:sz w:val="18"/>
              </w:rPr>
              <w:t>27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2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100.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7,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762,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363.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pacing w:val="-6"/>
                <w:sz w:val="18"/>
              </w:rPr>
              <w:t>27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66" w:lineRule="exact" w:before="0"/>
        <w:ind w:left="646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项金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虽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: </w:t>
      </w:r>
    </w:p>
    <w:p>
      <w:pPr>
        <w:spacing w:before="139"/>
        <w:ind w:left="646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7,762,363.27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五年</w:t>
      </w:r>
      <w:r>
        <w:rPr>
          <w:rFonts w:ascii="宋体" w:hAnsi="宋体" w:cs="宋体" w:eastAsia="宋体" w:hint="default"/>
          <w:sz w:val="22"/>
          <w:szCs w:val="22"/>
        </w:rPr>
        <w:t>以</w:t>
      </w:r>
    </w:p>
    <w:p>
      <w:pPr>
        <w:spacing w:before="144"/>
        <w:ind w:left="248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项收回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100%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468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4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20.047668pt;width:511.7pt;height:176.9pt;mso-position-horizontal-relative:page;mso-position-vertical-relative:paragraph;z-index:-349216" coordorigin="1109,401" coordsize="10234,3538">
            <v:group style="position:absolute;left:1142;top:415;width:2160;height:2" coordorigin="1142,415" coordsize="2160,2">
              <v:shape style="position:absolute;left:1142;top:415;width:2160;height:2" coordorigin="1142,415" coordsize="2160,0" path="m1142,415l3302,415e" filled="false" stroked="true" strokeweight="1.44pt" strokecolor="#000000">
                <v:path arrowok="t"/>
              </v:shape>
            </v:group>
            <v:group style="position:absolute;left:3302;top:415;width:29;height:2" coordorigin="3302,415" coordsize="29,2">
              <v:shape style="position:absolute;left:3302;top:415;width:29;height:2" coordorigin="3302,415" coordsize="29,0" path="m3302,415l3331,415e" filled="false" stroked="true" strokeweight="1.44pt" strokecolor="#000000">
                <v:path arrowok="t"/>
              </v:shape>
            </v:group>
            <v:group style="position:absolute;left:3331;top:415;width:4004;height:2" coordorigin="3331,415" coordsize="4004,2">
              <v:shape style="position:absolute;left:3331;top:415;width:4004;height:2" coordorigin="3331,415" coordsize="4004,0" path="m3331,415l7334,415e" filled="false" stroked="true" strokeweight="1.44pt" strokecolor="#000000">
                <v:path arrowok="t"/>
              </v:shape>
            </v:group>
            <v:group style="position:absolute;left:7334;top:415;width:29;height:2" coordorigin="7334,415" coordsize="29,2">
              <v:shape style="position:absolute;left:7334;top:415;width:29;height:2" coordorigin="7334,415" coordsize="29,0" path="m7334,415l7363,415e" filled="false" stroked="true" strokeweight="1.44pt" strokecolor="#000000">
                <v:path arrowok="t"/>
              </v:shape>
            </v:group>
            <v:group style="position:absolute;left:7363;top:415;width:3956;height:2" coordorigin="7363,415" coordsize="3956,2">
              <v:shape style="position:absolute;left:7363;top:415;width:3956;height:2" coordorigin="7363,415" coordsize="3956,0" path="m7363,415l11318,415e" filled="false" stroked="true" strokeweight="1.44pt" strokecolor="#000000">
                <v:path arrowok="t"/>
              </v:shape>
            </v:group>
            <v:group style="position:absolute;left:1123;top:3924;width:2180;height:2" coordorigin="1123,3924" coordsize="2180,2">
              <v:shape style="position:absolute;left:1123;top:3924;width:2180;height:2" coordorigin="1123,3924" coordsize="2180,0" path="m1123,3924l3302,3924e" filled="false" stroked="true" strokeweight="1.44pt" strokecolor="#000000">
                <v:path arrowok="t"/>
              </v:shape>
            </v:group>
            <v:group style="position:absolute;left:3302;top:3924;width:29;height:2" coordorigin="3302,3924" coordsize="29,2">
              <v:shape style="position:absolute;left:3302;top:3924;width:29;height:2" coordorigin="3302,3924" coordsize="29,0" path="m3302,3924l3331,3924e" filled="false" stroked="true" strokeweight="1.44pt" strokecolor="#000000">
                <v:path arrowok="t"/>
              </v:shape>
            </v:group>
            <v:group style="position:absolute;left:3331;top:3924;width:1383;height:2" coordorigin="3331,3924" coordsize="1383,2">
              <v:shape style="position:absolute;left:3331;top:3924;width:1383;height:2" coordorigin="3331,3924" coordsize="1383,0" path="m3331,3924l4714,3924e" filled="false" stroked="true" strokeweight="1.44pt" strokecolor="#000000">
                <v:path arrowok="t"/>
              </v:shape>
            </v:group>
            <v:group style="position:absolute;left:4714;top:3924;width:29;height:2" coordorigin="4714,3924" coordsize="29,2">
              <v:shape style="position:absolute;left:4714;top:3924;width:29;height:2" coordorigin="4714,3924" coordsize="29,0" path="m4714,3924l4742,3924e" filled="false" stroked="true" strokeweight="1.44pt" strokecolor="#000000">
                <v:path arrowok="t"/>
              </v:shape>
            </v:group>
            <v:group style="position:absolute;left:4742;top:3924;width:1018;height:2" coordorigin="4742,3924" coordsize="1018,2">
              <v:shape style="position:absolute;left:4742;top:3924;width:1018;height:2" coordorigin="4742,3924" coordsize="1018,0" path="m4742,3924l5760,3924e" filled="false" stroked="true" strokeweight="1.44pt" strokecolor="#000000">
                <v:path arrowok="t"/>
              </v:shape>
            </v:group>
            <v:group style="position:absolute;left:5760;top:3924;width:29;height:2" coordorigin="5760,3924" coordsize="29,2">
              <v:shape style="position:absolute;left:5760;top:3924;width:29;height:2" coordorigin="5760,3924" coordsize="29,0" path="m5760,3924l5789,3924e" filled="false" stroked="true" strokeweight="1.44pt" strokecolor="#000000">
                <v:path arrowok="t"/>
              </v:shape>
            </v:group>
            <v:group style="position:absolute;left:5789;top:3924;width:1546;height:2" coordorigin="5789,3924" coordsize="1546,2">
              <v:shape style="position:absolute;left:5789;top:3924;width:1546;height:2" coordorigin="5789,3924" coordsize="1546,0" path="m5789,3924l7334,3924e" filled="false" stroked="true" strokeweight="1.44pt" strokecolor="#000000">
                <v:path arrowok="t"/>
              </v:shape>
            </v:group>
            <v:group style="position:absolute;left:7334;top:3924;width:29;height:2" coordorigin="7334,3924" coordsize="29,2">
              <v:shape style="position:absolute;left:7334;top:3924;width:29;height:2" coordorigin="7334,3924" coordsize="29,0" path="m7334,3924l7363,3924e" filled="false" stroked="true" strokeweight="1.44pt" strokecolor="#000000">
                <v:path arrowok="t"/>
              </v:shape>
            </v:group>
            <v:group style="position:absolute;left:7363;top:3924;width:1546;height:2" coordorigin="7363,3924" coordsize="1546,2">
              <v:shape style="position:absolute;left:7363;top:3924;width:1546;height:2" coordorigin="7363,3924" coordsize="1546,0" path="m7363,3924l8909,3924e" filled="false" stroked="true" strokeweight="1.44pt" strokecolor="#000000">
                <v:path arrowok="t"/>
              </v:shape>
            </v:group>
            <v:group style="position:absolute;left:8909;top:3924;width:29;height:2" coordorigin="8909,3924" coordsize="29,2">
              <v:shape style="position:absolute;left:8909;top:3924;width:29;height:2" coordorigin="8909,3924" coordsize="29,0" path="m8909,3924l8938,3924e" filled="false" stroked="true" strokeweight="1.44pt" strokecolor="#000000">
                <v:path arrowok="t"/>
              </v:shape>
            </v:group>
            <v:group style="position:absolute;left:8938;top:3924;width:912;height:2" coordorigin="8938,3924" coordsize="912,2">
              <v:shape style="position:absolute;left:8938;top:3924;width:912;height:2" coordorigin="8938,3924" coordsize="912,0" path="m8938,3924l9850,3924e" filled="false" stroked="true" strokeweight="1.44pt" strokecolor="#000000">
                <v:path arrowok="t"/>
              </v:shape>
              <v:shape style="position:absolute;left:1138;top:430;width:10181;height:3480" type="#_x0000_t75" stroked="false">
                <v:imagedata r:id="rId31" o:title=""/>
              </v:shape>
            </v:group>
            <v:group style="position:absolute;left:9850;top:3924;width:29;height:2" coordorigin="9850,3924" coordsize="29,2">
              <v:shape style="position:absolute;left:9850;top:3924;width:29;height:2" coordorigin="9850,3924" coordsize="29,0" path="m9850,3924l9878,3924e" filled="false" stroked="true" strokeweight="1.44pt" strokecolor="#000000">
                <v:path arrowok="t"/>
              </v:shape>
            </v:group>
            <v:group style="position:absolute;left:9878;top:3924;width:1450;height:2" coordorigin="9878,3924" coordsize="1450,2">
              <v:shape style="position:absolute;left:9878;top:3924;width:1450;height:2" coordorigin="9878,3924" coordsize="1450,0" path="m9878,3924l11328,3924e" filled="false" stroked="true" strokeweight="1.44pt" strokecolor="#000000">
                <v:path arrowok="t"/>
              </v:shape>
              <v:shape style="position:absolute;left:1248;top:528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882;top:5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894;top:5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248;top:1219;width:1973;height:2651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计</w:t>
                      </w:r>
                    </w:p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收</w:t>
                      </w:r>
                    </w:p>
                    <w:p>
                      <w:pPr>
                        <w:spacing w:line="256" w:lineRule="auto" w:before="4"/>
                        <w:ind w:left="0" w:right="794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8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86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264" w:lineRule="auto" w:before="11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虽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但</w:t>
                      </w:r>
                      <w:r>
                        <w:rPr>
                          <w:rFonts w:ascii="宋体" w:hAnsi="宋体" w:cs="宋体" w:eastAsia="宋体" w:hint="default"/>
                          <w:spacing w:val="12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358" w:lineRule="exact" w:before="7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437;top:3642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48,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163,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690.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29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117;top:3580;width:54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100.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00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062;top:3642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43,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580,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347.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42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632;top:3642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77,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326,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796.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26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206;top:3580;width:54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100.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00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042;top:3642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59,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443,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876.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05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24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"/>
        <w:gridCol w:w="1073"/>
        <w:gridCol w:w="1574"/>
        <w:gridCol w:w="1522"/>
        <w:gridCol w:w="938"/>
        <w:gridCol w:w="1403"/>
      </w:tblGrid>
      <w:tr>
        <w:trPr>
          <w:trHeight w:val="925" w:hRule="exact"/>
        </w:trPr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right="207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2"/>
              <w:ind w:right="18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40,804,760.00</w:t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9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比例</w:t>
            </w: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%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2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84.72 </w:t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208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2"/>
              <w:ind w:left="1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36,304,760.00</w:t>
            </w:r>
          </w:p>
        </w:tc>
        <w:tc>
          <w:tcPr>
            <w:tcW w:w="1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4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2"/>
              <w:ind w:left="1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70,039,565.97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0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比例</w:t>
            </w: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%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2"/>
              <w:ind w:left="2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90.58 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right="106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2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52,173,000.58</w:t>
            </w:r>
          </w:p>
        </w:tc>
      </w:tr>
      <w:tr>
        <w:trPr>
          <w:trHeight w:val="622" w:hRule="exact"/>
        </w:trPr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3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99" w:hRule="exact"/>
        </w:trPr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87,187.52 </w:t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0.18 </w:t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4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3,844.65 </w:t>
            </w:r>
          </w:p>
        </w:tc>
        <w:tc>
          <w:tcPr>
            <w:tcW w:w="1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16,656.52 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0.02 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301.70 </w:t>
            </w:r>
          </w:p>
        </w:tc>
      </w:tr>
      <w:tr>
        <w:trPr>
          <w:trHeight w:val="401" w:hRule="exact"/>
        </w:trPr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7,271,742.77 </w:t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5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15.10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7,271,742.77 </w:t>
            </w:r>
          </w:p>
        </w:tc>
        <w:tc>
          <w:tcPr>
            <w:tcW w:w="1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7,270,573.77 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9.40 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7,270,573.77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46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 </w:t>
      </w:r>
      <w:r>
        <w:rPr>
          <w:rFonts w:ascii="宋体" w:hAnsi="宋体" w:cs="宋体" w:eastAsia="宋体" w:hint="default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项金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247" w:right="792" w:firstLine="398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末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,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慧峰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（北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）有限公司（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慧峰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2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3,923.48 </w:t>
      </w:r>
      <w:r>
        <w:rPr>
          <w:rFonts w:ascii="宋体" w:hAnsi="宋体" w:cs="宋体" w:eastAsia="宋体" w:hint="default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w w:val="100"/>
          <w:sz w:val="22"/>
          <w:szCs w:val="22"/>
        </w:rPr>
        <w:t>,</w:t>
      </w:r>
      <w:r>
        <w:rPr>
          <w:rFonts w:ascii="宋体" w:hAnsi="宋体" w:cs="宋体" w:eastAsia="宋体" w:hint="default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w w:val="100"/>
          <w:sz w:val="22"/>
          <w:szCs w:val="22"/>
        </w:rPr>
        <w:t>该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w w:val="100"/>
          <w:sz w:val="22"/>
          <w:szCs w:val="22"/>
        </w:rPr>
        <w:t>约</w:t>
      </w:r>
      <w:r>
        <w:rPr>
          <w:rFonts w:ascii="宋体" w:hAnsi="宋体" w:cs="宋体" w:eastAsia="宋体" w:hint="default"/>
          <w:w w:val="100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55%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比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例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坏账准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慧峰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w w:val="100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 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1,500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1,423.48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4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4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慧峰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2,923.48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尚欠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1,000</w:t>
      </w:r>
      <w:r>
        <w:rPr>
          <w:rFonts w:ascii="宋体" w:hAnsi="宋体" w:cs="宋体" w:eastAsia="宋体" w:hint="default"/>
          <w:spacing w:val="-3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稳</w:t>
      </w:r>
      <w:r>
        <w:rPr>
          <w:rFonts w:ascii="宋体" w:hAnsi="宋体" w:cs="宋体" w:eastAsia="宋体" w:hint="default"/>
          <w:sz w:val="22"/>
          <w:szCs w:val="22"/>
        </w:rPr>
        <w:t>健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原则，本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笔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3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1000</w:t>
      </w:r>
      <w:r>
        <w:rPr>
          <w:rFonts w:ascii="宋体" w:hAnsi="宋体" w:cs="宋体" w:eastAsia="宋体" w:hint="default"/>
          <w:spacing w:val="-3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约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3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55%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550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，因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项回收增加本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1,607.91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646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慧峰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（北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）有限公司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说明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0"/>
        <w:ind w:left="728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慧峰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（北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）有限公司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美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产开发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家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248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3,080.48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收回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100%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000" w:right="440"/>
        </w:sectPr>
      </w:pPr>
    </w:p>
    <w:p>
      <w:pPr>
        <w:spacing w:before="15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48304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56.400002pt;margin-top:31.117657pt;width:484.8pt;height:156.25pt;mso-position-horizontal-relative:page;mso-position-vertical-relative:paragraph;z-index:-348280" coordorigin="1128,622" coordsize="9696,3125">
            <v:group style="position:absolute;left:1142;top:637;width:1210;height:2" coordorigin="1142,637" coordsize="1210,2">
              <v:shape style="position:absolute;left:1142;top:637;width:1210;height:2" coordorigin="1142,637" coordsize="1210,0" path="m1142,637l2352,637e" filled="false" stroked="true" strokeweight="1.44pt" strokecolor="#000000">
                <v:path arrowok="t"/>
              </v:shape>
            </v:group>
            <v:group style="position:absolute;left:2352;top:637;width:29;height:2" coordorigin="2352,637" coordsize="29,2">
              <v:shape style="position:absolute;left:2352;top:637;width:29;height:2" coordorigin="2352,637" coordsize="29,0" path="m2352,637l2381,637e" filled="false" stroked="true" strokeweight="1.44pt" strokecolor="#000000">
                <v:path arrowok="t"/>
              </v:shape>
            </v:group>
            <v:group style="position:absolute;left:2381;top:637;width:4133;height:2" coordorigin="2381,637" coordsize="4133,2">
              <v:shape style="position:absolute;left:2381;top:637;width:4133;height:2" coordorigin="2381,637" coordsize="4133,0" path="m2381,637l6514,637e" filled="false" stroked="true" strokeweight="1.44pt" strokecolor="#000000">
                <v:path arrowok="t"/>
              </v:shape>
            </v:group>
            <v:group style="position:absolute;left:6514;top:637;width:29;height:2" coordorigin="6514,637" coordsize="29,2">
              <v:shape style="position:absolute;left:6514;top:637;width:29;height:2" coordorigin="6514,637" coordsize="29,0" path="m6514,637l6542,637e" filled="false" stroked="true" strokeweight="1.44pt" strokecolor="#000000">
                <v:path arrowok="t"/>
              </v:shape>
            </v:group>
            <v:group style="position:absolute;left:6542;top:637;width:4268;height:2" coordorigin="6542,637" coordsize="4268,2">
              <v:shape style="position:absolute;left:6542;top:637;width:4268;height:2" coordorigin="6542,637" coordsize="4268,0" path="m6542,637l10810,637e" filled="false" stroked="true" strokeweight="1.44pt" strokecolor="#000000">
                <v:path arrowok="t"/>
              </v:shape>
              <v:shape style="position:absolute;left:1138;top:651;width:9672;height:3096" type="#_x0000_t75" stroked="false">
                <v:imagedata r:id="rId32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合中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，按账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坏账准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9"/>
        <w:gridCol w:w="1526"/>
        <w:gridCol w:w="1123"/>
        <w:gridCol w:w="1697"/>
        <w:gridCol w:w="1378"/>
        <w:gridCol w:w="1126"/>
        <w:gridCol w:w="1498"/>
      </w:tblGrid>
      <w:tr>
        <w:trPr>
          <w:trHeight w:val="837" w:hRule="exact"/>
        </w:trPr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right="239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"/>
              <w:ind w:right="11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比例</w:t>
            </w: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%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0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right="168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"/>
              <w:ind w:right="220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比例</w:t>
            </w: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%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469" w:hRule="exact"/>
        </w:trPr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-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80,431.00 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92.25 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3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804.31 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9,900.00 </w:t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2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59.44 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99.00 </w:t>
            </w:r>
          </w:p>
        </w:tc>
      </w:tr>
      <w:tr>
        <w:trPr>
          <w:trHeight w:val="470" w:hRule="exact"/>
        </w:trPr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1-2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-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3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6,756.52 </w:t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40.56 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202.70 </w:t>
            </w:r>
          </w:p>
        </w:tc>
      </w:tr>
      <w:tr>
        <w:trPr>
          <w:trHeight w:val="470" w:hRule="exact"/>
        </w:trPr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2-3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-2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6,756.52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7.75 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3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3,040.34 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70" w:hRule="exact"/>
        </w:trPr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3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-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3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94" w:hRule="exact"/>
        </w:trPr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68" w:lineRule="exact"/>
              <w:ind w:left="40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6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87,</w:t>
            </w:r>
            <w:r>
              <w:rPr>
                <w:rFonts w:ascii="Arial"/>
                <w:b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187.</w:t>
            </w:r>
            <w:r>
              <w:rPr>
                <w:rFonts w:ascii="Arial"/>
                <w:b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52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3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100.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5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844.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65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16,</w:t>
            </w:r>
            <w:r>
              <w:rPr>
                <w:rFonts w:ascii="Arial"/>
                <w:b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656.</w:t>
            </w:r>
            <w:r>
              <w:rPr>
                <w:rFonts w:ascii="Arial"/>
                <w:b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52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2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100.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301.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70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2"/>
        <w:ind w:left="47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1"/>
          <w:sz w:val="22"/>
          <w:szCs w:val="22"/>
        </w:rPr>
        <w:t> </w:t>
      </w:r>
      <w:r>
        <w:rPr>
          <w:rFonts w:ascii="宋体" w:hAnsi="宋体" w:cs="宋体" w:eastAsia="宋体" w:hint="default"/>
          <w:spacing w:val="1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项金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虽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47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项收回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100%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5330" w:val="left" w:leader="none"/>
        </w:tabs>
        <w:spacing w:before="0"/>
        <w:ind w:left="47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1.68pt;margin-top:15.967634pt;width:478.8pt;height:159.15pt;mso-position-horizontal-relative:page;mso-position-vertical-relative:paragraph;z-index:-348136" coordorigin="1234,319" coordsize="9576,3183">
            <v:group style="position:absolute;left:1248;top:334;width:3058;height:2" coordorigin="1248,334" coordsize="3058,2">
              <v:shape style="position:absolute;left:1248;top:334;width:3058;height:2" coordorigin="1248,334" coordsize="3058,0" path="m1248,334l4306,334e" filled="false" stroked="true" strokeweight="1.44pt" strokecolor="#000000">
                <v:path arrowok="t"/>
              </v:shape>
            </v:group>
            <v:group style="position:absolute;left:4306;top:334;width:29;height:2" coordorigin="4306,334" coordsize="29,2">
              <v:shape style="position:absolute;left:4306;top:334;width:29;height:2" coordorigin="4306,334" coordsize="29,0" path="m4306,334l4334,334e" filled="false" stroked="true" strokeweight="1.44pt" strokecolor="#000000">
                <v:path arrowok="t"/>
              </v:shape>
            </v:group>
            <v:group style="position:absolute;left:4334;top:334;width:1589;height:2" coordorigin="4334,334" coordsize="1589,2">
              <v:shape style="position:absolute;left:4334;top:334;width:1589;height:2" coordorigin="4334,334" coordsize="1589,0" path="m4334,334l5923,334e" filled="false" stroked="true" strokeweight="1.44pt" strokecolor="#000000">
                <v:path arrowok="t"/>
              </v:shape>
            </v:group>
            <v:group style="position:absolute;left:5923;top:334;width:29;height:2" coordorigin="5923,334" coordsize="29,2">
              <v:shape style="position:absolute;left:5923;top:334;width:29;height:2" coordorigin="5923,334" coordsize="29,0" path="m5923,334l5952,334e" filled="false" stroked="true" strokeweight="1.44pt" strokecolor="#000000">
                <v:path arrowok="t"/>
              </v:shape>
            </v:group>
            <v:group style="position:absolute;left:5952;top:334;width:1594;height:2" coordorigin="5952,334" coordsize="1594,2">
              <v:shape style="position:absolute;left:5952;top:334;width:1594;height:2" coordorigin="5952,334" coordsize="1594,0" path="m5952,334l7546,334e" filled="false" stroked="true" strokeweight="1.44pt" strokecolor="#000000">
                <v:path arrowok="t"/>
              </v:shape>
            </v:group>
            <v:group style="position:absolute;left:7546;top:334;width:29;height:2" coordorigin="7546,334" coordsize="29,2">
              <v:shape style="position:absolute;left:7546;top:334;width:29;height:2" coordorigin="7546,334" coordsize="29,0" path="m7546,334l7574,334e" filled="false" stroked="true" strokeweight="1.44pt" strokecolor="#000000">
                <v:path arrowok="t"/>
              </v:shape>
            </v:group>
            <v:group style="position:absolute;left:7574;top:334;width:1018;height:2" coordorigin="7574,334" coordsize="1018,2">
              <v:shape style="position:absolute;left:7574;top:334;width:1018;height:2" coordorigin="7574,334" coordsize="1018,0" path="m7574,334l8592,334e" filled="false" stroked="true" strokeweight="1.44pt" strokecolor="#000000">
                <v:path arrowok="t"/>
              </v:shape>
            </v:group>
            <v:group style="position:absolute;left:8592;top:334;width:29;height:2" coordorigin="8592,334" coordsize="29,2">
              <v:shape style="position:absolute;left:8592;top:334;width:29;height:2" coordorigin="8592,334" coordsize="29,0" path="m8592,334l8621,334e" filled="false" stroked="true" strokeweight="1.44pt" strokecolor="#000000">
                <v:path arrowok="t"/>
              </v:shape>
            </v:group>
            <v:group style="position:absolute;left:8621;top:334;width:2175;height:2" coordorigin="8621,334" coordsize="2175,2">
              <v:shape style="position:absolute;left:8621;top:334;width:2175;height:2" coordorigin="8621,334" coordsize="2175,0" path="m8621,334l10795,334e" filled="false" stroked="true" strokeweight="1.44pt" strokecolor="#000000">
                <v:path arrowok="t"/>
              </v:shape>
              <v:shape style="position:absolute;left:1248;top:348;width:6307;height:586" type="#_x0000_t75" stroked="false">
                <v:imagedata r:id="rId33" o:title=""/>
              </v:shape>
            </v:group>
            <v:group style="position:absolute;left:7546;top:929;width:10;height:2" coordorigin="7546,929" coordsize="10,2">
              <v:shape style="position:absolute;left:7546;top:929;width:10;height:2" coordorigin="7546,929" coordsize="10,0" path="m7546,929l7555,929e" filled="false" stroked="true" strokeweight=".48pt" strokecolor="#000000">
                <v:path arrowok="t"/>
              </v:shape>
            </v:group>
            <v:group style="position:absolute;left:7555;top:929;width:20;height:2" coordorigin="7555,929" coordsize="20,2">
              <v:shape style="position:absolute;left:7555;top:929;width:20;height:2" coordorigin="7555,929" coordsize="20,0" path="m7555,929l7574,929e" filled="false" stroked="true" strokeweight=".48pt" strokecolor="#fefefe">
                <v:path arrowok="t"/>
              </v:shape>
            </v:group>
            <v:group style="position:absolute;left:7574;top:929;width:20;height:2" coordorigin="7574,929" coordsize="20,2">
              <v:shape style="position:absolute;left:7574;top:929;width:20;height:2" coordorigin="7574,929" coordsize="20,0" path="m7574,929l7594,929e" filled="false" stroked="true" strokeweight=".48pt" strokecolor="#fefefe">
                <v:path arrowok="t"/>
              </v:shape>
            </v:group>
            <v:group style="position:absolute;left:7594;top:929;width:20;height:2" coordorigin="7594,929" coordsize="20,2">
              <v:shape style="position:absolute;left:7594;top:929;width:20;height:2" coordorigin="7594,929" coordsize="20,0" path="m7594,929l7613,929e" filled="false" stroked="true" strokeweight=".48pt" strokecolor="#fefefe">
                <v:path arrowok="t"/>
              </v:shape>
            </v:group>
            <v:group style="position:absolute;left:7613;top:929;width:20;height:2" coordorigin="7613,929" coordsize="20,2">
              <v:shape style="position:absolute;left:7613;top:929;width:20;height:2" coordorigin="7613,929" coordsize="20,0" path="m7613,929l7632,929e" filled="false" stroked="true" strokeweight=".48pt" strokecolor="#fefefe">
                <v:path arrowok="t"/>
              </v:shape>
            </v:group>
            <v:group style="position:absolute;left:7632;top:929;width:20;height:2" coordorigin="7632,929" coordsize="20,2">
              <v:shape style="position:absolute;left:7632;top:929;width:20;height:2" coordorigin="7632,929" coordsize="20,0" path="m7632,929l7651,929e" filled="false" stroked="true" strokeweight=".48pt" strokecolor="#fefefe">
                <v:path arrowok="t"/>
              </v:shape>
            </v:group>
            <v:group style="position:absolute;left:7651;top:929;width:20;height:2" coordorigin="7651,929" coordsize="20,2">
              <v:shape style="position:absolute;left:7651;top:929;width:20;height:2" coordorigin="7651,929" coordsize="20,0" path="m7651,929l7670,929e" filled="false" stroked="true" strokeweight=".48pt" strokecolor="#fefefe">
                <v:path arrowok="t"/>
              </v:shape>
            </v:group>
            <v:group style="position:absolute;left:7670;top:929;width:20;height:2" coordorigin="7670,929" coordsize="20,2">
              <v:shape style="position:absolute;left:7670;top:929;width:20;height:2" coordorigin="7670,929" coordsize="20,0" path="m7670,929l7690,929e" filled="false" stroked="true" strokeweight=".48pt" strokecolor="#fefefe">
                <v:path arrowok="t"/>
              </v:shape>
            </v:group>
            <v:group style="position:absolute;left:7690;top:929;width:20;height:2" coordorigin="7690,929" coordsize="20,2">
              <v:shape style="position:absolute;left:7690;top:929;width:20;height:2" coordorigin="7690,929" coordsize="20,0" path="m7690,929l7709,929e" filled="false" stroked="true" strokeweight=".48pt" strokecolor="#fefefe">
                <v:path arrowok="t"/>
              </v:shape>
            </v:group>
            <v:group style="position:absolute;left:7709;top:929;width:20;height:2" coordorigin="7709,929" coordsize="20,2">
              <v:shape style="position:absolute;left:7709;top:929;width:20;height:2" coordorigin="7709,929" coordsize="20,0" path="m7709,929l7728,929e" filled="false" stroked="true" strokeweight=".48pt" strokecolor="#fefefe">
                <v:path arrowok="t"/>
              </v:shape>
            </v:group>
            <v:group style="position:absolute;left:7728;top:929;width:20;height:2" coordorigin="7728,929" coordsize="20,2">
              <v:shape style="position:absolute;left:7728;top:929;width:20;height:2" coordorigin="7728,929" coordsize="20,0" path="m7728,929l7747,929e" filled="false" stroked="true" strokeweight=".48pt" strokecolor="#fefefe">
                <v:path arrowok="t"/>
              </v:shape>
            </v:group>
            <v:group style="position:absolute;left:7747;top:929;width:20;height:2" coordorigin="7747,929" coordsize="20,2">
              <v:shape style="position:absolute;left:7747;top:929;width:20;height:2" coordorigin="7747,929" coordsize="20,0" path="m7747,929l7766,929e" filled="false" stroked="true" strokeweight=".48pt" strokecolor="#fefefe">
                <v:path arrowok="t"/>
              </v:shape>
            </v:group>
            <v:group style="position:absolute;left:7766;top:929;width:20;height:2" coordorigin="7766,929" coordsize="20,2">
              <v:shape style="position:absolute;left:7766;top:929;width:20;height:2" coordorigin="7766,929" coordsize="20,0" path="m7766,929l7786,929e" filled="false" stroked="true" strokeweight=".48pt" strokecolor="#fefefe">
                <v:path arrowok="t"/>
              </v:shape>
            </v:group>
            <v:group style="position:absolute;left:7786;top:929;width:20;height:2" coordorigin="7786,929" coordsize="20,2">
              <v:shape style="position:absolute;left:7786;top:929;width:20;height:2" coordorigin="7786,929" coordsize="20,0" path="m7786,929l7805,929e" filled="false" stroked="true" strokeweight=".48pt" strokecolor="#fefefe">
                <v:path arrowok="t"/>
              </v:shape>
            </v:group>
            <v:group style="position:absolute;left:7805;top:929;width:20;height:2" coordorigin="7805,929" coordsize="20,2">
              <v:shape style="position:absolute;left:7805;top:929;width:20;height:2" coordorigin="7805,929" coordsize="20,0" path="m7805,929l7824,929e" filled="false" stroked="true" strokeweight=".48pt" strokecolor="#fefefe">
                <v:path arrowok="t"/>
              </v:shape>
            </v:group>
            <v:group style="position:absolute;left:7824;top:929;width:20;height:2" coordorigin="7824,929" coordsize="20,2">
              <v:shape style="position:absolute;left:7824;top:929;width:20;height:2" coordorigin="7824,929" coordsize="20,0" path="m7824,929l7843,929e" filled="false" stroked="true" strokeweight=".48pt" strokecolor="#fefefe">
                <v:path arrowok="t"/>
              </v:shape>
            </v:group>
            <v:group style="position:absolute;left:7843;top:929;width:20;height:2" coordorigin="7843,929" coordsize="20,2">
              <v:shape style="position:absolute;left:7843;top:929;width:20;height:2" coordorigin="7843,929" coordsize="20,0" path="m7843,929l7862,929e" filled="false" stroked="true" strokeweight=".48pt" strokecolor="#fefefe">
                <v:path arrowok="t"/>
              </v:shape>
            </v:group>
            <v:group style="position:absolute;left:7862;top:929;width:20;height:2" coordorigin="7862,929" coordsize="20,2">
              <v:shape style="position:absolute;left:7862;top:929;width:20;height:2" coordorigin="7862,929" coordsize="20,0" path="m7862,929l7882,929e" filled="false" stroked="true" strokeweight=".48pt" strokecolor="#fefefe">
                <v:path arrowok="t"/>
              </v:shape>
            </v:group>
            <v:group style="position:absolute;left:7882;top:929;width:20;height:2" coordorigin="7882,929" coordsize="20,2">
              <v:shape style="position:absolute;left:7882;top:929;width:20;height:2" coordorigin="7882,929" coordsize="20,0" path="m7882,929l7901,929e" filled="false" stroked="true" strokeweight=".48pt" strokecolor="#fefefe">
                <v:path arrowok="t"/>
              </v:shape>
            </v:group>
            <v:group style="position:absolute;left:7901;top:929;width:20;height:2" coordorigin="7901,929" coordsize="20,2">
              <v:shape style="position:absolute;left:7901;top:929;width:20;height:2" coordorigin="7901,929" coordsize="20,0" path="m7901,929l7920,929e" filled="false" stroked="true" strokeweight=".48pt" strokecolor="#fefefe">
                <v:path arrowok="t"/>
              </v:shape>
            </v:group>
            <v:group style="position:absolute;left:7920;top:929;width:20;height:2" coordorigin="7920,929" coordsize="20,2">
              <v:shape style="position:absolute;left:7920;top:929;width:20;height:2" coordorigin="7920,929" coordsize="20,0" path="m7920,929l7939,929e" filled="false" stroked="true" strokeweight=".48pt" strokecolor="#fefefe">
                <v:path arrowok="t"/>
              </v:shape>
            </v:group>
            <v:group style="position:absolute;left:7939;top:929;width:20;height:2" coordorigin="7939,929" coordsize="20,2">
              <v:shape style="position:absolute;left:7939;top:929;width:20;height:2" coordorigin="7939,929" coordsize="20,0" path="m7939,929l7958,929e" filled="false" stroked="true" strokeweight=".48pt" strokecolor="#fefefe">
                <v:path arrowok="t"/>
              </v:shape>
            </v:group>
            <v:group style="position:absolute;left:7958;top:929;width:20;height:2" coordorigin="7958,929" coordsize="20,2">
              <v:shape style="position:absolute;left:7958;top:929;width:20;height:2" coordorigin="7958,929" coordsize="20,0" path="m7958,929l7978,929e" filled="false" stroked="true" strokeweight=".48pt" strokecolor="#fefefe">
                <v:path arrowok="t"/>
              </v:shape>
            </v:group>
            <v:group style="position:absolute;left:7978;top:929;width:20;height:2" coordorigin="7978,929" coordsize="20,2">
              <v:shape style="position:absolute;left:7978;top:929;width:20;height:2" coordorigin="7978,929" coordsize="20,0" path="m7978,929l7997,929e" filled="false" stroked="true" strokeweight=".48pt" strokecolor="#fefefe">
                <v:path arrowok="t"/>
              </v:shape>
            </v:group>
            <v:group style="position:absolute;left:7997;top:929;width:20;height:2" coordorigin="7997,929" coordsize="20,2">
              <v:shape style="position:absolute;left:7997;top:929;width:20;height:2" coordorigin="7997,929" coordsize="20,0" path="m7997,929l8016,929e" filled="false" stroked="true" strokeweight=".48pt" strokecolor="#fefefe">
                <v:path arrowok="t"/>
              </v:shape>
            </v:group>
            <v:group style="position:absolute;left:8016;top:929;width:20;height:2" coordorigin="8016,929" coordsize="20,2">
              <v:shape style="position:absolute;left:8016;top:929;width:20;height:2" coordorigin="8016,929" coordsize="20,0" path="m8016,929l8035,929e" filled="false" stroked="true" strokeweight=".48pt" strokecolor="#fefefe">
                <v:path arrowok="t"/>
              </v:shape>
            </v:group>
            <v:group style="position:absolute;left:8035;top:929;width:20;height:2" coordorigin="8035,929" coordsize="20,2">
              <v:shape style="position:absolute;left:8035;top:929;width:20;height:2" coordorigin="8035,929" coordsize="20,0" path="m8035,929l8054,929e" filled="false" stroked="true" strokeweight=".48pt" strokecolor="#fefefe">
                <v:path arrowok="t"/>
              </v:shape>
            </v:group>
            <v:group style="position:absolute;left:8054;top:929;width:20;height:2" coordorigin="8054,929" coordsize="20,2">
              <v:shape style="position:absolute;left:8054;top:929;width:20;height:2" coordorigin="8054,929" coordsize="20,0" path="m8054,929l8074,929e" filled="false" stroked="true" strokeweight=".48pt" strokecolor="#fefefe">
                <v:path arrowok="t"/>
              </v:shape>
            </v:group>
            <v:group style="position:absolute;left:8074;top:929;width:20;height:2" coordorigin="8074,929" coordsize="20,2">
              <v:shape style="position:absolute;left:8074;top:929;width:20;height:2" coordorigin="8074,929" coordsize="20,0" path="m8074,929l8093,929e" filled="false" stroked="true" strokeweight=".48pt" strokecolor="#fefefe">
                <v:path arrowok="t"/>
              </v:shape>
            </v:group>
            <v:group style="position:absolute;left:8093;top:929;width:20;height:2" coordorigin="8093,929" coordsize="20,2">
              <v:shape style="position:absolute;left:8093;top:929;width:20;height:2" coordorigin="8093,929" coordsize="20,0" path="m8093,929l8112,929e" filled="false" stroked="true" strokeweight=".48pt" strokecolor="#fefefe">
                <v:path arrowok="t"/>
              </v:shape>
            </v:group>
            <v:group style="position:absolute;left:8112;top:929;width:20;height:2" coordorigin="8112,929" coordsize="20,2">
              <v:shape style="position:absolute;left:8112;top:929;width:20;height:2" coordorigin="8112,929" coordsize="20,0" path="m8112,929l8131,929e" filled="false" stroked="true" strokeweight=".48pt" strokecolor="#fefefe">
                <v:path arrowok="t"/>
              </v:shape>
            </v:group>
            <v:group style="position:absolute;left:8131;top:929;width:20;height:2" coordorigin="8131,929" coordsize="20,2">
              <v:shape style="position:absolute;left:8131;top:929;width:20;height:2" coordorigin="8131,929" coordsize="20,0" path="m8131,929l8150,929e" filled="false" stroked="true" strokeweight=".48pt" strokecolor="#fefefe">
                <v:path arrowok="t"/>
              </v:shape>
            </v:group>
            <v:group style="position:absolute;left:8150;top:929;width:20;height:2" coordorigin="8150,929" coordsize="20,2">
              <v:shape style="position:absolute;left:8150;top:929;width:20;height:2" coordorigin="8150,929" coordsize="20,0" path="m8150,929l8170,929e" filled="false" stroked="true" strokeweight=".48pt" strokecolor="#fefefe">
                <v:path arrowok="t"/>
              </v:shape>
            </v:group>
            <v:group style="position:absolute;left:8170;top:929;width:20;height:2" coordorigin="8170,929" coordsize="20,2">
              <v:shape style="position:absolute;left:8170;top:929;width:20;height:2" coordorigin="8170,929" coordsize="20,0" path="m8170,929l8189,929e" filled="false" stroked="true" strokeweight=".48pt" strokecolor="#fefefe">
                <v:path arrowok="t"/>
              </v:shape>
            </v:group>
            <v:group style="position:absolute;left:8189;top:929;width:20;height:2" coordorigin="8189,929" coordsize="20,2">
              <v:shape style="position:absolute;left:8189;top:929;width:20;height:2" coordorigin="8189,929" coordsize="20,0" path="m8189,929l8208,929e" filled="false" stroked="true" strokeweight=".48pt" strokecolor="#fefefe">
                <v:path arrowok="t"/>
              </v:shape>
            </v:group>
            <v:group style="position:absolute;left:8208;top:929;width:20;height:2" coordorigin="8208,929" coordsize="20,2">
              <v:shape style="position:absolute;left:8208;top:929;width:20;height:2" coordorigin="8208,929" coordsize="20,0" path="m8208,929l8227,929e" filled="false" stroked="true" strokeweight=".48pt" strokecolor="#fefefe">
                <v:path arrowok="t"/>
              </v:shape>
            </v:group>
            <v:group style="position:absolute;left:8227;top:929;width:20;height:2" coordorigin="8227,929" coordsize="20,2">
              <v:shape style="position:absolute;left:8227;top:929;width:20;height:2" coordorigin="8227,929" coordsize="20,0" path="m8227,929l8246,929e" filled="false" stroked="true" strokeweight=".48pt" strokecolor="#fefefe">
                <v:path arrowok="t"/>
              </v:shape>
            </v:group>
            <v:group style="position:absolute;left:8246;top:929;width:20;height:2" coordorigin="8246,929" coordsize="20,2">
              <v:shape style="position:absolute;left:8246;top:929;width:20;height:2" coordorigin="8246,929" coordsize="20,0" path="m8246,929l8266,929e" filled="false" stroked="true" strokeweight=".48pt" strokecolor="#fefefe">
                <v:path arrowok="t"/>
              </v:shape>
            </v:group>
            <v:group style="position:absolute;left:8266;top:929;width:20;height:2" coordorigin="8266,929" coordsize="20,2">
              <v:shape style="position:absolute;left:8266;top:929;width:20;height:2" coordorigin="8266,929" coordsize="20,0" path="m8266,929l8285,929e" filled="false" stroked="true" strokeweight=".48pt" strokecolor="#fefefe">
                <v:path arrowok="t"/>
              </v:shape>
            </v:group>
            <v:group style="position:absolute;left:8285;top:929;width:20;height:2" coordorigin="8285,929" coordsize="20,2">
              <v:shape style="position:absolute;left:8285;top:929;width:20;height:2" coordorigin="8285,929" coordsize="20,0" path="m8285,929l8304,929e" filled="false" stroked="true" strokeweight=".48pt" strokecolor="#fefefe">
                <v:path arrowok="t"/>
              </v:shape>
            </v:group>
            <v:group style="position:absolute;left:8304;top:929;width:20;height:2" coordorigin="8304,929" coordsize="20,2">
              <v:shape style="position:absolute;left:8304;top:929;width:20;height:2" coordorigin="8304,929" coordsize="20,0" path="m8304,929l8323,929e" filled="false" stroked="true" strokeweight=".48pt" strokecolor="#fefefe">
                <v:path arrowok="t"/>
              </v:shape>
            </v:group>
            <v:group style="position:absolute;left:8323;top:929;width:20;height:2" coordorigin="8323,929" coordsize="20,2">
              <v:shape style="position:absolute;left:8323;top:929;width:20;height:2" coordorigin="8323,929" coordsize="20,0" path="m8323,929l8342,929e" filled="false" stroked="true" strokeweight=".48pt" strokecolor="#fefefe">
                <v:path arrowok="t"/>
              </v:shape>
            </v:group>
            <v:group style="position:absolute;left:8342;top:929;width:20;height:2" coordorigin="8342,929" coordsize="20,2">
              <v:shape style="position:absolute;left:8342;top:929;width:20;height:2" coordorigin="8342,929" coordsize="20,0" path="m8342,929l8362,929e" filled="false" stroked="true" strokeweight=".48pt" strokecolor="#fefefe">
                <v:path arrowok="t"/>
              </v:shape>
            </v:group>
            <v:group style="position:absolute;left:8362;top:929;width:20;height:2" coordorigin="8362,929" coordsize="20,2">
              <v:shape style="position:absolute;left:8362;top:929;width:20;height:2" coordorigin="8362,929" coordsize="20,0" path="m8362,929l8381,929e" filled="false" stroked="true" strokeweight=".48pt" strokecolor="#fefefe">
                <v:path arrowok="t"/>
              </v:shape>
            </v:group>
            <v:group style="position:absolute;left:8381;top:929;width:20;height:2" coordorigin="8381,929" coordsize="20,2">
              <v:shape style="position:absolute;left:8381;top:929;width:20;height:2" coordorigin="8381,929" coordsize="20,0" path="m8381,929l8400,929e" filled="false" stroked="true" strokeweight=".48pt" strokecolor="#fefefe">
                <v:path arrowok="t"/>
              </v:shape>
            </v:group>
            <v:group style="position:absolute;left:8400;top:929;width:20;height:2" coordorigin="8400,929" coordsize="20,2">
              <v:shape style="position:absolute;left:8400;top:929;width:20;height:2" coordorigin="8400,929" coordsize="20,0" path="m8400,929l8419,929e" filled="false" stroked="true" strokeweight=".48pt" strokecolor="#fefefe">
                <v:path arrowok="t"/>
              </v:shape>
            </v:group>
            <v:group style="position:absolute;left:8419;top:929;width:20;height:2" coordorigin="8419,929" coordsize="20,2">
              <v:shape style="position:absolute;left:8419;top:929;width:20;height:2" coordorigin="8419,929" coordsize="20,0" path="m8419,929l8438,929e" filled="false" stroked="true" strokeweight=".48pt" strokecolor="#fefefe">
                <v:path arrowok="t"/>
              </v:shape>
            </v:group>
            <v:group style="position:absolute;left:8438;top:929;width:20;height:2" coordorigin="8438,929" coordsize="20,2">
              <v:shape style="position:absolute;left:8438;top:929;width:20;height:2" coordorigin="8438,929" coordsize="20,0" path="m8438,929l8458,929e" filled="false" stroked="true" strokeweight=".48pt" strokecolor="#fefefe">
                <v:path arrowok="t"/>
              </v:shape>
            </v:group>
            <v:group style="position:absolute;left:8458;top:929;width:20;height:2" coordorigin="8458,929" coordsize="20,2">
              <v:shape style="position:absolute;left:8458;top:929;width:20;height:2" coordorigin="8458,929" coordsize="20,0" path="m8458,929l8477,929e" filled="false" stroked="true" strokeweight=".48pt" strokecolor="#fefefe">
                <v:path arrowok="t"/>
              </v:shape>
            </v:group>
            <v:group style="position:absolute;left:8477;top:929;width:20;height:2" coordorigin="8477,929" coordsize="20,2">
              <v:shape style="position:absolute;left:8477;top:929;width:20;height:2" coordorigin="8477,929" coordsize="20,0" path="m8477,929l8496,929e" filled="false" stroked="true" strokeweight=".48pt" strokecolor="#fefefe">
                <v:path arrowok="t"/>
              </v:shape>
            </v:group>
            <v:group style="position:absolute;left:8496;top:929;width:20;height:2" coordorigin="8496,929" coordsize="20,2">
              <v:shape style="position:absolute;left:8496;top:929;width:20;height:2" coordorigin="8496,929" coordsize="20,0" path="m8496,929l8515,929e" filled="false" stroked="true" strokeweight=".48pt" strokecolor="#fefefe">
                <v:path arrowok="t"/>
              </v:shape>
            </v:group>
            <v:group style="position:absolute;left:8515;top:929;width:20;height:2" coordorigin="8515,929" coordsize="20,2">
              <v:shape style="position:absolute;left:8515;top:929;width:20;height:2" coordorigin="8515,929" coordsize="20,0" path="m8515,929l8534,929e" filled="false" stroked="true" strokeweight=".48pt" strokecolor="#fefefe">
                <v:path arrowok="t"/>
              </v:shape>
            </v:group>
            <v:group style="position:absolute;left:8534;top:929;width:20;height:2" coordorigin="8534,929" coordsize="20,2">
              <v:shape style="position:absolute;left:8534;top:929;width:20;height:2" coordorigin="8534,929" coordsize="20,0" path="m8534,929l8554,929e" filled="false" stroked="true" strokeweight=".48pt" strokecolor="#fefefe">
                <v:path arrowok="t"/>
              </v:shape>
            </v:group>
            <v:group style="position:absolute;left:8554;top:929;width:20;height:2" coordorigin="8554,929" coordsize="20,2">
              <v:shape style="position:absolute;left:8554;top:929;width:20;height:2" coordorigin="8554,929" coordsize="20,0" path="m8554,929l8573,929e" filled="false" stroked="true" strokeweight=".48pt" strokecolor="#fefefe">
                <v:path arrowok="t"/>
              </v:shape>
            </v:group>
            <v:group style="position:absolute;left:8573;top:929;width:20;height:2" coordorigin="8573,929" coordsize="20,2">
              <v:shape style="position:absolute;left:8573;top:929;width:20;height:2" coordorigin="8573,929" coordsize="20,0" path="m8573,929l8592,929e" filled="false" stroked="true" strokeweight=".48pt" strokecolor="#fefefe">
                <v:path arrowok="t"/>
              </v:shape>
            </v:group>
            <v:group style="position:absolute;left:8592;top:929;width:10;height:2" coordorigin="8592,929" coordsize="10,2">
              <v:shape style="position:absolute;left:8592;top:929;width:10;height:2" coordorigin="8592,929" coordsize="10,0" path="m8592,929l8602,929e" filled="false" stroked="true" strokeweight=".48pt" strokecolor="#000000">
                <v:path arrowok="t"/>
              </v:shape>
              <v:shape style="position:absolute;left:1248;top:348;width:9547;height:1445" type="#_x0000_t75" stroked="false">
                <v:imagedata r:id="rId34" o:title=""/>
              </v:shape>
              <v:shape style="position:absolute;left:1248;top:1783;width:9547;height:869" type="#_x0000_t75" stroked="false">
                <v:imagedata r:id="rId35" o:title=""/>
              </v:shape>
              <v:shape style="position:absolute;left:1248;top:2652;width:6307;height:432" type="#_x0000_t75" stroked="false">
                <v:imagedata r:id="rId36" o:title=""/>
              </v:shape>
              <v:shape style="position:absolute;left:4306;top:3084;width:10;height:418" type="#_x0000_t75" stroked="false">
                <v:imagedata r:id="rId37" o:title=""/>
              </v:shape>
              <v:shape style="position:absolute;left:5923;top:3084;width:10;height:418" type="#_x0000_t75" stroked="false">
                <v:imagedata r:id="rId37" o:title=""/>
              </v:shape>
              <v:shape style="position:absolute;left:7546;top:3084;width:10;height:418" type="#_x0000_t75" stroked="false">
                <v:imagedata r:id="rId37" o:title=""/>
              </v:shape>
              <v:shape style="position:absolute;left:8592;top:2643;width:2203;height:859" type="#_x0000_t75" stroked="false">
                <v:imagedata r:id="rId38" o:title=""/>
              </v:shape>
              <v:shape style="position:absolute;left:2554;top:514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欠款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896;top:514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514;top:514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时间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848;top:514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875;top:379;width:1656;height:520" type="#_x0000_t20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-5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他应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21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总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它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或内</w:t>
      </w:r>
      <w:r>
        <w:rPr>
          <w:rFonts w:ascii="宋体" w:hAnsi="宋体" w:cs="宋体" w:eastAsia="宋体" w:hint="default"/>
          <w:sz w:val="22"/>
          <w:szCs w:val="22"/>
        </w:rPr>
        <w:t>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6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9"/>
        <w:gridCol w:w="1768"/>
        <w:gridCol w:w="1405"/>
        <w:gridCol w:w="1056"/>
        <w:gridCol w:w="2203"/>
      </w:tblGrid>
      <w:tr>
        <w:trPr>
          <w:trHeight w:val="324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19,984,760.00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来款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82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41.49 </w:t>
            </w:r>
          </w:p>
        </w:tc>
      </w:tr>
      <w:tr>
        <w:trPr>
          <w:trHeight w:val="365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慧峰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源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科技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（北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京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）有限公司</w:t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10,000,000.00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2004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来款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82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20.76 </w:t>
            </w:r>
          </w:p>
        </w:tc>
      </w:tr>
      <w:tr>
        <w:trPr>
          <w:trHeight w:val="494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5,800,000.00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2005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056" w:type="dxa"/>
            <w:tcBorders>
              <w:top w:val="single" w:sz="4" w:space="0" w:color="FEFEF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11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来款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82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12.04 </w:t>
            </w:r>
          </w:p>
        </w:tc>
      </w:tr>
      <w:tr>
        <w:trPr>
          <w:trHeight w:val="365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5,020,000.00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来款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82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10.42 </w:t>
            </w:r>
          </w:p>
        </w:tc>
      </w:tr>
      <w:tr>
        <w:trPr>
          <w:trHeight w:val="432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3,352,000.00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056" w:type="dxa"/>
            <w:tcBorders>
              <w:top w:val="single" w:sz="4" w:space="0" w:color="FEFEFE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11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来款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87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6.96 </w:t>
            </w:r>
          </w:p>
        </w:tc>
      </w:tr>
      <w:tr>
        <w:trPr>
          <w:trHeight w:val="437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55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236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44,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156,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760.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05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11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82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91.67 </w:t>
            </w:r>
          </w:p>
        </w:tc>
      </w:tr>
      <w:tr>
        <w:trPr>
          <w:trHeight w:val="366" w:hRule="exact"/>
        </w:trPr>
        <w:tc>
          <w:tcPr>
            <w:tcW w:w="9571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34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3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5%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含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5%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权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股份的股东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单位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2"/>
        <w:ind w:left="62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4.</w:t>
      </w:r>
      <w:r>
        <w:rPr>
          <w:rFonts w:ascii="宋体" w:hAnsi="宋体" w:cs="宋体" w:eastAsia="宋体" w:hint="default"/>
          <w:spacing w:val="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58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⑴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细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：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8" w:lineRule="exact"/>
        <w:ind w:left="1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61.55pt;height:1.45pt;mso-position-horizontal-relative:char;mso-position-vertical-relative:line" coordorigin="0,0" coordsize="9231,29">
            <v:group style="position:absolute;left:14;top:14;width:1916;height:2" coordorigin="14,14" coordsize="1916,2">
              <v:shape style="position:absolute;left:14;top:14;width:1916;height:2" coordorigin="14,14" coordsize="1916,0" path="m14,14l1930,14e" filled="false" stroked="true" strokeweight="1.44pt" strokecolor="#000000">
                <v:path arrowok="t"/>
              </v:shape>
            </v:group>
            <v:group style="position:absolute;left:1930;top:14;width:29;height:2" coordorigin="1930,14" coordsize="29,2">
              <v:shape style="position:absolute;left:1930;top:14;width:29;height:2" coordorigin="1930,14" coordsize="29,0" path="m1930,14l1958,14e" filled="false" stroked="true" strokeweight="1.44pt" strokecolor="#000000">
                <v:path arrowok="t"/>
              </v:shape>
            </v:group>
            <v:group style="position:absolute;left:1958;top:14;width:3480;height:2" coordorigin="1958,14" coordsize="3480,2">
              <v:shape style="position:absolute;left:1958;top:14;width:3480;height:2" coordorigin="1958,14" coordsize="3480,0" path="m1958,14l5438,14e" filled="false" stroked="true" strokeweight="1.44pt" strokecolor="#000000">
                <v:path arrowok="t"/>
              </v:shape>
            </v:group>
            <v:group style="position:absolute;left:5438;top:14;width:29;height:2" coordorigin="5438,14" coordsize="29,2">
              <v:shape style="position:absolute;left:5438;top:14;width:29;height:2" coordorigin="5438,14" coordsize="29,0" path="m5438,14l5467,14e" filled="false" stroked="true" strokeweight="1.44pt" strokecolor="#000000">
                <v:path arrowok="t"/>
              </v:shape>
            </v:group>
            <v:group style="position:absolute;left:5467;top:14;width:3749;height:2" coordorigin="5467,14" coordsize="3749,2">
              <v:shape style="position:absolute;left:5467;top:14;width:3749;height:2" coordorigin="5467,14" coordsize="3749,0" path="m5467,14l921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275" w:lineRule="exact"/>
        <w:ind w:left="17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5"/>
          <w:sz w:val="20"/>
          <w:szCs w:val="20"/>
        </w:rPr>
        <w:pict>
          <v:group style="width:462.75pt;height:113.8pt;mso-position-horizontal-relative:char;mso-position-vertical-relative:line" coordorigin="0,0" coordsize="9255,2276">
            <v:shape style="position:absolute;left:5453;top:0;width:10;height:442" type="#_x0000_t75" stroked="false">
              <v:imagedata r:id="rId39" o:title=""/>
            </v:shape>
            <v:group style="position:absolute;left:29;top:446;width:20;height:2" coordorigin="29,446" coordsize="20,2">
              <v:shape style="position:absolute;left:29;top:446;width:20;height:2" coordorigin="29,446" coordsize="20,0" path="m29,446l48,446e" filled="false" stroked="true" strokeweight=".48pt" strokecolor="#fefefe">
                <v:path arrowok="t"/>
              </v:shape>
            </v:group>
            <v:group style="position:absolute;left:48;top:446;width:20;height:2" coordorigin="48,446" coordsize="20,2">
              <v:shape style="position:absolute;left:48;top:446;width:20;height:2" coordorigin="48,446" coordsize="20,0" path="m48,446l67,446e" filled="false" stroked="true" strokeweight=".48pt" strokecolor="#fefefe">
                <v:path arrowok="t"/>
              </v:shape>
            </v:group>
            <v:group style="position:absolute;left:67;top:446;width:20;height:2" coordorigin="67,446" coordsize="20,2">
              <v:shape style="position:absolute;left:67;top:446;width:20;height:2" coordorigin="67,446" coordsize="20,0" path="m67,446l86,446e" filled="false" stroked="true" strokeweight=".48pt" strokecolor="#fefefe">
                <v:path arrowok="t"/>
              </v:shape>
            </v:group>
            <v:group style="position:absolute;left:86;top:446;width:20;height:2" coordorigin="86,446" coordsize="20,2">
              <v:shape style="position:absolute;left:86;top:446;width:20;height:2" coordorigin="86,446" coordsize="20,0" path="m86,446l106,446e" filled="false" stroked="true" strokeweight=".48pt" strokecolor="#fefefe">
                <v:path arrowok="t"/>
              </v:shape>
            </v:group>
            <v:group style="position:absolute;left:106;top:446;width:20;height:2" coordorigin="106,446" coordsize="20,2">
              <v:shape style="position:absolute;left:106;top:446;width:20;height:2" coordorigin="106,446" coordsize="20,0" path="m106,446l125,446e" filled="false" stroked="true" strokeweight=".48pt" strokecolor="#fefefe">
                <v:path arrowok="t"/>
              </v:shape>
            </v:group>
            <v:group style="position:absolute;left:125;top:446;width:20;height:2" coordorigin="125,446" coordsize="20,2">
              <v:shape style="position:absolute;left:125;top:446;width:20;height:2" coordorigin="125,446" coordsize="20,0" path="m125,446l144,446e" filled="false" stroked="true" strokeweight=".48pt" strokecolor="#fefefe">
                <v:path arrowok="t"/>
              </v:shape>
            </v:group>
            <v:group style="position:absolute;left:144;top:446;width:20;height:2" coordorigin="144,446" coordsize="20,2">
              <v:shape style="position:absolute;left:144;top:446;width:20;height:2" coordorigin="144,446" coordsize="20,0" path="m144,446l163,446e" filled="false" stroked="true" strokeweight=".48pt" strokecolor="#fefefe">
                <v:path arrowok="t"/>
              </v:shape>
            </v:group>
            <v:group style="position:absolute;left:163;top:446;width:20;height:2" coordorigin="163,446" coordsize="20,2">
              <v:shape style="position:absolute;left:163;top:446;width:20;height:2" coordorigin="163,446" coordsize="20,0" path="m163,446l182,446e" filled="false" stroked="true" strokeweight=".48pt" strokecolor="#fefefe">
                <v:path arrowok="t"/>
              </v:shape>
            </v:group>
            <v:group style="position:absolute;left:182;top:446;width:20;height:2" coordorigin="182,446" coordsize="20,2">
              <v:shape style="position:absolute;left:182;top:446;width:20;height:2" coordorigin="182,446" coordsize="20,0" path="m182,446l202,446e" filled="false" stroked="true" strokeweight=".48pt" strokecolor="#fefefe">
                <v:path arrowok="t"/>
              </v:shape>
            </v:group>
            <v:group style="position:absolute;left:202;top:446;width:20;height:2" coordorigin="202,446" coordsize="20,2">
              <v:shape style="position:absolute;left:202;top:446;width:20;height:2" coordorigin="202,446" coordsize="20,0" path="m202,446l221,446e" filled="false" stroked="true" strokeweight=".48pt" strokecolor="#fefefe">
                <v:path arrowok="t"/>
              </v:shape>
            </v:group>
            <v:group style="position:absolute;left:221;top:446;width:20;height:2" coordorigin="221,446" coordsize="20,2">
              <v:shape style="position:absolute;left:221;top:446;width:20;height:2" coordorigin="221,446" coordsize="20,0" path="m221,446l240,446e" filled="false" stroked="true" strokeweight=".48pt" strokecolor="#fefefe">
                <v:path arrowok="t"/>
              </v:shape>
            </v:group>
            <v:group style="position:absolute;left:240;top:446;width:20;height:2" coordorigin="240,446" coordsize="20,2">
              <v:shape style="position:absolute;left:240;top:446;width:20;height:2" coordorigin="240,446" coordsize="20,0" path="m240,446l259,446e" filled="false" stroked="true" strokeweight=".48pt" strokecolor="#fefefe">
                <v:path arrowok="t"/>
              </v:shape>
            </v:group>
            <v:group style="position:absolute;left:259;top:446;width:20;height:2" coordorigin="259,446" coordsize="20,2">
              <v:shape style="position:absolute;left:259;top:446;width:20;height:2" coordorigin="259,446" coordsize="20,0" path="m259,446l278,446e" filled="false" stroked="true" strokeweight=".48pt" strokecolor="#fefefe">
                <v:path arrowok="t"/>
              </v:shape>
            </v:group>
            <v:group style="position:absolute;left:278;top:446;width:20;height:2" coordorigin="278,446" coordsize="20,2">
              <v:shape style="position:absolute;left:278;top:446;width:20;height:2" coordorigin="278,446" coordsize="20,0" path="m278,446l298,446e" filled="false" stroked="true" strokeweight=".48pt" strokecolor="#fefefe">
                <v:path arrowok="t"/>
              </v:shape>
            </v:group>
            <v:group style="position:absolute;left:298;top:446;width:20;height:2" coordorigin="298,446" coordsize="20,2">
              <v:shape style="position:absolute;left:298;top:446;width:20;height:2" coordorigin="298,446" coordsize="20,0" path="m298,446l317,446e" filled="false" stroked="true" strokeweight=".48pt" strokecolor="#fefefe">
                <v:path arrowok="t"/>
              </v:shape>
            </v:group>
            <v:group style="position:absolute;left:317;top:446;width:20;height:2" coordorigin="317,446" coordsize="20,2">
              <v:shape style="position:absolute;left:317;top:446;width:20;height:2" coordorigin="317,446" coordsize="20,0" path="m317,446l336,446e" filled="false" stroked="true" strokeweight=".48pt" strokecolor="#fefefe">
                <v:path arrowok="t"/>
              </v:shape>
            </v:group>
            <v:group style="position:absolute;left:336;top:446;width:20;height:2" coordorigin="336,446" coordsize="20,2">
              <v:shape style="position:absolute;left:336;top:446;width:20;height:2" coordorigin="336,446" coordsize="20,0" path="m336,446l355,446e" filled="false" stroked="true" strokeweight=".48pt" strokecolor="#fefefe">
                <v:path arrowok="t"/>
              </v:shape>
            </v:group>
            <v:group style="position:absolute;left:355;top:446;width:20;height:2" coordorigin="355,446" coordsize="20,2">
              <v:shape style="position:absolute;left:355;top:446;width:20;height:2" coordorigin="355,446" coordsize="20,0" path="m355,446l374,446e" filled="false" stroked="true" strokeweight=".48pt" strokecolor="#fefefe">
                <v:path arrowok="t"/>
              </v:shape>
            </v:group>
            <v:group style="position:absolute;left:374;top:446;width:20;height:2" coordorigin="374,446" coordsize="20,2">
              <v:shape style="position:absolute;left:374;top:446;width:20;height:2" coordorigin="374,446" coordsize="20,0" path="m374,446l394,446e" filled="false" stroked="true" strokeweight=".48pt" strokecolor="#fefefe">
                <v:path arrowok="t"/>
              </v:shape>
            </v:group>
            <v:group style="position:absolute;left:394;top:446;width:20;height:2" coordorigin="394,446" coordsize="20,2">
              <v:shape style="position:absolute;left:394;top:446;width:20;height:2" coordorigin="394,446" coordsize="20,0" path="m394,446l413,446e" filled="false" stroked="true" strokeweight=".48pt" strokecolor="#fefefe">
                <v:path arrowok="t"/>
              </v:shape>
            </v:group>
            <v:group style="position:absolute;left:413;top:446;width:20;height:2" coordorigin="413,446" coordsize="20,2">
              <v:shape style="position:absolute;left:413;top:446;width:20;height:2" coordorigin="413,446" coordsize="20,0" path="m413,446l432,446e" filled="false" stroked="true" strokeweight=".48pt" strokecolor="#fefefe">
                <v:path arrowok="t"/>
              </v:shape>
            </v:group>
            <v:group style="position:absolute;left:432;top:446;width:20;height:2" coordorigin="432,446" coordsize="20,2">
              <v:shape style="position:absolute;left:432;top:446;width:20;height:2" coordorigin="432,446" coordsize="20,0" path="m432,446l451,446e" filled="false" stroked="true" strokeweight=".48pt" strokecolor="#fefefe">
                <v:path arrowok="t"/>
              </v:shape>
            </v:group>
            <v:group style="position:absolute;left:451;top:446;width:20;height:2" coordorigin="451,446" coordsize="20,2">
              <v:shape style="position:absolute;left:451;top:446;width:20;height:2" coordorigin="451,446" coordsize="20,0" path="m451,446l470,446e" filled="false" stroked="true" strokeweight=".48pt" strokecolor="#fefefe">
                <v:path arrowok="t"/>
              </v:shape>
            </v:group>
            <v:group style="position:absolute;left:470;top:446;width:20;height:2" coordorigin="470,446" coordsize="20,2">
              <v:shape style="position:absolute;left:470;top:446;width:20;height:2" coordorigin="470,446" coordsize="20,0" path="m470,446l490,446e" filled="false" stroked="true" strokeweight=".48pt" strokecolor="#fefefe">
                <v:path arrowok="t"/>
              </v:shape>
            </v:group>
            <v:group style="position:absolute;left:490;top:446;width:20;height:2" coordorigin="490,446" coordsize="20,2">
              <v:shape style="position:absolute;left:490;top:446;width:20;height:2" coordorigin="490,446" coordsize="20,0" path="m490,446l509,446e" filled="false" stroked="true" strokeweight=".48pt" strokecolor="#fefefe">
                <v:path arrowok="t"/>
              </v:shape>
            </v:group>
            <v:group style="position:absolute;left:509;top:446;width:20;height:2" coordorigin="509,446" coordsize="20,2">
              <v:shape style="position:absolute;left:509;top:446;width:20;height:2" coordorigin="509,446" coordsize="20,0" path="m509,446l528,446e" filled="false" stroked="true" strokeweight=".48pt" strokecolor="#fefefe">
                <v:path arrowok="t"/>
              </v:shape>
            </v:group>
            <v:group style="position:absolute;left:528;top:446;width:20;height:2" coordorigin="528,446" coordsize="20,2">
              <v:shape style="position:absolute;left:528;top:446;width:20;height:2" coordorigin="528,446" coordsize="20,0" path="m528,446l547,446e" filled="false" stroked="true" strokeweight=".48pt" strokecolor="#fefefe">
                <v:path arrowok="t"/>
              </v:shape>
            </v:group>
            <v:group style="position:absolute;left:547;top:446;width:20;height:2" coordorigin="547,446" coordsize="20,2">
              <v:shape style="position:absolute;left:547;top:446;width:20;height:2" coordorigin="547,446" coordsize="20,0" path="m547,446l566,446e" filled="false" stroked="true" strokeweight=".48pt" strokecolor="#fefefe">
                <v:path arrowok="t"/>
              </v:shape>
            </v:group>
            <v:group style="position:absolute;left:566;top:446;width:20;height:2" coordorigin="566,446" coordsize="20,2">
              <v:shape style="position:absolute;left:566;top:446;width:20;height:2" coordorigin="566,446" coordsize="20,0" path="m566,446l586,446e" filled="false" stroked="true" strokeweight=".48pt" strokecolor="#fefefe">
                <v:path arrowok="t"/>
              </v:shape>
            </v:group>
            <v:group style="position:absolute;left:586;top:446;width:20;height:2" coordorigin="586,446" coordsize="20,2">
              <v:shape style="position:absolute;left:586;top:446;width:20;height:2" coordorigin="586,446" coordsize="20,0" path="m586,446l605,446e" filled="false" stroked="true" strokeweight=".48pt" strokecolor="#fefefe">
                <v:path arrowok="t"/>
              </v:shape>
            </v:group>
            <v:group style="position:absolute;left:605;top:446;width:20;height:2" coordorigin="605,446" coordsize="20,2">
              <v:shape style="position:absolute;left:605;top:446;width:20;height:2" coordorigin="605,446" coordsize="20,0" path="m605,446l624,446e" filled="false" stroked="true" strokeweight=".48pt" strokecolor="#fefefe">
                <v:path arrowok="t"/>
              </v:shape>
            </v:group>
            <v:group style="position:absolute;left:624;top:446;width:20;height:2" coordorigin="624,446" coordsize="20,2">
              <v:shape style="position:absolute;left:624;top:446;width:20;height:2" coordorigin="624,446" coordsize="20,0" path="m624,446l643,446e" filled="false" stroked="true" strokeweight=".48pt" strokecolor="#fefefe">
                <v:path arrowok="t"/>
              </v:shape>
            </v:group>
            <v:group style="position:absolute;left:643;top:446;width:20;height:2" coordorigin="643,446" coordsize="20,2">
              <v:shape style="position:absolute;left:643;top:446;width:20;height:2" coordorigin="643,446" coordsize="20,0" path="m643,446l662,446e" filled="false" stroked="true" strokeweight=".48pt" strokecolor="#fefefe">
                <v:path arrowok="t"/>
              </v:shape>
            </v:group>
            <v:group style="position:absolute;left:662;top:446;width:20;height:2" coordorigin="662,446" coordsize="20,2">
              <v:shape style="position:absolute;left:662;top:446;width:20;height:2" coordorigin="662,446" coordsize="20,0" path="m662,446l682,446e" filled="false" stroked="true" strokeweight=".48pt" strokecolor="#fefefe">
                <v:path arrowok="t"/>
              </v:shape>
            </v:group>
            <v:group style="position:absolute;left:682;top:446;width:20;height:2" coordorigin="682,446" coordsize="20,2">
              <v:shape style="position:absolute;left:682;top:446;width:20;height:2" coordorigin="682,446" coordsize="20,0" path="m682,446l701,446e" filled="false" stroked="true" strokeweight=".48pt" strokecolor="#fefefe">
                <v:path arrowok="t"/>
              </v:shape>
            </v:group>
            <v:group style="position:absolute;left:701;top:446;width:20;height:2" coordorigin="701,446" coordsize="20,2">
              <v:shape style="position:absolute;left:701;top:446;width:20;height:2" coordorigin="701,446" coordsize="20,0" path="m701,446l720,446e" filled="false" stroked="true" strokeweight=".48pt" strokecolor="#fefefe">
                <v:path arrowok="t"/>
              </v:shape>
            </v:group>
            <v:group style="position:absolute;left:720;top:446;width:20;height:2" coordorigin="720,446" coordsize="20,2">
              <v:shape style="position:absolute;left:720;top:446;width:20;height:2" coordorigin="720,446" coordsize="20,0" path="m720,446l739,446e" filled="false" stroked="true" strokeweight=".48pt" strokecolor="#fefefe">
                <v:path arrowok="t"/>
              </v:shape>
            </v:group>
            <v:group style="position:absolute;left:739;top:446;width:20;height:2" coordorigin="739,446" coordsize="20,2">
              <v:shape style="position:absolute;left:739;top:446;width:20;height:2" coordorigin="739,446" coordsize="20,0" path="m739,446l758,446e" filled="false" stroked="true" strokeweight=".48pt" strokecolor="#fefefe">
                <v:path arrowok="t"/>
              </v:shape>
            </v:group>
            <v:group style="position:absolute;left:758;top:446;width:20;height:2" coordorigin="758,446" coordsize="20,2">
              <v:shape style="position:absolute;left:758;top:446;width:20;height:2" coordorigin="758,446" coordsize="20,0" path="m758,446l778,446e" filled="false" stroked="true" strokeweight=".48pt" strokecolor="#fefefe">
                <v:path arrowok="t"/>
              </v:shape>
            </v:group>
            <v:group style="position:absolute;left:778;top:446;width:20;height:2" coordorigin="778,446" coordsize="20,2">
              <v:shape style="position:absolute;left:778;top:446;width:20;height:2" coordorigin="778,446" coordsize="20,0" path="m778,446l797,446e" filled="false" stroked="true" strokeweight=".48pt" strokecolor="#fefefe">
                <v:path arrowok="t"/>
              </v:shape>
            </v:group>
            <v:group style="position:absolute;left:797;top:446;width:20;height:2" coordorigin="797,446" coordsize="20,2">
              <v:shape style="position:absolute;left:797;top:446;width:20;height:2" coordorigin="797,446" coordsize="20,0" path="m797,446l816,446e" filled="false" stroked="true" strokeweight=".48pt" strokecolor="#fefefe">
                <v:path arrowok="t"/>
              </v:shape>
            </v:group>
            <v:group style="position:absolute;left:816;top:446;width:20;height:2" coordorigin="816,446" coordsize="20,2">
              <v:shape style="position:absolute;left:816;top:446;width:20;height:2" coordorigin="816,446" coordsize="20,0" path="m816,446l835,446e" filled="false" stroked="true" strokeweight=".48pt" strokecolor="#fefefe">
                <v:path arrowok="t"/>
              </v:shape>
            </v:group>
            <v:group style="position:absolute;left:835;top:446;width:20;height:2" coordorigin="835,446" coordsize="20,2">
              <v:shape style="position:absolute;left:835;top:446;width:20;height:2" coordorigin="835,446" coordsize="20,0" path="m835,446l854,446e" filled="false" stroked="true" strokeweight=".48pt" strokecolor="#fefefe">
                <v:path arrowok="t"/>
              </v:shape>
            </v:group>
            <v:group style="position:absolute;left:854;top:446;width:20;height:2" coordorigin="854,446" coordsize="20,2">
              <v:shape style="position:absolute;left:854;top:446;width:20;height:2" coordorigin="854,446" coordsize="20,0" path="m854,446l874,446e" filled="false" stroked="true" strokeweight=".48pt" strokecolor="#fefefe">
                <v:path arrowok="t"/>
              </v:shape>
            </v:group>
            <v:group style="position:absolute;left:874;top:446;width:20;height:2" coordorigin="874,446" coordsize="20,2">
              <v:shape style="position:absolute;left:874;top:446;width:20;height:2" coordorigin="874,446" coordsize="20,0" path="m874,446l893,446e" filled="false" stroked="true" strokeweight=".48pt" strokecolor="#fefefe">
                <v:path arrowok="t"/>
              </v:shape>
            </v:group>
            <v:group style="position:absolute;left:893;top:446;width:20;height:2" coordorigin="893,446" coordsize="20,2">
              <v:shape style="position:absolute;left:893;top:446;width:20;height:2" coordorigin="893,446" coordsize="20,0" path="m893,446l912,446e" filled="false" stroked="true" strokeweight=".48pt" strokecolor="#fefefe">
                <v:path arrowok="t"/>
              </v:shape>
            </v:group>
            <v:group style="position:absolute;left:912;top:446;width:20;height:2" coordorigin="912,446" coordsize="20,2">
              <v:shape style="position:absolute;left:912;top:446;width:20;height:2" coordorigin="912,446" coordsize="20,0" path="m912,446l931,446e" filled="false" stroked="true" strokeweight=".48pt" strokecolor="#fefefe">
                <v:path arrowok="t"/>
              </v:shape>
            </v:group>
            <v:group style="position:absolute;left:931;top:446;width:20;height:2" coordorigin="931,446" coordsize="20,2">
              <v:shape style="position:absolute;left:931;top:446;width:20;height:2" coordorigin="931,446" coordsize="20,0" path="m931,446l950,446e" filled="false" stroked="true" strokeweight=".48pt" strokecolor="#fefefe">
                <v:path arrowok="t"/>
              </v:shape>
            </v:group>
            <v:group style="position:absolute;left:950;top:446;width:20;height:2" coordorigin="950,446" coordsize="20,2">
              <v:shape style="position:absolute;left:950;top:446;width:20;height:2" coordorigin="950,446" coordsize="20,0" path="m950,446l970,446e" filled="false" stroked="true" strokeweight=".48pt" strokecolor="#fefefe">
                <v:path arrowok="t"/>
              </v:shape>
            </v:group>
            <v:group style="position:absolute;left:970;top:446;width:20;height:2" coordorigin="970,446" coordsize="20,2">
              <v:shape style="position:absolute;left:970;top:446;width:20;height:2" coordorigin="970,446" coordsize="20,0" path="m970,446l989,446e" filled="false" stroked="true" strokeweight=".48pt" strokecolor="#fefefe">
                <v:path arrowok="t"/>
              </v:shape>
            </v:group>
            <v:group style="position:absolute;left:989;top:446;width:20;height:2" coordorigin="989,446" coordsize="20,2">
              <v:shape style="position:absolute;left:989;top:446;width:20;height:2" coordorigin="989,446" coordsize="20,0" path="m989,446l1008,446e" filled="false" stroked="true" strokeweight=".48pt" strokecolor="#fefefe">
                <v:path arrowok="t"/>
              </v:shape>
            </v:group>
            <v:group style="position:absolute;left:1008;top:446;width:20;height:2" coordorigin="1008,446" coordsize="20,2">
              <v:shape style="position:absolute;left:1008;top:446;width:20;height:2" coordorigin="1008,446" coordsize="20,0" path="m1008,446l1027,446e" filled="false" stroked="true" strokeweight=".48pt" strokecolor="#fefefe">
                <v:path arrowok="t"/>
              </v:shape>
            </v:group>
            <v:group style="position:absolute;left:1027;top:446;width:20;height:2" coordorigin="1027,446" coordsize="20,2">
              <v:shape style="position:absolute;left:1027;top:446;width:20;height:2" coordorigin="1027,446" coordsize="20,0" path="m1027,446l1046,446e" filled="false" stroked="true" strokeweight=".48pt" strokecolor="#fefefe">
                <v:path arrowok="t"/>
              </v:shape>
            </v:group>
            <v:group style="position:absolute;left:1046;top:446;width:20;height:2" coordorigin="1046,446" coordsize="20,2">
              <v:shape style="position:absolute;left:1046;top:446;width:20;height:2" coordorigin="1046,446" coordsize="20,0" path="m1046,446l1066,446e" filled="false" stroked="true" strokeweight=".48pt" strokecolor="#fefefe">
                <v:path arrowok="t"/>
              </v:shape>
            </v:group>
            <v:group style="position:absolute;left:1066;top:446;width:20;height:2" coordorigin="1066,446" coordsize="20,2">
              <v:shape style="position:absolute;left:1066;top:446;width:20;height:2" coordorigin="1066,446" coordsize="20,0" path="m1066,446l1085,446e" filled="false" stroked="true" strokeweight=".48pt" strokecolor="#fefefe">
                <v:path arrowok="t"/>
              </v:shape>
            </v:group>
            <v:group style="position:absolute;left:1085;top:446;width:20;height:2" coordorigin="1085,446" coordsize="20,2">
              <v:shape style="position:absolute;left:1085;top:446;width:20;height:2" coordorigin="1085,446" coordsize="20,0" path="m1085,446l1104,446e" filled="false" stroked="true" strokeweight=".48pt" strokecolor="#fefefe">
                <v:path arrowok="t"/>
              </v:shape>
            </v:group>
            <v:group style="position:absolute;left:1104;top:446;width:20;height:2" coordorigin="1104,446" coordsize="20,2">
              <v:shape style="position:absolute;left:1104;top:446;width:20;height:2" coordorigin="1104,446" coordsize="20,0" path="m1104,446l1123,446e" filled="false" stroked="true" strokeweight=".48pt" strokecolor="#fefefe">
                <v:path arrowok="t"/>
              </v:shape>
            </v:group>
            <v:group style="position:absolute;left:1123;top:446;width:20;height:2" coordorigin="1123,446" coordsize="20,2">
              <v:shape style="position:absolute;left:1123;top:446;width:20;height:2" coordorigin="1123,446" coordsize="20,0" path="m1123,446l1142,446e" filled="false" stroked="true" strokeweight=".48pt" strokecolor="#fefefe">
                <v:path arrowok="t"/>
              </v:shape>
            </v:group>
            <v:group style="position:absolute;left:1142;top:446;width:20;height:2" coordorigin="1142,446" coordsize="20,2">
              <v:shape style="position:absolute;left:1142;top:446;width:20;height:2" coordorigin="1142,446" coordsize="20,0" path="m1142,446l1162,446e" filled="false" stroked="true" strokeweight=".48pt" strokecolor="#fefefe">
                <v:path arrowok="t"/>
              </v:shape>
            </v:group>
            <v:group style="position:absolute;left:1162;top:446;width:20;height:2" coordorigin="1162,446" coordsize="20,2">
              <v:shape style="position:absolute;left:1162;top:446;width:20;height:2" coordorigin="1162,446" coordsize="20,0" path="m1162,446l1181,446e" filled="false" stroked="true" strokeweight=".48pt" strokecolor="#fefefe">
                <v:path arrowok="t"/>
              </v:shape>
            </v:group>
            <v:group style="position:absolute;left:1181;top:446;width:20;height:2" coordorigin="1181,446" coordsize="20,2">
              <v:shape style="position:absolute;left:1181;top:446;width:20;height:2" coordorigin="1181,446" coordsize="20,0" path="m1181,446l1200,446e" filled="false" stroked="true" strokeweight=".48pt" strokecolor="#fefefe">
                <v:path arrowok="t"/>
              </v:shape>
            </v:group>
            <v:group style="position:absolute;left:1200;top:446;width:20;height:2" coordorigin="1200,446" coordsize="20,2">
              <v:shape style="position:absolute;left:1200;top:446;width:20;height:2" coordorigin="1200,446" coordsize="20,0" path="m1200,446l1219,446e" filled="false" stroked="true" strokeweight=".48pt" strokecolor="#fefefe">
                <v:path arrowok="t"/>
              </v:shape>
            </v:group>
            <v:group style="position:absolute;left:1219;top:446;width:20;height:2" coordorigin="1219,446" coordsize="20,2">
              <v:shape style="position:absolute;left:1219;top:446;width:20;height:2" coordorigin="1219,446" coordsize="20,0" path="m1219,446l1238,446e" filled="false" stroked="true" strokeweight=".48pt" strokecolor="#fefefe">
                <v:path arrowok="t"/>
              </v:shape>
            </v:group>
            <v:group style="position:absolute;left:1238;top:446;width:20;height:2" coordorigin="1238,446" coordsize="20,2">
              <v:shape style="position:absolute;left:1238;top:446;width:20;height:2" coordorigin="1238,446" coordsize="20,0" path="m1238,446l1258,446e" filled="false" stroked="true" strokeweight=".48pt" strokecolor="#fefefe">
                <v:path arrowok="t"/>
              </v:shape>
            </v:group>
            <v:group style="position:absolute;left:1258;top:446;width:20;height:2" coordorigin="1258,446" coordsize="20,2">
              <v:shape style="position:absolute;left:1258;top:446;width:20;height:2" coordorigin="1258,446" coordsize="20,0" path="m1258,446l1277,446e" filled="false" stroked="true" strokeweight=".48pt" strokecolor="#fefefe">
                <v:path arrowok="t"/>
              </v:shape>
            </v:group>
            <v:group style="position:absolute;left:1277;top:446;width:20;height:2" coordorigin="1277,446" coordsize="20,2">
              <v:shape style="position:absolute;left:1277;top:446;width:20;height:2" coordorigin="1277,446" coordsize="20,0" path="m1277,446l1296,446e" filled="false" stroked="true" strokeweight=".48pt" strokecolor="#fefefe">
                <v:path arrowok="t"/>
              </v:shape>
            </v:group>
            <v:group style="position:absolute;left:1296;top:446;width:20;height:2" coordorigin="1296,446" coordsize="20,2">
              <v:shape style="position:absolute;left:1296;top:446;width:20;height:2" coordorigin="1296,446" coordsize="20,0" path="m1296,446l1315,446e" filled="false" stroked="true" strokeweight=".48pt" strokecolor="#fefefe">
                <v:path arrowok="t"/>
              </v:shape>
            </v:group>
            <v:group style="position:absolute;left:1315;top:446;width:20;height:2" coordorigin="1315,446" coordsize="20,2">
              <v:shape style="position:absolute;left:1315;top:446;width:20;height:2" coordorigin="1315,446" coordsize="20,0" path="m1315,446l1334,446e" filled="false" stroked="true" strokeweight=".48pt" strokecolor="#fefefe">
                <v:path arrowok="t"/>
              </v:shape>
            </v:group>
            <v:group style="position:absolute;left:1334;top:446;width:20;height:2" coordorigin="1334,446" coordsize="20,2">
              <v:shape style="position:absolute;left:1334;top:446;width:20;height:2" coordorigin="1334,446" coordsize="20,0" path="m1334,446l1354,446e" filled="false" stroked="true" strokeweight=".48pt" strokecolor="#fefefe">
                <v:path arrowok="t"/>
              </v:shape>
            </v:group>
            <v:group style="position:absolute;left:1354;top:446;width:20;height:2" coordorigin="1354,446" coordsize="20,2">
              <v:shape style="position:absolute;left:1354;top:446;width:20;height:2" coordorigin="1354,446" coordsize="20,0" path="m1354,446l1373,446e" filled="false" stroked="true" strokeweight=".48pt" strokecolor="#fefefe">
                <v:path arrowok="t"/>
              </v:shape>
            </v:group>
            <v:group style="position:absolute;left:1373;top:446;width:20;height:2" coordorigin="1373,446" coordsize="20,2">
              <v:shape style="position:absolute;left:1373;top:446;width:20;height:2" coordorigin="1373,446" coordsize="20,0" path="m1373,446l1392,446e" filled="false" stroked="true" strokeweight=".48pt" strokecolor="#fefefe">
                <v:path arrowok="t"/>
              </v:shape>
            </v:group>
            <v:group style="position:absolute;left:1392;top:446;width:20;height:2" coordorigin="1392,446" coordsize="20,2">
              <v:shape style="position:absolute;left:1392;top:446;width:20;height:2" coordorigin="1392,446" coordsize="20,0" path="m1392,446l1411,446e" filled="false" stroked="true" strokeweight=".48pt" strokecolor="#fefefe">
                <v:path arrowok="t"/>
              </v:shape>
            </v:group>
            <v:group style="position:absolute;left:1411;top:446;width:20;height:2" coordorigin="1411,446" coordsize="20,2">
              <v:shape style="position:absolute;left:1411;top:446;width:20;height:2" coordorigin="1411,446" coordsize="20,0" path="m1411,446l1430,446e" filled="false" stroked="true" strokeweight=".48pt" strokecolor="#fefefe">
                <v:path arrowok="t"/>
              </v:shape>
            </v:group>
            <v:group style="position:absolute;left:1430;top:446;width:20;height:2" coordorigin="1430,446" coordsize="20,2">
              <v:shape style="position:absolute;left:1430;top:446;width:20;height:2" coordorigin="1430,446" coordsize="20,0" path="m1430,446l1450,446e" filled="false" stroked="true" strokeweight=".48pt" strokecolor="#fefefe">
                <v:path arrowok="t"/>
              </v:shape>
            </v:group>
            <v:group style="position:absolute;left:1450;top:446;width:20;height:2" coordorigin="1450,446" coordsize="20,2">
              <v:shape style="position:absolute;left:1450;top:446;width:20;height:2" coordorigin="1450,446" coordsize="20,0" path="m1450,446l1469,446e" filled="false" stroked="true" strokeweight=".48pt" strokecolor="#fefefe">
                <v:path arrowok="t"/>
              </v:shape>
            </v:group>
            <v:group style="position:absolute;left:1469;top:446;width:20;height:2" coordorigin="1469,446" coordsize="20,2">
              <v:shape style="position:absolute;left:1469;top:446;width:20;height:2" coordorigin="1469,446" coordsize="20,0" path="m1469,446l1488,446e" filled="false" stroked="true" strokeweight=".48pt" strokecolor="#fefefe">
                <v:path arrowok="t"/>
              </v:shape>
            </v:group>
            <v:group style="position:absolute;left:1488;top:446;width:20;height:2" coordorigin="1488,446" coordsize="20,2">
              <v:shape style="position:absolute;left:1488;top:446;width:20;height:2" coordorigin="1488,446" coordsize="20,0" path="m1488,446l1507,446e" filled="false" stroked="true" strokeweight=".48pt" strokecolor="#fefefe">
                <v:path arrowok="t"/>
              </v:shape>
            </v:group>
            <v:group style="position:absolute;left:1507;top:446;width:20;height:2" coordorigin="1507,446" coordsize="20,2">
              <v:shape style="position:absolute;left:1507;top:446;width:20;height:2" coordorigin="1507,446" coordsize="20,0" path="m1507,446l1526,446e" filled="false" stroked="true" strokeweight=".48pt" strokecolor="#fefefe">
                <v:path arrowok="t"/>
              </v:shape>
            </v:group>
            <v:group style="position:absolute;left:1526;top:446;width:20;height:2" coordorigin="1526,446" coordsize="20,2">
              <v:shape style="position:absolute;left:1526;top:446;width:20;height:2" coordorigin="1526,446" coordsize="20,0" path="m1526,446l1546,446e" filled="false" stroked="true" strokeweight=".48pt" strokecolor="#fefefe">
                <v:path arrowok="t"/>
              </v:shape>
            </v:group>
            <v:group style="position:absolute;left:1546;top:446;width:20;height:2" coordorigin="1546,446" coordsize="20,2">
              <v:shape style="position:absolute;left:1546;top:446;width:20;height:2" coordorigin="1546,446" coordsize="20,0" path="m1546,446l1565,446e" filled="false" stroked="true" strokeweight=".48pt" strokecolor="#fefefe">
                <v:path arrowok="t"/>
              </v:shape>
            </v:group>
            <v:group style="position:absolute;left:1565;top:446;width:20;height:2" coordorigin="1565,446" coordsize="20,2">
              <v:shape style="position:absolute;left:1565;top:446;width:20;height:2" coordorigin="1565,446" coordsize="20,0" path="m1565,446l1584,446e" filled="false" stroked="true" strokeweight=".48pt" strokecolor="#fefefe">
                <v:path arrowok="t"/>
              </v:shape>
            </v:group>
            <v:group style="position:absolute;left:1584;top:446;width:20;height:2" coordorigin="1584,446" coordsize="20,2">
              <v:shape style="position:absolute;left:1584;top:446;width:20;height:2" coordorigin="1584,446" coordsize="20,0" path="m1584,446l1603,446e" filled="false" stroked="true" strokeweight=".48pt" strokecolor="#fefefe">
                <v:path arrowok="t"/>
              </v:shape>
            </v:group>
            <v:group style="position:absolute;left:1603;top:446;width:20;height:2" coordorigin="1603,446" coordsize="20,2">
              <v:shape style="position:absolute;left:1603;top:446;width:20;height:2" coordorigin="1603,446" coordsize="20,0" path="m1603,446l1622,446e" filled="false" stroked="true" strokeweight=".48pt" strokecolor="#fefefe">
                <v:path arrowok="t"/>
              </v:shape>
            </v:group>
            <v:group style="position:absolute;left:1622;top:446;width:20;height:2" coordorigin="1622,446" coordsize="20,2">
              <v:shape style="position:absolute;left:1622;top:446;width:20;height:2" coordorigin="1622,446" coordsize="20,0" path="m1622,446l1642,446e" filled="false" stroked="true" strokeweight=".48pt" strokecolor="#fefefe">
                <v:path arrowok="t"/>
              </v:shape>
            </v:group>
            <v:group style="position:absolute;left:1642;top:446;width:20;height:2" coordorigin="1642,446" coordsize="20,2">
              <v:shape style="position:absolute;left:1642;top:446;width:20;height:2" coordorigin="1642,446" coordsize="20,0" path="m1642,446l1661,446e" filled="false" stroked="true" strokeweight=".48pt" strokecolor="#fefefe">
                <v:path arrowok="t"/>
              </v:shape>
            </v:group>
            <v:group style="position:absolute;left:1661;top:446;width:20;height:2" coordorigin="1661,446" coordsize="20,2">
              <v:shape style="position:absolute;left:1661;top:446;width:20;height:2" coordorigin="1661,446" coordsize="20,0" path="m1661,446l1680,446e" filled="false" stroked="true" strokeweight=".48pt" strokecolor="#fefefe">
                <v:path arrowok="t"/>
              </v:shape>
            </v:group>
            <v:group style="position:absolute;left:1680;top:446;width:20;height:2" coordorigin="1680,446" coordsize="20,2">
              <v:shape style="position:absolute;left:1680;top:446;width:20;height:2" coordorigin="1680,446" coordsize="20,0" path="m1680,446l1699,446e" filled="false" stroked="true" strokeweight=".48pt" strokecolor="#fefefe">
                <v:path arrowok="t"/>
              </v:shape>
            </v:group>
            <v:group style="position:absolute;left:1699;top:446;width:20;height:2" coordorigin="1699,446" coordsize="20,2">
              <v:shape style="position:absolute;left:1699;top:446;width:20;height:2" coordorigin="1699,446" coordsize="20,0" path="m1699,446l1718,446e" filled="false" stroked="true" strokeweight=".48pt" strokecolor="#fefefe">
                <v:path arrowok="t"/>
              </v:shape>
            </v:group>
            <v:group style="position:absolute;left:1718;top:446;width:20;height:2" coordorigin="1718,446" coordsize="20,2">
              <v:shape style="position:absolute;left:1718;top:446;width:20;height:2" coordorigin="1718,446" coordsize="20,0" path="m1718,446l1738,446e" filled="false" stroked="true" strokeweight=".48pt" strokecolor="#fefefe">
                <v:path arrowok="t"/>
              </v:shape>
            </v:group>
            <v:group style="position:absolute;left:1738;top:446;width:20;height:2" coordorigin="1738,446" coordsize="20,2">
              <v:shape style="position:absolute;left:1738;top:446;width:20;height:2" coordorigin="1738,446" coordsize="20,0" path="m1738,446l1757,446e" filled="false" stroked="true" strokeweight=".48pt" strokecolor="#fefefe">
                <v:path arrowok="t"/>
              </v:shape>
            </v:group>
            <v:group style="position:absolute;left:1757;top:446;width:20;height:2" coordorigin="1757,446" coordsize="20,2">
              <v:shape style="position:absolute;left:1757;top:446;width:20;height:2" coordorigin="1757,446" coordsize="20,0" path="m1757,446l1776,446e" filled="false" stroked="true" strokeweight=".48pt" strokecolor="#fefefe">
                <v:path arrowok="t"/>
              </v:shape>
            </v:group>
            <v:group style="position:absolute;left:1776;top:446;width:20;height:2" coordorigin="1776,446" coordsize="20,2">
              <v:shape style="position:absolute;left:1776;top:446;width:20;height:2" coordorigin="1776,446" coordsize="20,0" path="m1776,446l1795,446e" filled="false" stroked="true" strokeweight=".48pt" strokecolor="#fefefe">
                <v:path arrowok="t"/>
              </v:shape>
            </v:group>
            <v:group style="position:absolute;left:1795;top:446;width:20;height:2" coordorigin="1795,446" coordsize="20,2">
              <v:shape style="position:absolute;left:1795;top:446;width:20;height:2" coordorigin="1795,446" coordsize="20,0" path="m1795,446l1814,446e" filled="false" stroked="true" strokeweight=".48pt" strokecolor="#fefefe">
                <v:path arrowok="t"/>
              </v:shape>
            </v:group>
            <v:group style="position:absolute;left:1814;top:446;width:20;height:2" coordorigin="1814,446" coordsize="20,2">
              <v:shape style="position:absolute;left:1814;top:446;width:20;height:2" coordorigin="1814,446" coordsize="20,0" path="m1814,446l1834,446e" filled="false" stroked="true" strokeweight=".48pt" strokecolor="#fefefe">
                <v:path arrowok="t"/>
              </v:shape>
            </v:group>
            <v:group style="position:absolute;left:1834;top:446;width:20;height:2" coordorigin="1834,446" coordsize="20,2">
              <v:shape style="position:absolute;left:1834;top:446;width:20;height:2" coordorigin="1834,446" coordsize="20,0" path="m1834,446l1853,446e" filled="false" stroked="true" strokeweight=".48pt" strokecolor="#fefefe">
                <v:path arrowok="t"/>
              </v:shape>
            </v:group>
            <v:group style="position:absolute;left:1853;top:446;width:20;height:2" coordorigin="1853,446" coordsize="20,2">
              <v:shape style="position:absolute;left:1853;top:446;width:20;height:2" coordorigin="1853,446" coordsize="20,0" path="m1853,446l1872,446e" filled="false" stroked="true" strokeweight=".48pt" strokecolor="#fefefe">
                <v:path arrowok="t"/>
              </v:shape>
            </v:group>
            <v:group style="position:absolute;left:1872;top:446;width:20;height:2" coordorigin="1872,446" coordsize="20,2">
              <v:shape style="position:absolute;left:1872;top:446;width:20;height:2" coordorigin="1872,446" coordsize="20,0" path="m1872,446l1891,446e" filled="false" stroked="true" strokeweight=".48pt" strokecolor="#fefefe">
                <v:path arrowok="t"/>
              </v:shape>
            </v:group>
            <v:group style="position:absolute;left:1891;top:446;width:20;height:2" coordorigin="1891,446" coordsize="20,2">
              <v:shape style="position:absolute;left:1891;top:446;width:20;height:2" coordorigin="1891,446" coordsize="20,0" path="m1891,446l1910,446e" filled="false" stroked="true" strokeweight=".48pt" strokecolor="#fefefe">
                <v:path arrowok="t"/>
              </v:shape>
            </v:group>
            <v:group style="position:absolute;left:1910;top:446;width:20;height:2" coordorigin="1910,446" coordsize="20,2">
              <v:shape style="position:absolute;left:1910;top:446;width:20;height:2" coordorigin="1910,446" coordsize="20,0" path="m1910,446l1930,446e" filled="false" stroked="true" strokeweight=".48pt" strokecolor="#fefefe">
                <v:path arrowok="t"/>
              </v:shape>
            </v:group>
            <v:group style="position:absolute;left:1930;top:446;width:15;height:2" coordorigin="1930,446" coordsize="15,2">
              <v:shape style="position:absolute;left:1930;top:446;width:15;height:2" coordorigin="1930,446" coordsize="15,0" path="m1930,446l1944,446e" filled="false" stroked="true" strokeweight=".48pt" strokecolor="#fefefe">
                <v:path arrowok="t"/>
              </v:shape>
            </v:group>
            <v:group style="position:absolute;left:1944;top:446;width:10;height:2" coordorigin="1944,446" coordsize="10,2">
              <v:shape style="position:absolute;left:1944;top:446;width:10;height:2" coordorigin="1944,446" coordsize="10,0" path="m1944,446l1954,446e" filled="false" stroked="true" strokeweight=".48pt" strokecolor="#000000">
                <v:path arrowok="t"/>
              </v:shape>
              <v:shape style="position:absolute;left:1944;top:0;width:1162;height:451" type="#_x0000_t75" stroked="false">
                <v:imagedata r:id="rId40" o:title=""/>
              </v:shape>
            </v:group>
            <v:group style="position:absolute;left:3106;top:446;width:10;height:2" coordorigin="3106,446" coordsize="10,2">
              <v:shape style="position:absolute;left:3106;top:446;width:10;height:2" coordorigin="3106,446" coordsize="10,0" path="m3106,446l3115,446e" filled="false" stroked="true" strokeweight=".48pt" strokecolor="#000000">
                <v:path arrowok="t"/>
              </v:shape>
            </v:group>
            <v:group style="position:absolute;left:3115;top:446;width:20;height:2" coordorigin="3115,446" coordsize="20,2">
              <v:shape style="position:absolute;left:3115;top:446;width:20;height:2" coordorigin="3115,446" coordsize="20,0" path="m3115,446l3134,446e" filled="false" stroked="true" strokeweight=".48pt" strokecolor="#fefefe">
                <v:path arrowok="t"/>
              </v:shape>
            </v:group>
            <v:group style="position:absolute;left:3134;top:446;width:20;height:2" coordorigin="3134,446" coordsize="20,2">
              <v:shape style="position:absolute;left:3134;top:446;width:20;height:2" coordorigin="3134,446" coordsize="20,0" path="m3134,446l3154,446e" filled="false" stroked="true" strokeweight=".48pt" strokecolor="#fefefe">
                <v:path arrowok="t"/>
              </v:shape>
            </v:group>
            <v:group style="position:absolute;left:3154;top:446;width:20;height:2" coordorigin="3154,446" coordsize="20,2">
              <v:shape style="position:absolute;left:3154;top:446;width:20;height:2" coordorigin="3154,446" coordsize="20,0" path="m3154,446l3173,446e" filled="false" stroked="true" strokeweight=".48pt" strokecolor="#fefefe">
                <v:path arrowok="t"/>
              </v:shape>
            </v:group>
            <v:group style="position:absolute;left:3173;top:446;width:20;height:2" coordorigin="3173,446" coordsize="20,2">
              <v:shape style="position:absolute;left:3173;top:446;width:20;height:2" coordorigin="3173,446" coordsize="20,0" path="m3173,446l3192,446e" filled="false" stroked="true" strokeweight=".48pt" strokecolor="#fefefe">
                <v:path arrowok="t"/>
              </v:shape>
            </v:group>
            <v:group style="position:absolute;left:3192;top:446;width:20;height:2" coordorigin="3192,446" coordsize="20,2">
              <v:shape style="position:absolute;left:3192;top:446;width:20;height:2" coordorigin="3192,446" coordsize="20,0" path="m3192,446l3211,446e" filled="false" stroked="true" strokeweight=".48pt" strokecolor="#fefefe">
                <v:path arrowok="t"/>
              </v:shape>
            </v:group>
            <v:group style="position:absolute;left:3211;top:446;width:20;height:2" coordorigin="3211,446" coordsize="20,2">
              <v:shape style="position:absolute;left:3211;top:446;width:20;height:2" coordorigin="3211,446" coordsize="20,0" path="m3211,446l3230,446e" filled="false" stroked="true" strokeweight=".48pt" strokecolor="#fefefe">
                <v:path arrowok="t"/>
              </v:shape>
            </v:group>
            <v:group style="position:absolute;left:3230;top:446;width:20;height:2" coordorigin="3230,446" coordsize="20,2">
              <v:shape style="position:absolute;left:3230;top:446;width:20;height:2" coordorigin="3230,446" coordsize="20,0" path="m3230,446l3250,446e" filled="false" stroked="true" strokeweight=".48pt" strokecolor="#fefefe">
                <v:path arrowok="t"/>
              </v:shape>
            </v:group>
            <v:group style="position:absolute;left:3250;top:446;width:20;height:2" coordorigin="3250,446" coordsize="20,2">
              <v:shape style="position:absolute;left:3250;top:446;width:20;height:2" coordorigin="3250,446" coordsize="20,0" path="m3250,446l3269,446e" filled="false" stroked="true" strokeweight=".48pt" strokecolor="#fefefe">
                <v:path arrowok="t"/>
              </v:shape>
            </v:group>
            <v:group style="position:absolute;left:3269;top:446;width:20;height:2" coordorigin="3269,446" coordsize="20,2">
              <v:shape style="position:absolute;left:3269;top:446;width:20;height:2" coordorigin="3269,446" coordsize="20,0" path="m3269,446l3288,446e" filled="false" stroked="true" strokeweight=".48pt" strokecolor="#fefefe">
                <v:path arrowok="t"/>
              </v:shape>
            </v:group>
            <v:group style="position:absolute;left:3288;top:446;width:20;height:2" coordorigin="3288,446" coordsize="20,2">
              <v:shape style="position:absolute;left:3288;top:446;width:20;height:2" coordorigin="3288,446" coordsize="20,0" path="m3288,446l3307,446e" filled="false" stroked="true" strokeweight=".48pt" strokecolor="#fefefe">
                <v:path arrowok="t"/>
              </v:shape>
            </v:group>
            <v:group style="position:absolute;left:3307;top:446;width:20;height:2" coordorigin="3307,446" coordsize="20,2">
              <v:shape style="position:absolute;left:3307;top:446;width:20;height:2" coordorigin="3307,446" coordsize="20,0" path="m3307,446l3326,446e" filled="false" stroked="true" strokeweight=".48pt" strokecolor="#fefefe">
                <v:path arrowok="t"/>
              </v:shape>
            </v:group>
            <v:group style="position:absolute;left:3326;top:446;width:20;height:2" coordorigin="3326,446" coordsize="20,2">
              <v:shape style="position:absolute;left:3326;top:446;width:20;height:2" coordorigin="3326,446" coordsize="20,0" path="m3326,446l3346,446e" filled="false" stroked="true" strokeweight=".48pt" strokecolor="#fefefe">
                <v:path arrowok="t"/>
              </v:shape>
            </v:group>
            <v:group style="position:absolute;left:3346;top:446;width:20;height:2" coordorigin="3346,446" coordsize="20,2">
              <v:shape style="position:absolute;left:3346;top:446;width:20;height:2" coordorigin="3346,446" coordsize="20,0" path="m3346,446l3365,446e" filled="false" stroked="true" strokeweight=".48pt" strokecolor="#fefefe">
                <v:path arrowok="t"/>
              </v:shape>
            </v:group>
            <v:group style="position:absolute;left:3365;top:446;width:20;height:2" coordorigin="3365,446" coordsize="20,2">
              <v:shape style="position:absolute;left:3365;top:446;width:20;height:2" coordorigin="3365,446" coordsize="20,0" path="m3365,446l3384,446e" filled="false" stroked="true" strokeweight=".48pt" strokecolor="#fefefe">
                <v:path arrowok="t"/>
              </v:shape>
            </v:group>
            <v:group style="position:absolute;left:3384;top:446;width:20;height:2" coordorigin="3384,446" coordsize="20,2">
              <v:shape style="position:absolute;left:3384;top:446;width:20;height:2" coordorigin="3384,446" coordsize="20,0" path="m3384,446l3403,446e" filled="false" stroked="true" strokeweight=".48pt" strokecolor="#fefefe">
                <v:path arrowok="t"/>
              </v:shape>
            </v:group>
            <v:group style="position:absolute;left:3403;top:446;width:20;height:2" coordorigin="3403,446" coordsize="20,2">
              <v:shape style="position:absolute;left:3403;top:446;width:20;height:2" coordorigin="3403,446" coordsize="20,0" path="m3403,446l3422,446e" filled="false" stroked="true" strokeweight=".48pt" strokecolor="#fefefe">
                <v:path arrowok="t"/>
              </v:shape>
            </v:group>
            <v:group style="position:absolute;left:3422;top:446;width:20;height:2" coordorigin="3422,446" coordsize="20,2">
              <v:shape style="position:absolute;left:3422;top:446;width:20;height:2" coordorigin="3422,446" coordsize="20,0" path="m3422,446l3442,446e" filled="false" stroked="true" strokeweight=".48pt" strokecolor="#fefefe">
                <v:path arrowok="t"/>
              </v:shape>
            </v:group>
            <v:group style="position:absolute;left:3442;top:446;width:20;height:2" coordorigin="3442,446" coordsize="20,2">
              <v:shape style="position:absolute;left:3442;top:446;width:20;height:2" coordorigin="3442,446" coordsize="20,0" path="m3442,446l3461,446e" filled="false" stroked="true" strokeweight=".48pt" strokecolor="#fefefe">
                <v:path arrowok="t"/>
              </v:shape>
            </v:group>
            <v:group style="position:absolute;left:3461;top:446;width:20;height:2" coordorigin="3461,446" coordsize="20,2">
              <v:shape style="position:absolute;left:3461;top:446;width:20;height:2" coordorigin="3461,446" coordsize="20,0" path="m3461,446l3480,446e" filled="false" stroked="true" strokeweight=".48pt" strokecolor="#fefefe">
                <v:path arrowok="t"/>
              </v:shape>
            </v:group>
            <v:group style="position:absolute;left:3480;top:446;width:20;height:2" coordorigin="3480,446" coordsize="20,2">
              <v:shape style="position:absolute;left:3480;top:446;width:20;height:2" coordorigin="3480,446" coordsize="20,0" path="m3480,446l3499,446e" filled="false" stroked="true" strokeweight=".48pt" strokecolor="#fefefe">
                <v:path arrowok="t"/>
              </v:shape>
            </v:group>
            <v:group style="position:absolute;left:3499;top:446;width:20;height:2" coordorigin="3499,446" coordsize="20,2">
              <v:shape style="position:absolute;left:3499;top:446;width:20;height:2" coordorigin="3499,446" coordsize="20,0" path="m3499,446l3518,446e" filled="false" stroked="true" strokeweight=".48pt" strokecolor="#fefefe">
                <v:path arrowok="t"/>
              </v:shape>
            </v:group>
            <v:group style="position:absolute;left:3518;top:446;width:20;height:2" coordorigin="3518,446" coordsize="20,2">
              <v:shape style="position:absolute;left:3518;top:446;width:20;height:2" coordorigin="3518,446" coordsize="20,0" path="m3518,446l3538,446e" filled="false" stroked="true" strokeweight=".48pt" strokecolor="#fefefe">
                <v:path arrowok="t"/>
              </v:shape>
            </v:group>
            <v:group style="position:absolute;left:3538;top:446;width:20;height:2" coordorigin="3538,446" coordsize="20,2">
              <v:shape style="position:absolute;left:3538;top:446;width:20;height:2" coordorigin="3538,446" coordsize="20,0" path="m3538,446l3557,446e" filled="false" stroked="true" strokeweight=".48pt" strokecolor="#fefefe">
                <v:path arrowok="t"/>
              </v:shape>
            </v:group>
            <v:group style="position:absolute;left:3557;top:446;width:20;height:2" coordorigin="3557,446" coordsize="20,2">
              <v:shape style="position:absolute;left:3557;top:446;width:20;height:2" coordorigin="3557,446" coordsize="20,0" path="m3557,446l3576,446e" filled="false" stroked="true" strokeweight=".48pt" strokecolor="#fefefe">
                <v:path arrowok="t"/>
              </v:shape>
            </v:group>
            <v:group style="position:absolute;left:3576;top:446;width:20;height:2" coordorigin="3576,446" coordsize="20,2">
              <v:shape style="position:absolute;left:3576;top:446;width:20;height:2" coordorigin="3576,446" coordsize="20,0" path="m3576,446l3595,446e" filled="false" stroked="true" strokeweight=".48pt" strokecolor="#fefefe">
                <v:path arrowok="t"/>
              </v:shape>
            </v:group>
            <v:group style="position:absolute;left:3595;top:446;width:20;height:2" coordorigin="3595,446" coordsize="20,2">
              <v:shape style="position:absolute;left:3595;top:446;width:20;height:2" coordorigin="3595,446" coordsize="20,0" path="m3595,446l3614,446e" filled="false" stroked="true" strokeweight=".48pt" strokecolor="#fefefe">
                <v:path arrowok="t"/>
              </v:shape>
            </v:group>
            <v:group style="position:absolute;left:3614;top:446;width:20;height:2" coordorigin="3614,446" coordsize="20,2">
              <v:shape style="position:absolute;left:3614;top:446;width:20;height:2" coordorigin="3614,446" coordsize="20,0" path="m3614,446l3634,446e" filled="false" stroked="true" strokeweight=".48pt" strokecolor="#fefefe">
                <v:path arrowok="t"/>
              </v:shape>
            </v:group>
            <v:group style="position:absolute;left:3634;top:446;width:20;height:2" coordorigin="3634,446" coordsize="20,2">
              <v:shape style="position:absolute;left:3634;top:446;width:20;height:2" coordorigin="3634,446" coordsize="20,0" path="m3634,446l3653,446e" filled="false" stroked="true" strokeweight=".48pt" strokecolor="#fefefe">
                <v:path arrowok="t"/>
              </v:shape>
            </v:group>
            <v:group style="position:absolute;left:3653;top:446;width:20;height:2" coordorigin="3653,446" coordsize="20,2">
              <v:shape style="position:absolute;left:3653;top:446;width:20;height:2" coordorigin="3653,446" coordsize="20,0" path="m3653,446l3672,446e" filled="false" stroked="true" strokeweight=".48pt" strokecolor="#fefefe">
                <v:path arrowok="t"/>
              </v:shape>
            </v:group>
            <v:group style="position:absolute;left:3672;top:446;width:20;height:2" coordorigin="3672,446" coordsize="20,2">
              <v:shape style="position:absolute;left:3672;top:446;width:20;height:2" coordorigin="3672,446" coordsize="20,0" path="m3672,446l3691,446e" filled="false" stroked="true" strokeweight=".48pt" strokecolor="#fefefe">
                <v:path arrowok="t"/>
              </v:shape>
            </v:group>
            <v:group style="position:absolute;left:3691;top:446;width:20;height:2" coordorigin="3691,446" coordsize="20,2">
              <v:shape style="position:absolute;left:3691;top:446;width:20;height:2" coordorigin="3691,446" coordsize="20,0" path="m3691,446l3710,446e" filled="false" stroked="true" strokeweight=".48pt" strokecolor="#fefefe">
                <v:path arrowok="t"/>
              </v:shape>
            </v:group>
            <v:group style="position:absolute;left:3710;top:446;width:20;height:2" coordorigin="3710,446" coordsize="20,2">
              <v:shape style="position:absolute;left:3710;top:446;width:20;height:2" coordorigin="3710,446" coordsize="20,0" path="m3710,446l3730,446e" filled="false" stroked="true" strokeweight=".48pt" strokecolor="#fefefe">
                <v:path arrowok="t"/>
              </v:shape>
            </v:group>
            <v:group style="position:absolute;left:3730;top:446;width:20;height:2" coordorigin="3730,446" coordsize="20,2">
              <v:shape style="position:absolute;left:3730;top:446;width:20;height:2" coordorigin="3730,446" coordsize="20,0" path="m3730,446l3749,446e" filled="false" stroked="true" strokeweight=".48pt" strokecolor="#fefefe">
                <v:path arrowok="t"/>
              </v:shape>
            </v:group>
            <v:group style="position:absolute;left:3749;top:446;width:20;height:2" coordorigin="3749,446" coordsize="20,2">
              <v:shape style="position:absolute;left:3749;top:446;width:20;height:2" coordorigin="3749,446" coordsize="20,0" path="m3749,446l3768,446e" filled="false" stroked="true" strokeweight=".48pt" strokecolor="#fefefe">
                <v:path arrowok="t"/>
              </v:shape>
            </v:group>
            <v:group style="position:absolute;left:3768;top:446;width:20;height:2" coordorigin="3768,446" coordsize="20,2">
              <v:shape style="position:absolute;left:3768;top:446;width:20;height:2" coordorigin="3768,446" coordsize="20,0" path="m3768,446l3787,446e" filled="false" stroked="true" strokeweight=".48pt" strokecolor="#fefefe">
                <v:path arrowok="t"/>
              </v:shape>
            </v:group>
            <v:group style="position:absolute;left:3787;top:446;width:20;height:2" coordorigin="3787,446" coordsize="20,2">
              <v:shape style="position:absolute;left:3787;top:446;width:20;height:2" coordorigin="3787,446" coordsize="20,0" path="m3787,446l3806,446e" filled="false" stroked="true" strokeweight=".48pt" strokecolor="#fefefe">
                <v:path arrowok="t"/>
              </v:shape>
            </v:group>
            <v:group style="position:absolute;left:3806;top:446;width:20;height:2" coordorigin="3806,446" coordsize="20,2">
              <v:shape style="position:absolute;left:3806;top:446;width:20;height:2" coordorigin="3806,446" coordsize="20,0" path="m3806,446l3826,446e" filled="false" stroked="true" strokeweight=".48pt" strokecolor="#fefefe">
                <v:path arrowok="t"/>
              </v:shape>
            </v:group>
            <v:group style="position:absolute;left:3826;top:446;width:20;height:2" coordorigin="3826,446" coordsize="20,2">
              <v:shape style="position:absolute;left:3826;top:446;width:20;height:2" coordorigin="3826,446" coordsize="20,0" path="m3826,446l3845,446e" filled="false" stroked="true" strokeweight=".48pt" strokecolor="#fefefe">
                <v:path arrowok="t"/>
              </v:shape>
            </v:group>
            <v:group style="position:absolute;left:3845;top:446;width:20;height:2" coordorigin="3845,446" coordsize="20,2">
              <v:shape style="position:absolute;left:3845;top:446;width:20;height:2" coordorigin="3845,446" coordsize="20,0" path="m3845,446l3864,446e" filled="false" stroked="true" strokeweight=".48pt" strokecolor="#fefefe">
                <v:path arrowok="t"/>
              </v:shape>
            </v:group>
            <v:group style="position:absolute;left:3864;top:446;width:20;height:2" coordorigin="3864,446" coordsize="20,2">
              <v:shape style="position:absolute;left:3864;top:446;width:20;height:2" coordorigin="3864,446" coordsize="20,0" path="m3864,446l3883,446e" filled="false" stroked="true" strokeweight=".48pt" strokecolor="#fefefe">
                <v:path arrowok="t"/>
              </v:shape>
            </v:group>
            <v:group style="position:absolute;left:3883;top:446;width:20;height:2" coordorigin="3883,446" coordsize="20,2">
              <v:shape style="position:absolute;left:3883;top:446;width:20;height:2" coordorigin="3883,446" coordsize="20,0" path="m3883,446l3902,446e" filled="false" stroked="true" strokeweight=".48pt" strokecolor="#fefefe">
                <v:path arrowok="t"/>
              </v:shape>
            </v:group>
            <v:group style="position:absolute;left:3902;top:446;width:20;height:2" coordorigin="3902,446" coordsize="20,2">
              <v:shape style="position:absolute;left:3902;top:446;width:20;height:2" coordorigin="3902,446" coordsize="20,0" path="m3902,446l3922,446e" filled="false" stroked="true" strokeweight=".48pt" strokecolor="#fefefe">
                <v:path arrowok="t"/>
              </v:shape>
            </v:group>
            <v:group style="position:absolute;left:3922;top:446;width:20;height:2" coordorigin="3922,446" coordsize="20,2">
              <v:shape style="position:absolute;left:3922;top:446;width:20;height:2" coordorigin="3922,446" coordsize="20,0" path="m3922,446l3941,446e" filled="false" stroked="true" strokeweight=".48pt" strokecolor="#fefefe">
                <v:path arrowok="t"/>
              </v:shape>
            </v:group>
            <v:group style="position:absolute;left:3941;top:446;width:20;height:2" coordorigin="3941,446" coordsize="20,2">
              <v:shape style="position:absolute;left:3941;top:446;width:20;height:2" coordorigin="3941,446" coordsize="20,0" path="m3941,446l3960,446e" filled="false" stroked="true" strokeweight=".48pt" strokecolor="#fefefe">
                <v:path arrowok="t"/>
              </v:shape>
            </v:group>
            <v:group style="position:absolute;left:3960;top:446;width:20;height:2" coordorigin="3960,446" coordsize="20,2">
              <v:shape style="position:absolute;left:3960;top:446;width:20;height:2" coordorigin="3960,446" coordsize="20,0" path="m3960,446l3979,446e" filled="false" stroked="true" strokeweight=".48pt" strokecolor="#fefefe">
                <v:path arrowok="t"/>
              </v:shape>
            </v:group>
            <v:group style="position:absolute;left:3979;top:446;width:20;height:2" coordorigin="3979,446" coordsize="20,2">
              <v:shape style="position:absolute;left:3979;top:446;width:20;height:2" coordorigin="3979,446" coordsize="20,0" path="m3979,446l3998,446e" filled="false" stroked="true" strokeweight=".48pt" strokecolor="#fefefe">
                <v:path arrowok="t"/>
              </v:shape>
            </v:group>
            <v:group style="position:absolute;left:3998;top:446;width:20;height:2" coordorigin="3998,446" coordsize="20,2">
              <v:shape style="position:absolute;left:3998;top:446;width:20;height:2" coordorigin="3998,446" coordsize="20,0" path="m3998,446l4018,446e" filled="false" stroked="true" strokeweight=".48pt" strokecolor="#fefefe">
                <v:path arrowok="t"/>
              </v:shape>
            </v:group>
            <v:group style="position:absolute;left:4018;top:446;width:20;height:2" coordorigin="4018,446" coordsize="20,2">
              <v:shape style="position:absolute;left:4018;top:446;width:20;height:2" coordorigin="4018,446" coordsize="20,0" path="m4018,446l4037,446e" filled="false" stroked="true" strokeweight=".48pt" strokecolor="#fefefe">
                <v:path arrowok="t"/>
              </v:shape>
            </v:group>
            <v:group style="position:absolute;left:4037;top:446;width:20;height:2" coordorigin="4037,446" coordsize="20,2">
              <v:shape style="position:absolute;left:4037;top:446;width:20;height:2" coordorigin="4037,446" coordsize="20,0" path="m4037,446l4056,446e" filled="false" stroked="true" strokeweight=".48pt" strokecolor="#fefefe">
                <v:path arrowok="t"/>
              </v:shape>
            </v:group>
            <v:group style="position:absolute;left:4056;top:446;width:20;height:2" coordorigin="4056,446" coordsize="20,2">
              <v:shape style="position:absolute;left:4056;top:446;width:20;height:2" coordorigin="4056,446" coordsize="20,0" path="m4056,446l4075,446e" filled="false" stroked="true" strokeweight=".48pt" strokecolor="#fefefe">
                <v:path arrowok="t"/>
              </v:shape>
            </v:group>
            <v:group style="position:absolute;left:4075;top:446;width:20;height:2" coordorigin="4075,446" coordsize="20,2">
              <v:shape style="position:absolute;left:4075;top:446;width:20;height:2" coordorigin="4075,446" coordsize="20,0" path="m4075,446l4094,446e" filled="false" stroked="true" strokeweight=".48pt" strokecolor="#fefefe">
                <v:path arrowok="t"/>
              </v:shape>
            </v:group>
            <v:group style="position:absolute;left:4094;top:446;width:20;height:2" coordorigin="4094,446" coordsize="20,2">
              <v:shape style="position:absolute;left:4094;top:446;width:20;height:2" coordorigin="4094,446" coordsize="20,0" path="m4094,446l4114,446e" filled="false" stroked="true" strokeweight=".48pt" strokecolor="#fefefe">
                <v:path arrowok="t"/>
              </v:shape>
            </v:group>
            <v:group style="position:absolute;left:4114;top:446;width:20;height:2" coordorigin="4114,446" coordsize="20,2">
              <v:shape style="position:absolute;left:4114;top:446;width:20;height:2" coordorigin="4114,446" coordsize="20,0" path="m4114,446l4133,446e" filled="false" stroked="true" strokeweight=".48pt" strokecolor="#fefefe">
                <v:path arrowok="t"/>
              </v:shape>
            </v:group>
            <v:group style="position:absolute;left:4133;top:446;width:20;height:2" coordorigin="4133,446" coordsize="20,2">
              <v:shape style="position:absolute;left:4133;top:446;width:20;height:2" coordorigin="4133,446" coordsize="20,0" path="m4133,446l4152,446e" filled="false" stroked="true" strokeweight=".48pt" strokecolor="#fefefe">
                <v:path arrowok="t"/>
              </v:shape>
            </v:group>
            <v:group style="position:absolute;left:4152;top:446;width:20;height:2" coordorigin="4152,446" coordsize="20,2">
              <v:shape style="position:absolute;left:4152;top:446;width:20;height:2" coordorigin="4152,446" coordsize="20,0" path="m4152,446l4171,446e" filled="false" stroked="true" strokeweight=".48pt" strokecolor="#fefefe">
                <v:path arrowok="t"/>
              </v:shape>
            </v:group>
            <v:group style="position:absolute;left:4171;top:446;width:15;height:2" coordorigin="4171,446" coordsize="15,2">
              <v:shape style="position:absolute;left:4171;top:446;width:15;height:2" coordorigin="4171,446" coordsize="15,0" path="m4171,446l4186,446e" filled="false" stroked="true" strokeweight=".48pt" strokecolor="#fefefe">
                <v:path arrowok="t"/>
              </v:shape>
            </v:group>
            <v:group style="position:absolute;left:4186;top:446;width:10;height:2" coordorigin="4186,446" coordsize="10,2">
              <v:shape style="position:absolute;left:4186;top:446;width:10;height:2" coordorigin="4186,446" coordsize="10,0" path="m4186,446l4195,446e" filled="false" stroked="true" strokeweight=".48pt" strokecolor="#000000">
                <v:path arrowok="t"/>
              </v:shape>
            </v:group>
            <v:group style="position:absolute;left:4195;top:446;width:20;height:2" coordorigin="4195,446" coordsize="20,2">
              <v:shape style="position:absolute;left:4195;top:446;width:20;height:2" coordorigin="4195,446" coordsize="20,0" path="m4195,446l4214,446e" filled="false" stroked="true" strokeweight=".48pt" strokecolor="#fefefe">
                <v:path arrowok="t"/>
              </v:shape>
            </v:group>
            <v:group style="position:absolute;left:4214;top:446;width:20;height:2" coordorigin="4214,446" coordsize="20,2">
              <v:shape style="position:absolute;left:4214;top:446;width:20;height:2" coordorigin="4214,446" coordsize="20,0" path="m4214,446l4234,446e" filled="false" stroked="true" strokeweight=".48pt" strokecolor="#fefefe">
                <v:path arrowok="t"/>
              </v:shape>
            </v:group>
            <v:group style="position:absolute;left:4234;top:446;width:20;height:2" coordorigin="4234,446" coordsize="20,2">
              <v:shape style="position:absolute;left:4234;top:446;width:20;height:2" coordorigin="4234,446" coordsize="20,0" path="m4234,446l4253,446e" filled="false" stroked="true" strokeweight=".48pt" strokecolor="#fefefe">
                <v:path arrowok="t"/>
              </v:shape>
            </v:group>
            <v:group style="position:absolute;left:4253;top:446;width:20;height:2" coordorigin="4253,446" coordsize="20,2">
              <v:shape style="position:absolute;left:4253;top:446;width:20;height:2" coordorigin="4253,446" coordsize="20,0" path="m4253,446l4272,446e" filled="false" stroked="true" strokeweight=".48pt" strokecolor="#fefefe">
                <v:path arrowok="t"/>
              </v:shape>
            </v:group>
            <v:group style="position:absolute;left:4272;top:446;width:20;height:2" coordorigin="4272,446" coordsize="20,2">
              <v:shape style="position:absolute;left:4272;top:446;width:20;height:2" coordorigin="4272,446" coordsize="20,0" path="m4272,446l4291,446e" filled="false" stroked="true" strokeweight=".48pt" strokecolor="#fefefe">
                <v:path arrowok="t"/>
              </v:shape>
            </v:group>
            <v:group style="position:absolute;left:4291;top:446;width:20;height:2" coordorigin="4291,446" coordsize="20,2">
              <v:shape style="position:absolute;left:4291;top:446;width:20;height:2" coordorigin="4291,446" coordsize="20,0" path="m4291,446l4310,446e" filled="false" stroked="true" strokeweight=".48pt" strokecolor="#fefefe">
                <v:path arrowok="t"/>
              </v:shape>
            </v:group>
            <v:group style="position:absolute;left:4310;top:446;width:20;height:2" coordorigin="4310,446" coordsize="20,2">
              <v:shape style="position:absolute;left:4310;top:446;width:20;height:2" coordorigin="4310,446" coordsize="20,0" path="m4310,446l4330,446e" filled="false" stroked="true" strokeweight=".48pt" strokecolor="#fefefe">
                <v:path arrowok="t"/>
              </v:shape>
            </v:group>
            <v:group style="position:absolute;left:4330;top:446;width:20;height:2" coordorigin="4330,446" coordsize="20,2">
              <v:shape style="position:absolute;left:4330;top:446;width:20;height:2" coordorigin="4330,446" coordsize="20,0" path="m4330,446l4349,446e" filled="false" stroked="true" strokeweight=".48pt" strokecolor="#fefefe">
                <v:path arrowok="t"/>
              </v:shape>
            </v:group>
            <v:group style="position:absolute;left:4349;top:446;width:20;height:2" coordorigin="4349,446" coordsize="20,2">
              <v:shape style="position:absolute;left:4349;top:446;width:20;height:2" coordorigin="4349,446" coordsize="20,0" path="m4349,446l4368,446e" filled="false" stroked="true" strokeweight=".48pt" strokecolor="#fefefe">
                <v:path arrowok="t"/>
              </v:shape>
            </v:group>
            <v:group style="position:absolute;left:4368;top:446;width:20;height:2" coordorigin="4368,446" coordsize="20,2">
              <v:shape style="position:absolute;left:4368;top:446;width:20;height:2" coordorigin="4368,446" coordsize="20,0" path="m4368,446l4387,446e" filled="false" stroked="true" strokeweight=".48pt" strokecolor="#fefefe">
                <v:path arrowok="t"/>
              </v:shape>
            </v:group>
            <v:group style="position:absolute;left:4387;top:446;width:20;height:2" coordorigin="4387,446" coordsize="20,2">
              <v:shape style="position:absolute;left:4387;top:446;width:20;height:2" coordorigin="4387,446" coordsize="20,0" path="m4387,446l4406,446e" filled="false" stroked="true" strokeweight=".48pt" strokecolor="#fefefe">
                <v:path arrowok="t"/>
              </v:shape>
            </v:group>
            <v:group style="position:absolute;left:4406;top:446;width:20;height:2" coordorigin="4406,446" coordsize="20,2">
              <v:shape style="position:absolute;left:4406;top:446;width:20;height:2" coordorigin="4406,446" coordsize="20,0" path="m4406,446l4426,446e" filled="false" stroked="true" strokeweight=".48pt" strokecolor="#fefefe">
                <v:path arrowok="t"/>
              </v:shape>
            </v:group>
            <v:group style="position:absolute;left:4426;top:446;width:20;height:2" coordorigin="4426,446" coordsize="20,2">
              <v:shape style="position:absolute;left:4426;top:446;width:20;height:2" coordorigin="4426,446" coordsize="20,0" path="m4426,446l4445,446e" filled="false" stroked="true" strokeweight=".48pt" strokecolor="#fefefe">
                <v:path arrowok="t"/>
              </v:shape>
            </v:group>
            <v:group style="position:absolute;left:4445;top:446;width:20;height:2" coordorigin="4445,446" coordsize="20,2">
              <v:shape style="position:absolute;left:4445;top:446;width:20;height:2" coordorigin="4445,446" coordsize="20,0" path="m4445,446l4464,446e" filled="false" stroked="true" strokeweight=".48pt" strokecolor="#fefefe">
                <v:path arrowok="t"/>
              </v:shape>
            </v:group>
            <v:group style="position:absolute;left:4464;top:446;width:20;height:2" coordorigin="4464,446" coordsize="20,2">
              <v:shape style="position:absolute;left:4464;top:446;width:20;height:2" coordorigin="4464,446" coordsize="20,0" path="m4464,446l4483,446e" filled="false" stroked="true" strokeweight=".48pt" strokecolor="#fefefe">
                <v:path arrowok="t"/>
              </v:shape>
            </v:group>
            <v:group style="position:absolute;left:4483;top:446;width:20;height:2" coordorigin="4483,446" coordsize="20,2">
              <v:shape style="position:absolute;left:4483;top:446;width:20;height:2" coordorigin="4483,446" coordsize="20,0" path="m4483,446l4502,446e" filled="false" stroked="true" strokeweight=".48pt" strokecolor="#fefefe">
                <v:path arrowok="t"/>
              </v:shape>
            </v:group>
            <v:group style="position:absolute;left:4502;top:446;width:20;height:2" coordorigin="4502,446" coordsize="20,2">
              <v:shape style="position:absolute;left:4502;top:446;width:20;height:2" coordorigin="4502,446" coordsize="20,0" path="m4502,446l4522,446e" filled="false" stroked="true" strokeweight=".48pt" strokecolor="#fefefe">
                <v:path arrowok="t"/>
              </v:shape>
            </v:group>
            <v:group style="position:absolute;left:4522;top:446;width:20;height:2" coordorigin="4522,446" coordsize="20,2">
              <v:shape style="position:absolute;left:4522;top:446;width:20;height:2" coordorigin="4522,446" coordsize="20,0" path="m4522,446l4541,446e" filled="false" stroked="true" strokeweight=".48pt" strokecolor="#fefefe">
                <v:path arrowok="t"/>
              </v:shape>
            </v:group>
            <v:group style="position:absolute;left:4541;top:446;width:20;height:2" coordorigin="4541,446" coordsize="20,2">
              <v:shape style="position:absolute;left:4541;top:446;width:20;height:2" coordorigin="4541,446" coordsize="20,0" path="m4541,446l4560,446e" filled="false" stroked="true" strokeweight=".48pt" strokecolor="#fefefe">
                <v:path arrowok="t"/>
              </v:shape>
            </v:group>
            <v:group style="position:absolute;left:4560;top:446;width:20;height:2" coordorigin="4560,446" coordsize="20,2">
              <v:shape style="position:absolute;left:4560;top:446;width:20;height:2" coordorigin="4560,446" coordsize="20,0" path="m4560,446l4579,446e" filled="false" stroked="true" strokeweight=".48pt" strokecolor="#fefefe">
                <v:path arrowok="t"/>
              </v:shape>
            </v:group>
            <v:group style="position:absolute;left:4579;top:446;width:20;height:2" coordorigin="4579,446" coordsize="20,2">
              <v:shape style="position:absolute;left:4579;top:446;width:20;height:2" coordorigin="4579,446" coordsize="20,0" path="m4579,446l4598,446e" filled="false" stroked="true" strokeweight=".48pt" strokecolor="#fefefe">
                <v:path arrowok="t"/>
              </v:shape>
            </v:group>
            <v:group style="position:absolute;left:4598;top:446;width:20;height:2" coordorigin="4598,446" coordsize="20,2">
              <v:shape style="position:absolute;left:4598;top:446;width:20;height:2" coordorigin="4598,446" coordsize="20,0" path="m4598,446l4618,446e" filled="false" stroked="true" strokeweight=".48pt" strokecolor="#fefefe">
                <v:path arrowok="t"/>
              </v:shape>
            </v:group>
            <v:group style="position:absolute;left:4618;top:446;width:20;height:2" coordorigin="4618,446" coordsize="20,2">
              <v:shape style="position:absolute;left:4618;top:446;width:20;height:2" coordorigin="4618,446" coordsize="20,0" path="m4618,446l4637,446e" filled="false" stroked="true" strokeweight=".48pt" strokecolor="#fefefe">
                <v:path arrowok="t"/>
              </v:shape>
            </v:group>
            <v:group style="position:absolute;left:4637;top:446;width:20;height:2" coordorigin="4637,446" coordsize="20,2">
              <v:shape style="position:absolute;left:4637;top:446;width:20;height:2" coordorigin="4637,446" coordsize="20,0" path="m4637,446l4656,446e" filled="false" stroked="true" strokeweight=".48pt" strokecolor="#fefefe">
                <v:path arrowok="t"/>
              </v:shape>
            </v:group>
            <v:group style="position:absolute;left:4656;top:446;width:20;height:2" coordorigin="4656,446" coordsize="20,2">
              <v:shape style="position:absolute;left:4656;top:446;width:20;height:2" coordorigin="4656,446" coordsize="20,0" path="m4656,446l4675,446e" filled="false" stroked="true" strokeweight=".48pt" strokecolor="#fefefe">
                <v:path arrowok="t"/>
              </v:shape>
            </v:group>
            <v:group style="position:absolute;left:4675;top:446;width:20;height:2" coordorigin="4675,446" coordsize="20,2">
              <v:shape style="position:absolute;left:4675;top:446;width:20;height:2" coordorigin="4675,446" coordsize="20,0" path="m4675,446l4694,446e" filled="false" stroked="true" strokeweight=".48pt" strokecolor="#fefefe">
                <v:path arrowok="t"/>
              </v:shape>
            </v:group>
            <v:group style="position:absolute;left:4694;top:446;width:20;height:2" coordorigin="4694,446" coordsize="20,2">
              <v:shape style="position:absolute;left:4694;top:446;width:20;height:2" coordorigin="4694,446" coordsize="20,0" path="m4694,446l4714,446e" filled="false" stroked="true" strokeweight=".48pt" strokecolor="#fefefe">
                <v:path arrowok="t"/>
              </v:shape>
            </v:group>
            <v:group style="position:absolute;left:4714;top:446;width:20;height:2" coordorigin="4714,446" coordsize="20,2">
              <v:shape style="position:absolute;left:4714;top:446;width:20;height:2" coordorigin="4714,446" coordsize="20,0" path="m4714,446l4733,446e" filled="false" stroked="true" strokeweight=".48pt" strokecolor="#fefefe">
                <v:path arrowok="t"/>
              </v:shape>
            </v:group>
            <v:group style="position:absolute;left:4733;top:446;width:20;height:2" coordorigin="4733,446" coordsize="20,2">
              <v:shape style="position:absolute;left:4733;top:446;width:20;height:2" coordorigin="4733,446" coordsize="20,0" path="m4733,446l4752,446e" filled="false" stroked="true" strokeweight=".48pt" strokecolor="#fefefe">
                <v:path arrowok="t"/>
              </v:shape>
            </v:group>
            <v:group style="position:absolute;left:4752;top:446;width:20;height:2" coordorigin="4752,446" coordsize="20,2">
              <v:shape style="position:absolute;left:4752;top:446;width:20;height:2" coordorigin="4752,446" coordsize="20,0" path="m4752,446l4771,446e" filled="false" stroked="true" strokeweight=".48pt" strokecolor="#fefefe">
                <v:path arrowok="t"/>
              </v:shape>
            </v:group>
            <v:group style="position:absolute;left:4771;top:446;width:20;height:2" coordorigin="4771,446" coordsize="20,2">
              <v:shape style="position:absolute;left:4771;top:446;width:20;height:2" coordorigin="4771,446" coordsize="20,0" path="m4771,446l4790,446e" filled="false" stroked="true" strokeweight=".48pt" strokecolor="#fefefe">
                <v:path arrowok="t"/>
              </v:shape>
            </v:group>
            <v:group style="position:absolute;left:4790;top:446;width:20;height:2" coordorigin="4790,446" coordsize="20,2">
              <v:shape style="position:absolute;left:4790;top:446;width:20;height:2" coordorigin="4790,446" coordsize="20,0" path="m4790,446l4810,446e" filled="false" stroked="true" strokeweight=".48pt" strokecolor="#fefefe">
                <v:path arrowok="t"/>
              </v:shape>
            </v:group>
            <v:group style="position:absolute;left:4810;top:446;width:20;height:2" coordorigin="4810,446" coordsize="20,2">
              <v:shape style="position:absolute;left:4810;top:446;width:20;height:2" coordorigin="4810,446" coordsize="20,0" path="m4810,446l4829,446e" filled="false" stroked="true" strokeweight=".48pt" strokecolor="#fefefe">
                <v:path arrowok="t"/>
              </v:shape>
            </v:group>
            <v:group style="position:absolute;left:4829;top:446;width:20;height:2" coordorigin="4829,446" coordsize="20,2">
              <v:shape style="position:absolute;left:4829;top:446;width:20;height:2" coordorigin="4829,446" coordsize="20,0" path="m4829,446l4848,446e" filled="false" stroked="true" strokeweight=".48pt" strokecolor="#fefefe">
                <v:path arrowok="t"/>
              </v:shape>
            </v:group>
            <v:group style="position:absolute;left:4848;top:446;width:20;height:2" coordorigin="4848,446" coordsize="20,2">
              <v:shape style="position:absolute;left:4848;top:446;width:20;height:2" coordorigin="4848,446" coordsize="20,0" path="m4848,446l4867,446e" filled="false" stroked="true" strokeweight=".48pt" strokecolor="#fefefe">
                <v:path arrowok="t"/>
              </v:shape>
            </v:group>
            <v:group style="position:absolute;left:4867;top:446;width:20;height:2" coordorigin="4867,446" coordsize="20,2">
              <v:shape style="position:absolute;left:4867;top:446;width:20;height:2" coordorigin="4867,446" coordsize="20,0" path="m4867,446l4886,446e" filled="false" stroked="true" strokeweight=".48pt" strokecolor="#fefefe">
                <v:path arrowok="t"/>
              </v:shape>
            </v:group>
            <v:group style="position:absolute;left:4886;top:446;width:20;height:2" coordorigin="4886,446" coordsize="20,2">
              <v:shape style="position:absolute;left:4886;top:446;width:20;height:2" coordorigin="4886,446" coordsize="20,0" path="m4886,446l4906,446e" filled="false" stroked="true" strokeweight=".48pt" strokecolor="#fefefe">
                <v:path arrowok="t"/>
              </v:shape>
            </v:group>
            <v:group style="position:absolute;left:4906;top:446;width:20;height:2" coordorigin="4906,446" coordsize="20,2">
              <v:shape style="position:absolute;left:4906;top:446;width:20;height:2" coordorigin="4906,446" coordsize="20,0" path="m4906,446l4925,446e" filled="false" stroked="true" strokeweight=".48pt" strokecolor="#fefefe">
                <v:path arrowok="t"/>
              </v:shape>
            </v:group>
            <v:group style="position:absolute;left:4925;top:446;width:20;height:2" coordorigin="4925,446" coordsize="20,2">
              <v:shape style="position:absolute;left:4925;top:446;width:20;height:2" coordorigin="4925,446" coordsize="20,0" path="m4925,446l4944,446e" filled="false" stroked="true" strokeweight=".48pt" strokecolor="#fefefe">
                <v:path arrowok="t"/>
              </v:shape>
            </v:group>
            <v:group style="position:absolute;left:4944;top:446;width:20;height:2" coordorigin="4944,446" coordsize="20,2">
              <v:shape style="position:absolute;left:4944;top:446;width:20;height:2" coordorigin="4944,446" coordsize="20,0" path="m4944,446l4963,446e" filled="false" stroked="true" strokeweight=".48pt" strokecolor="#fefefe">
                <v:path arrowok="t"/>
              </v:shape>
            </v:group>
            <v:group style="position:absolute;left:4963;top:446;width:20;height:2" coordorigin="4963,446" coordsize="20,2">
              <v:shape style="position:absolute;left:4963;top:446;width:20;height:2" coordorigin="4963,446" coordsize="20,0" path="m4963,446l4982,446e" filled="false" stroked="true" strokeweight=".48pt" strokecolor="#fefefe">
                <v:path arrowok="t"/>
              </v:shape>
            </v:group>
            <v:group style="position:absolute;left:4982;top:446;width:20;height:2" coordorigin="4982,446" coordsize="20,2">
              <v:shape style="position:absolute;left:4982;top:446;width:20;height:2" coordorigin="4982,446" coordsize="20,0" path="m4982,446l5002,446e" filled="false" stroked="true" strokeweight=".48pt" strokecolor="#fefefe">
                <v:path arrowok="t"/>
              </v:shape>
            </v:group>
            <v:group style="position:absolute;left:5002;top:446;width:20;height:2" coordorigin="5002,446" coordsize="20,2">
              <v:shape style="position:absolute;left:5002;top:446;width:20;height:2" coordorigin="5002,446" coordsize="20,0" path="m5002,446l5021,446e" filled="false" stroked="true" strokeweight=".48pt" strokecolor="#fefefe">
                <v:path arrowok="t"/>
              </v:shape>
            </v:group>
            <v:group style="position:absolute;left:5021;top:446;width:20;height:2" coordorigin="5021,446" coordsize="20,2">
              <v:shape style="position:absolute;left:5021;top:446;width:20;height:2" coordorigin="5021,446" coordsize="20,0" path="m5021,446l5040,446e" filled="false" stroked="true" strokeweight=".48pt" strokecolor="#fefefe">
                <v:path arrowok="t"/>
              </v:shape>
            </v:group>
            <v:group style="position:absolute;left:5040;top:446;width:20;height:2" coordorigin="5040,446" coordsize="20,2">
              <v:shape style="position:absolute;left:5040;top:446;width:20;height:2" coordorigin="5040,446" coordsize="20,0" path="m5040,446l5059,446e" filled="false" stroked="true" strokeweight=".48pt" strokecolor="#fefefe">
                <v:path arrowok="t"/>
              </v:shape>
            </v:group>
            <v:group style="position:absolute;left:5059;top:446;width:20;height:2" coordorigin="5059,446" coordsize="20,2">
              <v:shape style="position:absolute;left:5059;top:446;width:20;height:2" coordorigin="5059,446" coordsize="20,0" path="m5059,446l5078,446e" filled="false" stroked="true" strokeweight=".48pt" strokecolor="#fefefe">
                <v:path arrowok="t"/>
              </v:shape>
            </v:group>
            <v:group style="position:absolute;left:5078;top:446;width:20;height:2" coordorigin="5078,446" coordsize="20,2">
              <v:shape style="position:absolute;left:5078;top:446;width:20;height:2" coordorigin="5078,446" coordsize="20,0" path="m5078,446l5098,446e" filled="false" stroked="true" strokeweight=".48pt" strokecolor="#fefefe">
                <v:path arrowok="t"/>
              </v:shape>
            </v:group>
            <v:group style="position:absolute;left:5098;top:446;width:20;height:2" coordorigin="5098,446" coordsize="20,2">
              <v:shape style="position:absolute;left:5098;top:446;width:20;height:2" coordorigin="5098,446" coordsize="20,0" path="m5098,446l5117,446e" filled="false" stroked="true" strokeweight=".48pt" strokecolor="#fefefe">
                <v:path arrowok="t"/>
              </v:shape>
            </v:group>
            <v:group style="position:absolute;left:5117;top:446;width:20;height:2" coordorigin="5117,446" coordsize="20,2">
              <v:shape style="position:absolute;left:5117;top:446;width:20;height:2" coordorigin="5117,446" coordsize="20,0" path="m5117,446l5136,446e" filled="false" stroked="true" strokeweight=".48pt" strokecolor="#fefefe">
                <v:path arrowok="t"/>
              </v:shape>
            </v:group>
            <v:group style="position:absolute;left:5136;top:446;width:20;height:2" coordorigin="5136,446" coordsize="20,2">
              <v:shape style="position:absolute;left:5136;top:446;width:20;height:2" coordorigin="5136,446" coordsize="20,0" path="m5136,446l5155,446e" filled="false" stroked="true" strokeweight=".48pt" strokecolor="#fefefe">
                <v:path arrowok="t"/>
              </v:shape>
            </v:group>
            <v:group style="position:absolute;left:5155;top:446;width:20;height:2" coordorigin="5155,446" coordsize="20,2">
              <v:shape style="position:absolute;left:5155;top:446;width:20;height:2" coordorigin="5155,446" coordsize="20,0" path="m5155,446l5174,446e" filled="false" stroked="true" strokeweight=".48pt" strokecolor="#fefefe">
                <v:path arrowok="t"/>
              </v:shape>
            </v:group>
            <v:group style="position:absolute;left:5174;top:446;width:20;height:2" coordorigin="5174,446" coordsize="20,2">
              <v:shape style="position:absolute;left:5174;top:446;width:20;height:2" coordorigin="5174,446" coordsize="20,0" path="m5174,446l5194,446e" filled="false" stroked="true" strokeweight=".48pt" strokecolor="#fefefe">
                <v:path arrowok="t"/>
              </v:shape>
            </v:group>
            <v:group style="position:absolute;left:5194;top:446;width:20;height:2" coordorigin="5194,446" coordsize="20,2">
              <v:shape style="position:absolute;left:5194;top:446;width:20;height:2" coordorigin="5194,446" coordsize="20,0" path="m5194,446l5213,446e" filled="false" stroked="true" strokeweight=".48pt" strokecolor="#fefefe">
                <v:path arrowok="t"/>
              </v:shape>
            </v:group>
            <v:group style="position:absolute;left:5213;top:446;width:20;height:2" coordorigin="5213,446" coordsize="20,2">
              <v:shape style="position:absolute;left:5213;top:446;width:20;height:2" coordorigin="5213,446" coordsize="20,0" path="m5213,446l5232,446e" filled="false" stroked="true" strokeweight=".48pt" strokecolor="#fefefe">
                <v:path arrowok="t"/>
              </v:shape>
            </v:group>
            <v:group style="position:absolute;left:5232;top:446;width:20;height:2" coordorigin="5232,446" coordsize="20,2">
              <v:shape style="position:absolute;left:5232;top:446;width:20;height:2" coordorigin="5232,446" coordsize="20,0" path="m5232,446l5251,446e" filled="false" stroked="true" strokeweight=".48pt" strokecolor="#fefefe">
                <v:path arrowok="t"/>
              </v:shape>
            </v:group>
            <v:group style="position:absolute;left:5251;top:446;width:20;height:2" coordorigin="5251,446" coordsize="20,2">
              <v:shape style="position:absolute;left:5251;top:446;width:20;height:2" coordorigin="5251,446" coordsize="20,0" path="m5251,446l5270,446e" filled="false" stroked="true" strokeweight=".48pt" strokecolor="#fefefe">
                <v:path arrowok="t"/>
              </v:shape>
            </v:group>
            <v:group style="position:absolute;left:5270;top:446;width:20;height:2" coordorigin="5270,446" coordsize="20,2">
              <v:shape style="position:absolute;left:5270;top:446;width:20;height:2" coordorigin="5270,446" coordsize="20,0" path="m5270,446l5290,446e" filled="false" stroked="true" strokeweight=".48pt" strokecolor="#fefefe">
                <v:path arrowok="t"/>
              </v:shape>
            </v:group>
            <v:group style="position:absolute;left:5290;top:446;width:20;height:2" coordorigin="5290,446" coordsize="20,2">
              <v:shape style="position:absolute;left:5290;top:446;width:20;height:2" coordorigin="5290,446" coordsize="20,0" path="m5290,446l5309,446e" filled="false" stroked="true" strokeweight=".48pt" strokecolor="#fefefe">
                <v:path arrowok="t"/>
              </v:shape>
            </v:group>
            <v:group style="position:absolute;left:5309;top:446;width:20;height:2" coordorigin="5309,446" coordsize="20,2">
              <v:shape style="position:absolute;left:5309;top:446;width:20;height:2" coordorigin="5309,446" coordsize="20,0" path="m5309,446l5328,446e" filled="false" stroked="true" strokeweight=".48pt" strokecolor="#fefefe">
                <v:path arrowok="t"/>
              </v:shape>
            </v:group>
            <v:group style="position:absolute;left:5328;top:446;width:20;height:2" coordorigin="5328,446" coordsize="20,2">
              <v:shape style="position:absolute;left:5328;top:446;width:20;height:2" coordorigin="5328,446" coordsize="20,0" path="m5328,446l5347,446e" filled="false" stroked="true" strokeweight=".48pt" strokecolor="#fefefe">
                <v:path arrowok="t"/>
              </v:shape>
            </v:group>
            <v:group style="position:absolute;left:5347;top:446;width:20;height:2" coordorigin="5347,446" coordsize="20,2">
              <v:shape style="position:absolute;left:5347;top:446;width:20;height:2" coordorigin="5347,446" coordsize="20,0" path="m5347,446l5366,446e" filled="false" stroked="true" strokeweight=".48pt" strokecolor="#fefefe">
                <v:path arrowok="t"/>
              </v:shape>
            </v:group>
            <v:group style="position:absolute;left:5366;top:446;width:5;height:2" coordorigin="5366,446" coordsize="5,2">
              <v:shape style="position:absolute;left:5366;top:446;width:5;height:2" coordorigin="5366,446" coordsize="5,0" path="m5366,446l5371,446e" filled="false" stroked="true" strokeweight=".48pt" strokecolor="#fefefe">
                <v:path arrowok="t"/>
              </v:shape>
            </v:group>
            <v:group style="position:absolute;left:5371;top:446;width:10;height:2" coordorigin="5371,446" coordsize="10,2">
              <v:shape style="position:absolute;left:5371;top:446;width:10;height:2" coordorigin="5371,446" coordsize="10,0" path="m5371,446l5381,446e" filled="false" stroked="true" strokeweight=".48pt" strokecolor="#000000">
                <v:path arrowok="t"/>
              </v:shape>
            </v:group>
            <v:group style="position:absolute;left:5381;top:446;width:20;height:2" coordorigin="5381,446" coordsize="20,2">
              <v:shape style="position:absolute;left:5381;top:446;width:20;height:2" coordorigin="5381,446" coordsize="20,0" path="m5381,446l5400,446e" filled="false" stroked="true" strokeweight=".48pt" strokecolor="#fefefe">
                <v:path arrowok="t"/>
              </v:shape>
            </v:group>
            <v:group style="position:absolute;left:5400;top:446;width:20;height:2" coordorigin="5400,446" coordsize="20,2">
              <v:shape style="position:absolute;left:5400;top:446;width:20;height:2" coordorigin="5400,446" coordsize="20,0" path="m5400,446l5419,446e" filled="false" stroked="true" strokeweight=".48pt" strokecolor="#fefefe">
                <v:path arrowok="t"/>
              </v:shape>
            </v:group>
            <v:group style="position:absolute;left:5419;top:446;width:20;height:2" coordorigin="5419,446" coordsize="20,2">
              <v:shape style="position:absolute;left:5419;top:446;width:20;height:2" coordorigin="5419,446" coordsize="20,0" path="m5419,446l5438,446e" filled="false" stroked="true" strokeweight=".48pt" strokecolor="#fefefe">
                <v:path arrowok="t"/>
              </v:shape>
            </v:group>
            <v:group style="position:absolute;left:5438;top:446;width:15;height:2" coordorigin="5438,446" coordsize="15,2">
              <v:shape style="position:absolute;left:5438;top:446;width:15;height:2" coordorigin="5438,446" coordsize="15,0" path="m5438,446l5453,446e" filled="false" stroked="true" strokeweight=".48pt" strokecolor="#fefefe">
                <v:path arrowok="t"/>
              </v:shape>
            </v:group>
            <v:group style="position:absolute;left:5453;top:446;width:10;height:2" coordorigin="5453,446" coordsize="10,2">
              <v:shape style="position:absolute;left:5453;top:446;width:10;height:2" coordorigin="5453,446" coordsize="10,0" path="m5453,446l5462,446e" filled="false" stroked="true" strokeweight=".48pt" strokecolor="#000000">
                <v:path arrowok="t"/>
              </v:shape>
            </v:group>
            <v:group style="position:absolute;left:5462;top:446;width:20;height:2" coordorigin="5462,446" coordsize="20,2">
              <v:shape style="position:absolute;left:5462;top:446;width:20;height:2" coordorigin="5462,446" coordsize="20,0" path="m5462,446l5482,446e" filled="false" stroked="true" strokeweight=".48pt" strokecolor="#fefefe">
                <v:path arrowok="t"/>
              </v:shape>
            </v:group>
            <v:group style="position:absolute;left:5482;top:446;width:20;height:2" coordorigin="5482,446" coordsize="20,2">
              <v:shape style="position:absolute;left:5482;top:446;width:20;height:2" coordorigin="5482,446" coordsize="20,0" path="m5482,446l5501,446e" filled="false" stroked="true" strokeweight=".48pt" strokecolor="#fefefe">
                <v:path arrowok="t"/>
              </v:shape>
            </v:group>
            <v:group style="position:absolute;left:5501;top:446;width:20;height:2" coordorigin="5501,446" coordsize="20,2">
              <v:shape style="position:absolute;left:5501;top:446;width:20;height:2" coordorigin="5501,446" coordsize="20,0" path="m5501,446l5520,446e" filled="false" stroked="true" strokeweight=".48pt" strokecolor="#fefefe">
                <v:path arrowok="t"/>
              </v:shape>
            </v:group>
            <v:group style="position:absolute;left:5520;top:446;width:20;height:2" coordorigin="5520,446" coordsize="20,2">
              <v:shape style="position:absolute;left:5520;top:446;width:20;height:2" coordorigin="5520,446" coordsize="20,0" path="m5520,446l5539,446e" filled="false" stroked="true" strokeweight=".48pt" strokecolor="#fefefe">
                <v:path arrowok="t"/>
              </v:shape>
            </v:group>
            <v:group style="position:absolute;left:5539;top:446;width:20;height:2" coordorigin="5539,446" coordsize="20,2">
              <v:shape style="position:absolute;left:5539;top:446;width:20;height:2" coordorigin="5539,446" coordsize="20,0" path="m5539,446l5558,446e" filled="false" stroked="true" strokeweight=".48pt" strokecolor="#fefefe">
                <v:path arrowok="t"/>
              </v:shape>
            </v:group>
            <v:group style="position:absolute;left:5558;top:446;width:20;height:2" coordorigin="5558,446" coordsize="20,2">
              <v:shape style="position:absolute;left:5558;top:446;width:20;height:2" coordorigin="5558,446" coordsize="20,0" path="m5558,446l5578,446e" filled="false" stroked="true" strokeweight=".48pt" strokecolor="#fefefe">
                <v:path arrowok="t"/>
              </v:shape>
            </v:group>
            <v:group style="position:absolute;left:5578;top:446;width:20;height:2" coordorigin="5578,446" coordsize="20,2">
              <v:shape style="position:absolute;left:5578;top:446;width:20;height:2" coordorigin="5578,446" coordsize="20,0" path="m5578,446l5597,446e" filled="false" stroked="true" strokeweight=".48pt" strokecolor="#fefefe">
                <v:path arrowok="t"/>
              </v:shape>
            </v:group>
            <v:group style="position:absolute;left:5597;top:446;width:20;height:2" coordorigin="5597,446" coordsize="20,2">
              <v:shape style="position:absolute;left:5597;top:446;width:20;height:2" coordorigin="5597,446" coordsize="20,0" path="m5597,446l5616,446e" filled="false" stroked="true" strokeweight=".48pt" strokecolor="#fefefe">
                <v:path arrowok="t"/>
              </v:shape>
            </v:group>
            <v:group style="position:absolute;left:5616;top:446;width:20;height:2" coordorigin="5616,446" coordsize="20,2">
              <v:shape style="position:absolute;left:5616;top:446;width:20;height:2" coordorigin="5616,446" coordsize="20,0" path="m5616,446l5635,446e" filled="false" stroked="true" strokeweight=".48pt" strokecolor="#fefefe">
                <v:path arrowok="t"/>
              </v:shape>
            </v:group>
            <v:group style="position:absolute;left:5635;top:446;width:20;height:2" coordorigin="5635,446" coordsize="20,2">
              <v:shape style="position:absolute;left:5635;top:446;width:20;height:2" coordorigin="5635,446" coordsize="20,0" path="m5635,446l5654,446e" filled="false" stroked="true" strokeweight=".48pt" strokecolor="#fefefe">
                <v:path arrowok="t"/>
              </v:shape>
            </v:group>
            <v:group style="position:absolute;left:5654;top:446;width:20;height:2" coordorigin="5654,446" coordsize="20,2">
              <v:shape style="position:absolute;left:5654;top:446;width:20;height:2" coordorigin="5654,446" coordsize="20,0" path="m5654,446l5674,446e" filled="false" stroked="true" strokeweight=".48pt" strokecolor="#fefefe">
                <v:path arrowok="t"/>
              </v:shape>
            </v:group>
            <v:group style="position:absolute;left:5674;top:446;width:20;height:2" coordorigin="5674,446" coordsize="20,2">
              <v:shape style="position:absolute;left:5674;top:446;width:20;height:2" coordorigin="5674,446" coordsize="20,0" path="m5674,446l5693,446e" filled="false" stroked="true" strokeweight=".48pt" strokecolor="#fefefe">
                <v:path arrowok="t"/>
              </v:shape>
            </v:group>
            <v:group style="position:absolute;left:5693;top:446;width:20;height:2" coordorigin="5693,446" coordsize="20,2">
              <v:shape style="position:absolute;left:5693;top:446;width:20;height:2" coordorigin="5693,446" coordsize="20,0" path="m5693,446l5712,446e" filled="false" stroked="true" strokeweight=".48pt" strokecolor="#fefefe">
                <v:path arrowok="t"/>
              </v:shape>
            </v:group>
            <v:group style="position:absolute;left:5712;top:446;width:20;height:2" coordorigin="5712,446" coordsize="20,2">
              <v:shape style="position:absolute;left:5712;top:446;width:20;height:2" coordorigin="5712,446" coordsize="20,0" path="m5712,446l5731,446e" filled="false" stroked="true" strokeweight=".48pt" strokecolor="#fefefe">
                <v:path arrowok="t"/>
              </v:shape>
            </v:group>
            <v:group style="position:absolute;left:5731;top:446;width:20;height:2" coordorigin="5731,446" coordsize="20,2">
              <v:shape style="position:absolute;left:5731;top:446;width:20;height:2" coordorigin="5731,446" coordsize="20,0" path="m5731,446l5750,446e" filled="false" stroked="true" strokeweight=".48pt" strokecolor="#fefefe">
                <v:path arrowok="t"/>
              </v:shape>
            </v:group>
            <v:group style="position:absolute;left:5750;top:446;width:20;height:2" coordorigin="5750,446" coordsize="20,2">
              <v:shape style="position:absolute;left:5750;top:446;width:20;height:2" coordorigin="5750,446" coordsize="20,0" path="m5750,446l5770,446e" filled="false" stroked="true" strokeweight=".48pt" strokecolor="#fefefe">
                <v:path arrowok="t"/>
              </v:shape>
            </v:group>
            <v:group style="position:absolute;left:5770;top:446;width:20;height:2" coordorigin="5770,446" coordsize="20,2">
              <v:shape style="position:absolute;left:5770;top:446;width:20;height:2" coordorigin="5770,446" coordsize="20,0" path="m5770,446l5789,446e" filled="false" stroked="true" strokeweight=".48pt" strokecolor="#fefefe">
                <v:path arrowok="t"/>
              </v:shape>
            </v:group>
            <v:group style="position:absolute;left:5789;top:446;width:20;height:2" coordorigin="5789,446" coordsize="20,2">
              <v:shape style="position:absolute;left:5789;top:446;width:20;height:2" coordorigin="5789,446" coordsize="20,0" path="m5789,446l5808,446e" filled="false" stroked="true" strokeweight=".48pt" strokecolor="#fefefe">
                <v:path arrowok="t"/>
              </v:shape>
            </v:group>
            <v:group style="position:absolute;left:5808;top:446;width:20;height:2" coordorigin="5808,446" coordsize="20,2">
              <v:shape style="position:absolute;left:5808;top:446;width:20;height:2" coordorigin="5808,446" coordsize="20,0" path="m5808,446l5827,446e" filled="false" stroked="true" strokeweight=".48pt" strokecolor="#fefefe">
                <v:path arrowok="t"/>
              </v:shape>
            </v:group>
            <v:group style="position:absolute;left:5827;top:446;width:20;height:2" coordorigin="5827,446" coordsize="20,2">
              <v:shape style="position:absolute;left:5827;top:446;width:20;height:2" coordorigin="5827,446" coordsize="20,0" path="m5827,446l5846,446e" filled="false" stroked="true" strokeweight=".48pt" strokecolor="#fefefe">
                <v:path arrowok="t"/>
              </v:shape>
            </v:group>
            <v:group style="position:absolute;left:5846;top:446;width:20;height:2" coordorigin="5846,446" coordsize="20,2">
              <v:shape style="position:absolute;left:5846;top:446;width:20;height:2" coordorigin="5846,446" coordsize="20,0" path="m5846,446l5866,446e" filled="false" stroked="true" strokeweight=".48pt" strokecolor="#fefefe">
                <v:path arrowok="t"/>
              </v:shape>
            </v:group>
            <v:group style="position:absolute;left:5866;top:446;width:20;height:2" coordorigin="5866,446" coordsize="20,2">
              <v:shape style="position:absolute;left:5866;top:446;width:20;height:2" coordorigin="5866,446" coordsize="20,0" path="m5866,446l5885,446e" filled="false" stroked="true" strokeweight=".48pt" strokecolor="#fefefe">
                <v:path arrowok="t"/>
              </v:shape>
            </v:group>
            <v:group style="position:absolute;left:5885;top:446;width:20;height:2" coordorigin="5885,446" coordsize="20,2">
              <v:shape style="position:absolute;left:5885;top:446;width:20;height:2" coordorigin="5885,446" coordsize="20,0" path="m5885,446l5904,446e" filled="false" stroked="true" strokeweight=".48pt" strokecolor="#fefefe">
                <v:path arrowok="t"/>
              </v:shape>
            </v:group>
            <v:group style="position:absolute;left:5904;top:446;width:20;height:2" coordorigin="5904,446" coordsize="20,2">
              <v:shape style="position:absolute;left:5904;top:446;width:20;height:2" coordorigin="5904,446" coordsize="20,0" path="m5904,446l5923,446e" filled="false" stroked="true" strokeweight=".48pt" strokecolor="#fefefe">
                <v:path arrowok="t"/>
              </v:shape>
            </v:group>
            <v:group style="position:absolute;left:5923;top:446;width:20;height:2" coordorigin="5923,446" coordsize="20,2">
              <v:shape style="position:absolute;left:5923;top:446;width:20;height:2" coordorigin="5923,446" coordsize="20,0" path="m5923,446l5942,446e" filled="false" stroked="true" strokeweight=".48pt" strokecolor="#fefefe">
                <v:path arrowok="t"/>
              </v:shape>
            </v:group>
            <v:group style="position:absolute;left:5942;top:446;width:20;height:2" coordorigin="5942,446" coordsize="20,2">
              <v:shape style="position:absolute;left:5942;top:446;width:20;height:2" coordorigin="5942,446" coordsize="20,0" path="m5942,446l5962,446e" filled="false" stroked="true" strokeweight=".48pt" strokecolor="#fefefe">
                <v:path arrowok="t"/>
              </v:shape>
            </v:group>
            <v:group style="position:absolute;left:5962;top:446;width:20;height:2" coordorigin="5962,446" coordsize="20,2">
              <v:shape style="position:absolute;left:5962;top:446;width:20;height:2" coordorigin="5962,446" coordsize="20,0" path="m5962,446l5981,446e" filled="false" stroked="true" strokeweight=".48pt" strokecolor="#fefefe">
                <v:path arrowok="t"/>
              </v:shape>
            </v:group>
            <v:group style="position:absolute;left:5981;top:446;width:20;height:2" coordorigin="5981,446" coordsize="20,2">
              <v:shape style="position:absolute;left:5981;top:446;width:20;height:2" coordorigin="5981,446" coordsize="20,0" path="m5981,446l6000,446e" filled="false" stroked="true" strokeweight=".48pt" strokecolor="#fefefe">
                <v:path arrowok="t"/>
              </v:shape>
            </v:group>
            <v:group style="position:absolute;left:6000;top:446;width:20;height:2" coordorigin="6000,446" coordsize="20,2">
              <v:shape style="position:absolute;left:6000;top:446;width:20;height:2" coordorigin="6000,446" coordsize="20,0" path="m6000,446l6019,446e" filled="false" stroked="true" strokeweight=".48pt" strokecolor="#fefefe">
                <v:path arrowok="t"/>
              </v:shape>
            </v:group>
            <v:group style="position:absolute;left:6019;top:446;width:20;height:2" coordorigin="6019,446" coordsize="20,2">
              <v:shape style="position:absolute;left:6019;top:446;width:20;height:2" coordorigin="6019,446" coordsize="20,0" path="m6019,446l6038,446e" filled="false" stroked="true" strokeweight=".48pt" strokecolor="#fefefe">
                <v:path arrowok="t"/>
              </v:shape>
            </v:group>
            <v:group style="position:absolute;left:6038;top:446;width:20;height:2" coordorigin="6038,446" coordsize="20,2">
              <v:shape style="position:absolute;left:6038;top:446;width:20;height:2" coordorigin="6038,446" coordsize="20,0" path="m6038,446l6058,446e" filled="false" stroked="true" strokeweight=".48pt" strokecolor="#fefefe">
                <v:path arrowok="t"/>
              </v:shape>
            </v:group>
            <v:group style="position:absolute;left:6058;top:446;width:20;height:2" coordorigin="6058,446" coordsize="20,2">
              <v:shape style="position:absolute;left:6058;top:446;width:20;height:2" coordorigin="6058,446" coordsize="20,0" path="m6058,446l6077,446e" filled="false" stroked="true" strokeweight=".48pt" strokecolor="#fefefe">
                <v:path arrowok="t"/>
              </v:shape>
            </v:group>
            <v:group style="position:absolute;left:6077;top:446;width:20;height:2" coordorigin="6077,446" coordsize="20,2">
              <v:shape style="position:absolute;left:6077;top:446;width:20;height:2" coordorigin="6077,446" coordsize="20,0" path="m6077,446l6096,446e" filled="false" stroked="true" strokeweight=".48pt" strokecolor="#fefefe">
                <v:path arrowok="t"/>
              </v:shape>
            </v:group>
            <v:group style="position:absolute;left:6096;top:446;width:20;height:2" coordorigin="6096,446" coordsize="20,2">
              <v:shape style="position:absolute;left:6096;top:446;width:20;height:2" coordorigin="6096,446" coordsize="20,0" path="m6096,446l6115,446e" filled="false" stroked="true" strokeweight=".48pt" strokecolor="#fefefe">
                <v:path arrowok="t"/>
              </v:shape>
            </v:group>
            <v:group style="position:absolute;left:6115;top:446;width:20;height:2" coordorigin="6115,446" coordsize="20,2">
              <v:shape style="position:absolute;left:6115;top:446;width:20;height:2" coordorigin="6115,446" coordsize="20,0" path="m6115,446l6134,446e" filled="false" stroked="true" strokeweight=".48pt" strokecolor="#fefefe">
                <v:path arrowok="t"/>
              </v:shape>
            </v:group>
            <v:group style="position:absolute;left:6134;top:446;width:20;height:2" coordorigin="6134,446" coordsize="20,2">
              <v:shape style="position:absolute;left:6134;top:446;width:20;height:2" coordorigin="6134,446" coordsize="20,0" path="m6134,446l6154,446e" filled="false" stroked="true" strokeweight=".48pt" strokecolor="#fefefe">
                <v:path arrowok="t"/>
              </v:shape>
            </v:group>
            <v:group style="position:absolute;left:6154;top:446;width:20;height:2" coordorigin="6154,446" coordsize="20,2">
              <v:shape style="position:absolute;left:6154;top:446;width:20;height:2" coordorigin="6154,446" coordsize="20,0" path="m6154,446l6173,446e" filled="false" stroked="true" strokeweight=".48pt" strokecolor="#fefefe">
                <v:path arrowok="t"/>
              </v:shape>
            </v:group>
            <v:group style="position:absolute;left:6173;top:446;width:20;height:2" coordorigin="6173,446" coordsize="20,2">
              <v:shape style="position:absolute;left:6173;top:446;width:20;height:2" coordorigin="6173,446" coordsize="20,0" path="m6173,446l6192,446e" filled="false" stroked="true" strokeweight=".48pt" strokecolor="#fefefe">
                <v:path arrowok="t"/>
              </v:shape>
            </v:group>
            <v:group style="position:absolute;left:6192;top:446;width:20;height:2" coordorigin="6192,446" coordsize="20,2">
              <v:shape style="position:absolute;left:6192;top:446;width:20;height:2" coordorigin="6192,446" coordsize="20,0" path="m6192,446l6211,446e" filled="false" stroked="true" strokeweight=".48pt" strokecolor="#fefefe">
                <v:path arrowok="t"/>
              </v:shape>
            </v:group>
            <v:group style="position:absolute;left:6211;top:446;width:20;height:2" coordorigin="6211,446" coordsize="20,2">
              <v:shape style="position:absolute;left:6211;top:446;width:20;height:2" coordorigin="6211,446" coordsize="20,0" path="m6211,446l6230,446e" filled="false" stroked="true" strokeweight=".48pt" strokecolor="#fefefe">
                <v:path arrowok="t"/>
              </v:shape>
            </v:group>
            <v:group style="position:absolute;left:6230;top:446;width:20;height:2" coordorigin="6230,446" coordsize="20,2">
              <v:shape style="position:absolute;left:6230;top:446;width:20;height:2" coordorigin="6230,446" coordsize="20,0" path="m6230,446l6250,446e" filled="false" stroked="true" strokeweight=".48pt" strokecolor="#fefefe">
                <v:path arrowok="t"/>
              </v:shape>
            </v:group>
            <v:group style="position:absolute;left:6250;top:446;width:20;height:2" coordorigin="6250,446" coordsize="20,2">
              <v:shape style="position:absolute;left:6250;top:446;width:20;height:2" coordorigin="6250,446" coordsize="20,0" path="m6250,446l6269,446e" filled="false" stroked="true" strokeweight=".48pt" strokecolor="#fefefe">
                <v:path arrowok="t"/>
              </v:shape>
            </v:group>
            <v:group style="position:absolute;left:6269;top:446;width:20;height:2" coordorigin="6269,446" coordsize="20,2">
              <v:shape style="position:absolute;left:6269;top:446;width:20;height:2" coordorigin="6269,446" coordsize="20,0" path="m6269,446l6288,446e" filled="false" stroked="true" strokeweight=".48pt" strokecolor="#fefefe">
                <v:path arrowok="t"/>
              </v:shape>
            </v:group>
            <v:group style="position:absolute;left:6288;top:446;width:20;height:2" coordorigin="6288,446" coordsize="20,2">
              <v:shape style="position:absolute;left:6288;top:446;width:20;height:2" coordorigin="6288,446" coordsize="20,0" path="m6288,446l6307,446e" filled="false" stroked="true" strokeweight=".48pt" strokecolor="#fefefe">
                <v:path arrowok="t"/>
              </v:shape>
            </v:group>
            <v:group style="position:absolute;left:6307;top:446;width:20;height:2" coordorigin="6307,446" coordsize="20,2">
              <v:shape style="position:absolute;left:6307;top:446;width:20;height:2" coordorigin="6307,446" coordsize="20,0" path="m6307,446l6326,446e" filled="false" stroked="true" strokeweight=".48pt" strokecolor="#fefefe">
                <v:path arrowok="t"/>
              </v:shape>
            </v:group>
            <v:group style="position:absolute;left:6326;top:446;width:20;height:2" coordorigin="6326,446" coordsize="20,2">
              <v:shape style="position:absolute;left:6326;top:446;width:20;height:2" coordorigin="6326,446" coordsize="20,0" path="m6326,446l6346,446e" filled="false" stroked="true" strokeweight=".48pt" strokecolor="#fefefe">
                <v:path arrowok="t"/>
              </v:shape>
            </v:group>
            <v:group style="position:absolute;left:6346;top:446;width:20;height:2" coordorigin="6346,446" coordsize="20,2">
              <v:shape style="position:absolute;left:6346;top:446;width:20;height:2" coordorigin="6346,446" coordsize="20,0" path="m6346,446l6365,446e" filled="false" stroked="true" strokeweight=".48pt" strokecolor="#fefefe">
                <v:path arrowok="t"/>
              </v:shape>
            </v:group>
            <v:group style="position:absolute;left:6365;top:446;width:20;height:2" coordorigin="6365,446" coordsize="20,2">
              <v:shape style="position:absolute;left:6365;top:446;width:20;height:2" coordorigin="6365,446" coordsize="20,0" path="m6365,446l6384,446e" filled="false" stroked="true" strokeweight=".48pt" strokecolor="#fefefe">
                <v:path arrowok="t"/>
              </v:shape>
            </v:group>
            <v:group style="position:absolute;left:6384;top:446;width:20;height:2" coordorigin="6384,446" coordsize="20,2">
              <v:shape style="position:absolute;left:6384;top:446;width:20;height:2" coordorigin="6384,446" coordsize="20,0" path="m6384,446l6403,446e" filled="false" stroked="true" strokeweight=".48pt" strokecolor="#fefefe">
                <v:path arrowok="t"/>
              </v:shape>
            </v:group>
            <v:group style="position:absolute;left:6403;top:446;width:20;height:2" coordorigin="6403,446" coordsize="20,2">
              <v:shape style="position:absolute;left:6403;top:446;width:20;height:2" coordorigin="6403,446" coordsize="20,0" path="m6403,446l6422,446e" filled="false" stroked="true" strokeweight=".48pt" strokecolor="#fefefe">
                <v:path arrowok="t"/>
              </v:shape>
            </v:group>
            <v:group style="position:absolute;left:6422;top:446;width:20;height:2" coordorigin="6422,446" coordsize="20,2">
              <v:shape style="position:absolute;left:6422;top:446;width:20;height:2" coordorigin="6422,446" coordsize="20,0" path="m6422,446l6442,446e" filled="false" stroked="true" strokeweight=".48pt" strokecolor="#fefefe">
                <v:path arrowok="t"/>
              </v:shape>
            </v:group>
            <v:group style="position:absolute;left:6442;top:446;width:20;height:2" coordorigin="6442,446" coordsize="20,2">
              <v:shape style="position:absolute;left:6442;top:446;width:20;height:2" coordorigin="6442,446" coordsize="20,0" path="m6442,446l6461,446e" filled="false" stroked="true" strokeweight=".48pt" strokecolor="#fefefe">
                <v:path arrowok="t"/>
              </v:shape>
            </v:group>
            <v:group style="position:absolute;left:6461;top:446;width:20;height:2" coordorigin="6461,446" coordsize="20,2">
              <v:shape style="position:absolute;left:6461;top:446;width:20;height:2" coordorigin="6461,446" coordsize="20,0" path="m6461,446l6480,446e" filled="false" stroked="true" strokeweight=".48pt" strokecolor="#fefefe">
                <v:path arrowok="t"/>
              </v:shape>
            </v:group>
            <v:group style="position:absolute;left:6480;top:446;width:20;height:2" coordorigin="6480,446" coordsize="20,2">
              <v:shape style="position:absolute;left:6480;top:446;width:20;height:2" coordorigin="6480,446" coordsize="20,0" path="m6480,446l6499,446e" filled="false" stroked="true" strokeweight=".48pt" strokecolor="#fefefe">
                <v:path arrowok="t"/>
              </v:shape>
            </v:group>
            <v:group style="position:absolute;left:6499;top:446;width:20;height:2" coordorigin="6499,446" coordsize="20,2">
              <v:shape style="position:absolute;left:6499;top:446;width:20;height:2" coordorigin="6499,446" coordsize="20,0" path="m6499,446l6518,446e" filled="false" stroked="true" strokeweight=".48pt" strokecolor="#fefefe">
                <v:path arrowok="t"/>
              </v:shape>
            </v:group>
            <v:group style="position:absolute;left:6518;top:446;width:20;height:2" coordorigin="6518,446" coordsize="20,2">
              <v:shape style="position:absolute;left:6518;top:446;width:20;height:2" coordorigin="6518,446" coordsize="20,0" path="m6518,446l6538,446e" filled="false" stroked="true" strokeweight=".48pt" strokecolor="#fefefe">
                <v:path arrowok="t"/>
              </v:shape>
            </v:group>
            <v:group style="position:absolute;left:6538;top:446;width:20;height:2" coordorigin="6538,446" coordsize="20,2">
              <v:shape style="position:absolute;left:6538;top:446;width:20;height:2" coordorigin="6538,446" coordsize="20,0" path="m6538,446l6557,446e" filled="false" stroked="true" strokeweight=".48pt" strokecolor="#fefefe">
                <v:path arrowok="t"/>
              </v:shape>
            </v:group>
            <v:group style="position:absolute;left:6557;top:446;width:20;height:2" coordorigin="6557,446" coordsize="20,2">
              <v:shape style="position:absolute;left:6557;top:446;width:20;height:2" coordorigin="6557,446" coordsize="20,0" path="m6557,446l6576,446e" filled="false" stroked="true" strokeweight=".48pt" strokecolor="#fefefe">
                <v:path arrowok="t"/>
              </v:shape>
            </v:group>
            <v:group style="position:absolute;left:6576;top:446;width:20;height:2" coordorigin="6576,446" coordsize="20,2">
              <v:shape style="position:absolute;left:6576;top:446;width:20;height:2" coordorigin="6576,446" coordsize="20,0" path="m6576,446l6595,446e" filled="false" stroked="true" strokeweight=".48pt" strokecolor="#fefefe">
                <v:path arrowok="t"/>
              </v:shape>
            </v:group>
            <v:group style="position:absolute;left:6595;top:446;width:20;height:2" coordorigin="6595,446" coordsize="20,2">
              <v:shape style="position:absolute;left:6595;top:446;width:20;height:2" coordorigin="6595,446" coordsize="20,0" path="m6595,446l6614,446e" filled="false" stroked="true" strokeweight=".48pt" strokecolor="#fefefe">
                <v:path arrowok="t"/>
              </v:shape>
            </v:group>
            <v:group style="position:absolute;left:6614;top:446;width:15;height:2" coordorigin="6614,446" coordsize="15,2">
              <v:shape style="position:absolute;left:6614;top:446;width:15;height:2" coordorigin="6614,446" coordsize="15,0" path="m6614,446l6629,446e" filled="false" stroked="true" strokeweight=".48pt" strokecolor="#fefefe">
                <v:path arrowok="t"/>
              </v:shape>
            </v:group>
            <v:group style="position:absolute;left:6629;top:446;width:10;height:2" coordorigin="6629,446" coordsize="10,2">
              <v:shape style="position:absolute;left:6629;top:446;width:10;height:2" coordorigin="6629,446" coordsize="10,0" path="m6629,446l6638,446e" filled="false" stroked="true" strokeweight=".48pt" strokecolor="#fefefe">
                <v:path arrowok="t"/>
              </v:shape>
              <v:shape style="position:absolute;left:6638;top:442;width:1171;height:10" type="#_x0000_t75" stroked="false">
                <v:imagedata r:id="rId41" o:title=""/>
              </v:shape>
            </v:group>
            <v:group style="position:absolute;left:7810;top:446;width:10;height:2" coordorigin="7810,446" coordsize="10,2">
              <v:shape style="position:absolute;left:7810;top:446;width:10;height:2" coordorigin="7810,446" coordsize="10,0" path="m7810,446l7819,446e" filled="false" stroked="true" strokeweight=".48pt" strokecolor="#000000">
                <v:path arrowok="t"/>
              </v:shape>
            </v:group>
            <v:group style="position:absolute;left:7819;top:446;width:20;height:2" coordorigin="7819,446" coordsize="20,2">
              <v:shape style="position:absolute;left:7819;top:446;width:20;height:2" coordorigin="7819,446" coordsize="20,0" path="m7819,446l7838,446e" filled="false" stroked="true" strokeweight=".48pt" strokecolor="#fefefe">
                <v:path arrowok="t"/>
              </v:shape>
            </v:group>
            <v:group style="position:absolute;left:7838;top:446;width:20;height:2" coordorigin="7838,446" coordsize="20,2">
              <v:shape style="position:absolute;left:7838;top:446;width:20;height:2" coordorigin="7838,446" coordsize="20,0" path="m7838,446l7858,446e" filled="false" stroked="true" strokeweight=".48pt" strokecolor="#fefefe">
                <v:path arrowok="t"/>
              </v:shape>
            </v:group>
            <v:group style="position:absolute;left:7858;top:446;width:20;height:2" coordorigin="7858,446" coordsize="20,2">
              <v:shape style="position:absolute;left:7858;top:446;width:20;height:2" coordorigin="7858,446" coordsize="20,0" path="m7858,446l7877,446e" filled="false" stroked="true" strokeweight=".48pt" strokecolor="#fefefe">
                <v:path arrowok="t"/>
              </v:shape>
            </v:group>
            <v:group style="position:absolute;left:7877;top:446;width:20;height:2" coordorigin="7877,446" coordsize="20,2">
              <v:shape style="position:absolute;left:7877;top:446;width:20;height:2" coordorigin="7877,446" coordsize="20,0" path="m7877,446l7896,446e" filled="false" stroked="true" strokeweight=".48pt" strokecolor="#fefefe">
                <v:path arrowok="t"/>
              </v:shape>
            </v:group>
            <v:group style="position:absolute;left:7896;top:446;width:20;height:2" coordorigin="7896,446" coordsize="20,2">
              <v:shape style="position:absolute;left:7896;top:446;width:20;height:2" coordorigin="7896,446" coordsize="20,0" path="m7896,446l7915,446e" filled="false" stroked="true" strokeweight=".48pt" strokecolor="#fefefe">
                <v:path arrowok="t"/>
              </v:shape>
            </v:group>
            <v:group style="position:absolute;left:7915;top:446;width:20;height:2" coordorigin="7915,446" coordsize="20,2">
              <v:shape style="position:absolute;left:7915;top:446;width:20;height:2" coordorigin="7915,446" coordsize="20,0" path="m7915,446l7934,446e" filled="false" stroked="true" strokeweight=".48pt" strokecolor="#fefefe">
                <v:path arrowok="t"/>
              </v:shape>
            </v:group>
            <v:group style="position:absolute;left:7934;top:446;width:20;height:2" coordorigin="7934,446" coordsize="20,2">
              <v:shape style="position:absolute;left:7934;top:446;width:20;height:2" coordorigin="7934,446" coordsize="20,0" path="m7934,446l7954,446e" filled="false" stroked="true" strokeweight=".48pt" strokecolor="#fefefe">
                <v:path arrowok="t"/>
              </v:shape>
            </v:group>
            <v:group style="position:absolute;left:7954;top:446;width:20;height:2" coordorigin="7954,446" coordsize="20,2">
              <v:shape style="position:absolute;left:7954;top:446;width:20;height:2" coordorigin="7954,446" coordsize="20,0" path="m7954,446l7973,446e" filled="false" stroked="true" strokeweight=".48pt" strokecolor="#fefefe">
                <v:path arrowok="t"/>
              </v:shape>
            </v:group>
            <v:group style="position:absolute;left:7973;top:446;width:20;height:2" coordorigin="7973,446" coordsize="20,2">
              <v:shape style="position:absolute;left:7973;top:446;width:20;height:2" coordorigin="7973,446" coordsize="20,0" path="m7973,446l7992,446e" filled="false" stroked="true" strokeweight=".48pt" strokecolor="#fefefe">
                <v:path arrowok="t"/>
              </v:shape>
            </v:group>
            <v:group style="position:absolute;left:7992;top:446;width:20;height:2" coordorigin="7992,446" coordsize="20,2">
              <v:shape style="position:absolute;left:7992;top:446;width:20;height:2" coordorigin="7992,446" coordsize="20,0" path="m7992,446l8011,446e" filled="false" stroked="true" strokeweight=".48pt" strokecolor="#fefefe">
                <v:path arrowok="t"/>
              </v:shape>
            </v:group>
            <v:group style="position:absolute;left:8011;top:446;width:20;height:2" coordorigin="8011,446" coordsize="20,2">
              <v:shape style="position:absolute;left:8011;top:446;width:20;height:2" coordorigin="8011,446" coordsize="20,0" path="m8011,446l8030,446e" filled="false" stroked="true" strokeweight=".48pt" strokecolor="#fefefe">
                <v:path arrowok="t"/>
              </v:shape>
            </v:group>
            <v:group style="position:absolute;left:8030;top:446;width:20;height:2" coordorigin="8030,446" coordsize="20,2">
              <v:shape style="position:absolute;left:8030;top:446;width:20;height:2" coordorigin="8030,446" coordsize="20,0" path="m8030,446l8050,446e" filled="false" stroked="true" strokeweight=".48pt" strokecolor="#fefefe">
                <v:path arrowok="t"/>
              </v:shape>
            </v:group>
            <v:group style="position:absolute;left:8050;top:446;width:20;height:2" coordorigin="8050,446" coordsize="20,2">
              <v:shape style="position:absolute;left:8050;top:446;width:20;height:2" coordorigin="8050,446" coordsize="20,0" path="m8050,446l8069,446e" filled="false" stroked="true" strokeweight=".48pt" strokecolor="#fefefe">
                <v:path arrowok="t"/>
              </v:shape>
            </v:group>
            <v:group style="position:absolute;left:8069;top:446;width:20;height:2" coordorigin="8069,446" coordsize="20,2">
              <v:shape style="position:absolute;left:8069;top:446;width:20;height:2" coordorigin="8069,446" coordsize="20,0" path="m8069,446l8088,446e" filled="false" stroked="true" strokeweight=".48pt" strokecolor="#fefefe">
                <v:path arrowok="t"/>
              </v:shape>
            </v:group>
            <v:group style="position:absolute;left:8088;top:446;width:20;height:2" coordorigin="8088,446" coordsize="20,2">
              <v:shape style="position:absolute;left:8088;top:446;width:20;height:2" coordorigin="8088,446" coordsize="20,0" path="m8088,446l8107,446e" filled="false" stroked="true" strokeweight=".48pt" strokecolor="#fefefe">
                <v:path arrowok="t"/>
              </v:shape>
            </v:group>
            <v:group style="position:absolute;left:8107;top:446;width:20;height:2" coordorigin="8107,446" coordsize="20,2">
              <v:shape style="position:absolute;left:8107;top:446;width:20;height:2" coordorigin="8107,446" coordsize="20,0" path="m8107,446l8126,446e" filled="false" stroked="true" strokeweight=".48pt" strokecolor="#fefefe">
                <v:path arrowok="t"/>
              </v:shape>
            </v:group>
            <v:group style="position:absolute;left:8126;top:446;width:20;height:2" coordorigin="8126,446" coordsize="20,2">
              <v:shape style="position:absolute;left:8126;top:446;width:20;height:2" coordorigin="8126,446" coordsize="20,0" path="m8126,446l8146,446e" filled="false" stroked="true" strokeweight=".48pt" strokecolor="#fefefe">
                <v:path arrowok="t"/>
              </v:shape>
            </v:group>
            <v:group style="position:absolute;left:8146;top:446;width:20;height:2" coordorigin="8146,446" coordsize="20,2">
              <v:shape style="position:absolute;left:8146;top:446;width:20;height:2" coordorigin="8146,446" coordsize="20,0" path="m8146,446l8165,446e" filled="false" stroked="true" strokeweight=".48pt" strokecolor="#fefefe">
                <v:path arrowok="t"/>
              </v:shape>
            </v:group>
            <v:group style="position:absolute;left:8165;top:446;width:20;height:2" coordorigin="8165,446" coordsize="20,2">
              <v:shape style="position:absolute;left:8165;top:446;width:20;height:2" coordorigin="8165,446" coordsize="20,0" path="m8165,446l8184,446e" filled="false" stroked="true" strokeweight=".48pt" strokecolor="#fefefe">
                <v:path arrowok="t"/>
              </v:shape>
            </v:group>
            <v:group style="position:absolute;left:8184;top:446;width:20;height:2" coordorigin="8184,446" coordsize="20,2">
              <v:shape style="position:absolute;left:8184;top:446;width:20;height:2" coordorigin="8184,446" coordsize="20,0" path="m8184,446l8203,446e" filled="false" stroked="true" strokeweight=".48pt" strokecolor="#fefefe">
                <v:path arrowok="t"/>
              </v:shape>
            </v:group>
            <v:group style="position:absolute;left:8203;top:446;width:20;height:2" coordorigin="8203,446" coordsize="20,2">
              <v:shape style="position:absolute;left:8203;top:446;width:20;height:2" coordorigin="8203,446" coordsize="20,0" path="m8203,446l8222,446e" filled="false" stroked="true" strokeweight=".48pt" strokecolor="#fefefe">
                <v:path arrowok="t"/>
              </v:shape>
            </v:group>
            <v:group style="position:absolute;left:8222;top:446;width:20;height:2" coordorigin="8222,446" coordsize="20,2">
              <v:shape style="position:absolute;left:8222;top:446;width:20;height:2" coordorigin="8222,446" coordsize="20,0" path="m8222,446l8242,446e" filled="false" stroked="true" strokeweight=".48pt" strokecolor="#fefefe">
                <v:path arrowok="t"/>
              </v:shape>
            </v:group>
            <v:group style="position:absolute;left:8242;top:446;width:20;height:2" coordorigin="8242,446" coordsize="20,2">
              <v:shape style="position:absolute;left:8242;top:446;width:20;height:2" coordorigin="8242,446" coordsize="20,0" path="m8242,446l8261,446e" filled="false" stroked="true" strokeweight=".48pt" strokecolor="#fefefe">
                <v:path arrowok="t"/>
              </v:shape>
            </v:group>
            <v:group style="position:absolute;left:8261;top:446;width:20;height:2" coordorigin="8261,446" coordsize="20,2">
              <v:shape style="position:absolute;left:8261;top:446;width:20;height:2" coordorigin="8261,446" coordsize="20,0" path="m8261,446l8280,446e" filled="false" stroked="true" strokeweight=".48pt" strokecolor="#fefefe">
                <v:path arrowok="t"/>
              </v:shape>
            </v:group>
            <v:group style="position:absolute;left:8280;top:446;width:20;height:2" coordorigin="8280,446" coordsize="20,2">
              <v:shape style="position:absolute;left:8280;top:446;width:20;height:2" coordorigin="8280,446" coordsize="20,0" path="m8280,446l8299,446e" filled="false" stroked="true" strokeweight=".48pt" strokecolor="#fefefe">
                <v:path arrowok="t"/>
              </v:shape>
            </v:group>
            <v:group style="position:absolute;left:8299;top:446;width:20;height:2" coordorigin="8299,446" coordsize="20,2">
              <v:shape style="position:absolute;left:8299;top:446;width:20;height:2" coordorigin="8299,446" coordsize="20,0" path="m8299,446l8318,446e" filled="false" stroked="true" strokeweight=".48pt" strokecolor="#fefefe">
                <v:path arrowok="t"/>
              </v:shape>
            </v:group>
            <v:group style="position:absolute;left:8318;top:446;width:20;height:2" coordorigin="8318,446" coordsize="20,2">
              <v:shape style="position:absolute;left:8318;top:446;width:20;height:2" coordorigin="8318,446" coordsize="20,0" path="m8318,446l8338,446e" filled="false" stroked="true" strokeweight=".48pt" strokecolor="#fefefe">
                <v:path arrowok="t"/>
              </v:shape>
            </v:group>
            <v:group style="position:absolute;left:8338;top:446;width:20;height:2" coordorigin="8338,446" coordsize="20,2">
              <v:shape style="position:absolute;left:8338;top:446;width:20;height:2" coordorigin="8338,446" coordsize="20,0" path="m8338,446l8357,446e" filled="false" stroked="true" strokeweight=".48pt" strokecolor="#fefefe">
                <v:path arrowok="t"/>
              </v:shape>
            </v:group>
            <v:group style="position:absolute;left:8357;top:446;width:20;height:2" coordorigin="8357,446" coordsize="20,2">
              <v:shape style="position:absolute;left:8357;top:446;width:20;height:2" coordorigin="8357,446" coordsize="20,0" path="m8357,446l8376,446e" filled="false" stroked="true" strokeweight=".48pt" strokecolor="#fefefe">
                <v:path arrowok="t"/>
              </v:shape>
            </v:group>
            <v:group style="position:absolute;left:8376;top:446;width:20;height:2" coordorigin="8376,446" coordsize="20,2">
              <v:shape style="position:absolute;left:8376;top:446;width:20;height:2" coordorigin="8376,446" coordsize="20,0" path="m8376,446l8395,446e" filled="false" stroked="true" strokeweight=".48pt" strokecolor="#fefefe">
                <v:path arrowok="t"/>
              </v:shape>
            </v:group>
            <v:group style="position:absolute;left:8395;top:446;width:20;height:2" coordorigin="8395,446" coordsize="20,2">
              <v:shape style="position:absolute;left:8395;top:446;width:20;height:2" coordorigin="8395,446" coordsize="20,0" path="m8395,446l8414,446e" filled="false" stroked="true" strokeweight=".48pt" strokecolor="#fefefe">
                <v:path arrowok="t"/>
              </v:shape>
            </v:group>
            <v:group style="position:absolute;left:8414;top:446;width:20;height:2" coordorigin="8414,446" coordsize="20,2">
              <v:shape style="position:absolute;left:8414;top:446;width:20;height:2" coordorigin="8414,446" coordsize="20,0" path="m8414,446l8434,446e" filled="false" stroked="true" strokeweight=".48pt" strokecolor="#fefefe">
                <v:path arrowok="t"/>
              </v:shape>
            </v:group>
            <v:group style="position:absolute;left:8434;top:446;width:20;height:2" coordorigin="8434,446" coordsize="20,2">
              <v:shape style="position:absolute;left:8434;top:446;width:20;height:2" coordorigin="8434,446" coordsize="20,0" path="m8434,446l8453,446e" filled="false" stroked="true" strokeweight=".48pt" strokecolor="#fefefe">
                <v:path arrowok="t"/>
              </v:shape>
            </v:group>
            <v:group style="position:absolute;left:8453;top:446;width:20;height:2" coordorigin="8453,446" coordsize="20,2">
              <v:shape style="position:absolute;left:8453;top:446;width:20;height:2" coordorigin="8453,446" coordsize="20,0" path="m8453,446l8472,446e" filled="false" stroked="true" strokeweight=".48pt" strokecolor="#fefefe">
                <v:path arrowok="t"/>
              </v:shape>
            </v:group>
            <v:group style="position:absolute;left:8472;top:446;width:20;height:2" coordorigin="8472,446" coordsize="20,2">
              <v:shape style="position:absolute;left:8472;top:446;width:20;height:2" coordorigin="8472,446" coordsize="20,0" path="m8472,446l8491,446e" filled="false" stroked="true" strokeweight=".48pt" strokecolor="#fefefe">
                <v:path arrowok="t"/>
              </v:shape>
            </v:group>
            <v:group style="position:absolute;left:8491;top:446;width:20;height:2" coordorigin="8491,446" coordsize="20,2">
              <v:shape style="position:absolute;left:8491;top:446;width:20;height:2" coordorigin="8491,446" coordsize="20,0" path="m8491,446l8510,446e" filled="false" stroked="true" strokeweight=".48pt" strokecolor="#fefefe">
                <v:path arrowok="t"/>
              </v:shape>
            </v:group>
            <v:group style="position:absolute;left:8510;top:446;width:20;height:2" coordorigin="8510,446" coordsize="20,2">
              <v:shape style="position:absolute;left:8510;top:446;width:20;height:2" coordorigin="8510,446" coordsize="20,0" path="m8510,446l8530,446e" filled="false" stroked="true" strokeweight=".48pt" strokecolor="#fefefe">
                <v:path arrowok="t"/>
              </v:shape>
            </v:group>
            <v:group style="position:absolute;left:8530;top:446;width:20;height:2" coordorigin="8530,446" coordsize="20,2">
              <v:shape style="position:absolute;left:8530;top:446;width:20;height:2" coordorigin="8530,446" coordsize="20,0" path="m8530,446l8549,446e" filled="false" stroked="true" strokeweight=".48pt" strokecolor="#fefefe">
                <v:path arrowok="t"/>
              </v:shape>
            </v:group>
            <v:group style="position:absolute;left:8549;top:446;width:20;height:2" coordorigin="8549,446" coordsize="20,2">
              <v:shape style="position:absolute;left:8549;top:446;width:20;height:2" coordorigin="8549,446" coordsize="20,0" path="m8549,446l8568,446e" filled="false" stroked="true" strokeweight=".48pt" strokecolor="#fefefe">
                <v:path arrowok="t"/>
              </v:shape>
            </v:group>
            <v:group style="position:absolute;left:8568;top:446;width:20;height:2" coordorigin="8568,446" coordsize="20,2">
              <v:shape style="position:absolute;left:8568;top:446;width:20;height:2" coordorigin="8568,446" coordsize="20,0" path="m8568,446l8587,446e" filled="false" stroked="true" strokeweight=".48pt" strokecolor="#fefefe">
                <v:path arrowok="t"/>
              </v:shape>
            </v:group>
            <v:group style="position:absolute;left:8587;top:446;width:20;height:2" coordorigin="8587,446" coordsize="20,2">
              <v:shape style="position:absolute;left:8587;top:446;width:20;height:2" coordorigin="8587,446" coordsize="20,0" path="m8587,446l8606,446e" filled="false" stroked="true" strokeweight=".48pt" strokecolor="#fefefe">
                <v:path arrowok="t"/>
              </v:shape>
            </v:group>
            <v:group style="position:absolute;left:8606;top:446;width:20;height:2" coordorigin="8606,446" coordsize="20,2">
              <v:shape style="position:absolute;left:8606;top:446;width:20;height:2" coordorigin="8606,446" coordsize="20,0" path="m8606,446l8626,446e" filled="false" stroked="true" strokeweight=".48pt" strokecolor="#fefefe">
                <v:path arrowok="t"/>
              </v:shape>
            </v:group>
            <v:group style="position:absolute;left:8626;top:446;width:20;height:2" coordorigin="8626,446" coordsize="20,2">
              <v:shape style="position:absolute;left:8626;top:446;width:20;height:2" coordorigin="8626,446" coordsize="20,0" path="m8626,446l8645,446e" filled="false" stroked="true" strokeweight=".48pt" strokecolor="#fefefe">
                <v:path arrowok="t"/>
              </v:shape>
            </v:group>
            <v:group style="position:absolute;left:8645;top:446;width:20;height:2" coordorigin="8645,446" coordsize="20,2">
              <v:shape style="position:absolute;left:8645;top:446;width:20;height:2" coordorigin="8645,446" coordsize="20,0" path="m8645,446l8664,446e" filled="false" stroked="true" strokeweight=".48pt" strokecolor="#fefefe">
                <v:path arrowok="t"/>
              </v:shape>
            </v:group>
            <v:group style="position:absolute;left:8664;top:446;width:20;height:2" coordorigin="8664,446" coordsize="20,2">
              <v:shape style="position:absolute;left:8664;top:446;width:20;height:2" coordorigin="8664,446" coordsize="20,0" path="m8664,446l8683,446e" filled="false" stroked="true" strokeweight=".48pt" strokecolor="#fefefe">
                <v:path arrowok="t"/>
              </v:shape>
            </v:group>
            <v:group style="position:absolute;left:8683;top:446;width:20;height:2" coordorigin="8683,446" coordsize="20,2">
              <v:shape style="position:absolute;left:8683;top:446;width:20;height:2" coordorigin="8683,446" coordsize="20,0" path="m8683,446l8702,446e" filled="false" stroked="true" strokeweight=".48pt" strokecolor="#fefefe">
                <v:path arrowok="t"/>
              </v:shape>
            </v:group>
            <v:group style="position:absolute;left:8702;top:446;width:20;height:2" coordorigin="8702,446" coordsize="20,2">
              <v:shape style="position:absolute;left:8702;top:446;width:20;height:2" coordorigin="8702,446" coordsize="20,0" path="m8702,446l8722,446e" filled="false" stroked="true" strokeweight=".48pt" strokecolor="#fefefe">
                <v:path arrowok="t"/>
              </v:shape>
            </v:group>
            <v:group style="position:absolute;left:8722;top:446;width:20;height:2" coordorigin="8722,446" coordsize="20,2">
              <v:shape style="position:absolute;left:8722;top:446;width:20;height:2" coordorigin="8722,446" coordsize="20,0" path="m8722,446l8741,446e" filled="false" stroked="true" strokeweight=".48pt" strokecolor="#fefefe">
                <v:path arrowok="t"/>
              </v:shape>
            </v:group>
            <v:group style="position:absolute;left:8741;top:446;width:20;height:2" coordorigin="8741,446" coordsize="20,2">
              <v:shape style="position:absolute;left:8741;top:446;width:20;height:2" coordorigin="8741,446" coordsize="20,0" path="m8741,446l8760,446e" filled="false" stroked="true" strokeweight=".48pt" strokecolor="#fefefe">
                <v:path arrowok="t"/>
              </v:shape>
            </v:group>
            <v:group style="position:absolute;left:8760;top:446;width:20;height:2" coordorigin="8760,446" coordsize="20,2">
              <v:shape style="position:absolute;left:8760;top:446;width:20;height:2" coordorigin="8760,446" coordsize="20,0" path="m8760,446l8779,446e" filled="false" stroked="true" strokeweight=".48pt" strokecolor="#fefefe">
                <v:path arrowok="t"/>
              </v:shape>
            </v:group>
            <v:group style="position:absolute;left:8779;top:446;width:20;height:2" coordorigin="8779,446" coordsize="20,2">
              <v:shape style="position:absolute;left:8779;top:446;width:20;height:2" coordorigin="8779,446" coordsize="20,0" path="m8779,446l8798,446e" filled="false" stroked="true" strokeweight=".48pt" strokecolor="#fefefe">
                <v:path arrowok="t"/>
              </v:shape>
            </v:group>
            <v:group style="position:absolute;left:8798;top:446;width:20;height:2" coordorigin="8798,446" coordsize="20,2">
              <v:shape style="position:absolute;left:8798;top:446;width:20;height:2" coordorigin="8798,446" coordsize="20,0" path="m8798,446l8818,446e" filled="false" stroked="true" strokeweight=".48pt" strokecolor="#fefefe">
                <v:path arrowok="t"/>
              </v:shape>
            </v:group>
            <v:group style="position:absolute;left:8818;top:446;width:20;height:2" coordorigin="8818,446" coordsize="20,2">
              <v:shape style="position:absolute;left:8818;top:446;width:20;height:2" coordorigin="8818,446" coordsize="20,0" path="m8818,446l8837,446e" filled="false" stroked="true" strokeweight=".48pt" strokecolor="#fefefe">
                <v:path arrowok="t"/>
              </v:shape>
            </v:group>
            <v:group style="position:absolute;left:8837;top:446;width:20;height:2" coordorigin="8837,446" coordsize="20,2">
              <v:shape style="position:absolute;left:8837;top:446;width:20;height:2" coordorigin="8837,446" coordsize="20,0" path="m8837,446l8856,446e" filled="false" stroked="true" strokeweight=".48pt" strokecolor="#fefefe">
                <v:path arrowok="t"/>
              </v:shape>
            </v:group>
            <v:group style="position:absolute;left:8856;top:446;width:20;height:2" coordorigin="8856,446" coordsize="20,2">
              <v:shape style="position:absolute;left:8856;top:446;width:20;height:2" coordorigin="8856,446" coordsize="20,0" path="m8856,446l8875,446e" filled="false" stroked="true" strokeweight=".48pt" strokecolor="#fefefe">
                <v:path arrowok="t"/>
              </v:shape>
            </v:group>
            <v:group style="position:absolute;left:8875;top:446;width:20;height:2" coordorigin="8875,446" coordsize="20,2">
              <v:shape style="position:absolute;left:8875;top:446;width:20;height:2" coordorigin="8875,446" coordsize="20,0" path="m8875,446l8894,446e" filled="false" stroked="true" strokeweight=".48pt" strokecolor="#fefefe">
                <v:path arrowok="t"/>
              </v:shape>
            </v:group>
            <v:group style="position:absolute;left:8894;top:446;width:20;height:2" coordorigin="8894,446" coordsize="20,2">
              <v:shape style="position:absolute;left:8894;top:446;width:20;height:2" coordorigin="8894,446" coordsize="20,0" path="m8894,446l8914,446e" filled="false" stroked="true" strokeweight=".48pt" strokecolor="#fefefe">
                <v:path arrowok="t"/>
              </v:shape>
            </v:group>
            <v:group style="position:absolute;left:8914;top:446;width:20;height:2" coordorigin="8914,446" coordsize="20,2">
              <v:shape style="position:absolute;left:8914;top:446;width:20;height:2" coordorigin="8914,446" coordsize="20,0" path="m8914,446l8933,446e" filled="false" stroked="true" strokeweight=".48pt" strokecolor="#fefefe">
                <v:path arrowok="t"/>
              </v:shape>
            </v:group>
            <v:group style="position:absolute;left:8933;top:446;width:20;height:2" coordorigin="8933,446" coordsize="20,2">
              <v:shape style="position:absolute;left:8933;top:446;width:20;height:2" coordorigin="8933,446" coordsize="20,0" path="m8933,446l8952,446e" filled="false" stroked="true" strokeweight=".48pt" strokecolor="#fefefe">
                <v:path arrowok="t"/>
              </v:shape>
            </v:group>
            <v:group style="position:absolute;left:8952;top:446;width:20;height:2" coordorigin="8952,446" coordsize="20,2">
              <v:shape style="position:absolute;left:8952;top:446;width:20;height:2" coordorigin="8952,446" coordsize="20,0" path="m8952,446l8971,446e" filled="false" stroked="true" strokeweight=".48pt" strokecolor="#fefefe">
                <v:path arrowok="t"/>
              </v:shape>
            </v:group>
            <v:group style="position:absolute;left:8971;top:446;width:20;height:2" coordorigin="8971,446" coordsize="20,2">
              <v:shape style="position:absolute;left:8971;top:446;width:20;height:2" coordorigin="8971,446" coordsize="20,0" path="m8971,446l8990,446e" filled="false" stroked="true" strokeweight=".48pt" strokecolor="#fefefe">
                <v:path arrowok="t"/>
              </v:shape>
            </v:group>
            <v:group style="position:absolute;left:8990;top:446;width:20;height:2" coordorigin="8990,446" coordsize="20,2">
              <v:shape style="position:absolute;left:8990;top:446;width:20;height:2" coordorigin="8990,446" coordsize="20,0" path="m8990,446l9010,446e" filled="false" stroked="true" strokeweight=".48pt" strokecolor="#fefefe">
                <v:path arrowok="t"/>
              </v:shape>
            </v:group>
            <v:group style="position:absolute;left:9010;top:446;width:20;height:2" coordorigin="9010,446" coordsize="20,2">
              <v:shape style="position:absolute;left:9010;top:446;width:20;height:2" coordorigin="9010,446" coordsize="20,0" path="m9010,446l9029,446e" filled="false" stroked="true" strokeweight=".48pt" strokecolor="#fefefe">
                <v:path arrowok="t"/>
              </v:shape>
            </v:group>
            <v:group style="position:absolute;left:9029;top:446;width:20;height:2" coordorigin="9029,446" coordsize="20,2">
              <v:shape style="position:absolute;left:9029;top:446;width:20;height:2" coordorigin="9029,446" coordsize="20,0" path="m9029,446l9048,446e" filled="false" stroked="true" strokeweight=".48pt" strokecolor="#fefefe">
                <v:path arrowok="t"/>
              </v:shape>
            </v:group>
            <v:group style="position:absolute;left:9048;top:446;width:20;height:2" coordorigin="9048,446" coordsize="20,2">
              <v:shape style="position:absolute;left:9048;top:446;width:20;height:2" coordorigin="9048,446" coordsize="20,0" path="m9048,446l9067,446e" filled="false" stroked="true" strokeweight=".48pt" strokecolor="#fefefe">
                <v:path arrowok="t"/>
              </v:shape>
            </v:group>
            <v:group style="position:absolute;left:9067;top:446;width:20;height:2" coordorigin="9067,446" coordsize="20,2">
              <v:shape style="position:absolute;left:9067;top:446;width:20;height:2" coordorigin="9067,446" coordsize="20,0" path="m9067,446l9086,446e" filled="false" stroked="true" strokeweight=".48pt" strokecolor="#fefefe">
                <v:path arrowok="t"/>
              </v:shape>
            </v:group>
            <v:group style="position:absolute;left:9086;top:446;width:20;height:2" coordorigin="9086,446" coordsize="20,2">
              <v:shape style="position:absolute;left:9086;top:446;width:20;height:2" coordorigin="9086,446" coordsize="20,0" path="m9086,446l9106,446e" filled="false" stroked="true" strokeweight=".48pt" strokecolor="#fefefe">
                <v:path arrowok="t"/>
              </v:shape>
            </v:group>
            <v:group style="position:absolute;left:9106;top:446;width:20;height:2" coordorigin="9106,446" coordsize="20,2">
              <v:shape style="position:absolute;left:9106;top:446;width:20;height:2" coordorigin="9106,446" coordsize="20,0" path="m9106,446l9125,446e" filled="false" stroked="true" strokeweight=".48pt" strokecolor="#fefefe">
                <v:path arrowok="t"/>
              </v:shape>
            </v:group>
            <v:group style="position:absolute;left:9125;top:446;width:20;height:2" coordorigin="9125,446" coordsize="20,2">
              <v:shape style="position:absolute;left:9125;top:446;width:20;height:2" coordorigin="9125,446" coordsize="20,0" path="m9125,446l9144,446e" filled="false" stroked="true" strokeweight=".48pt" strokecolor="#fefefe">
                <v:path arrowok="t"/>
              </v:shape>
            </v:group>
            <v:group style="position:absolute;left:9144;top:446;width:20;height:2" coordorigin="9144,446" coordsize="20,2">
              <v:shape style="position:absolute;left:9144;top:446;width:20;height:2" coordorigin="9144,446" coordsize="20,0" path="m9144,446l9163,446e" filled="false" stroked="true" strokeweight=".48pt" strokecolor="#fefefe">
                <v:path arrowok="t"/>
              </v:shape>
            </v:group>
            <v:group style="position:absolute;left:9163;top:446;width:20;height:2" coordorigin="9163,446" coordsize="20,2">
              <v:shape style="position:absolute;left:9163;top:446;width:20;height:2" coordorigin="9163,446" coordsize="20,0" path="m9163,446l9182,446e" filled="false" stroked="true" strokeweight=".48pt" strokecolor="#fefefe">
                <v:path arrowok="t"/>
              </v:shape>
            </v:group>
            <v:group style="position:absolute;left:9182;top:446;width:20;height:2" coordorigin="9182,446" coordsize="20,2">
              <v:shape style="position:absolute;left:9182;top:446;width:20;height:2" coordorigin="9182,446" coordsize="20,0" path="m9182,446l9202,446e" filled="false" stroked="true" strokeweight=".48pt" strokecolor="#fefefe">
                <v:path arrowok="t"/>
              </v:shape>
            </v:group>
            <v:group style="position:absolute;left:9202;top:446;width:20;height:2" coordorigin="9202,446" coordsize="20,2">
              <v:shape style="position:absolute;left:9202;top:446;width:20;height:2" coordorigin="9202,446" coordsize="20,0" path="m9202,446l9221,446e" filled="false" stroked="true" strokeweight=".48pt" strokecolor="#fefefe">
                <v:path arrowok="t"/>
              </v:shape>
            </v:group>
            <v:group style="position:absolute;left:9221;top:446;width:10;height:2" coordorigin="9221,446" coordsize="10,2">
              <v:shape style="position:absolute;left:9221;top:446;width:10;height:2" coordorigin="9221,446" coordsize="10,0" path="m9221,446l9230,446e" filled="false" stroked="true" strokeweight=".48pt" strokecolor="#fefefe">
                <v:path arrowok="t"/>
              </v:shape>
            </v:group>
            <v:group style="position:absolute;left:29;top:898;width:20;height:2" coordorigin="29,898" coordsize="20,2">
              <v:shape style="position:absolute;left:29;top:898;width:20;height:2" coordorigin="29,898" coordsize="20,0" path="m29,898l48,898e" filled="false" stroked="true" strokeweight=".48pt" strokecolor="#fefefe">
                <v:path arrowok="t"/>
              </v:shape>
            </v:group>
            <v:group style="position:absolute;left:48;top:898;width:20;height:2" coordorigin="48,898" coordsize="20,2">
              <v:shape style="position:absolute;left:48;top:898;width:20;height:2" coordorigin="48,898" coordsize="20,0" path="m48,898l67,898e" filled="false" stroked="true" strokeweight=".48pt" strokecolor="#fefefe">
                <v:path arrowok="t"/>
              </v:shape>
            </v:group>
            <v:group style="position:absolute;left:67;top:898;width:20;height:2" coordorigin="67,898" coordsize="20,2">
              <v:shape style="position:absolute;left:67;top:898;width:20;height:2" coordorigin="67,898" coordsize="20,0" path="m67,898l86,898e" filled="false" stroked="true" strokeweight=".48pt" strokecolor="#fefefe">
                <v:path arrowok="t"/>
              </v:shape>
            </v:group>
            <v:group style="position:absolute;left:86;top:898;width:20;height:2" coordorigin="86,898" coordsize="20,2">
              <v:shape style="position:absolute;left:86;top:898;width:20;height:2" coordorigin="86,898" coordsize="20,0" path="m86,898l106,898e" filled="false" stroked="true" strokeweight=".48pt" strokecolor="#fefefe">
                <v:path arrowok="t"/>
              </v:shape>
            </v:group>
            <v:group style="position:absolute;left:106;top:898;width:20;height:2" coordorigin="106,898" coordsize="20,2">
              <v:shape style="position:absolute;left:106;top:898;width:20;height:2" coordorigin="106,898" coordsize="20,0" path="m106,898l125,898e" filled="false" stroked="true" strokeweight=".48pt" strokecolor="#fefefe">
                <v:path arrowok="t"/>
              </v:shape>
            </v:group>
            <v:group style="position:absolute;left:125;top:898;width:20;height:2" coordorigin="125,898" coordsize="20,2">
              <v:shape style="position:absolute;left:125;top:898;width:20;height:2" coordorigin="125,898" coordsize="20,0" path="m125,898l144,898e" filled="false" stroked="true" strokeweight=".48pt" strokecolor="#fefefe">
                <v:path arrowok="t"/>
              </v:shape>
            </v:group>
            <v:group style="position:absolute;left:144;top:898;width:20;height:2" coordorigin="144,898" coordsize="20,2">
              <v:shape style="position:absolute;left:144;top:898;width:20;height:2" coordorigin="144,898" coordsize="20,0" path="m144,898l163,898e" filled="false" stroked="true" strokeweight=".48pt" strokecolor="#fefefe">
                <v:path arrowok="t"/>
              </v:shape>
            </v:group>
            <v:group style="position:absolute;left:163;top:898;width:20;height:2" coordorigin="163,898" coordsize="20,2">
              <v:shape style="position:absolute;left:163;top:898;width:20;height:2" coordorigin="163,898" coordsize="20,0" path="m163,898l182,898e" filled="false" stroked="true" strokeweight=".48pt" strokecolor="#fefefe">
                <v:path arrowok="t"/>
              </v:shape>
            </v:group>
            <v:group style="position:absolute;left:182;top:898;width:20;height:2" coordorigin="182,898" coordsize="20,2">
              <v:shape style="position:absolute;left:182;top:898;width:20;height:2" coordorigin="182,898" coordsize="20,0" path="m182,898l202,898e" filled="false" stroked="true" strokeweight=".48pt" strokecolor="#fefefe">
                <v:path arrowok="t"/>
              </v:shape>
            </v:group>
            <v:group style="position:absolute;left:202;top:898;width:20;height:2" coordorigin="202,898" coordsize="20,2">
              <v:shape style="position:absolute;left:202;top:898;width:20;height:2" coordorigin="202,898" coordsize="20,0" path="m202,898l221,898e" filled="false" stroked="true" strokeweight=".48pt" strokecolor="#fefefe">
                <v:path arrowok="t"/>
              </v:shape>
            </v:group>
            <v:group style="position:absolute;left:221;top:898;width:20;height:2" coordorigin="221,898" coordsize="20,2">
              <v:shape style="position:absolute;left:221;top:898;width:20;height:2" coordorigin="221,898" coordsize="20,0" path="m221,898l240,898e" filled="false" stroked="true" strokeweight=".48pt" strokecolor="#fefefe">
                <v:path arrowok="t"/>
              </v:shape>
            </v:group>
            <v:group style="position:absolute;left:240;top:898;width:20;height:2" coordorigin="240,898" coordsize="20,2">
              <v:shape style="position:absolute;left:240;top:898;width:20;height:2" coordorigin="240,898" coordsize="20,0" path="m240,898l259,898e" filled="false" stroked="true" strokeweight=".48pt" strokecolor="#fefefe">
                <v:path arrowok="t"/>
              </v:shape>
            </v:group>
            <v:group style="position:absolute;left:259;top:898;width:20;height:2" coordorigin="259,898" coordsize="20,2">
              <v:shape style="position:absolute;left:259;top:898;width:20;height:2" coordorigin="259,898" coordsize="20,0" path="m259,898l278,898e" filled="false" stroked="true" strokeweight=".48pt" strokecolor="#fefefe">
                <v:path arrowok="t"/>
              </v:shape>
            </v:group>
            <v:group style="position:absolute;left:278;top:898;width:20;height:2" coordorigin="278,898" coordsize="20,2">
              <v:shape style="position:absolute;left:278;top:898;width:20;height:2" coordorigin="278,898" coordsize="20,0" path="m278,898l298,898e" filled="false" stroked="true" strokeweight=".48pt" strokecolor="#fefefe">
                <v:path arrowok="t"/>
              </v:shape>
            </v:group>
            <v:group style="position:absolute;left:298;top:898;width:20;height:2" coordorigin="298,898" coordsize="20,2">
              <v:shape style="position:absolute;left:298;top:898;width:20;height:2" coordorigin="298,898" coordsize="20,0" path="m298,898l317,898e" filled="false" stroked="true" strokeweight=".48pt" strokecolor="#fefefe">
                <v:path arrowok="t"/>
              </v:shape>
            </v:group>
            <v:group style="position:absolute;left:317;top:898;width:20;height:2" coordorigin="317,898" coordsize="20,2">
              <v:shape style="position:absolute;left:317;top:898;width:20;height:2" coordorigin="317,898" coordsize="20,0" path="m317,898l336,898e" filled="false" stroked="true" strokeweight=".48pt" strokecolor="#fefefe">
                <v:path arrowok="t"/>
              </v:shape>
            </v:group>
            <v:group style="position:absolute;left:336;top:898;width:20;height:2" coordorigin="336,898" coordsize="20,2">
              <v:shape style="position:absolute;left:336;top:898;width:20;height:2" coordorigin="336,898" coordsize="20,0" path="m336,898l355,898e" filled="false" stroked="true" strokeweight=".48pt" strokecolor="#fefefe">
                <v:path arrowok="t"/>
              </v:shape>
            </v:group>
            <v:group style="position:absolute;left:355;top:898;width:20;height:2" coordorigin="355,898" coordsize="20,2">
              <v:shape style="position:absolute;left:355;top:898;width:20;height:2" coordorigin="355,898" coordsize="20,0" path="m355,898l374,898e" filled="false" stroked="true" strokeweight=".48pt" strokecolor="#fefefe">
                <v:path arrowok="t"/>
              </v:shape>
            </v:group>
            <v:group style="position:absolute;left:374;top:898;width:20;height:2" coordorigin="374,898" coordsize="20,2">
              <v:shape style="position:absolute;left:374;top:898;width:20;height:2" coordorigin="374,898" coordsize="20,0" path="m374,898l394,898e" filled="false" stroked="true" strokeweight=".48pt" strokecolor="#fefefe">
                <v:path arrowok="t"/>
              </v:shape>
            </v:group>
            <v:group style="position:absolute;left:394;top:898;width:20;height:2" coordorigin="394,898" coordsize="20,2">
              <v:shape style="position:absolute;left:394;top:898;width:20;height:2" coordorigin="394,898" coordsize="20,0" path="m394,898l413,898e" filled="false" stroked="true" strokeweight=".48pt" strokecolor="#fefefe">
                <v:path arrowok="t"/>
              </v:shape>
            </v:group>
            <v:group style="position:absolute;left:413;top:898;width:20;height:2" coordorigin="413,898" coordsize="20,2">
              <v:shape style="position:absolute;left:413;top:898;width:20;height:2" coordorigin="413,898" coordsize="20,0" path="m413,898l432,898e" filled="false" stroked="true" strokeweight=".48pt" strokecolor="#fefefe">
                <v:path arrowok="t"/>
              </v:shape>
            </v:group>
            <v:group style="position:absolute;left:432;top:898;width:20;height:2" coordorigin="432,898" coordsize="20,2">
              <v:shape style="position:absolute;left:432;top:898;width:20;height:2" coordorigin="432,898" coordsize="20,0" path="m432,898l451,898e" filled="false" stroked="true" strokeweight=".48pt" strokecolor="#fefefe">
                <v:path arrowok="t"/>
              </v:shape>
            </v:group>
            <v:group style="position:absolute;left:451;top:898;width:20;height:2" coordorigin="451,898" coordsize="20,2">
              <v:shape style="position:absolute;left:451;top:898;width:20;height:2" coordorigin="451,898" coordsize="20,0" path="m451,898l470,898e" filled="false" stroked="true" strokeweight=".48pt" strokecolor="#fefefe">
                <v:path arrowok="t"/>
              </v:shape>
            </v:group>
            <v:group style="position:absolute;left:470;top:898;width:20;height:2" coordorigin="470,898" coordsize="20,2">
              <v:shape style="position:absolute;left:470;top:898;width:20;height:2" coordorigin="470,898" coordsize="20,0" path="m470,898l490,898e" filled="false" stroked="true" strokeweight=".48pt" strokecolor="#fefefe">
                <v:path arrowok="t"/>
              </v:shape>
            </v:group>
            <v:group style="position:absolute;left:490;top:898;width:20;height:2" coordorigin="490,898" coordsize="20,2">
              <v:shape style="position:absolute;left:490;top:898;width:20;height:2" coordorigin="490,898" coordsize="20,0" path="m490,898l509,898e" filled="false" stroked="true" strokeweight=".48pt" strokecolor="#fefefe">
                <v:path arrowok="t"/>
              </v:shape>
            </v:group>
            <v:group style="position:absolute;left:509;top:898;width:20;height:2" coordorigin="509,898" coordsize="20,2">
              <v:shape style="position:absolute;left:509;top:898;width:20;height:2" coordorigin="509,898" coordsize="20,0" path="m509,898l528,898e" filled="false" stroked="true" strokeweight=".48pt" strokecolor="#fefefe">
                <v:path arrowok="t"/>
              </v:shape>
            </v:group>
            <v:group style="position:absolute;left:528;top:898;width:20;height:2" coordorigin="528,898" coordsize="20,2">
              <v:shape style="position:absolute;left:528;top:898;width:20;height:2" coordorigin="528,898" coordsize="20,0" path="m528,898l547,898e" filled="false" stroked="true" strokeweight=".48pt" strokecolor="#fefefe">
                <v:path arrowok="t"/>
              </v:shape>
            </v:group>
            <v:group style="position:absolute;left:547;top:898;width:20;height:2" coordorigin="547,898" coordsize="20,2">
              <v:shape style="position:absolute;left:547;top:898;width:20;height:2" coordorigin="547,898" coordsize="20,0" path="m547,898l566,898e" filled="false" stroked="true" strokeweight=".48pt" strokecolor="#fefefe">
                <v:path arrowok="t"/>
              </v:shape>
            </v:group>
            <v:group style="position:absolute;left:566;top:898;width:20;height:2" coordorigin="566,898" coordsize="20,2">
              <v:shape style="position:absolute;left:566;top:898;width:20;height:2" coordorigin="566,898" coordsize="20,0" path="m566,898l586,898e" filled="false" stroked="true" strokeweight=".48pt" strokecolor="#fefefe">
                <v:path arrowok="t"/>
              </v:shape>
            </v:group>
            <v:group style="position:absolute;left:586;top:898;width:20;height:2" coordorigin="586,898" coordsize="20,2">
              <v:shape style="position:absolute;left:586;top:898;width:20;height:2" coordorigin="586,898" coordsize="20,0" path="m586,898l605,898e" filled="false" stroked="true" strokeweight=".48pt" strokecolor="#fefefe">
                <v:path arrowok="t"/>
              </v:shape>
            </v:group>
            <v:group style="position:absolute;left:605;top:898;width:20;height:2" coordorigin="605,898" coordsize="20,2">
              <v:shape style="position:absolute;left:605;top:898;width:20;height:2" coordorigin="605,898" coordsize="20,0" path="m605,898l624,898e" filled="false" stroked="true" strokeweight=".48pt" strokecolor="#fefefe">
                <v:path arrowok="t"/>
              </v:shape>
            </v:group>
            <v:group style="position:absolute;left:624;top:898;width:20;height:2" coordorigin="624,898" coordsize="20,2">
              <v:shape style="position:absolute;left:624;top:898;width:20;height:2" coordorigin="624,898" coordsize="20,0" path="m624,898l643,898e" filled="false" stroked="true" strokeweight=".48pt" strokecolor="#fefefe">
                <v:path arrowok="t"/>
              </v:shape>
            </v:group>
            <v:group style="position:absolute;left:643;top:898;width:20;height:2" coordorigin="643,898" coordsize="20,2">
              <v:shape style="position:absolute;left:643;top:898;width:20;height:2" coordorigin="643,898" coordsize="20,0" path="m643,898l662,898e" filled="false" stroked="true" strokeweight=".48pt" strokecolor="#fefefe">
                <v:path arrowok="t"/>
              </v:shape>
            </v:group>
            <v:group style="position:absolute;left:662;top:898;width:20;height:2" coordorigin="662,898" coordsize="20,2">
              <v:shape style="position:absolute;left:662;top:898;width:20;height:2" coordorigin="662,898" coordsize="20,0" path="m662,898l682,898e" filled="false" stroked="true" strokeweight=".48pt" strokecolor="#fefefe">
                <v:path arrowok="t"/>
              </v:shape>
            </v:group>
            <v:group style="position:absolute;left:682;top:898;width:20;height:2" coordorigin="682,898" coordsize="20,2">
              <v:shape style="position:absolute;left:682;top:898;width:20;height:2" coordorigin="682,898" coordsize="20,0" path="m682,898l701,898e" filled="false" stroked="true" strokeweight=".48pt" strokecolor="#fefefe">
                <v:path arrowok="t"/>
              </v:shape>
            </v:group>
            <v:group style="position:absolute;left:701;top:898;width:20;height:2" coordorigin="701,898" coordsize="20,2">
              <v:shape style="position:absolute;left:701;top:898;width:20;height:2" coordorigin="701,898" coordsize="20,0" path="m701,898l720,898e" filled="false" stroked="true" strokeweight=".48pt" strokecolor="#fefefe">
                <v:path arrowok="t"/>
              </v:shape>
            </v:group>
            <v:group style="position:absolute;left:720;top:898;width:20;height:2" coordorigin="720,898" coordsize="20,2">
              <v:shape style="position:absolute;left:720;top:898;width:20;height:2" coordorigin="720,898" coordsize="20,0" path="m720,898l739,898e" filled="false" stroked="true" strokeweight=".48pt" strokecolor="#fefefe">
                <v:path arrowok="t"/>
              </v:shape>
            </v:group>
            <v:group style="position:absolute;left:739;top:898;width:20;height:2" coordorigin="739,898" coordsize="20,2">
              <v:shape style="position:absolute;left:739;top:898;width:20;height:2" coordorigin="739,898" coordsize="20,0" path="m739,898l758,898e" filled="false" stroked="true" strokeweight=".48pt" strokecolor="#fefefe">
                <v:path arrowok="t"/>
              </v:shape>
            </v:group>
            <v:group style="position:absolute;left:758;top:898;width:20;height:2" coordorigin="758,898" coordsize="20,2">
              <v:shape style="position:absolute;left:758;top:898;width:20;height:2" coordorigin="758,898" coordsize="20,0" path="m758,898l778,898e" filled="false" stroked="true" strokeweight=".48pt" strokecolor="#fefefe">
                <v:path arrowok="t"/>
              </v:shape>
            </v:group>
            <v:group style="position:absolute;left:778;top:898;width:20;height:2" coordorigin="778,898" coordsize="20,2">
              <v:shape style="position:absolute;left:778;top:898;width:20;height:2" coordorigin="778,898" coordsize="20,0" path="m778,898l797,898e" filled="false" stroked="true" strokeweight=".48pt" strokecolor="#fefefe">
                <v:path arrowok="t"/>
              </v:shape>
            </v:group>
            <v:group style="position:absolute;left:797;top:898;width:20;height:2" coordorigin="797,898" coordsize="20,2">
              <v:shape style="position:absolute;left:797;top:898;width:20;height:2" coordorigin="797,898" coordsize="20,0" path="m797,898l816,898e" filled="false" stroked="true" strokeweight=".48pt" strokecolor="#fefefe">
                <v:path arrowok="t"/>
              </v:shape>
            </v:group>
            <v:group style="position:absolute;left:816;top:898;width:20;height:2" coordorigin="816,898" coordsize="20,2">
              <v:shape style="position:absolute;left:816;top:898;width:20;height:2" coordorigin="816,898" coordsize="20,0" path="m816,898l835,898e" filled="false" stroked="true" strokeweight=".48pt" strokecolor="#fefefe">
                <v:path arrowok="t"/>
              </v:shape>
            </v:group>
            <v:group style="position:absolute;left:835;top:898;width:20;height:2" coordorigin="835,898" coordsize="20,2">
              <v:shape style="position:absolute;left:835;top:898;width:20;height:2" coordorigin="835,898" coordsize="20,0" path="m835,898l854,898e" filled="false" stroked="true" strokeweight=".48pt" strokecolor="#fefefe">
                <v:path arrowok="t"/>
              </v:shape>
            </v:group>
            <v:group style="position:absolute;left:854;top:898;width:20;height:2" coordorigin="854,898" coordsize="20,2">
              <v:shape style="position:absolute;left:854;top:898;width:20;height:2" coordorigin="854,898" coordsize="20,0" path="m854,898l874,898e" filled="false" stroked="true" strokeweight=".48pt" strokecolor="#fefefe">
                <v:path arrowok="t"/>
              </v:shape>
            </v:group>
            <v:group style="position:absolute;left:874;top:898;width:20;height:2" coordorigin="874,898" coordsize="20,2">
              <v:shape style="position:absolute;left:874;top:898;width:20;height:2" coordorigin="874,898" coordsize="20,0" path="m874,898l893,898e" filled="false" stroked="true" strokeweight=".48pt" strokecolor="#fefefe">
                <v:path arrowok="t"/>
              </v:shape>
            </v:group>
            <v:group style="position:absolute;left:893;top:898;width:20;height:2" coordorigin="893,898" coordsize="20,2">
              <v:shape style="position:absolute;left:893;top:898;width:20;height:2" coordorigin="893,898" coordsize="20,0" path="m893,898l912,898e" filled="false" stroked="true" strokeweight=".48pt" strokecolor="#fefefe">
                <v:path arrowok="t"/>
              </v:shape>
            </v:group>
            <v:group style="position:absolute;left:912;top:898;width:20;height:2" coordorigin="912,898" coordsize="20,2">
              <v:shape style="position:absolute;left:912;top:898;width:20;height:2" coordorigin="912,898" coordsize="20,0" path="m912,898l931,898e" filled="false" stroked="true" strokeweight=".48pt" strokecolor="#fefefe">
                <v:path arrowok="t"/>
              </v:shape>
            </v:group>
            <v:group style="position:absolute;left:931;top:898;width:20;height:2" coordorigin="931,898" coordsize="20,2">
              <v:shape style="position:absolute;left:931;top:898;width:20;height:2" coordorigin="931,898" coordsize="20,0" path="m931,898l950,898e" filled="false" stroked="true" strokeweight=".48pt" strokecolor="#fefefe">
                <v:path arrowok="t"/>
              </v:shape>
            </v:group>
            <v:group style="position:absolute;left:950;top:898;width:20;height:2" coordorigin="950,898" coordsize="20,2">
              <v:shape style="position:absolute;left:950;top:898;width:20;height:2" coordorigin="950,898" coordsize="20,0" path="m950,898l970,898e" filled="false" stroked="true" strokeweight=".48pt" strokecolor="#fefefe">
                <v:path arrowok="t"/>
              </v:shape>
            </v:group>
            <v:group style="position:absolute;left:970;top:898;width:20;height:2" coordorigin="970,898" coordsize="20,2">
              <v:shape style="position:absolute;left:970;top:898;width:20;height:2" coordorigin="970,898" coordsize="20,0" path="m970,898l989,898e" filled="false" stroked="true" strokeweight=".48pt" strokecolor="#fefefe">
                <v:path arrowok="t"/>
              </v:shape>
            </v:group>
            <v:group style="position:absolute;left:989;top:898;width:20;height:2" coordorigin="989,898" coordsize="20,2">
              <v:shape style="position:absolute;left:989;top:898;width:20;height:2" coordorigin="989,898" coordsize="20,0" path="m989,898l1008,898e" filled="false" stroked="true" strokeweight=".48pt" strokecolor="#fefefe">
                <v:path arrowok="t"/>
              </v:shape>
            </v:group>
            <v:group style="position:absolute;left:1008;top:898;width:20;height:2" coordorigin="1008,898" coordsize="20,2">
              <v:shape style="position:absolute;left:1008;top:898;width:20;height:2" coordorigin="1008,898" coordsize="20,0" path="m1008,898l1027,898e" filled="false" stroked="true" strokeweight=".48pt" strokecolor="#fefefe">
                <v:path arrowok="t"/>
              </v:shape>
            </v:group>
            <v:group style="position:absolute;left:1027;top:898;width:20;height:2" coordorigin="1027,898" coordsize="20,2">
              <v:shape style="position:absolute;left:1027;top:898;width:20;height:2" coordorigin="1027,898" coordsize="20,0" path="m1027,898l1046,898e" filled="false" stroked="true" strokeweight=".48pt" strokecolor="#fefefe">
                <v:path arrowok="t"/>
              </v:shape>
            </v:group>
            <v:group style="position:absolute;left:1046;top:898;width:20;height:2" coordorigin="1046,898" coordsize="20,2">
              <v:shape style="position:absolute;left:1046;top:898;width:20;height:2" coordorigin="1046,898" coordsize="20,0" path="m1046,898l1066,898e" filled="false" stroked="true" strokeweight=".48pt" strokecolor="#fefefe">
                <v:path arrowok="t"/>
              </v:shape>
            </v:group>
            <v:group style="position:absolute;left:1066;top:898;width:20;height:2" coordorigin="1066,898" coordsize="20,2">
              <v:shape style="position:absolute;left:1066;top:898;width:20;height:2" coordorigin="1066,898" coordsize="20,0" path="m1066,898l1085,898e" filled="false" stroked="true" strokeweight=".48pt" strokecolor="#fefefe">
                <v:path arrowok="t"/>
              </v:shape>
            </v:group>
            <v:group style="position:absolute;left:1085;top:898;width:20;height:2" coordorigin="1085,898" coordsize="20,2">
              <v:shape style="position:absolute;left:1085;top:898;width:20;height:2" coordorigin="1085,898" coordsize="20,0" path="m1085,898l1104,898e" filled="false" stroked="true" strokeweight=".48pt" strokecolor="#fefefe">
                <v:path arrowok="t"/>
              </v:shape>
            </v:group>
            <v:group style="position:absolute;left:1104;top:898;width:20;height:2" coordorigin="1104,898" coordsize="20,2">
              <v:shape style="position:absolute;left:1104;top:898;width:20;height:2" coordorigin="1104,898" coordsize="20,0" path="m1104,898l1123,898e" filled="false" stroked="true" strokeweight=".48pt" strokecolor="#fefefe">
                <v:path arrowok="t"/>
              </v:shape>
            </v:group>
            <v:group style="position:absolute;left:1123;top:898;width:20;height:2" coordorigin="1123,898" coordsize="20,2">
              <v:shape style="position:absolute;left:1123;top:898;width:20;height:2" coordorigin="1123,898" coordsize="20,0" path="m1123,898l1142,898e" filled="false" stroked="true" strokeweight=".48pt" strokecolor="#fefefe">
                <v:path arrowok="t"/>
              </v:shape>
            </v:group>
            <v:group style="position:absolute;left:1142;top:898;width:20;height:2" coordorigin="1142,898" coordsize="20,2">
              <v:shape style="position:absolute;left:1142;top:898;width:20;height:2" coordorigin="1142,898" coordsize="20,0" path="m1142,898l1162,898e" filled="false" stroked="true" strokeweight=".48pt" strokecolor="#fefefe">
                <v:path arrowok="t"/>
              </v:shape>
            </v:group>
            <v:group style="position:absolute;left:1162;top:898;width:20;height:2" coordorigin="1162,898" coordsize="20,2">
              <v:shape style="position:absolute;left:1162;top:898;width:20;height:2" coordorigin="1162,898" coordsize="20,0" path="m1162,898l1181,898e" filled="false" stroked="true" strokeweight=".48pt" strokecolor="#fefefe">
                <v:path arrowok="t"/>
              </v:shape>
            </v:group>
            <v:group style="position:absolute;left:1181;top:898;width:20;height:2" coordorigin="1181,898" coordsize="20,2">
              <v:shape style="position:absolute;left:1181;top:898;width:20;height:2" coordorigin="1181,898" coordsize="20,0" path="m1181,898l1200,898e" filled="false" stroked="true" strokeweight=".48pt" strokecolor="#fefefe">
                <v:path arrowok="t"/>
              </v:shape>
            </v:group>
            <v:group style="position:absolute;left:1200;top:898;width:20;height:2" coordorigin="1200,898" coordsize="20,2">
              <v:shape style="position:absolute;left:1200;top:898;width:20;height:2" coordorigin="1200,898" coordsize="20,0" path="m1200,898l1219,898e" filled="false" stroked="true" strokeweight=".48pt" strokecolor="#fefefe">
                <v:path arrowok="t"/>
              </v:shape>
            </v:group>
            <v:group style="position:absolute;left:1219;top:898;width:20;height:2" coordorigin="1219,898" coordsize="20,2">
              <v:shape style="position:absolute;left:1219;top:898;width:20;height:2" coordorigin="1219,898" coordsize="20,0" path="m1219,898l1238,898e" filled="false" stroked="true" strokeweight=".48pt" strokecolor="#fefefe">
                <v:path arrowok="t"/>
              </v:shape>
            </v:group>
            <v:group style="position:absolute;left:1238;top:898;width:20;height:2" coordorigin="1238,898" coordsize="20,2">
              <v:shape style="position:absolute;left:1238;top:898;width:20;height:2" coordorigin="1238,898" coordsize="20,0" path="m1238,898l1258,898e" filled="false" stroked="true" strokeweight=".48pt" strokecolor="#fefefe">
                <v:path arrowok="t"/>
              </v:shape>
            </v:group>
            <v:group style="position:absolute;left:1258;top:898;width:20;height:2" coordorigin="1258,898" coordsize="20,2">
              <v:shape style="position:absolute;left:1258;top:898;width:20;height:2" coordorigin="1258,898" coordsize="20,0" path="m1258,898l1277,898e" filled="false" stroked="true" strokeweight=".48pt" strokecolor="#fefefe">
                <v:path arrowok="t"/>
              </v:shape>
            </v:group>
            <v:group style="position:absolute;left:1277;top:898;width:20;height:2" coordorigin="1277,898" coordsize="20,2">
              <v:shape style="position:absolute;left:1277;top:898;width:20;height:2" coordorigin="1277,898" coordsize="20,0" path="m1277,898l1296,898e" filled="false" stroked="true" strokeweight=".48pt" strokecolor="#fefefe">
                <v:path arrowok="t"/>
              </v:shape>
            </v:group>
            <v:group style="position:absolute;left:1296;top:898;width:20;height:2" coordorigin="1296,898" coordsize="20,2">
              <v:shape style="position:absolute;left:1296;top:898;width:20;height:2" coordorigin="1296,898" coordsize="20,0" path="m1296,898l1315,898e" filled="false" stroked="true" strokeweight=".48pt" strokecolor="#fefefe">
                <v:path arrowok="t"/>
              </v:shape>
            </v:group>
            <v:group style="position:absolute;left:1315;top:898;width:20;height:2" coordorigin="1315,898" coordsize="20,2">
              <v:shape style="position:absolute;left:1315;top:898;width:20;height:2" coordorigin="1315,898" coordsize="20,0" path="m1315,898l1334,898e" filled="false" stroked="true" strokeweight=".48pt" strokecolor="#fefefe">
                <v:path arrowok="t"/>
              </v:shape>
            </v:group>
            <v:group style="position:absolute;left:1334;top:898;width:20;height:2" coordorigin="1334,898" coordsize="20,2">
              <v:shape style="position:absolute;left:1334;top:898;width:20;height:2" coordorigin="1334,898" coordsize="20,0" path="m1334,898l1354,898e" filled="false" stroked="true" strokeweight=".48pt" strokecolor="#fefefe">
                <v:path arrowok="t"/>
              </v:shape>
            </v:group>
            <v:group style="position:absolute;left:1354;top:898;width:20;height:2" coordorigin="1354,898" coordsize="20,2">
              <v:shape style="position:absolute;left:1354;top:898;width:20;height:2" coordorigin="1354,898" coordsize="20,0" path="m1354,898l1373,898e" filled="false" stroked="true" strokeweight=".48pt" strokecolor="#fefefe">
                <v:path arrowok="t"/>
              </v:shape>
            </v:group>
            <v:group style="position:absolute;left:1373;top:898;width:20;height:2" coordorigin="1373,898" coordsize="20,2">
              <v:shape style="position:absolute;left:1373;top:898;width:20;height:2" coordorigin="1373,898" coordsize="20,0" path="m1373,898l1392,898e" filled="false" stroked="true" strokeweight=".48pt" strokecolor="#fefefe">
                <v:path arrowok="t"/>
              </v:shape>
            </v:group>
            <v:group style="position:absolute;left:1392;top:898;width:20;height:2" coordorigin="1392,898" coordsize="20,2">
              <v:shape style="position:absolute;left:1392;top:898;width:20;height:2" coordorigin="1392,898" coordsize="20,0" path="m1392,898l1411,898e" filled="false" stroked="true" strokeweight=".48pt" strokecolor="#fefefe">
                <v:path arrowok="t"/>
              </v:shape>
            </v:group>
            <v:group style="position:absolute;left:1411;top:898;width:20;height:2" coordorigin="1411,898" coordsize="20,2">
              <v:shape style="position:absolute;left:1411;top:898;width:20;height:2" coordorigin="1411,898" coordsize="20,0" path="m1411,898l1430,898e" filled="false" stroked="true" strokeweight=".48pt" strokecolor="#fefefe">
                <v:path arrowok="t"/>
              </v:shape>
            </v:group>
            <v:group style="position:absolute;left:1430;top:898;width:20;height:2" coordorigin="1430,898" coordsize="20,2">
              <v:shape style="position:absolute;left:1430;top:898;width:20;height:2" coordorigin="1430,898" coordsize="20,0" path="m1430,898l1450,898e" filled="false" stroked="true" strokeweight=".48pt" strokecolor="#fefefe">
                <v:path arrowok="t"/>
              </v:shape>
            </v:group>
            <v:group style="position:absolute;left:1450;top:898;width:20;height:2" coordorigin="1450,898" coordsize="20,2">
              <v:shape style="position:absolute;left:1450;top:898;width:20;height:2" coordorigin="1450,898" coordsize="20,0" path="m1450,898l1469,898e" filled="false" stroked="true" strokeweight=".48pt" strokecolor="#fefefe">
                <v:path arrowok="t"/>
              </v:shape>
            </v:group>
            <v:group style="position:absolute;left:1469;top:898;width:20;height:2" coordorigin="1469,898" coordsize="20,2">
              <v:shape style="position:absolute;left:1469;top:898;width:20;height:2" coordorigin="1469,898" coordsize="20,0" path="m1469,898l1488,898e" filled="false" stroked="true" strokeweight=".48pt" strokecolor="#fefefe">
                <v:path arrowok="t"/>
              </v:shape>
            </v:group>
            <v:group style="position:absolute;left:1488;top:898;width:20;height:2" coordorigin="1488,898" coordsize="20,2">
              <v:shape style="position:absolute;left:1488;top:898;width:20;height:2" coordorigin="1488,898" coordsize="20,0" path="m1488,898l1507,898e" filled="false" stroked="true" strokeweight=".48pt" strokecolor="#fefefe">
                <v:path arrowok="t"/>
              </v:shape>
            </v:group>
            <v:group style="position:absolute;left:1507;top:898;width:20;height:2" coordorigin="1507,898" coordsize="20,2">
              <v:shape style="position:absolute;left:1507;top:898;width:20;height:2" coordorigin="1507,898" coordsize="20,0" path="m1507,898l1526,898e" filled="false" stroked="true" strokeweight=".48pt" strokecolor="#fefefe">
                <v:path arrowok="t"/>
              </v:shape>
            </v:group>
            <v:group style="position:absolute;left:1526;top:898;width:20;height:2" coordorigin="1526,898" coordsize="20,2">
              <v:shape style="position:absolute;left:1526;top:898;width:20;height:2" coordorigin="1526,898" coordsize="20,0" path="m1526,898l1546,898e" filled="false" stroked="true" strokeweight=".48pt" strokecolor="#fefefe">
                <v:path arrowok="t"/>
              </v:shape>
            </v:group>
            <v:group style="position:absolute;left:1546;top:898;width:20;height:2" coordorigin="1546,898" coordsize="20,2">
              <v:shape style="position:absolute;left:1546;top:898;width:20;height:2" coordorigin="1546,898" coordsize="20,0" path="m1546,898l1565,898e" filled="false" stroked="true" strokeweight=".48pt" strokecolor="#fefefe">
                <v:path arrowok="t"/>
              </v:shape>
            </v:group>
            <v:group style="position:absolute;left:1565;top:898;width:20;height:2" coordorigin="1565,898" coordsize="20,2">
              <v:shape style="position:absolute;left:1565;top:898;width:20;height:2" coordorigin="1565,898" coordsize="20,0" path="m1565,898l1584,898e" filled="false" stroked="true" strokeweight=".48pt" strokecolor="#fefefe">
                <v:path arrowok="t"/>
              </v:shape>
            </v:group>
            <v:group style="position:absolute;left:1584;top:898;width:20;height:2" coordorigin="1584,898" coordsize="20,2">
              <v:shape style="position:absolute;left:1584;top:898;width:20;height:2" coordorigin="1584,898" coordsize="20,0" path="m1584,898l1603,898e" filled="false" stroked="true" strokeweight=".48pt" strokecolor="#fefefe">
                <v:path arrowok="t"/>
              </v:shape>
            </v:group>
            <v:group style="position:absolute;left:1603;top:898;width:20;height:2" coordorigin="1603,898" coordsize="20,2">
              <v:shape style="position:absolute;left:1603;top:898;width:20;height:2" coordorigin="1603,898" coordsize="20,0" path="m1603,898l1622,898e" filled="false" stroked="true" strokeweight=".48pt" strokecolor="#fefefe">
                <v:path arrowok="t"/>
              </v:shape>
            </v:group>
            <v:group style="position:absolute;left:1622;top:898;width:20;height:2" coordorigin="1622,898" coordsize="20,2">
              <v:shape style="position:absolute;left:1622;top:898;width:20;height:2" coordorigin="1622,898" coordsize="20,0" path="m1622,898l1642,898e" filled="false" stroked="true" strokeweight=".48pt" strokecolor="#fefefe">
                <v:path arrowok="t"/>
              </v:shape>
            </v:group>
            <v:group style="position:absolute;left:1642;top:898;width:20;height:2" coordorigin="1642,898" coordsize="20,2">
              <v:shape style="position:absolute;left:1642;top:898;width:20;height:2" coordorigin="1642,898" coordsize="20,0" path="m1642,898l1661,898e" filled="false" stroked="true" strokeweight=".48pt" strokecolor="#fefefe">
                <v:path arrowok="t"/>
              </v:shape>
            </v:group>
            <v:group style="position:absolute;left:1661;top:898;width:20;height:2" coordorigin="1661,898" coordsize="20,2">
              <v:shape style="position:absolute;left:1661;top:898;width:20;height:2" coordorigin="1661,898" coordsize="20,0" path="m1661,898l1680,898e" filled="false" stroked="true" strokeweight=".48pt" strokecolor="#fefefe">
                <v:path arrowok="t"/>
              </v:shape>
            </v:group>
            <v:group style="position:absolute;left:1680;top:898;width:20;height:2" coordorigin="1680,898" coordsize="20,2">
              <v:shape style="position:absolute;left:1680;top:898;width:20;height:2" coordorigin="1680,898" coordsize="20,0" path="m1680,898l1699,898e" filled="false" stroked="true" strokeweight=".48pt" strokecolor="#fefefe">
                <v:path arrowok="t"/>
              </v:shape>
            </v:group>
            <v:group style="position:absolute;left:1699;top:898;width:20;height:2" coordorigin="1699,898" coordsize="20,2">
              <v:shape style="position:absolute;left:1699;top:898;width:20;height:2" coordorigin="1699,898" coordsize="20,0" path="m1699,898l1718,898e" filled="false" stroked="true" strokeweight=".48pt" strokecolor="#fefefe">
                <v:path arrowok="t"/>
              </v:shape>
            </v:group>
            <v:group style="position:absolute;left:1718;top:898;width:20;height:2" coordorigin="1718,898" coordsize="20,2">
              <v:shape style="position:absolute;left:1718;top:898;width:20;height:2" coordorigin="1718,898" coordsize="20,0" path="m1718,898l1738,898e" filled="false" stroked="true" strokeweight=".48pt" strokecolor="#fefefe">
                <v:path arrowok="t"/>
              </v:shape>
            </v:group>
            <v:group style="position:absolute;left:1738;top:898;width:20;height:2" coordorigin="1738,898" coordsize="20,2">
              <v:shape style="position:absolute;left:1738;top:898;width:20;height:2" coordorigin="1738,898" coordsize="20,0" path="m1738,898l1757,898e" filled="false" stroked="true" strokeweight=".48pt" strokecolor="#fefefe">
                <v:path arrowok="t"/>
              </v:shape>
            </v:group>
            <v:group style="position:absolute;left:1757;top:898;width:20;height:2" coordorigin="1757,898" coordsize="20,2">
              <v:shape style="position:absolute;left:1757;top:898;width:20;height:2" coordorigin="1757,898" coordsize="20,0" path="m1757,898l1776,898e" filled="false" stroked="true" strokeweight=".48pt" strokecolor="#fefefe">
                <v:path arrowok="t"/>
              </v:shape>
            </v:group>
            <v:group style="position:absolute;left:1776;top:898;width:20;height:2" coordorigin="1776,898" coordsize="20,2">
              <v:shape style="position:absolute;left:1776;top:898;width:20;height:2" coordorigin="1776,898" coordsize="20,0" path="m1776,898l1795,898e" filled="false" stroked="true" strokeweight=".48pt" strokecolor="#fefefe">
                <v:path arrowok="t"/>
              </v:shape>
            </v:group>
            <v:group style="position:absolute;left:1795;top:898;width:20;height:2" coordorigin="1795,898" coordsize="20,2">
              <v:shape style="position:absolute;left:1795;top:898;width:20;height:2" coordorigin="1795,898" coordsize="20,0" path="m1795,898l1814,898e" filled="false" stroked="true" strokeweight=".48pt" strokecolor="#fefefe">
                <v:path arrowok="t"/>
              </v:shape>
            </v:group>
            <v:group style="position:absolute;left:1814;top:898;width:20;height:2" coordorigin="1814,898" coordsize="20,2">
              <v:shape style="position:absolute;left:1814;top:898;width:20;height:2" coordorigin="1814,898" coordsize="20,0" path="m1814,898l1834,898e" filled="false" stroked="true" strokeweight=".48pt" strokecolor="#fefefe">
                <v:path arrowok="t"/>
              </v:shape>
            </v:group>
            <v:group style="position:absolute;left:1834;top:898;width:20;height:2" coordorigin="1834,898" coordsize="20,2">
              <v:shape style="position:absolute;left:1834;top:898;width:20;height:2" coordorigin="1834,898" coordsize="20,0" path="m1834,898l1853,898e" filled="false" stroked="true" strokeweight=".48pt" strokecolor="#fefefe">
                <v:path arrowok="t"/>
              </v:shape>
            </v:group>
            <v:group style="position:absolute;left:1853;top:898;width:20;height:2" coordorigin="1853,898" coordsize="20,2">
              <v:shape style="position:absolute;left:1853;top:898;width:20;height:2" coordorigin="1853,898" coordsize="20,0" path="m1853,898l1872,898e" filled="false" stroked="true" strokeweight=".48pt" strokecolor="#fefefe">
                <v:path arrowok="t"/>
              </v:shape>
            </v:group>
            <v:group style="position:absolute;left:1872;top:898;width:20;height:2" coordorigin="1872,898" coordsize="20,2">
              <v:shape style="position:absolute;left:1872;top:898;width:20;height:2" coordorigin="1872,898" coordsize="20,0" path="m1872,898l1891,898e" filled="false" stroked="true" strokeweight=".48pt" strokecolor="#fefefe">
                <v:path arrowok="t"/>
              </v:shape>
            </v:group>
            <v:group style="position:absolute;left:1891;top:898;width:20;height:2" coordorigin="1891,898" coordsize="20,2">
              <v:shape style="position:absolute;left:1891;top:898;width:20;height:2" coordorigin="1891,898" coordsize="20,0" path="m1891,898l1910,898e" filled="false" stroked="true" strokeweight=".48pt" strokecolor="#fefefe">
                <v:path arrowok="t"/>
              </v:shape>
            </v:group>
            <v:group style="position:absolute;left:1910;top:898;width:20;height:2" coordorigin="1910,898" coordsize="20,2">
              <v:shape style="position:absolute;left:1910;top:898;width:20;height:2" coordorigin="1910,898" coordsize="20,0" path="m1910,898l1930,898e" filled="false" stroked="true" strokeweight=".48pt" strokecolor="#fefefe">
                <v:path arrowok="t"/>
              </v:shape>
            </v:group>
            <v:group style="position:absolute;left:1930;top:898;width:15;height:2" coordorigin="1930,898" coordsize="15,2">
              <v:shape style="position:absolute;left:1930;top:898;width:15;height:2" coordorigin="1930,898" coordsize="15,0" path="m1930,898l1944,898e" filled="false" stroked="true" strokeweight=".48pt" strokecolor="#fefefe">
                <v:path arrowok="t"/>
              </v:shape>
            </v:group>
            <v:group style="position:absolute;left:1944;top:898;width:10;height:2" coordorigin="1944,898" coordsize="10,2">
              <v:shape style="position:absolute;left:1944;top:898;width:10;height:2" coordorigin="1944,898" coordsize="10,0" path="m1944,898l1954,898e" filled="false" stroked="true" strokeweight=".48pt" strokecolor="#fefefe">
                <v:path arrowok="t"/>
              </v:shape>
              <v:shape style="position:absolute;left:1944;top:451;width:1171;height:451" type="#_x0000_t75" stroked="false">
                <v:imagedata r:id="rId42" o:title=""/>
              </v:shape>
            </v:group>
            <v:group style="position:absolute;left:3106;top:898;width:10;height:2" coordorigin="3106,898" coordsize="10,2">
              <v:shape style="position:absolute;left:3106;top:898;width:10;height:2" coordorigin="3106,898" coordsize="10,0" path="m3106,898l3115,898e" filled="false" stroked="true" strokeweight=".48pt" strokecolor="#fefefe">
                <v:path arrowok="t"/>
              </v:shape>
            </v:group>
            <v:group style="position:absolute;left:3115;top:898;width:20;height:2" coordorigin="3115,898" coordsize="20,2">
              <v:shape style="position:absolute;left:3115;top:898;width:20;height:2" coordorigin="3115,898" coordsize="20,0" path="m3115,898l3134,898e" filled="false" stroked="true" strokeweight=".48pt" strokecolor="#fefefe">
                <v:path arrowok="t"/>
              </v:shape>
            </v:group>
            <v:group style="position:absolute;left:3134;top:898;width:20;height:2" coordorigin="3134,898" coordsize="20,2">
              <v:shape style="position:absolute;left:3134;top:898;width:20;height:2" coordorigin="3134,898" coordsize="20,0" path="m3134,898l3154,898e" filled="false" stroked="true" strokeweight=".48pt" strokecolor="#fefefe">
                <v:path arrowok="t"/>
              </v:shape>
            </v:group>
            <v:group style="position:absolute;left:3154;top:898;width:20;height:2" coordorigin="3154,898" coordsize="20,2">
              <v:shape style="position:absolute;left:3154;top:898;width:20;height:2" coordorigin="3154,898" coordsize="20,0" path="m3154,898l3173,898e" filled="false" stroked="true" strokeweight=".48pt" strokecolor="#fefefe">
                <v:path arrowok="t"/>
              </v:shape>
            </v:group>
            <v:group style="position:absolute;left:3173;top:898;width:20;height:2" coordorigin="3173,898" coordsize="20,2">
              <v:shape style="position:absolute;left:3173;top:898;width:20;height:2" coordorigin="3173,898" coordsize="20,0" path="m3173,898l3192,898e" filled="false" stroked="true" strokeweight=".48pt" strokecolor="#fefefe">
                <v:path arrowok="t"/>
              </v:shape>
            </v:group>
            <v:group style="position:absolute;left:3192;top:898;width:20;height:2" coordorigin="3192,898" coordsize="20,2">
              <v:shape style="position:absolute;left:3192;top:898;width:20;height:2" coordorigin="3192,898" coordsize="20,0" path="m3192,898l3211,898e" filled="false" stroked="true" strokeweight=".48pt" strokecolor="#fefefe">
                <v:path arrowok="t"/>
              </v:shape>
            </v:group>
            <v:group style="position:absolute;left:3211;top:898;width:20;height:2" coordorigin="3211,898" coordsize="20,2">
              <v:shape style="position:absolute;left:3211;top:898;width:20;height:2" coordorigin="3211,898" coordsize="20,0" path="m3211,898l3230,898e" filled="false" stroked="true" strokeweight=".48pt" strokecolor="#fefefe">
                <v:path arrowok="t"/>
              </v:shape>
            </v:group>
            <v:group style="position:absolute;left:3230;top:898;width:20;height:2" coordorigin="3230,898" coordsize="20,2">
              <v:shape style="position:absolute;left:3230;top:898;width:20;height:2" coordorigin="3230,898" coordsize="20,0" path="m3230,898l3250,898e" filled="false" stroked="true" strokeweight=".48pt" strokecolor="#fefefe">
                <v:path arrowok="t"/>
              </v:shape>
            </v:group>
            <v:group style="position:absolute;left:3250;top:898;width:20;height:2" coordorigin="3250,898" coordsize="20,2">
              <v:shape style="position:absolute;left:3250;top:898;width:20;height:2" coordorigin="3250,898" coordsize="20,0" path="m3250,898l3269,898e" filled="false" stroked="true" strokeweight=".48pt" strokecolor="#fefefe">
                <v:path arrowok="t"/>
              </v:shape>
            </v:group>
            <v:group style="position:absolute;left:3269;top:898;width:20;height:2" coordorigin="3269,898" coordsize="20,2">
              <v:shape style="position:absolute;left:3269;top:898;width:20;height:2" coordorigin="3269,898" coordsize="20,0" path="m3269,898l3288,898e" filled="false" stroked="true" strokeweight=".48pt" strokecolor="#fefefe">
                <v:path arrowok="t"/>
              </v:shape>
            </v:group>
            <v:group style="position:absolute;left:3288;top:898;width:20;height:2" coordorigin="3288,898" coordsize="20,2">
              <v:shape style="position:absolute;left:3288;top:898;width:20;height:2" coordorigin="3288,898" coordsize="20,0" path="m3288,898l3307,898e" filled="false" stroked="true" strokeweight=".48pt" strokecolor="#fefefe">
                <v:path arrowok="t"/>
              </v:shape>
            </v:group>
            <v:group style="position:absolute;left:3307;top:898;width:20;height:2" coordorigin="3307,898" coordsize="20,2">
              <v:shape style="position:absolute;left:3307;top:898;width:20;height:2" coordorigin="3307,898" coordsize="20,0" path="m3307,898l3326,898e" filled="false" stroked="true" strokeweight=".48pt" strokecolor="#fefefe">
                <v:path arrowok="t"/>
              </v:shape>
            </v:group>
            <v:group style="position:absolute;left:3326;top:898;width:20;height:2" coordorigin="3326,898" coordsize="20,2">
              <v:shape style="position:absolute;left:3326;top:898;width:20;height:2" coordorigin="3326,898" coordsize="20,0" path="m3326,898l3346,898e" filled="false" stroked="true" strokeweight=".48pt" strokecolor="#fefefe">
                <v:path arrowok="t"/>
              </v:shape>
            </v:group>
            <v:group style="position:absolute;left:3346;top:898;width:20;height:2" coordorigin="3346,898" coordsize="20,2">
              <v:shape style="position:absolute;left:3346;top:898;width:20;height:2" coordorigin="3346,898" coordsize="20,0" path="m3346,898l3365,898e" filled="false" stroked="true" strokeweight=".48pt" strokecolor="#fefefe">
                <v:path arrowok="t"/>
              </v:shape>
            </v:group>
            <v:group style="position:absolute;left:3365;top:898;width:20;height:2" coordorigin="3365,898" coordsize="20,2">
              <v:shape style="position:absolute;left:3365;top:898;width:20;height:2" coordorigin="3365,898" coordsize="20,0" path="m3365,898l3384,898e" filled="false" stroked="true" strokeweight=".48pt" strokecolor="#fefefe">
                <v:path arrowok="t"/>
              </v:shape>
            </v:group>
            <v:group style="position:absolute;left:3384;top:898;width:20;height:2" coordorigin="3384,898" coordsize="20,2">
              <v:shape style="position:absolute;left:3384;top:898;width:20;height:2" coordorigin="3384,898" coordsize="20,0" path="m3384,898l3403,898e" filled="false" stroked="true" strokeweight=".48pt" strokecolor="#fefefe">
                <v:path arrowok="t"/>
              </v:shape>
            </v:group>
            <v:group style="position:absolute;left:3403;top:898;width:20;height:2" coordorigin="3403,898" coordsize="20,2">
              <v:shape style="position:absolute;left:3403;top:898;width:20;height:2" coordorigin="3403,898" coordsize="20,0" path="m3403,898l3422,898e" filled="false" stroked="true" strokeweight=".48pt" strokecolor="#fefefe">
                <v:path arrowok="t"/>
              </v:shape>
            </v:group>
            <v:group style="position:absolute;left:3422;top:898;width:20;height:2" coordorigin="3422,898" coordsize="20,2">
              <v:shape style="position:absolute;left:3422;top:898;width:20;height:2" coordorigin="3422,898" coordsize="20,0" path="m3422,898l3442,898e" filled="false" stroked="true" strokeweight=".48pt" strokecolor="#fefefe">
                <v:path arrowok="t"/>
              </v:shape>
            </v:group>
            <v:group style="position:absolute;left:3442;top:898;width:20;height:2" coordorigin="3442,898" coordsize="20,2">
              <v:shape style="position:absolute;left:3442;top:898;width:20;height:2" coordorigin="3442,898" coordsize="20,0" path="m3442,898l3461,898e" filled="false" stroked="true" strokeweight=".48pt" strokecolor="#fefefe">
                <v:path arrowok="t"/>
              </v:shape>
            </v:group>
            <v:group style="position:absolute;left:3461;top:898;width:20;height:2" coordorigin="3461,898" coordsize="20,2">
              <v:shape style="position:absolute;left:3461;top:898;width:20;height:2" coordorigin="3461,898" coordsize="20,0" path="m3461,898l3480,898e" filled="false" stroked="true" strokeweight=".48pt" strokecolor="#fefefe">
                <v:path arrowok="t"/>
              </v:shape>
            </v:group>
            <v:group style="position:absolute;left:3480;top:898;width:20;height:2" coordorigin="3480,898" coordsize="20,2">
              <v:shape style="position:absolute;left:3480;top:898;width:20;height:2" coordorigin="3480,898" coordsize="20,0" path="m3480,898l3499,898e" filled="false" stroked="true" strokeweight=".48pt" strokecolor="#fefefe">
                <v:path arrowok="t"/>
              </v:shape>
            </v:group>
            <v:group style="position:absolute;left:3499;top:898;width:20;height:2" coordorigin="3499,898" coordsize="20,2">
              <v:shape style="position:absolute;left:3499;top:898;width:20;height:2" coordorigin="3499,898" coordsize="20,0" path="m3499,898l3518,898e" filled="false" stroked="true" strokeweight=".48pt" strokecolor="#fefefe">
                <v:path arrowok="t"/>
              </v:shape>
            </v:group>
            <v:group style="position:absolute;left:3518;top:898;width:20;height:2" coordorigin="3518,898" coordsize="20,2">
              <v:shape style="position:absolute;left:3518;top:898;width:20;height:2" coordorigin="3518,898" coordsize="20,0" path="m3518,898l3538,898e" filled="false" stroked="true" strokeweight=".48pt" strokecolor="#fefefe">
                <v:path arrowok="t"/>
              </v:shape>
            </v:group>
            <v:group style="position:absolute;left:3538;top:898;width:20;height:2" coordorigin="3538,898" coordsize="20,2">
              <v:shape style="position:absolute;left:3538;top:898;width:20;height:2" coordorigin="3538,898" coordsize="20,0" path="m3538,898l3557,898e" filled="false" stroked="true" strokeweight=".48pt" strokecolor="#fefefe">
                <v:path arrowok="t"/>
              </v:shape>
            </v:group>
            <v:group style="position:absolute;left:3557;top:898;width:20;height:2" coordorigin="3557,898" coordsize="20,2">
              <v:shape style="position:absolute;left:3557;top:898;width:20;height:2" coordorigin="3557,898" coordsize="20,0" path="m3557,898l3576,898e" filled="false" stroked="true" strokeweight=".48pt" strokecolor="#fefefe">
                <v:path arrowok="t"/>
              </v:shape>
            </v:group>
            <v:group style="position:absolute;left:3576;top:898;width:20;height:2" coordorigin="3576,898" coordsize="20,2">
              <v:shape style="position:absolute;left:3576;top:898;width:20;height:2" coordorigin="3576,898" coordsize="20,0" path="m3576,898l3595,898e" filled="false" stroked="true" strokeweight=".48pt" strokecolor="#fefefe">
                <v:path arrowok="t"/>
              </v:shape>
            </v:group>
            <v:group style="position:absolute;left:3595;top:898;width:20;height:2" coordorigin="3595,898" coordsize="20,2">
              <v:shape style="position:absolute;left:3595;top:898;width:20;height:2" coordorigin="3595,898" coordsize="20,0" path="m3595,898l3614,898e" filled="false" stroked="true" strokeweight=".48pt" strokecolor="#fefefe">
                <v:path arrowok="t"/>
              </v:shape>
            </v:group>
            <v:group style="position:absolute;left:3614;top:898;width:20;height:2" coordorigin="3614,898" coordsize="20,2">
              <v:shape style="position:absolute;left:3614;top:898;width:20;height:2" coordorigin="3614,898" coordsize="20,0" path="m3614,898l3634,898e" filled="false" stroked="true" strokeweight=".48pt" strokecolor="#fefefe">
                <v:path arrowok="t"/>
              </v:shape>
            </v:group>
            <v:group style="position:absolute;left:3634;top:898;width:20;height:2" coordorigin="3634,898" coordsize="20,2">
              <v:shape style="position:absolute;left:3634;top:898;width:20;height:2" coordorigin="3634,898" coordsize="20,0" path="m3634,898l3653,898e" filled="false" stroked="true" strokeweight=".48pt" strokecolor="#fefefe">
                <v:path arrowok="t"/>
              </v:shape>
            </v:group>
            <v:group style="position:absolute;left:3653;top:898;width:20;height:2" coordorigin="3653,898" coordsize="20,2">
              <v:shape style="position:absolute;left:3653;top:898;width:20;height:2" coordorigin="3653,898" coordsize="20,0" path="m3653,898l3672,898e" filled="false" stroked="true" strokeweight=".48pt" strokecolor="#fefefe">
                <v:path arrowok="t"/>
              </v:shape>
            </v:group>
            <v:group style="position:absolute;left:3672;top:898;width:20;height:2" coordorigin="3672,898" coordsize="20,2">
              <v:shape style="position:absolute;left:3672;top:898;width:20;height:2" coordorigin="3672,898" coordsize="20,0" path="m3672,898l3691,898e" filled="false" stroked="true" strokeweight=".48pt" strokecolor="#fefefe">
                <v:path arrowok="t"/>
              </v:shape>
            </v:group>
            <v:group style="position:absolute;left:3691;top:898;width:20;height:2" coordorigin="3691,898" coordsize="20,2">
              <v:shape style="position:absolute;left:3691;top:898;width:20;height:2" coordorigin="3691,898" coordsize="20,0" path="m3691,898l3710,898e" filled="false" stroked="true" strokeweight=".48pt" strokecolor="#fefefe">
                <v:path arrowok="t"/>
              </v:shape>
            </v:group>
            <v:group style="position:absolute;left:3710;top:898;width:20;height:2" coordorigin="3710,898" coordsize="20,2">
              <v:shape style="position:absolute;left:3710;top:898;width:20;height:2" coordorigin="3710,898" coordsize="20,0" path="m3710,898l3730,898e" filled="false" stroked="true" strokeweight=".48pt" strokecolor="#fefefe">
                <v:path arrowok="t"/>
              </v:shape>
            </v:group>
            <v:group style="position:absolute;left:3730;top:898;width:20;height:2" coordorigin="3730,898" coordsize="20,2">
              <v:shape style="position:absolute;left:3730;top:898;width:20;height:2" coordorigin="3730,898" coordsize="20,0" path="m3730,898l3749,898e" filled="false" stroked="true" strokeweight=".48pt" strokecolor="#fefefe">
                <v:path arrowok="t"/>
              </v:shape>
            </v:group>
            <v:group style="position:absolute;left:3749;top:898;width:20;height:2" coordorigin="3749,898" coordsize="20,2">
              <v:shape style="position:absolute;left:3749;top:898;width:20;height:2" coordorigin="3749,898" coordsize="20,0" path="m3749,898l3768,898e" filled="false" stroked="true" strokeweight=".48pt" strokecolor="#fefefe">
                <v:path arrowok="t"/>
              </v:shape>
            </v:group>
            <v:group style="position:absolute;left:3768;top:898;width:20;height:2" coordorigin="3768,898" coordsize="20,2">
              <v:shape style="position:absolute;left:3768;top:898;width:20;height:2" coordorigin="3768,898" coordsize="20,0" path="m3768,898l3787,898e" filled="false" stroked="true" strokeweight=".48pt" strokecolor="#fefefe">
                <v:path arrowok="t"/>
              </v:shape>
            </v:group>
            <v:group style="position:absolute;left:3787;top:898;width:20;height:2" coordorigin="3787,898" coordsize="20,2">
              <v:shape style="position:absolute;left:3787;top:898;width:20;height:2" coordorigin="3787,898" coordsize="20,0" path="m3787,898l3806,898e" filled="false" stroked="true" strokeweight=".48pt" strokecolor="#fefefe">
                <v:path arrowok="t"/>
              </v:shape>
            </v:group>
            <v:group style="position:absolute;left:3806;top:898;width:20;height:2" coordorigin="3806,898" coordsize="20,2">
              <v:shape style="position:absolute;left:3806;top:898;width:20;height:2" coordorigin="3806,898" coordsize="20,0" path="m3806,898l3826,898e" filled="false" stroked="true" strokeweight=".48pt" strokecolor="#fefefe">
                <v:path arrowok="t"/>
              </v:shape>
            </v:group>
            <v:group style="position:absolute;left:3826;top:898;width:20;height:2" coordorigin="3826,898" coordsize="20,2">
              <v:shape style="position:absolute;left:3826;top:898;width:20;height:2" coordorigin="3826,898" coordsize="20,0" path="m3826,898l3845,898e" filled="false" stroked="true" strokeweight=".48pt" strokecolor="#fefefe">
                <v:path arrowok="t"/>
              </v:shape>
            </v:group>
            <v:group style="position:absolute;left:3845;top:898;width:20;height:2" coordorigin="3845,898" coordsize="20,2">
              <v:shape style="position:absolute;left:3845;top:898;width:20;height:2" coordorigin="3845,898" coordsize="20,0" path="m3845,898l3864,898e" filled="false" stroked="true" strokeweight=".48pt" strokecolor="#fefefe">
                <v:path arrowok="t"/>
              </v:shape>
            </v:group>
            <v:group style="position:absolute;left:3864;top:898;width:20;height:2" coordorigin="3864,898" coordsize="20,2">
              <v:shape style="position:absolute;left:3864;top:898;width:20;height:2" coordorigin="3864,898" coordsize="20,0" path="m3864,898l3883,898e" filled="false" stroked="true" strokeweight=".48pt" strokecolor="#fefefe">
                <v:path arrowok="t"/>
              </v:shape>
            </v:group>
            <v:group style="position:absolute;left:3883;top:898;width:20;height:2" coordorigin="3883,898" coordsize="20,2">
              <v:shape style="position:absolute;left:3883;top:898;width:20;height:2" coordorigin="3883,898" coordsize="20,0" path="m3883,898l3902,898e" filled="false" stroked="true" strokeweight=".48pt" strokecolor="#fefefe">
                <v:path arrowok="t"/>
              </v:shape>
            </v:group>
            <v:group style="position:absolute;left:3902;top:898;width:20;height:2" coordorigin="3902,898" coordsize="20,2">
              <v:shape style="position:absolute;left:3902;top:898;width:20;height:2" coordorigin="3902,898" coordsize="20,0" path="m3902,898l3922,898e" filled="false" stroked="true" strokeweight=".48pt" strokecolor="#fefefe">
                <v:path arrowok="t"/>
              </v:shape>
            </v:group>
            <v:group style="position:absolute;left:3922;top:898;width:20;height:2" coordorigin="3922,898" coordsize="20,2">
              <v:shape style="position:absolute;left:3922;top:898;width:20;height:2" coordorigin="3922,898" coordsize="20,0" path="m3922,898l3941,898e" filled="false" stroked="true" strokeweight=".48pt" strokecolor="#fefefe">
                <v:path arrowok="t"/>
              </v:shape>
            </v:group>
            <v:group style="position:absolute;left:3941;top:898;width:20;height:2" coordorigin="3941,898" coordsize="20,2">
              <v:shape style="position:absolute;left:3941;top:898;width:20;height:2" coordorigin="3941,898" coordsize="20,0" path="m3941,898l3960,898e" filled="false" stroked="true" strokeweight=".48pt" strokecolor="#fefefe">
                <v:path arrowok="t"/>
              </v:shape>
            </v:group>
            <v:group style="position:absolute;left:3960;top:898;width:20;height:2" coordorigin="3960,898" coordsize="20,2">
              <v:shape style="position:absolute;left:3960;top:898;width:20;height:2" coordorigin="3960,898" coordsize="20,0" path="m3960,898l3979,898e" filled="false" stroked="true" strokeweight=".48pt" strokecolor="#fefefe">
                <v:path arrowok="t"/>
              </v:shape>
            </v:group>
            <v:group style="position:absolute;left:3979;top:898;width:20;height:2" coordorigin="3979,898" coordsize="20,2">
              <v:shape style="position:absolute;left:3979;top:898;width:20;height:2" coordorigin="3979,898" coordsize="20,0" path="m3979,898l3998,898e" filled="false" stroked="true" strokeweight=".48pt" strokecolor="#fefefe">
                <v:path arrowok="t"/>
              </v:shape>
            </v:group>
            <v:group style="position:absolute;left:3998;top:898;width:20;height:2" coordorigin="3998,898" coordsize="20,2">
              <v:shape style="position:absolute;left:3998;top:898;width:20;height:2" coordorigin="3998,898" coordsize="20,0" path="m3998,898l4018,898e" filled="false" stroked="true" strokeweight=".48pt" strokecolor="#fefefe">
                <v:path arrowok="t"/>
              </v:shape>
            </v:group>
            <v:group style="position:absolute;left:4018;top:898;width:20;height:2" coordorigin="4018,898" coordsize="20,2">
              <v:shape style="position:absolute;left:4018;top:898;width:20;height:2" coordorigin="4018,898" coordsize="20,0" path="m4018,898l4037,898e" filled="false" stroked="true" strokeweight=".48pt" strokecolor="#fefefe">
                <v:path arrowok="t"/>
              </v:shape>
            </v:group>
            <v:group style="position:absolute;left:4037;top:898;width:20;height:2" coordorigin="4037,898" coordsize="20,2">
              <v:shape style="position:absolute;left:4037;top:898;width:20;height:2" coordorigin="4037,898" coordsize="20,0" path="m4037,898l4056,898e" filled="false" stroked="true" strokeweight=".48pt" strokecolor="#fefefe">
                <v:path arrowok="t"/>
              </v:shape>
            </v:group>
            <v:group style="position:absolute;left:4056;top:898;width:20;height:2" coordorigin="4056,898" coordsize="20,2">
              <v:shape style="position:absolute;left:4056;top:898;width:20;height:2" coordorigin="4056,898" coordsize="20,0" path="m4056,898l4075,898e" filled="false" stroked="true" strokeweight=".48pt" strokecolor="#fefefe">
                <v:path arrowok="t"/>
              </v:shape>
            </v:group>
            <v:group style="position:absolute;left:4075;top:898;width:20;height:2" coordorigin="4075,898" coordsize="20,2">
              <v:shape style="position:absolute;left:4075;top:898;width:20;height:2" coordorigin="4075,898" coordsize="20,0" path="m4075,898l4094,898e" filled="false" stroked="true" strokeweight=".48pt" strokecolor="#fefefe">
                <v:path arrowok="t"/>
              </v:shape>
            </v:group>
            <v:group style="position:absolute;left:4094;top:898;width:20;height:2" coordorigin="4094,898" coordsize="20,2">
              <v:shape style="position:absolute;left:4094;top:898;width:20;height:2" coordorigin="4094,898" coordsize="20,0" path="m4094,898l4114,898e" filled="false" stroked="true" strokeweight=".48pt" strokecolor="#fefefe">
                <v:path arrowok="t"/>
              </v:shape>
            </v:group>
            <v:group style="position:absolute;left:4114;top:898;width:20;height:2" coordorigin="4114,898" coordsize="20,2">
              <v:shape style="position:absolute;left:4114;top:898;width:20;height:2" coordorigin="4114,898" coordsize="20,0" path="m4114,898l4133,898e" filled="false" stroked="true" strokeweight=".48pt" strokecolor="#fefefe">
                <v:path arrowok="t"/>
              </v:shape>
            </v:group>
            <v:group style="position:absolute;left:4133;top:898;width:20;height:2" coordorigin="4133,898" coordsize="20,2">
              <v:shape style="position:absolute;left:4133;top:898;width:20;height:2" coordorigin="4133,898" coordsize="20,0" path="m4133,898l4152,898e" filled="false" stroked="true" strokeweight=".48pt" strokecolor="#fefefe">
                <v:path arrowok="t"/>
              </v:shape>
            </v:group>
            <v:group style="position:absolute;left:4152;top:898;width:20;height:2" coordorigin="4152,898" coordsize="20,2">
              <v:shape style="position:absolute;left:4152;top:898;width:20;height:2" coordorigin="4152,898" coordsize="20,0" path="m4152,898l4171,898e" filled="false" stroked="true" strokeweight=".48pt" strokecolor="#fefefe">
                <v:path arrowok="t"/>
              </v:shape>
            </v:group>
            <v:group style="position:absolute;left:4171;top:898;width:15;height:2" coordorigin="4171,898" coordsize="15,2">
              <v:shape style="position:absolute;left:4171;top:898;width:15;height:2" coordorigin="4171,898" coordsize="15,0" path="m4171,898l4186,898e" filled="false" stroked="true" strokeweight=".48pt" strokecolor="#fefefe">
                <v:path arrowok="t"/>
              </v:shape>
            </v:group>
            <v:group style="position:absolute;left:4186;top:898;width:10;height:2" coordorigin="4186,898" coordsize="10,2">
              <v:shape style="position:absolute;left:4186;top:898;width:10;height:2" coordorigin="4186,898" coordsize="10,0" path="m4186,898l4195,898e" filled="false" stroked="true" strokeweight=".48pt" strokecolor="#fefefe">
                <v:path arrowok="t"/>
              </v:shape>
            </v:group>
            <v:group style="position:absolute;left:4195;top:898;width:20;height:2" coordorigin="4195,898" coordsize="20,2">
              <v:shape style="position:absolute;left:4195;top:898;width:20;height:2" coordorigin="4195,898" coordsize="20,0" path="m4195,898l4214,898e" filled="false" stroked="true" strokeweight=".48pt" strokecolor="#fefefe">
                <v:path arrowok="t"/>
              </v:shape>
            </v:group>
            <v:group style="position:absolute;left:4214;top:898;width:20;height:2" coordorigin="4214,898" coordsize="20,2">
              <v:shape style="position:absolute;left:4214;top:898;width:20;height:2" coordorigin="4214,898" coordsize="20,0" path="m4214,898l4234,898e" filled="false" stroked="true" strokeweight=".48pt" strokecolor="#fefefe">
                <v:path arrowok="t"/>
              </v:shape>
            </v:group>
            <v:group style="position:absolute;left:4234;top:898;width:20;height:2" coordorigin="4234,898" coordsize="20,2">
              <v:shape style="position:absolute;left:4234;top:898;width:20;height:2" coordorigin="4234,898" coordsize="20,0" path="m4234,898l4253,898e" filled="false" stroked="true" strokeweight=".48pt" strokecolor="#fefefe">
                <v:path arrowok="t"/>
              </v:shape>
            </v:group>
            <v:group style="position:absolute;left:4253;top:898;width:20;height:2" coordorigin="4253,898" coordsize="20,2">
              <v:shape style="position:absolute;left:4253;top:898;width:20;height:2" coordorigin="4253,898" coordsize="20,0" path="m4253,898l4272,898e" filled="false" stroked="true" strokeweight=".48pt" strokecolor="#fefefe">
                <v:path arrowok="t"/>
              </v:shape>
            </v:group>
            <v:group style="position:absolute;left:4272;top:898;width:20;height:2" coordorigin="4272,898" coordsize="20,2">
              <v:shape style="position:absolute;left:4272;top:898;width:20;height:2" coordorigin="4272,898" coordsize="20,0" path="m4272,898l4291,898e" filled="false" stroked="true" strokeweight=".48pt" strokecolor="#fefefe">
                <v:path arrowok="t"/>
              </v:shape>
            </v:group>
            <v:group style="position:absolute;left:4291;top:898;width:20;height:2" coordorigin="4291,898" coordsize="20,2">
              <v:shape style="position:absolute;left:4291;top:898;width:20;height:2" coordorigin="4291,898" coordsize="20,0" path="m4291,898l4310,898e" filled="false" stroked="true" strokeweight=".48pt" strokecolor="#fefefe">
                <v:path arrowok="t"/>
              </v:shape>
            </v:group>
            <v:group style="position:absolute;left:4310;top:898;width:20;height:2" coordorigin="4310,898" coordsize="20,2">
              <v:shape style="position:absolute;left:4310;top:898;width:20;height:2" coordorigin="4310,898" coordsize="20,0" path="m4310,898l4330,898e" filled="false" stroked="true" strokeweight=".48pt" strokecolor="#fefefe">
                <v:path arrowok="t"/>
              </v:shape>
            </v:group>
            <v:group style="position:absolute;left:4330;top:898;width:20;height:2" coordorigin="4330,898" coordsize="20,2">
              <v:shape style="position:absolute;left:4330;top:898;width:20;height:2" coordorigin="4330,898" coordsize="20,0" path="m4330,898l4349,898e" filled="false" stroked="true" strokeweight=".48pt" strokecolor="#fefefe">
                <v:path arrowok="t"/>
              </v:shape>
            </v:group>
            <v:group style="position:absolute;left:4349;top:898;width:20;height:2" coordorigin="4349,898" coordsize="20,2">
              <v:shape style="position:absolute;left:4349;top:898;width:20;height:2" coordorigin="4349,898" coordsize="20,0" path="m4349,898l4368,898e" filled="false" stroked="true" strokeweight=".48pt" strokecolor="#fefefe">
                <v:path arrowok="t"/>
              </v:shape>
            </v:group>
            <v:group style="position:absolute;left:4368;top:898;width:20;height:2" coordorigin="4368,898" coordsize="20,2">
              <v:shape style="position:absolute;left:4368;top:898;width:20;height:2" coordorigin="4368,898" coordsize="20,0" path="m4368,898l4387,898e" filled="false" stroked="true" strokeweight=".48pt" strokecolor="#fefefe">
                <v:path arrowok="t"/>
              </v:shape>
            </v:group>
            <v:group style="position:absolute;left:4387;top:898;width:20;height:2" coordorigin="4387,898" coordsize="20,2">
              <v:shape style="position:absolute;left:4387;top:898;width:20;height:2" coordorigin="4387,898" coordsize="20,0" path="m4387,898l4406,898e" filled="false" stroked="true" strokeweight=".48pt" strokecolor="#fefefe">
                <v:path arrowok="t"/>
              </v:shape>
            </v:group>
            <v:group style="position:absolute;left:4406;top:898;width:20;height:2" coordorigin="4406,898" coordsize="20,2">
              <v:shape style="position:absolute;left:4406;top:898;width:20;height:2" coordorigin="4406,898" coordsize="20,0" path="m4406,898l4426,898e" filled="false" stroked="true" strokeweight=".48pt" strokecolor="#fefefe">
                <v:path arrowok="t"/>
              </v:shape>
            </v:group>
            <v:group style="position:absolute;left:4426;top:898;width:20;height:2" coordorigin="4426,898" coordsize="20,2">
              <v:shape style="position:absolute;left:4426;top:898;width:20;height:2" coordorigin="4426,898" coordsize="20,0" path="m4426,898l4445,898e" filled="false" stroked="true" strokeweight=".48pt" strokecolor="#fefefe">
                <v:path arrowok="t"/>
              </v:shape>
            </v:group>
            <v:group style="position:absolute;left:4445;top:898;width:20;height:2" coordorigin="4445,898" coordsize="20,2">
              <v:shape style="position:absolute;left:4445;top:898;width:20;height:2" coordorigin="4445,898" coordsize="20,0" path="m4445,898l4464,898e" filled="false" stroked="true" strokeweight=".48pt" strokecolor="#fefefe">
                <v:path arrowok="t"/>
              </v:shape>
            </v:group>
            <v:group style="position:absolute;left:4464;top:898;width:20;height:2" coordorigin="4464,898" coordsize="20,2">
              <v:shape style="position:absolute;left:4464;top:898;width:20;height:2" coordorigin="4464,898" coordsize="20,0" path="m4464,898l4483,898e" filled="false" stroked="true" strokeweight=".48pt" strokecolor="#fefefe">
                <v:path arrowok="t"/>
              </v:shape>
            </v:group>
            <v:group style="position:absolute;left:4483;top:898;width:20;height:2" coordorigin="4483,898" coordsize="20,2">
              <v:shape style="position:absolute;left:4483;top:898;width:20;height:2" coordorigin="4483,898" coordsize="20,0" path="m4483,898l4502,898e" filled="false" stroked="true" strokeweight=".48pt" strokecolor="#fefefe">
                <v:path arrowok="t"/>
              </v:shape>
            </v:group>
            <v:group style="position:absolute;left:4502;top:898;width:20;height:2" coordorigin="4502,898" coordsize="20,2">
              <v:shape style="position:absolute;left:4502;top:898;width:20;height:2" coordorigin="4502,898" coordsize="20,0" path="m4502,898l4522,898e" filled="false" stroked="true" strokeweight=".48pt" strokecolor="#fefefe">
                <v:path arrowok="t"/>
              </v:shape>
            </v:group>
            <v:group style="position:absolute;left:4522;top:898;width:20;height:2" coordorigin="4522,898" coordsize="20,2">
              <v:shape style="position:absolute;left:4522;top:898;width:20;height:2" coordorigin="4522,898" coordsize="20,0" path="m4522,898l4541,898e" filled="false" stroked="true" strokeweight=".48pt" strokecolor="#fefefe">
                <v:path arrowok="t"/>
              </v:shape>
            </v:group>
            <v:group style="position:absolute;left:4541;top:898;width:20;height:2" coordorigin="4541,898" coordsize="20,2">
              <v:shape style="position:absolute;left:4541;top:898;width:20;height:2" coordorigin="4541,898" coordsize="20,0" path="m4541,898l4560,898e" filled="false" stroked="true" strokeweight=".48pt" strokecolor="#fefefe">
                <v:path arrowok="t"/>
              </v:shape>
            </v:group>
            <v:group style="position:absolute;left:4560;top:898;width:20;height:2" coordorigin="4560,898" coordsize="20,2">
              <v:shape style="position:absolute;left:4560;top:898;width:20;height:2" coordorigin="4560,898" coordsize="20,0" path="m4560,898l4579,898e" filled="false" stroked="true" strokeweight=".48pt" strokecolor="#fefefe">
                <v:path arrowok="t"/>
              </v:shape>
            </v:group>
            <v:group style="position:absolute;left:4579;top:898;width:20;height:2" coordorigin="4579,898" coordsize="20,2">
              <v:shape style="position:absolute;left:4579;top:898;width:20;height:2" coordorigin="4579,898" coordsize="20,0" path="m4579,898l4598,898e" filled="false" stroked="true" strokeweight=".48pt" strokecolor="#fefefe">
                <v:path arrowok="t"/>
              </v:shape>
            </v:group>
            <v:group style="position:absolute;left:4598;top:898;width:20;height:2" coordorigin="4598,898" coordsize="20,2">
              <v:shape style="position:absolute;left:4598;top:898;width:20;height:2" coordorigin="4598,898" coordsize="20,0" path="m4598,898l4618,898e" filled="false" stroked="true" strokeweight=".48pt" strokecolor="#fefefe">
                <v:path arrowok="t"/>
              </v:shape>
            </v:group>
            <v:group style="position:absolute;left:4618;top:898;width:20;height:2" coordorigin="4618,898" coordsize="20,2">
              <v:shape style="position:absolute;left:4618;top:898;width:20;height:2" coordorigin="4618,898" coordsize="20,0" path="m4618,898l4637,898e" filled="false" stroked="true" strokeweight=".48pt" strokecolor="#fefefe">
                <v:path arrowok="t"/>
              </v:shape>
            </v:group>
            <v:group style="position:absolute;left:4637;top:898;width:20;height:2" coordorigin="4637,898" coordsize="20,2">
              <v:shape style="position:absolute;left:4637;top:898;width:20;height:2" coordorigin="4637,898" coordsize="20,0" path="m4637,898l4656,898e" filled="false" stroked="true" strokeweight=".48pt" strokecolor="#fefefe">
                <v:path arrowok="t"/>
              </v:shape>
            </v:group>
            <v:group style="position:absolute;left:4656;top:898;width:20;height:2" coordorigin="4656,898" coordsize="20,2">
              <v:shape style="position:absolute;left:4656;top:898;width:20;height:2" coordorigin="4656,898" coordsize="20,0" path="m4656,898l4675,898e" filled="false" stroked="true" strokeweight=".48pt" strokecolor="#fefefe">
                <v:path arrowok="t"/>
              </v:shape>
            </v:group>
            <v:group style="position:absolute;left:4675;top:898;width:20;height:2" coordorigin="4675,898" coordsize="20,2">
              <v:shape style="position:absolute;left:4675;top:898;width:20;height:2" coordorigin="4675,898" coordsize="20,0" path="m4675,898l4694,898e" filled="false" stroked="true" strokeweight=".48pt" strokecolor="#fefefe">
                <v:path arrowok="t"/>
              </v:shape>
            </v:group>
            <v:group style="position:absolute;left:4694;top:898;width:20;height:2" coordorigin="4694,898" coordsize="20,2">
              <v:shape style="position:absolute;left:4694;top:898;width:20;height:2" coordorigin="4694,898" coordsize="20,0" path="m4694,898l4714,898e" filled="false" stroked="true" strokeweight=".48pt" strokecolor="#fefefe">
                <v:path arrowok="t"/>
              </v:shape>
            </v:group>
            <v:group style="position:absolute;left:4714;top:898;width:20;height:2" coordorigin="4714,898" coordsize="20,2">
              <v:shape style="position:absolute;left:4714;top:898;width:20;height:2" coordorigin="4714,898" coordsize="20,0" path="m4714,898l4733,898e" filled="false" stroked="true" strokeweight=".48pt" strokecolor="#fefefe">
                <v:path arrowok="t"/>
              </v:shape>
            </v:group>
            <v:group style="position:absolute;left:4733;top:898;width:20;height:2" coordorigin="4733,898" coordsize="20,2">
              <v:shape style="position:absolute;left:4733;top:898;width:20;height:2" coordorigin="4733,898" coordsize="20,0" path="m4733,898l4752,898e" filled="false" stroked="true" strokeweight=".48pt" strokecolor="#fefefe">
                <v:path arrowok="t"/>
              </v:shape>
            </v:group>
            <v:group style="position:absolute;left:4752;top:898;width:20;height:2" coordorigin="4752,898" coordsize="20,2">
              <v:shape style="position:absolute;left:4752;top:898;width:20;height:2" coordorigin="4752,898" coordsize="20,0" path="m4752,898l4771,898e" filled="false" stroked="true" strokeweight=".48pt" strokecolor="#fefefe">
                <v:path arrowok="t"/>
              </v:shape>
            </v:group>
            <v:group style="position:absolute;left:4771;top:898;width:20;height:2" coordorigin="4771,898" coordsize="20,2">
              <v:shape style="position:absolute;left:4771;top:898;width:20;height:2" coordorigin="4771,898" coordsize="20,0" path="m4771,898l4790,898e" filled="false" stroked="true" strokeweight=".48pt" strokecolor="#fefefe">
                <v:path arrowok="t"/>
              </v:shape>
            </v:group>
            <v:group style="position:absolute;left:4790;top:898;width:20;height:2" coordorigin="4790,898" coordsize="20,2">
              <v:shape style="position:absolute;left:4790;top:898;width:20;height:2" coordorigin="4790,898" coordsize="20,0" path="m4790,898l4810,898e" filled="false" stroked="true" strokeweight=".48pt" strokecolor="#fefefe">
                <v:path arrowok="t"/>
              </v:shape>
            </v:group>
            <v:group style="position:absolute;left:4810;top:898;width:20;height:2" coordorigin="4810,898" coordsize="20,2">
              <v:shape style="position:absolute;left:4810;top:898;width:20;height:2" coordorigin="4810,898" coordsize="20,0" path="m4810,898l4829,898e" filled="false" stroked="true" strokeweight=".48pt" strokecolor="#fefefe">
                <v:path arrowok="t"/>
              </v:shape>
            </v:group>
            <v:group style="position:absolute;left:4829;top:898;width:20;height:2" coordorigin="4829,898" coordsize="20,2">
              <v:shape style="position:absolute;left:4829;top:898;width:20;height:2" coordorigin="4829,898" coordsize="20,0" path="m4829,898l4848,898e" filled="false" stroked="true" strokeweight=".48pt" strokecolor="#fefefe">
                <v:path arrowok="t"/>
              </v:shape>
            </v:group>
            <v:group style="position:absolute;left:4848;top:898;width:20;height:2" coordorigin="4848,898" coordsize="20,2">
              <v:shape style="position:absolute;left:4848;top:898;width:20;height:2" coordorigin="4848,898" coordsize="20,0" path="m4848,898l4867,898e" filled="false" stroked="true" strokeweight=".48pt" strokecolor="#fefefe">
                <v:path arrowok="t"/>
              </v:shape>
            </v:group>
            <v:group style="position:absolute;left:4867;top:898;width:20;height:2" coordorigin="4867,898" coordsize="20,2">
              <v:shape style="position:absolute;left:4867;top:898;width:20;height:2" coordorigin="4867,898" coordsize="20,0" path="m4867,898l4886,898e" filled="false" stroked="true" strokeweight=".48pt" strokecolor="#fefefe">
                <v:path arrowok="t"/>
              </v:shape>
            </v:group>
            <v:group style="position:absolute;left:4886;top:898;width:20;height:2" coordorigin="4886,898" coordsize="20,2">
              <v:shape style="position:absolute;left:4886;top:898;width:20;height:2" coordorigin="4886,898" coordsize="20,0" path="m4886,898l4906,898e" filled="false" stroked="true" strokeweight=".48pt" strokecolor="#fefefe">
                <v:path arrowok="t"/>
              </v:shape>
            </v:group>
            <v:group style="position:absolute;left:4906;top:898;width:20;height:2" coordorigin="4906,898" coordsize="20,2">
              <v:shape style="position:absolute;left:4906;top:898;width:20;height:2" coordorigin="4906,898" coordsize="20,0" path="m4906,898l4925,898e" filled="false" stroked="true" strokeweight=".48pt" strokecolor="#fefefe">
                <v:path arrowok="t"/>
              </v:shape>
            </v:group>
            <v:group style="position:absolute;left:4925;top:898;width:20;height:2" coordorigin="4925,898" coordsize="20,2">
              <v:shape style="position:absolute;left:4925;top:898;width:20;height:2" coordorigin="4925,898" coordsize="20,0" path="m4925,898l4944,898e" filled="false" stroked="true" strokeweight=".48pt" strokecolor="#fefefe">
                <v:path arrowok="t"/>
              </v:shape>
            </v:group>
            <v:group style="position:absolute;left:4944;top:898;width:20;height:2" coordorigin="4944,898" coordsize="20,2">
              <v:shape style="position:absolute;left:4944;top:898;width:20;height:2" coordorigin="4944,898" coordsize="20,0" path="m4944,898l4963,898e" filled="false" stroked="true" strokeweight=".48pt" strokecolor="#fefefe">
                <v:path arrowok="t"/>
              </v:shape>
            </v:group>
            <v:group style="position:absolute;left:4963;top:898;width:20;height:2" coordorigin="4963,898" coordsize="20,2">
              <v:shape style="position:absolute;left:4963;top:898;width:20;height:2" coordorigin="4963,898" coordsize="20,0" path="m4963,898l4982,898e" filled="false" stroked="true" strokeweight=".48pt" strokecolor="#fefefe">
                <v:path arrowok="t"/>
              </v:shape>
            </v:group>
            <v:group style="position:absolute;left:4982;top:898;width:20;height:2" coordorigin="4982,898" coordsize="20,2">
              <v:shape style="position:absolute;left:4982;top:898;width:20;height:2" coordorigin="4982,898" coordsize="20,0" path="m4982,898l5002,898e" filled="false" stroked="true" strokeweight=".48pt" strokecolor="#fefefe">
                <v:path arrowok="t"/>
              </v:shape>
            </v:group>
            <v:group style="position:absolute;left:5002;top:898;width:20;height:2" coordorigin="5002,898" coordsize="20,2">
              <v:shape style="position:absolute;left:5002;top:898;width:20;height:2" coordorigin="5002,898" coordsize="20,0" path="m5002,898l5021,898e" filled="false" stroked="true" strokeweight=".48pt" strokecolor="#fefefe">
                <v:path arrowok="t"/>
              </v:shape>
            </v:group>
            <v:group style="position:absolute;left:5021;top:898;width:20;height:2" coordorigin="5021,898" coordsize="20,2">
              <v:shape style="position:absolute;left:5021;top:898;width:20;height:2" coordorigin="5021,898" coordsize="20,0" path="m5021,898l5040,898e" filled="false" stroked="true" strokeweight=".48pt" strokecolor="#fefefe">
                <v:path arrowok="t"/>
              </v:shape>
            </v:group>
            <v:group style="position:absolute;left:5040;top:898;width:20;height:2" coordorigin="5040,898" coordsize="20,2">
              <v:shape style="position:absolute;left:5040;top:898;width:20;height:2" coordorigin="5040,898" coordsize="20,0" path="m5040,898l5059,898e" filled="false" stroked="true" strokeweight=".48pt" strokecolor="#fefefe">
                <v:path arrowok="t"/>
              </v:shape>
            </v:group>
            <v:group style="position:absolute;left:5059;top:898;width:20;height:2" coordorigin="5059,898" coordsize="20,2">
              <v:shape style="position:absolute;left:5059;top:898;width:20;height:2" coordorigin="5059,898" coordsize="20,0" path="m5059,898l5078,898e" filled="false" stroked="true" strokeweight=".48pt" strokecolor="#fefefe">
                <v:path arrowok="t"/>
              </v:shape>
            </v:group>
            <v:group style="position:absolute;left:5078;top:898;width:20;height:2" coordorigin="5078,898" coordsize="20,2">
              <v:shape style="position:absolute;left:5078;top:898;width:20;height:2" coordorigin="5078,898" coordsize="20,0" path="m5078,898l5098,898e" filled="false" stroked="true" strokeweight=".48pt" strokecolor="#fefefe">
                <v:path arrowok="t"/>
              </v:shape>
            </v:group>
            <v:group style="position:absolute;left:5098;top:898;width:20;height:2" coordorigin="5098,898" coordsize="20,2">
              <v:shape style="position:absolute;left:5098;top:898;width:20;height:2" coordorigin="5098,898" coordsize="20,0" path="m5098,898l5117,898e" filled="false" stroked="true" strokeweight=".48pt" strokecolor="#fefefe">
                <v:path arrowok="t"/>
              </v:shape>
            </v:group>
            <v:group style="position:absolute;left:5117;top:898;width:20;height:2" coordorigin="5117,898" coordsize="20,2">
              <v:shape style="position:absolute;left:5117;top:898;width:20;height:2" coordorigin="5117,898" coordsize="20,0" path="m5117,898l5136,898e" filled="false" stroked="true" strokeweight=".48pt" strokecolor="#fefefe">
                <v:path arrowok="t"/>
              </v:shape>
            </v:group>
            <v:group style="position:absolute;left:5136;top:898;width:20;height:2" coordorigin="5136,898" coordsize="20,2">
              <v:shape style="position:absolute;left:5136;top:898;width:20;height:2" coordorigin="5136,898" coordsize="20,0" path="m5136,898l5155,898e" filled="false" stroked="true" strokeweight=".48pt" strokecolor="#fefefe">
                <v:path arrowok="t"/>
              </v:shape>
            </v:group>
            <v:group style="position:absolute;left:5155;top:898;width:20;height:2" coordorigin="5155,898" coordsize="20,2">
              <v:shape style="position:absolute;left:5155;top:898;width:20;height:2" coordorigin="5155,898" coordsize="20,0" path="m5155,898l5174,898e" filled="false" stroked="true" strokeweight=".48pt" strokecolor="#fefefe">
                <v:path arrowok="t"/>
              </v:shape>
            </v:group>
            <v:group style="position:absolute;left:5174;top:898;width:20;height:2" coordorigin="5174,898" coordsize="20,2">
              <v:shape style="position:absolute;left:5174;top:898;width:20;height:2" coordorigin="5174,898" coordsize="20,0" path="m5174,898l5194,898e" filled="false" stroked="true" strokeweight=".48pt" strokecolor="#fefefe">
                <v:path arrowok="t"/>
              </v:shape>
            </v:group>
            <v:group style="position:absolute;left:5194;top:898;width:20;height:2" coordorigin="5194,898" coordsize="20,2">
              <v:shape style="position:absolute;left:5194;top:898;width:20;height:2" coordorigin="5194,898" coordsize="20,0" path="m5194,898l5213,898e" filled="false" stroked="true" strokeweight=".48pt" strokecolor="#fefefe">
                <v:path arrowok="t"/>
              </v:shape>
            </v:group>
            <v:group style="position:absolute;left:5213;top:898;width:20;height:2" coordorigin="5213,898" coordsize="20,2">
              <v:shape style="position:absolute;left:5213;top:898;width:20;height:2" coordorigin="5213,898" coordsize="20,0" path="m5213,898l5232,898e" filled="false" stroked="true" strokeweight=".48pt" strokecolor="#fefefe">
                <v:path arrowok="t"/>
              </v:shape>
            </v:group>
            <v:group style="position:absolute;left:5232;top:898;width:20;height:2" coordorigin="5232,898" coordsize="20,2">
              <v:shape style="position:absolute;left:5232;top:898;width:20;height:2" coordorigin="5232,898" coordsize="20,0" path="m5232,898l5251,898e" filled="false" stroked="true" strokeweight=".48pt" strokecolor="#fefefe">
                <v:path arrowok="t"/>
              </v:shape>
            </v:group>
            <v:group style="position:absolute;left:5251;top:898;width:20;height:2" coordorigin="5251,898" coordsize="20,2">
              <v:shape style="position:absolute;left:5251;top:898;width:20;height:2" coordorigin="5251,898" coordsize="20,0" path="m5251,898l5270,898e" filled="false" stroked="true" strokeweight=".48pt" strokecolor="#fefefe">
                <v:path arrowok="t"/>
              </v:shape>
            </v:group>
            <v:group style="position:absolute;left:5270;top:898;width:20;height:2" coordorigin="5270,898" coordsize="20,2">
              <v:shape style="position:absolute;left:5270;top:898;width:20;height:2" coordorigin="5270,898" coordsize="20,0" path="m5270,898l5290,898e" filled="false" stroked="true" strokeweight=".48pt" strokecolor="#fefefe">
                <v:path arrowok="t"/>
              </v:shape>
            </v:group>
            <v:group style="position:absolute;left:5290;top:898;width:20;height:2" coordorigin="5290,898" coordsize="20,2">
              <v:shape style="position:absolute;left:5290;top:898;width:20;height:2" coordorigin="5290,898" coordsize="20,0" path="m5290,898l5309,898e" filled="false" stroked="true" strokeweight=".48pt" strokecolor="#fefefe">
                <v:path arrowok="t"/>
              </v:shape>
            </v:group>
            <v:group style="position:absolute;left:5309;top:898;width:20;height:2" coordorigin="5309,898" coordsize="20,2">
              <v:shape style="position:absolute;left:5309;top:898;width:20;height:2" coordorigin="5309,898" coordsize="20,0" path="m5309,898l5328,898e" filled="false" stroked="true" strokeweight=".48pt" strokecolor="#fefefe">
                <v:path arrowok="t"/>
              </v:shape>
            </v:group>
            <v:group style="position:absolute;left:5328;top:898;width:20;height:2" coordorigin="5328,898" coordsize="20,2">
              <v:shape style="position:absolute;left:5328;top:898;width:20;height:2" coordorigin="5328,898" coordsize="20,0" path="m5328,898l5347,898e" filled="false" stroked="true" strokeweight=".48pt" strokecolor="#fefefe">
                <v:path arrowok="t"/>
              </v:shape>
            </v:group>
            <v:group style="position:absolute;left:5347;top:898;width:20;height:2" coordorigin="5347,898" coordsize="20,2">
              <v:shape style="position:absolute;left:5347;top:898;width:20;height:2" coordorigin="5347,898" coordsize="20,0" path="m5347,898l5366,898e" filled="false" stroked="true" strokeweight=".48pt" strokecolor="#fefefe">
                <v:path arrowok="t"/>
              </v:shape>
            </v:group>
            <v:group style="position:absolute;left:5366;top:898;width:5;height:2" coordorigin="5366,898" coordsize="5,2">
              <v:shape style="position:absolute;left:5366;top:898;width:5;height:2" coordorigin="5366,898" coordsize="5,0" path="m5366,898l5371,898e" filled="false" stroked="true" strokeweight=".48pt" strokecolor="#fefefe">
                <v:path arrowok="t"/>
              </v:shape>
            </v:group>
            <v:group style="position:absolute;left:5371;top:898;width:10;height:2" coordorigin="5371,898" coordsize="10,2">
              <v:shape style="position:absolute;left:5371;top:898;width:10;height:2" coordorigin="5371,898" coordsize="10,0" path="m5371,898l5381,898e" filled="false" stroked="true" strokeweight=".48pt" strokecolor="#fefefe">
                <v:path arrowok="t"/>
              </v:shape>
            </v:group>
            <v:group style="position:absolute;left:5381;top:898;width:20;height:2" coordorigin="5381,898" coordsize="20,2">
              <v:shape style="position:absolute;left:5381;top:898;width:20;height:2" coordorigin="5381,898" coordsize="20,0" path="m5381,898l5400,898e" filled="false" stroked="true" strokeweight=".48pt" strokecolor="#fefefe">
                <v:path arrowok="t"/>
              </v:shape>
            </v:group>
            <v:group style="position:absolute;left:5400;top:898;width:20;height:2" coordorigin="5400,898" coordsize="20,2">
              <v:shape style="position:absolute;left:5400;top:898;width:20;height:2" coordorigin="5400,898" coordsize="20,0" path="m5400,898l5419,898e" filled="false" stroked="true" strokeweight=".48pt" strokecolor="#fefefe">
                <v:path arrowok="t"/>
              </v:shape>
            </v:group>
            <v:group style="position:absolute;left:5419;top:898;width:20;height:2" coordorigin="5419,898" coordsize="20,2">
              <v:shape style="position:absolute;left:5419;top:898;width:20;height:2" coordorigin="5419,898" coordsize="20,0" path="m5419,898l5438,898e" filled="false" stroked="true" strokeweight=".48pt" strokecolor="#fefefe">
                <v:path arrowok="t"/>
              </v:shape>
            </v:group>
            <v:group style="position:absolute;left:5438;top:898;width:20;height:2" coordorigin="5438,898" coordsize="20,2">
              <v:shape style="position:absolute;left:5438;top:898;width:20;height:2" coordorigin="5438,898" coordsize="20,0" path="m5438,898l5458,898e" filled="false" stroked="true" strokeweight=".48pt" strokecolor="#fefefe">
                <v:path arrowok="t"/>
              </v:shape>
            </v:group>
            <v:group style="position:absolute;left:5458;top:898;width:20;height:2" coordorigin="5458,898" coordsize="20,2">
              <v:shape style="position:absolute;left:5458;top:898;width:20;height:2" coordorigin="5458,898" coordsize="20,0" path="m5458,898l5477,898e" filled="false" stroked="true" strokeweight=".48pt" strokecolor="#fefefe">
                <v:path arrowok="t"/>
              </v:shape>
            </v:group>
            <v:group style="position:absolute;left:5477;top:898;width:20;height:2" coordorigin="5477,898" coordsize="20,2">
              <v:shape style="position:absolute;left:5477;top:898;width:20;height:2" coordorigin="5477,898" coordsize="20,0" path="m5477,898l5496,898e" filled="false" stroked="true" strokeweight=".48pt" strokecolor="#fefefe">
                <v:path arrowok="t"/>
              </v:shape>
            </v:group>
            <v:group style="position:absolute;left:5496;top:898;width:20;height:2" coordorigin="5496,898" coordsize="20,2">
              <v:shape style="position:absolute;left:5496;top:898;width:20;height:2" coordorigin="5496,898" coordsize="20,0" path="m5496,898l5515,898e" filled="false" stroked="true" strokeweight=".48pt" strokecolor="#fefefe">
                <v:path arrowok="t"/>
              </v:shape>
            </v:group>
            <v:group style="position:absolute;left:5515;top:898;width:20;height:2" coordorigin="5515,898" coordsize="20,2">
              <v:shape style="position:absolute;left:5515;top:898;width:20;height:2" coordorigin="5515,898" coordsize="20,0" path="m5515,898l5534,898e" filled="false" stroked="true" strokeweight=".48pt" strokecolor="#fefefe">
                <v:path arrowok="t"/>
              </v:shape>
            </v:group>
            <v:group style="position:absolute;left:5534;top:898;width:20;height:2" coordorigin="5534,898" coordsize="20,2">
              <v:shape style="position:absolute;left:5534;top:898;width:20;height:2" coordorigin="5534,898" coordsize="20,0" path="m5534,898l5554,898e" filled="false" stroked="true" strokeweight=".48pt" strokecolor="#fefefe">
                <v:path arrowok="t"/>
              </v:shape>
            </v:group>
            <v:group style="position:absolute;left:5554;top:898;width:20;height:2" coordorigin="5554,898" coordsize="20,2">
              <v:shape style="position:absolute;left:5554;top:898;width:20;height:2" coordorigin="5554,898" coordsize="20,0" path="m5554,898l5573,898e" filled="false" stroked="true" strokeweight=".48pt" strokecolor="#fefefe">
                <v:path arrowok="t"/>
              </v:shape>
            </v:group>
            <v:group style="position:absolute;left:5573;top:898;width:20;height:2" coordorigin="5573,898" coordsize="20,2">
              <v:shape style="position:absolute;left:5573;top:898;width:20;height:2" coordorigin="5573,898" coordsize="20,0" path="m5573,898l5592,898e" filled="false" stroked="true" strokeweight=".48pt" strokecolor="#fefefe">
                <v:path arrowok="t"/>
              </v:shape>
            </v:group>
            <v:group style="position:absolute;left:5592;top:898;width:20;height:2" coordorigin="5592,898" coordsize="20,2">
              <v:shape style="position:absolute;left:5592;top:898;width:20;height:2" coordorigin="5592,898" coordsize="20,0" path="m5592,898l5611,898e" filled="false" stroked="true" strokeweight=".48pt" strokecolor="#fefefe">
                <v:path arrowok="t"/>
              </v:shape>
            </v:group>
            <v:group style="position:absolute;left:5611;top:898;width:20;height:2" coordorigin="5611,898" coordsize="20,2">
              <v:shape style="position:absolute;left:5611;top:898;width:20;height:2" coordorigin="5611,898" coordsize="20,0" path="m5611,898l5630,898e" filled="false" stroked="true" strokeweight=".48pt" strokecolor="#fefefe">
                <v:path arrowok="t"/>
              </v:shape>
            </v:group>
            <v:group style="position:absolute;left:5630;top:898;width:20;height:2" coordorigin="5630,898" coordsize="20,2">
              <v:shape style="position:absolute;left:5630;top:898;width:20;height:2" coordorigin="5630,898" coordsize="20,0" path="m5630,898l5650,898e" filled="false" stroked="true" strokeweight=".48pt" strokecolor="#fefefe">
                <v:path arrowok="t"/>
              </v:shape>
            </v:group>
            <v:group style="position:absolute;left:5650;top:898;width:20;height:2" coordorigin="5650,898" coordsize="20,2">
              <v:shape style="position:absolute;left:5650;top:898;width:20;height:2" coordorigin="5650,898" coordsize="20,0" path="m5650,898l5669,898e" filled="false" stroked="true" strokeweight=".48pt" strokecolor="#fefefe">
                <v:path arrowok="t"/>
              </v:shape>
            </v:group>
            <v:group style="position:absolute;left:5669;top:898;width:20;height:2" coordorigin="5669,898" coordsize="20,2">
              <v:shape style="position:absolute;left:5669;top:898;width:20;height:2" coordorigin="5669,898" coordsize="20,0" path="m5669,898l5688,898e" filled="false" stroked="true" strokeweight=".48pt" strokecolor="#fefefe">
                <v:path arrowok="t"/>
              </v:shape>
            </v:group>
            <v:group style="position:absolute;left:5688;top:898;width:20;height:2" coordorigin="5688,898" coordsize="20,2">
              <v:shape style="position:absolute;left:5688;top:898;width:20;height:2" coordorigin="5688,898" coordsize="20,0" path="m5688,898l5707,898e" filled="false" stroked="true" strokeweight=".48pt" strokecolor="#fefefe">
                <v:path arrowok="t"/>
              </v:shape>
            </v:group>
            <v:group style="position:absolute;left:5707;top:898;width:20;height:2" coordorigin="5707,898" coordsize="20,2">
              <v:shape style="position:absolute;left:5707;top:898;width:20;height:2" coordorigin="5707,898" coordsize="20,0" path="m5707,898l5726,898e" filled="false" stroked="true" strokeweight=".48pt" strokecolor="#fefefe">
                <v:path arrowok="t"/>
              </v:shape>
            </v:group>
            <v:group style="position:absolute;left:5726;top:898;width:20;height:2" coordorigin="5726,898" coordsize="20,2">
              <v:shape style="position:absolute;left:5726;top:898;width:20;height:2" coordorigin="5726,898" coordsize="20,0" path="m5726,898l5746,898e" filled="false" stroked="true" strokeweight=".48pt" strokecolor="#fefefe">
                <v:path arrowok="t"/>
              </v:shape>
            </v:group>
            <v:group style="position:absolute;left:5746;top:898;width:20;height:2" coordorigin="5746,898" coordsize="20,2">
              <v:shape style="position:absolute;left:5746;top:898;width:20;height:2" coordorigin="5746,898" coordsize="20,0" path="m5746,898l5765,898e" filled="false" stroked="true" strokeweight=".48pt" strokecolor="#fefefe">
                <v:path arrowok="t"/>
              </v:shape>
            </v:group>
            <v:group style="position:absolute;left:5765;top:898;width:20;height:2" coordorigin="5765,898" coordsize="20,2">
              <v:shape style="position:absolute;left:5765;top:898;width:20;height:2" coordorigin="5765,898" coordsize="20,0" path="m5765,898l5784,898e" filled="false" stroked="true" strokeweight=".48pt" strokecolor="#fefefe">
                <v:path arrowok="t"/>
              </v:shape>
            </v:group>
            <v:group style="position:absolute;left:5784;top:898;width:20;height:2" coordorigin="5784,898" coordsize="20,2">
              <v:shape style="position:absolute;left:5784;top:898;width:20;height:2" coordorigin="5784,898" coordsize="20,0" path="m5784,898l5803,898e" filled="false" stroked="true" strokeweight=".48pt" strokecolor="#fefefe">
                <v:path arrowok="t"/>
              </v:shape>
            </v:group>
            <v:group style="position:absolute;left:5803;top:898;width:20;height:2" coordorigin="5803,898" coordsize="20,2">
              <v:shape style="position:absolute;left:5803;top:898;width:20;height:2" coordorigin="5803,898" coordsize="20,0" path="m5803,898l5822,898e" filled="false" stroked="true" strokeweight=".48pt" strokecolor="#fefefe">
                <v:path arrowok="t"/>
              </v:shape>
            </v:group>
            <v:group style="position:absolute;left:5822;top:898;width:20;height:2" coordorigin="5822,898" coordsize="20,2">
              <v:shape style="position:absolute;left:5822;top:898;width:20;height:2" coordorigin="5822,898" coordsize="20,0" path="m5822,898l5842,898e" filled="false" stroked="true" strokeweight=".48pt" strokecolor="#fefefe">
                <v:path arrowok="t"/>
              </v:shape>
            </v:group>
            <v:group style="position:absolute;left:5842;top:898;width:20;height:2" coordorigin="5842,898" coordsize="20,2">
              <v:shape style="position:absolute;left:5842;top:898;width:20;height:2" coordorigin="5842,898" coordsize="20,0" path="m5842,898l5861,898e" filled="false" stroked="true" strokeweight=".48pt" strokecolor="#fefefe">
                <v:path arrowok="t"/>
              </v:shape>
            </v:group>
            <v:group style="position:absolute;left:5861;top:898;width:20;height:2" coordorigin="5861,898" coordsize="20,2">
              <v:shape style="position:absolute;left:5861;top:898;width:20;height:2" coordorigin="5861,898" coordsize="20,0" path="m5861,898l5880,898e" filled="false" stroked="true" strokeweight=".48pt" strokecolor="#fefefe">
                <v:path arrowok="t"/>
              </v:shape>
            </v:group>
            <v:group style="position:absolute;left:5880;top:898;width:20;height:2" coordorigin="5880,898" coordsize="20,2">
              <v:shape style="position:absolute;left:5880;top:898;width:20;height:2" coordorigin="5880,898" coordsize="20,0" path="m5880,898l5899,898e" filled="false" stroked="true" strokeweight=".48pt" strokecolor="#fefefe">
                <v:path arrowok="t"/>
              </v:shape>
            </v:group>
            <v:group style="position:absolute;left:5899;top:898;width:20;height:2" coordorigin="5899,898" coordsize="20,2">
              <v:shape style="position:absolute;left:5899;top:898;width:20;height:2" coordorigin="5899,898" coordsize="20,0" path="m5899,898l5918,898e" filled="false" stroked="true" strokeweight=".48pt" strokecolor="#fefefe">
                <v:path arrowok="t"/>
              </v:shape>
            </v:group>
            <v:group style="position:absolute;left:5918;top:898;width:20;height:2" coordorigin="5918,898" coordsize="20,2">
              <v:shape style="position:absolute;left:5918;top:898;width:20;height:2" coordorigin="5918,898" coordsize="20,0" path="m5918,898l5938,898e" filled="false" stroked="true" strokeweight=".48pt" strokecolor="#fefefe">
                <v:path arrowok="t"/>
              </v:shape>
            </v:group>
            <v:group style="position:absolute;left:5938;top:898;width:20;height:2" coordorigin="5938,898" coordsize="20,2">
              <v:shape style="position:absolute;left:5938;top:898;width:20;height:2" coordorigin="5938,898" coordsize="20,0" path="m5938,898l5957,898e" filled="false" stroked="true" strokeweight=".48pt" strokecolor="#fefefe">
                <v:path arrowok="t"/>
              </v:shape>
            </v:group>
            <v:group style="position:absolute;left:5957;top:898;width:20;height:2" coordorigin="5957,898" coordsize="20,2">
              <v:shape style="position:absolute;left:5957;top:898;width:20;height:2" coordorigin="5957,898" coordsize="20,0" path="m5957,898l5976,898e" filled="false" stroked="true" strokeweight=".48pt" strokecolor="#fefefe">
                <v:path arrowok="t"/>
              </v:shape>
            </v:group>
            <v:group style="position:absolute;left:5976;top:898;width:20;height:2" coordorigin="5976,898" coordsize="20,2">
              <v:shape style="position:absolute;left:5976;top:898;width:20;height:2" coordorigin="5976,898" coordsize="20,0" path="m5976,898l5995,898e" filled="false" stroked="true" strokeweight=".48pt" strokecolor="#fefefe">
                <v:path arrowok="t"/>
              </v:shape>
            </v:group>
            <v:group style="position:absolute;left:5995;top:898;width:20;height:2" coordorigin="5995,898" coordsize="20,2">
              <v:shape style="position:absolute;left:5995;top:898;width:20;height:2" coordorigin="5995,898" coordsize="20,0" path="m5995,898l6014,898e" filled="false" stroked="true" strokeweight=".48pt" strokecolor="#fefefe">
                <v:path arrowok="t"/>
              </v:shape>
            </v:group>
            <v:group style="position:absolute;left:6014;top:898;width:20;height:2" coordorigin="6014,898" coordsize="20,2">
              <v:shape style="position:absolute;left:6014;top:898;width:20;height:2" coordorigin="6014,898" coordsize="20,0" path="m6014,898l6034,898e" filled="false" stroked="true" strokeweight=".48pt" strokecolor="#fefefe">
                <v:path arrowok="t"/>
              </v:shape>
            </v:group>
            <v:group style="position:absolute;left:6034;top:898;width:20;height:2" coordorigin="6034,898" coordsize="20,2">
              <v:shape style="position:absolute;left:6034;top:898;width:20;height:2" coordorigin="6034,898" coordsize="20,0" path="m6034,898l6053,898e" filled="false" stroked="true" strokeweight=".48pt" strokecolor="#fefefe">
                <v:path arrowok="t"/>
              </v:shape>
            </v:group>
            <v:group style="position:absolute;left:6053;top:898;width:20;height:2" coordorigin="6053,898" coordsize="20,2">
              <v:shape style="position:absolute;left:6053;top:898;width:20;height:2" coordorigin="6053,898" coordsize="20,0" path="m6053,898l6072,898e" filled="false" stroked="true" strokeweight=".48pt" strokecolor="#fefefe">
                <v:path arrowok="t"/>
              </v:shape>
            </v:group>
            <v:group style="position:absolute;left:6072;top:898;width:20;height:2" coordorigin="6072,898" coordsize="20,2">
              <v:shape style="position:absolute;left:6072;top:898;width:20;height:2" coordorigin="6072,898" coordsize="20,0" path="m6072,898l6091,898e" filled="false" stroked="true" strokeweight=".48pt" strokecolor="#fefefe">
                <v:path arrowok="t"/>
              </v:shape>
            </v:group>
            <v:group style="position:absolute;left:6091;top:898;width:20;height:2" coordorigin="6091,898" coordsize="20,2">
              <v:shape style="position:absolute;left:6091;top:898;width:20;height:2" coordorigin="6091,898" coordsize="20,0" path="m6091,898l6110,898e" filled="false" stroked="true" strokeweight=".48pt" strokecolor="#fefefe">
                <v:path arrowok="t"/>
              </v:shape>
            </v:group>
            <v:group style="position:absolute;left:6110;top:898;width:20;height:2" coordorigin="6110,898" coordsize="20,2">
              <v:shape style="position:absolute;left:6110;top:898;width:20;height:2" coordorigin="6110,898" coordsize="20,0" path="m6110,898l6130,898e" filled="false" stroked="true" strokeweight=".48pt" strokecolor="#fefefe">
                <v:path arrowok="t"/>
              </v:shape>
            </v:group>
            <v:group style="position:absolute;left:6130;top:898;width:20;height:2" coordorigin="6130,898" coordsize="20,2">
              <v:shape style="position:absolute;left:6130;top:898;width:20;height:2" coordorigin="6130,898" coordsize="20,0" path="m6130,898l6149,898e" filled="false" stroked="true" strokeweight=".48pt" strokecolor="#fefefe">
                <v:path arrowok="t"/>
              </v:shape>
            </v:group>
            <v:group style="position:absolute;left:6149;top:898;width:20;height:2" coordorigin="6149,898" coordsize="20,2">
              <v:shape style="position:absolute;left:6149;top:898;width:20;height:2" coordorigin="6149,898" coordsize="20,0" path="m6149,898l6168,898e" filled="false" stroked="true" strokeweight=".48pt" strokecolor="#fefefe">
                <v:path arrowok="t"/>
              </v:shape>
            </v:group>
            <v:group style="position:absolute;left:6168;top:898;width:20;height:2" coordorigin="6168,898" coordsize="20,2">
              <v:shape style="position:absolute;left:6168;top:898;width:20;height:2" coordorigin="6168,898" coordsize="20,0" path="m6168,898l6187,898e" filled="false" stroked="true" strokeweight=".48pt" strokecolor="#fefefe">
                <v:path arrowok="t"/>
              </v:shape>
            </v:group>
            <v:group style="position:absolute;left:6187;top:898;width:20;height:2" coordorigin="6187,898" coordsize="20,2">
              <v:shape style="position:absolute;left:6187;top:898;width:20;height:2" coordorigin="6187,898" coordsize="20,0" path="m6187,898l6206,898e" filled="false" stroked="true" strokeweight=".48pt" strokecolor="#fefefe">
                <v:path arrowok="t"/>
              </v:shape>
            </v:group>
            <v:group style="position:absolute;left:6206;top:898;width:20;height:2" coordorigin="6206,898" coordsize="20,2">
              <v:shape style="position:absolute;left:6206;top:898;width:20;height:2" coordorigin="6206,898" coordsize="20,0" path="m6206,898l6226,898e" filled="false" stroked="true" strokeweight=".48pt" strokecolor="#fefefe">
                <v:path arrowok="t"/>
              </v:shape>
            </v:group>
            <v:group style="position:absolute;left:6226;top:898;width:20;height:2" coordorigin="6226,898" coordsize="20,2">
              <v:shape style="position:absolute;left:6226;top:898;width:20;height:2" coordorigin="6226,898" coordsize="20,0" path="m6226,898l6245,898e" filled="false" stroked="true" strokeweight=".48pt" strokecolor="#fefefe">
                <v:path arrowok="t"/>
              </v:shape>
            </v:group>
            <v:group style="position:absolute;left:6245;top:898;width:20;height:2" coordorigin="6245,898" coordsize="20,2">
              <v:shape style="position:absolute;left:6245;top:898;width:20;height:2" coordorigin="6245,898" coordsize="20,0" path="m6245,898l6264,898e" filled="false" stroked="true" strokeweight=".48pt" strokecolor="#fefefe">
                <v:path arrowok="t"/>
              </v:shape>
            </v:group>
            <v:group style="position:absolute;left:6264;top:898;width:20;height:2" coordorigin="6264,898" coordsize="20,2">
              <v:shape style="position:absolute;left:6264;top:898;width:20;height:2" coordorigin="6264,898" coordsize="20,0" path="m6264,898l6283,898e" filled="false" stroked="true" strokeweight=".48pt" strokecolor="#fefefe">
                <v:path arrowok="t"/>
              </v:shape>
            </v:group>
            <v:group style="position:absolute;left:6283;top:898;width:20;height:2" coordorigin="6283,898" coordsize="20,2">
              <v:shape style="position:absolute;left:6283;top:898;width:20;height:2" coordorigin="6283,898" coordsize="20,0" path="m6283,898l6302,898e" filled="false" stroked="true" strokeweight=".48pt" strokecolor="#fefefe">
                <v:path arrowok="t"/>
              </v:shape>
            </v:group>
            <v:group style="position:absolute;left:6302;top:898;width:20;height:2" coordorigin="6302,898" coordsize="20,2">
              <v:shape style="position:absolute;left:6302;top:898;width:20;height:2" coordorigin="6302,898" coordsize="20,0" path="m6302,898l6322,898e" filled="false" stroked="true" strokeweight=".48pt" strokecolor="#fefefe">
                <v:path arrowok="t"/>
              </v:shape>
            </v:group>
            <v:group style="position:absolute;left:6322;top:898;width:20;height:2" coordorigin="6322,898" coordsize="20,2">
              <v:shape style="position:absolute;left:6322;top:898;width:20;height:2" coordorigin="6322,898" coordsize="20,0" path="m6322,898l6341,898e" filled="false" stroked="true" strokeweight=".48pt" strokecolor="#fefefe">
                <v:path arrowok="t"/>
              </v:shape>
            </v:group>
            <v:group style="position:absolute;left:6341;top:898;width:20;height:2" coordorigin="6341,898" coordsize="20,2">
              <v:shape style="position:absolute;left:6341;top:898;width:20;height:2" coordorigin="6341,898" coordsize="20,0" path="m6341,898l6360,898e" filled="false" stroked="true" strokeweight=".48pt" strokecolor="#fefefe">
                <v:path arrowok="t"/>
              </v:shape>
            </v:group>
            <v:group style="position:absolute;left:6360;top:898;width:20;height:2" coordorigin="6360,898" coordsize="20,2">
              <v:shape style="position:absolute;left:6360;top:898;width:20;height:2" coordorigin="6360,898" coordsize="20,0" path="m6360,898l6379,898e" filled="false" stroked="true" strokeweight=".48pt" strokecolor="#fefefe">
                <v:path arrowok="t"/>
              </v:shape>
            </v:group>
            <v:group style="position:absolute;left:6379;top:898;width:20;height:2" coordorigin="6379,898" coordsize="20,2">
              <v:shape style="position:absolute;left:6379;top:898;width:20;height:2" coordorigin="6379,898" coordsize="20,0" path="m6379,898l6398,898e" filled="false" stroked="true" strokeweight=".48pt" strokecolor="#fefefe">
                <v:path arrowok="t"/>
              </v:shape>
            </v:group>
            <v:group style="position:absolute;left:6398;top:898;width:20;height:2" coordorigin="6398,898" coordsize="20,2">
              <v:shape style="position:absolute;left:6398;top:898;width:20;height:2" coordorigin="6398,898" coordsize="20,0" path="m6398,898l6418,898e" filled="false" stroked="true" strokeweight=".48pt" strokecolor="#fefefe">
                <v:path arrowok="t"/>
              </v:shape>
            </v:group>
            <v:group style="position:absolute;left:6418;top:898;width:20;height:2" coordorigin="6418,898" coordsize="20,2">
              <v:shape style="position:absolute;left:6418;top:898;width:20;height:2" coordorigin="6418,898" coordsize="20,0" path="m6418,898l6437,898e" filled="false" stroked="true" strokeweight=".48pt" strokecolor="#fefefe">
                <v:path arrowok="t"/>
              </v:shape>
            </v:group>
            <v:group style="position:absolute;left:6437;top:898;width:20;height:2" coordorigin="6437,898" coordsize="20,2">
              <v:shape style="position:absolute;left:6437;top:898;width:20;height:2" coordorigin="6437,898" coordsize="20,0" path="m6437,898l6456,898e" filled="false" stroked="true" strokeweight=".48pt" strokecolor="#fefefe">
                <v:path arrowok="t"/>
              </v:shape>
            </v:group>
            <v:group style="position:absolute;left:6456;top:898;width:20;height:2" coordorigin="6456,898" coordsize="20,2">
              <v:shape style="position:absolute;left:6456;top:898;width:20;height:2" coordorigin="6456,898" coordsize="20,0" path="m6456,898l6475,898e" filled="false" stroked="true" strokeweight=".48pt" strokecolor="#fefefe">
                <v:path arrowok="t"/>
              </v:shape>
            </v:group>
            <v:group style="position:absolute;left:6475;top:898;width:20;height:2" coordorigin="6475,898" coordsize="20,2">
              <v:shape style="position:absolute;left:6475;top:898;width:20;height:2" coordorigin="6475,898" coordsize="20,0" path="m6475,898l6494,898e" filled="false" stroked="true" strokeweight=".48pt" strokecolor="#fefefe">
                <v:path arrowok="t"/>
              </v:shape>
            </v:group>
            <v:group style="position:absolute;left:6494;top:898;width:20;height:2" coordorigin="6494,898" coordsize="20,2">
              <v:shape style="position:absolute;left:6494;top:898;width:20;height:2" coordorigin="6494,898" coordsize="20,0" path="m6494,898l6514,898e" filled="false" stroked="true" strokeweight=".48pt" strokecolor="#fefefe">
                <v:path arrowok="t"/>
              </v:shape>
            </v:group>
            <v:group style="position:absolute;left:6514;top:898;width:20;height:2" coordorigin="6514,898" coordsize="20,2">
              <v:shape style="position:absolute;left:6514;top:898;width:20;height:2" coordorigin="6514,898" coordsize="20,0" path="m6514,898l6533,898e" filled="false" stroked="true" strokeweight=".48pt" strokecolor="#fefefe">
                <v:path arrowok="t"/>
              </v:shape>
            </v:group>
            <v:group style="position:absolute;left:6533;top:898;width:20;height:2" coordorigin="6533,898" coordsize="20,2">
              <v:shape style="position:absolute;left:6533;top:898;width:20;height:2" coordorigin="6533,898" coordsize="20,0" path="m6533,898l6552,898e" filled="false" stroked="true" strokeweight=".48pt" strokecolor="#fefefe">
                <v:path arrowok="t"/>
              </v:shape>
            </v:group>
            <v:group style="position:absolute;left:6552;top:898;width:20;height:2" coordorigin="6552,898" coordsize="20,2">
              <v:shape style="position:absolute;left:6552;top:898;width:20;height:2" coordorigin="6552,898" coordsize="20,0" path="m6552,898l6571,898e" filled="false" stroked="true" strokeweight=".48pt" strokecolor="#fefefe">
                <v:path arrowok="t"/>
              </v:shape>
            </v:group>
            <v:group style="position:absolute;left:6571;top:898;width:20;height:2" coordorigin="6571,898" coordsize="20,2">
              <v:shape style="position:absolute;left:6571;top:898;width:20;height:2" coordorigin="6571,898" coordsize="20,0" path="m6571,898l6590,898e" filled="false" stroked="true" strokeweight=".48pt" strokecolor="#fefefe">
                <v:path arrowok="t"/>
              </v:shape>
            </v:group>
            <v:group style="position:absolute;left:6590;top:898;width:20;height:2" coordorigin="6590,898" coordsize="20,2">
              <v:shape style="position:absolute;left:6590;top:898;width:20;height:2" coordorigin="6590,898" coordsize="20,0" path="m6590,898l6610,898e" filled="false" stroked="true" strokeweight=".48pt" strokecolor="#fefefe">
                <v:path arrowok="t"/>
              </v:shape>
            </v:group>
            <v:group style="position:absolute;left:6610;top:898;width:20;height:2" coordorigin="6610,898" coordsize="20,2">
              <v:shape style="position:absolute;left:6610;top:898;width:20;height:2" coordorigin="6610,898" coordsize="20,0" path="m6610,898l6629,898e" filled="false" stroked="true" strokeweight=".48pt" strokecolor="#fefefe">
                <v:path arrowok="t"/>
              </v:shape>
            </v:group>
            <v:group style="position:absolute;left:6629;top:898;width:10;height:2" coordorigin="6629,898" coordsize="10,2">
              <v:shape style="position:absolute;left:6629;top:898;width:10;height:2" coordorigin="6629,898" coordsize="10,0" path="m6629,898l6638,898e" filled="false" stroked="true" strokeweight=".48pt" strokecolor="#fefefe">
                <v:path arrowok="t"/>
              </v:shape>
              <v:shape style="position:absolute;left:6629;top:451;width:1190;height:451" type="#_x0000_t75" stroked="false">
                <v:imagedata r:id="rId43" o:title=""/>
              </v:shape>
            </v:group>
            <v:group style="position:absolute;left:7810;top:898;width:10;height:2" coordorigin="7810,898" coordsize="10,2">
              <v:shape style="position:absolute;left:7810;top:898;width:10;height:2" coordorigin="7810,898" coordsize="10,0" path="m7810,898l7819,898e" filled="false" stroked="true" strokeweight=".48pt" strokecolor="#fefefe">
                <v:path arrowok="t"/>
              </v:shape>
            </v:group>
            <v:group style="position:absolute;left:7819;top:898;width:20;height:2" coordorigin="7819,898" coordsize="20,2">
              <v:shape style="position:absolute;left:7819;top:898;width:20;height:2" coordorigin="7819,898" coordsize="20,0" path="m7819,898l7838,898e" filled="false" stroked="true" strokeweight=".48pt" strokecolor="#fefefe">
                <v:path arrowok="t"/>
              </v:shape>
            </v:group>
            <v:group style="position:absolute;left:7838;top:898;width:20;height:2" coordorigin="7838,898" coordsize="20,2">
              <v:shape style="position:absolute;left:7838;top:898;width:20;height:2" coordorigin="7838,898" coordsize="20,0" path="m7838,898l7858,898e" filled="false" stroked="true" strokeweight=".48pt" strokecolor="#fefefe">
                <v:path arrowok="t"/>
              </v:shape>
            </v:group>
            <v:group style="position:absolute;left:7858;top:898;width:20;height:2" coordorigin="7858,898" coordsize="20,2">
              <v:shape style="position:absolute;left:7858;top:898;width:20;height:2" coordorigin="7858,898" coordsize="20,0" path="m7858,898l7877,898e" filled="false" stroked="true" strokeweight=".48pt" strokecolor="#fefefe">
                <v:path arrowok="t"/>
              </v:shape>
            </v:group>
            <v:group style="position:absolute;left:7877;top:898;width:20;height:2" coordorigin="7877,898" coordsize="20,2">
              <v:shape style="position:absolute;left:7877;top:898;width:20;height:2" coordorigin="7877,898" coordsize="20,0" path="m7877,898l7896,898e" filled="false" stroked="true" strokeweight=".48pt" strokecolor="#fefefe">
                <v:path arrowok="t"/>
              </v:shape>
            </v:group>
            <v:group style="position:absolute;left:7896;top:898;width:20;height:2" coordorigin="7896,898" coordsize="20,2">
              <v:shape style="position:absolute;left:7896;top:898;width:20;height:2" coordorigin="7896,898" coordsize="20,0" path="m7896,898l7915,898e" filled="false" stroked="true" strokeweight=".48pt" strokecolor="#fefefe">
                <v:path arrowok="t"/>
              </v:shape>
            </v:group>
            <v:group style="position:absolute;left:7915;top:898;width:20;height:2" coordorigin="7915,898" coordsize="20,2">
              <v:shape style="position:absolute;left:7915;top:898;width:20;height:2" coordorigin="7915,898" coordsize="20,0" path="m7915,898l7934,898e" filled="false" stroked="true" strokeweight=".48pt" strokecolor="#fefefe">
                <v:path arrowok="t"/>
              </v:shape>
            </v:group>
            <v:group style="position:absolute;left:7934;top:898;width:20;height:2" coordorigin="7934,898" coordsize="20,2">
              <v:shape style="position:absolute;left:7934;top:898;width:20;height:2" coordorigin="7934,898" coordsize="20,0" path="m7934,898l7954,898e" filled="false" stroked="true" strokeweight=".48pt" strokecolor="#fefefe">
                <v:path arrowok="t"/>
              </v:shape>
            </v:group>
            <v:group style="position:absolute;left:7954;top:898;width:20;height:2" coordorigin="7954,898" coordsize="20,2">
              <v:shape style="position:absolute;left:7954;top:898;width:20;height:2" coordorigin="7954,898" coordsize="20,0" path="m7954,898l7973,898e" filled="false" stroked="true" strokeweight=".48pt" strokecolor="#fefefe">
                <v:path arrowok="t"/>
              </v:shape>
            </v:group>
            <v:group style="position:absolute;left:7973;top:898;width:20;height:2" coordorigin="7973,898" coordsize="20,2">
              <v:shape style="position:absolute;left:7973;top:898;width:20;height:2" coordorigin="7973,898" coordsize="20,0" path="m7973,898l7992,898e" filled="false" stroked="true" strokeweight=".48pt" strokecolor="#fefefe">
                <v:path arrowok="t"/>
              </v:shape>
            </v:group>
            <v:group style="position:absolute;left:7992;top:898;width:20;height:2" coordorigin="7992,898" coordsize="20,2">
              <v:shape style="position:absolute;left:7992;top:898;width:20;height:2" coordorigin="7992,898" coordsize="20,0" path="m7992,898l8011,898e" filled="false" stroked="true" strokeweight=".48pt" strokecolor="#fefefe">
                <v:path arrowok="t"/>
              </v:shape>
            </v:group>
            <v:group style="position:absolute;left:8011;top:898;width:20;height:2" coordorigin="8011,898" coordsize="20,2">
              <v:shape style="position:absolute;left:8011;top:898;width:20;height:2" coordorigin="8011,898" coordsize="20,0" path="m8011,898l8030,898e" filled="false" stroked="true" strokeweight=".48pt" strokecolor="#fefefe">
                <v:path arrowok="t"/>
              </v:shape>
            </v:group>
            <v:group style="position:absolute;left:8030;top:898;width:20;height:2" coordorigin="8030,898" coordsize="20,2">
              <v:shape style="position:absolute;left:8030;top:898;width:20;height:2" coordorigin="8030,898" coordsize="20,0" path="m8030,898l8050,898e" filled="false" stroked="true" strokeweight=".48pt" strokecolor="#fefefe">
                <v:path arrowok="t"/>
              </v:shape>
            </v:group>
            <v:group style="position:absolute;left:8050;top:898;width:20;height:2" coordorigin="8050,898" coordsize="20,2">
              <v:shape style="position:absolute;left:8050;top:898;width:20;height:2" coordorigin="8050,898" coordsize="20,0" path="m8050,898l8069,898e" filled="false" stroked="true" strokeweight=".48pt" strokecolor="#fefefe">
                <v:path arrowok="t"/>
              </v:shape>
            </v:group>
            <v:group style="position:absolute;left:8069;top:898;width:20;height:2" coordorigin="8069,898" coordsize="20,2">
              <v:shape style="position:absolute;left:8069;top:898;width:20;height:2" coordorigin="8069,898" coordsize="20,0" path="m8069,898l8088,898e" filled="false" stroked="true" strokeweight=".48pt" strokecolor="#fefefe">
                <v:path arrowok="t"/>
              </v:shape>
            </v:group>
            <v:group style="position:absolute;left:8088;top:898;width:20;height:2" coordorigin="8088,898" coordsize="20,2">
              <v:shape style="position:absolute;left:8088;top:898;width:20;height:2" coordorigin="8088,898" coordsize="20,0" path="m8088,898l8107,898e" filled="false" stroked="true" strokeweight=".48pt" strokecolor="#fefefe">
                <v:path arrowok="t"/>
              </v:shape>
            </v:group>
            <v:group style="position:absolute;left:8107;top:898;width:20;height:2" coordorigin="8107,898" coordsize="20,2">
              <v:shape style="position:absolute;left:8107;top:898;width:20;height:2" coordorigin="8107,898" coordsize="20,0" path="m8107,898l8126,898e" filled="false" stroked="true" strokeweight=".48pt" strokecolor="#fefefe">
                <v:path arrowok="t"/>
              </v:shape>
            </v:group>
            <v:group style="position:absolute;left:8126;top:898;width:20;height:2" coordorigin="8126,898" coordsize="20,2">
              <v:shape style="position:absolute;left:8126;top:898;width:20;height:2" coordorigin="8126,898" coordsize="20,0" path="m8126,898l8146,898e" filled="false" stroked="true" strokeweight=".48pt" strokecolor="#fefefe">
                <v:path arrowok="t"/>
              </v:shape>
            </v:group>
            <v:group style="position:absolute;left:8146;top:898;width:20;height:2" coordorigin="8146,898" coordsize="20,2">
              <v:shape style="position:absolute;left:8146;top:898;width:20;height:2" coordorigin="8146,898" coordsize="20,0" path="m8146,898l8165,898e" filled="false" stroked="true" strokeweight=".48pt" strokecolor="#fefefe">
                <v:path arrowok="t"/>
              </v:shape>
            </v:group>
            <v:group style="position:absolute;left:8165;top:898;width:20;height:2" coordorigin="8165,898" coordsize="20,2">
              <v:shape style="position:absolute;left:8165;top:898;width:20;height:2" coordorigin="8165,898" coordsize="20,0" path="m8165,898l8184,898e" filled="false" stroked="true" strokeweight=".48pt" strokecolor="#fefefe">
                <v:path arrowok="t"/>
              </v:shape>
            </v:group>
            <v:group style="position:absolute;left:8184;top:898;width:20;height:2" coordorigin="8184,898" coordsize="20,2">
              <v:shape style="position:absolute;left:8184;top:898;width:20;height:2" coordorigin="8184,898" coordsize="20,0" path="m8184,898l8203,898e" filled="false" stroked="true" strokeweight=".48pt" strokecolor="#fefefe">
                <v:path arrowok="t"/>
              </v:shape>
            </v:group>
            <v:group style="position:absolute;left:8203;top:898;width:20;height:2" coordorigin="8203,898" coordsize="20,2">
              <v:shape style="position:absolute;left:8203;top:898;width:20;height:2" coordorigin="8203,898" coordsize="20,0" path="m8203,898l8222,898e" filled="false" stroked="true" strokeweight=".48pt" strokecolor="#fefefe">
                <v:path arrowok="t"/>
              </v:shape>
            </v:group>
            <v:group style="position:absolute;left:8222;top:898;width:20;height:2" coordorigin="8222,898" coordsize="20,2">
              <v:shape style="position:absolute;left:8222;top:898;width:20;height:2" coordorigin="8222,898" coordsize="20,0" path="m8222,898l8242,898e" filled="false" stroked="true" strokeweight=".48pt" strokecolor="#fefefe">
                <v:path arrowok="t"/>
              </v:shape>
            </v:group>
            <v:group style="position:absolute;left:8242;top:898;width:20;height:2" coordorigin="8242,898" coordsize="20,2">
              <v:shape style="position:absolute;left:8242;top:898;width:20;height:2" coordorigin="8242,898" coordsize="20,0" path="m8242,898l8261,898e" filled="false" stroked="true" strokeweight=".48pt" strokecolor="#fefefe">
                <v:path arrowok="t"/>
              </v:shape>
            </v:group>
            <v:group style="position:absolute;left:8261;top:898;width:20;height:2" coordorigin="8261,898" coordsize="20,2">
              <v:shape style="position:absolute;left:8261;top:898;width:20;height:2" coordorigin="8261,898" coordsize="20,0" path="m8261,898l8280,898e" filled="false" stroked="true" strokeweight=".48pt" strokecolor="#fefefe">
                <v:path arrowok="t"/>
              </v:shape>
            </v:group>
            <v:group style="position:absolute;left:8280;top:898;width:20;height:2" coordorigin="8280,898" coordsize="20,2">
              <v:shape style="position:absolute;left:8280;top:898;width:20;height:2" coordorigin="8280,898" coordsize="20,0" path="m8280,898l8299,898e" filled="false" stroked="true" strokeweight=".48pt" strokecolor="#fefefe">
                <v:path arrowok="t"/>
              </v:shape>
            </v:group>
            <v:group style="position:absolute;left:8299;top:898;width:20;height:2" coordorigin="8299,898" coordsize="20,2">
              <v:shape style="position:absolute;left:8299;top:898;width:20;height:2" coordorigin="8299,898" coordsize="20,0" path="m8299,898l8318,898e" filled="false" stroked="true" strokeweight=".48pt" strokecolor="#fefefe">
                <v:path arrowok="t"/>
              </v:shape>
            </v:group>
            <v:group style="position:absolute;left:8318;top:898;width:20;height:2" coordorigin="8318,898" coordsize="20,2">
              <v:shape style="position:absolute;left:8318;top:898;width:20;height:2" coordorigin="8318,898" coordsize="20,0" path="m8318,898l8338,898e" filled="false" stroked="true" strokeweight=".48pt" strokecolor="#fefefe">
                <v:path arrowok="t"/>
              </v:shape>
            </v:group>
            <v:group style="position:absolute;left:8338;top:898;width:20;height:2" coordorigin="8338,898" coordsize="20,2">
              <v:shape style="position:absolute;left:8338;top:898;width:20;height:2" coordorigin="8338,898" coordsize="20,0" path="m8338,898l8357,898e" filled="false" stroked="true" strokeweight=".48pt" strokecolor="#fefefe">
                <v:path arrowok="t"/>
              </v:shape>
            </v:group>
            <v:group style="position:absolute;left:8357;top:898;width:20;height:2" coordorigin="8357,898" coordsize="20,2">
              <v:shape style="position:absolute;left:8357;top:898;width:20;height:2" coordorigin="8357,898" coordsize="20,0" path="m8357,898l8376,898e" filled="false" stroked="true" strokeweight=".48pt" strokecolor="#fefefe">
                <v:path arrowok="t"/>
              </v:shape>
            </v:group>
            <v:group style="position:absolute;left:8376;top:898;width:20;height:2" coordorigin="8376,898" coordsize="20,2">
              <v:shape style="position:absolute;left:8376;top:898;width:20;height:2" coordorigin="8376,898" coordsize="20,0" path="m8376,898l8395,898e" filled="false" stroked="true" strokeweight=".48pt" strokecolor="#fefefe">
                <v:path arrowok="t"/>
              </v:shape>
            </v:group>
            <v:group style="position:absolute;left:8395;top:898;width:20;height:2" coordorigin="8395,898" coordsize="20,2">
              <v:shape style="position:absolute;left:8395;top:898;width:20;height:2" coordorigin="8395,898" coordsize="20,0" path="m8395,898l8414,898e" filled="false" stroked="true" strokeweight=".48pt" strokecolor="#fefefe">
                <v:path arrowok="t"/>
              </v:shape>
            </v:group>
            <v:group style="position:absolute;left:8414;top:898;width:20;height:2" coordorigin="8414,898" coordsize="20,2">
              <v:shape style="position:absolute;left:8414;top:898;width:20;height:2" coordorigin="8414,898" coordsize="20,0" path="m8414,898l8434,898e" filled="false" stroked="true" strokeweight=".48pt" strokecolor="#fefefe">
                <v:path arrowok="t"/>
              </v:shape>
            </v:group>
            <v:group style="position:absolute;left:8434;top:898;width:20;height:2" coordorigin="8434,898" coordsize="20,2">
              <v:shape style="position:absolute;left:8434;top:898;width:20;height:2" coordorigin="8434,898" coordsize="20,0" path="m8434,898l8453,898e" filled="false" stroked="true" strokeweight=".48pt" strokecolor="#fefefe">
                <v:path arrowok="t"/>
              </v:shape>
            </v:group>
            <v:group style="position:absolute;left:8453;top:898;width:20;height:2" coordorigin="8453,898" coordsize="20,2">
              <v:shape style="position:absolute;left:8453;top:898;width:20;height:2" coordorigin="8453,898" coordsize="20,0" path="m8453,898l8472,898e" filled="false" stroked="true" strokeweight=".48pt" strokecolor="#fefefe">
                <v:path arrowok="t"/>
              </v:shape>
            </v:group>
            <v:group style="position:absolute;left:8472;top:898;width:20;height:2" coordorigin="8472,898" coordsize="20,2">
              <v:shape style="position:absolute;left:8472;top:898;width:20;height:2" coordorigin="8472,898" coordsize="20,0" path="m8472,898l8491,898e" filled="false" stroked="true" strokeweight=".48pt" strokecolor="#fefefe">
                <v:path arrowok="t"/>
              </v:shape>
            </v:group>
            <v:group style="position:absolute;left:8491;top:898;width:20;height:2" coordorigin="8491,898" coordsize="20,2">
              <v:shape style="position:absolute;left:8491;top:898;width:20;height:2" coordorigin="8491,898" coordsize="20,0" path="m8491,898l8510,898e" filled="false" stroked="true" strokeweight=".48pt" strokecolor="#fefefe">
                <v:path arrowok="t"/>
              </v:shape>
            </v:group>
            <v:group style="position:absolute;left:8510;top:898;width:20;height:2" coordorigin="8510,898" coordsize="20,2">
              <v:shape style="position:absolute;left:8510;top:898;width:20;height:2" coordorigin="8510,898" coordsize="20,0" path="m8510,898l8530,898e" filled="false" stroked="true" strokeweight=".48pt" strokecolor="#fefefe">
                <v:path arrowok="t"/>
              </v:shape>
            </v:group>
            <v:group style="position:absolute;left:8530;top:898;width:20;height:2" coordorigin="8530,898" coordsize="20,2">
              <v:shape style="position:absolute;left:8530;top:898;width:20;height:2" coordorigin="8530,898" coordsize="20,0" path="m8530,898l8549,898e" filled="false" stroked="true" strokeweight=".48pt" strokecolor="#fefefe">
                <v:path arrowok="t"/>
              </v:shape>
            </v:group>
            <v:group style="position:absolute;left:8549;top:898;width:20;height:2" coordorigin="8549,898" coordsize="20,2">
              <v:shape style="position:absolute;left:8549;top:898;width:20;height:2" coordorigin="8549,898" coordsize="20,0" path="m8549,898l8568,898e" filled="false" stroked="true" strokeweight=".48pt" strokecolor="#fefefe">
                <v:path arrowok="t"/>
              </v:shape>
            </v:group>
            <v:group style="position:absolute;left:8568;top:898;width:20;height:2" coordorigin="8568,898" coordsize="20,2">
              <v:shape style="position:absolute;left:8568;top:898;width:20;height:2" coordorigin="8568,898" coordsize="20,0" path="m8568,898l8587,898e" filled="false" stroked="true" strokeweight=".48pt" strokecolor="#fefefe">
                <v:path arrowok="t"/>
              </v:shape>
            </v:group>
            <v:group style="position:absolute;left:8587;top:898;width:20;height:2" coordorigin="8587,898" coordsize="20,2">
              <v:shape style="position:absolute;left:8587;top:898;width:20;height:2" coordorigin="8587,898" coordsize="20,0" path="m8587,898l8606,898e" filled="false" stroked="true" strokeweight=".48pt" strokecolor="#fefefe">
                <v:path arrowok="t"/>
              </v:shape>
            </v:group>
            <v:group style="position:absolute;left:8606;top:898;width:20;height:2" coordorigin="8606,898" coordsize="20,2">
              <v:shape style="position:absolute;left:8606;top:898;width:20;height:2" coordorigin="8606,898" coordsize="20,0" path="m8606,898l8626,898e" filled="false" stroked="true" strokeweight=".48pt" strokecolor="#fefefe">
                <v:path arrowok="t"/>
              </v:shape>
            </v:group>
            <v:group style="position:absolute;left:8626;top:898;width:20;height:2" coordorigin="8626,898" coordsize="20,2">
              <v:shape style="position:absolute;left:8626;top:898;width:20;height:2" coordorigin="8626,898" coordsize="20,0" path="m8626,898l8645,898e" filled="false" stroked="true" strokeweight=".48pt" strokecolor="#fefefe">
                <v:path arrowok="t"/>
              </v:shape>
            </v:group>
            <v:group style="position:absolute;left:8645;top:898;width:20;height:2" coordorigin="8645,898" coordsize="20,2">
              <v:shape style="position:absolute;left:8645;top:898;width:20;height:2" coordorigin="8645,898" coordsize="20,0" path="m8645,898l8664,898e" filled="false" stroked="true" strokeweight=".48pt" strokecolor="#fefefe">
                <v:path arrowok="t"/>
              </v:shape>
            </v:group>
            <v:group style="position:absolute;left:8664;top:898;width:20;height:2" coordorigin="8664,898" coordsize="20,2">
              <v:shape style="position:absolute;left:8664;top:898;width:20;height:2" coordorigin="8664,898" coordsize="20,0" path="m8664,898l8683,898e" filled="false" stroked="true" strokeweight=".48pt" strokecolor="#fefefe">
                <v:path arrowok="t"/>
              </v:shape>
            </v:group>
            <v:group style="position:absolute;left:8683;top:898;width:20;height:2" coordorigin="8683,898" coordsize="20,2">
              <v:shape style="position:absolute;left:8683;top:898;width:20;height:2" coordorigin="8683,898" coordsize="20,0" path="m8683,898l8702,898e" filled="false" stroked="true" strokeweight=".48pt" strokecolor="#fefefe">
                <v:path arrowok="t"/>
              </v:shape>
            </v:group>
            <v:group style="position:absolute;left:8702;top:898;width:20;height:2" coordorigin="8702,898" coordsize="20,2">
              <v:shape style="position:absolute;left:8702;top:898;width:20;height:2" coordorigin="8702,898" coordsize="20,0" path="m8702,898l8722,898e" filled="false" stroked="true" strokeweight=".48pt" strokecolor="#fefefe">
                <v:path arrowok="t"/>
              </v:shape>
            </v:group>
            <v:group style="position:absolute;left:8722;top:898;width:20;height:2" coordorigin="8722,898" coordsize="20,2">
              <v:shape style="position:absolute;left:8722;top:898;width:20;height:2" coordorigin="8722,898" coordsize="20,0" path="m8722,898l8741,898e" filled="false" stroked="true" strokeweight=".48pt" strokecolor="#fefefe">
                <v:path arrowok="t"/>
              </v:shape>
            </v:group>
            <v:group style="position:absolute;left:8741;top:898;width:20;height:2" coordorigin="8741,898" coordsize="20,2">
              <v:shape style="position:absolute;left:8741;top:898;width:20;height:2" coordorigin="8741,898" coordsize="20,0" path="m8741,898l8760,898e" filled="false" stroked="true" strokeweight=".48pt" strokecolor="#fefefe">
                <v:path arrowok="t"/>
              </v:shape>
            </v:group>
            <v:group style="position:absolute;left:8760;top:898;width:20;height:2" coordorigin="8760,898" coordsize="20,2">
              <v:shape style="position:absolute;left:8760;top:898;width:20;height:2" coordorigin="8760,898" coordsize="20,0" path="m8760,898l8779,898e" filled="false" stroked="true" strokeweight=".48pt" strokecolor="#fefefe">
                <v:path arrowok="t"/>
              </v:shape>
            </v:group>
            <v:group style="position:absolute;left:8779;top:898;width:20;height:2" coordorigin="8779,898" coordsize="20,2">
              <v:shape style="position:absolute;left:8779;top:898;width:20;height:2" coordorigin="8779,898" coordsize="20,0" path="m8779,898l8798,898e" filled="false" stroked="true" strokeweight=".48pt" strokecolor="#fefefe">
                <v:path arrowok="t"/>
              </v:shape>
            </v:group>
            <v:group style="position:absolute;left:8798;top:898;width:20;height:2" coordorigin="8798,898" coordsize="20,2">
              <v:shape style="position:absolute;left:8798;top:898;width:20;height:2" coordorigin="8798,898" coordsize="20,0" path="m8798,898l8818,898e" filled="false" stroked="true" strokeweight=".48pt" strokecolor="#fefefe">
                <v:path arrowok="t"/>
              </v:shape>
            </v:group>
            <v:group style="position:absolute;left:8818;top:898;width:20;height:2" coordorigin="8818,898" coordsize="20,2">
              <v:shape style="position:absolute;left:8818;top:898;width:20;height:2" coordorigin="8818,898" coordsize="20,0" path="m8818,898l8837,898e" filled="false" stroked="true" strokeweight=".48pt" strokecolor="#fefefe">
                <v:path arrowok="t"/>
              </v:shape>
            </v:group>
            <v:group style="position:absolute;left:8837;top:898;width:20;height:2" coordorigin="8837,898" coordsize="20,2">
              <v:shape style="position:absolute;left:8837;top:898;width:20;height:2" coordorigin="8837,898" coordsize="20,0" path="m8837,898l8856,898e" filled="false" stroked="true" strokeweight=".48pt" strokecolor="#fefefe">
                <v:path arrowok="t"/>
              </v:shape>
            </v:group>
            <v:group style="position:absolute;left:8856;top:898;width:20;height:2" coordorigin="8856,898" coordsize="20,2">
              <v:shape style="position:absolute;left:8856;top:898;width:20;height:2" coordorigin="8856,898" coordsize="20,0" path="m8856,898l8875,898e" filled="false" stroked="true" strokeweight=".48pt" strokecolor="#fefefe">
                <v:path arrowok="t"/>
              </v:shape>
            </v:group>
            <v:group style="position:absolute;left:8875;top:898;width:20;height:2" coordorigin="8875,898" coordsize="20,2">
              <v:shape style="position:absolute;left:8875;top:898;width:20;height:2" coordorigin="8875,898" coordsize="20,0" path="m8875,898l8894,898e" filled="false" stroked="true" strokeweight=".48pt" strokecolor="#fefefe">
                <v:path arrowok="t"/>
              </v:shape>
            </v:group>
            <v:group style="position:absolute;left:8894;top:898;width:20;height:2" coordorigin="8894,898" coordsize="20,2">
              <v:shape style="position:absolute;left:8894;top:898;width:20;height:2" coordorigin="8894,898" coordsize="20,0" path="m8894,898l8914,898e" filled="false" stroked="true" strokeweight=".48pt" strokecolor="#fefefe">
                <v:path arrowok="t"/>
              </v:shape>
            </v:group>
            <v:group style="position:absolute;left:8914;top:898;width:20;height:2" coordorigin="8914,898" coordsize="20,2">
              <v:shape style="position:absolute;left:8914;top:898;width:20;height:2" coordorigin="8914,898" coordsize="20,0" path="m8914,898l8933,898e" filled="false" stroked="true" strokeweight=".48pt" strokecolor="#fefefe">
                <v:path arrowok="t"/>
              </v:shape>
            </v:group>
            <v:group style="position:absolute;left:8933;top:898;width:20;height:2" coordorigin="8933,898" coordsize="20,2">
              <v:shape style="position:absolute;left:8933;top:898;width:20;height:2" coordorigin="8933,898" coordsize="20,0" path="m8933,898l8952,898e" filled="false" stroked="true" strokeweight=".48pt" strokecolor="#fefefe">
                <v:path arrowok="t"/>
              </v:shape>
            </v:group>
            <v:group style="position:absolute;left:8952;top:898;width:20;height:2" coordorigin="8952,898" coordsize="20,2">
              <v:shape style="position:absolute;left:8952;top:898;width:20;height:2" coordorigin="8952,898" coordsize="20,0" path="m8952,898l8971,898e" filled="false" stroked="true" strokeweight=".48pt" strokecolor="#fefefe">
                <v:path arrowok="t"/>
              </v:shape>
            </v:group>
            <v:group style="position:absolute;left:8971;top:898;width:20;height:2" coordorigin="8971,898" coordsize="20,2">
              <v:shape style="position:absolute;left:8971;top:898;width:20;height:2" coordorigin="8971,898" coordsize="20,0" path="m8971,898l8990,898e" filled="false" stroked="true" strokeweight=".48pt" strokecolor="#fefefe">
                <v:path arrowok="t"/>
              </v:shape>
            </v:group>
            <v:group style="position:absolute;left:8990;top:898;width:20;height:2" coordorigin="8990,898" coordsize="20,2">
              <v:shape style="position:absolute;left:8990;top:898;width:20;height:2" coordorigin="8990,898" coordsize="20,0" path="m8990,898l9010,898e" filled="false" stroked="true" strokeweight=".48pt" strokecolor="#fefefe">
                <v:path arrowok="t"/>
              </v:shape>
            </v:group>
            <v:group style="position:absolute;left:9010;top:898;width:20;height:2" coordorigin="9010,898" coordsize="20,2">
              <v:shape style="position:absolute;left:9010;top:898;width:20;height:2" coordorigin="9010,898" coordsize="20,0" path="m9010,898l9029,898e" filled="false" stroked="true" strokeweight=".48pt" strokecolor="#fefefe">
                <v:path arrowok="t"/>
              </v:shape>
            </v:group>
            <v:group style="position:absolute;left:9029;top:898;width:20;height:2" coordorigin="9029,898" coordsize="20,2">
              <v:shape style="position:absolute;left:9029;top:898;width:20;height:2" coordorigin="9029,898" coordsize="20,0" path="m9029,898l9048,898e" filled="false" stroked="true" strokeweight=".48pt" strokecolor="#fefefe">
                <v:path arrowok="t"/>
              </v:shape>
            </v:group>
            <v:group style="position:absolute;left:9048;top:898;width:20;height:2" coordorigin="9048,898" coordsize="20,2">
              <v:shape style="position:absolute;left:9048;top:898;width:20;height:2" coordorigin="9048,898" coordsize="20,0" path="m9048,898l9067,898e" filled="false" stroked="true" strokeweight=".48pt" strokecolor="#fefefe">
                <v:path arrowok="t"/>
              </v:shape>
            </v:group>
            <v:group style="position:absolute;left:9067;top:898;width:20;height:2" coordorigin="9067,898" coordsize="20,2">
              <v:shape style="position:absolute;left:9067;top:898;width:20;height:2" coordorigin="9067,898" coordsize="20,0" path="m9067,898l9086,898e" filled="false" stroked="true" strokeweight=".48pt" strokecolor="#fefefe">
                <v:path arrowok="t"/>
              </v:shape>
            </v:group>
            <v:group style="position:absolute;left:9086;top:898;width:20;height:2" coordorigin="9086,898" coordsize="20,2">
              <v:shape style="position:absolute;left:9086;top:898;width:20;height:2" coordorigin="9086,898" coordsize="20,0" path="m9086,898l9106,898e" filled="false" stroked="true" strokeweight=".48pt" strokecolor="#fefefe">
                <v:path arrowok="t"/>
              </v:shape>
            </v:group>
            <v:group style="position:absolute;left:9106;top:898;width:20;height:2" coordorigin="9106,898" coordsize="20,2">
              <v:shape style="position:absolute;left:9106;top:898;width:20;height:2" coordorigin="9106,898" coordsize="20,0" path="m9106,898l9125,898e" filled="false" stroked="true" strokeweight=".48pt" strokecolor="#fefefe">
                <v:path arrowok="t"/>
              </v:shape>
            </v:group>
            <v:group style="position:absolute;left:9125;top:898;width:20;height:2" coordorigin="9125,898" coordsize="20,2">
              <v:shape style="position:absolute;left:9125;top:898;width:20;height:2" coordorigin="9125,898" coordsize="20,0" path="m9125,898l9144,898e" filled="false" stroked="true" strokeweight=".48pt" strokecolor="#fefefe">
                <v:path arrowok="t"/>
              </v:shape>
            </v:group>
            <v:group style="position:absolute;left:9144;top:898;width:20;height:2" coordorigin="9144,898" coordsize="20,2">
              <v:shape style="position:absolute;left:9144;top:898;width:20;height:2" coordorigin="9144,898" coordsize="20,0" path="m9144,898l9163,898e" filled="false" stroked="true" strokeweight=".48pt" strokecolor="#fefefe">
                <v:path arrowok="t"/>
              </v:shape>
            </v:group>
            <v:group style="position:absolute;left:9163;top:898;width:20;height:2" coordorigin="9163,898" coordsize="20,2">
              <v:shape style="position:absolute;left:9163;top:898;width:20;height:2" coordorigin="9163,898" coordsize="20,0" path="m9163,898l9182,898e" filled="false" stroked="true" strokeweight=".48pt" strokecolor="#fefefe">
                <v:path arrowok="t"/>
              </v:shape>
            </v:group>
            <v:group style="position:absolute;left:9182;top:898;width:20;height:2" coordorigin="9182,898" coordsize="20,2">
              <v:shape style="position:absolute;left:9182;top:898;width:20;height:2" coordorigin="9182,898" coordsize="20,0" path="m9182,898l9202,898e" filled="false" stroked="true" strokeweight=".48pt" strokecolor="#fefefe">
                <v:path arrowok="t"/>
              </v:shape>
            </v:group>
            <v:group style="position:absolute;left:9202;top:898;width:20;height:2" coordorigin="9202,898" coordsize="20,2">
              <v:shape style="position:absolute;left:9202;top:898;width:20;height:2" coordorigin="9202,898" coordsize="20,0" path="m9202,898l9221,898e" filled="false" stroked="true" strokeweight=".48pt" strokecolor="#fefefe">
                <v:path arrowok="t"/>
              </v:shape>
            </v:group>
            <v:group style="position:absolute;left:9221;top:898;width:10;height:2" coordorigin="9221,898" coordsize="10,2">
              <v:shape style="position:absolute;left:9221;top:898;width:10;height:2" coordorigin="9221,898" coordsize="10,0" path="m9221,898l9230,898e" filled="false" stroked="true" strokeweight=".48pt" strokecolor="#fefefe">
                <v:path arrowok="t"/>
              </v:shape>
            </v:group>
            <v:group style="position:absolute;left:29;top:1349;width:20;height:2" coordorigin="29,1349" coordsize="20,2">
              <v:shape style="position:absolute;left:29;top:1349;width:20;height:2" coordorigin="29,1349" coordsize="20,0" path="m29,1349l48,1349e" filled="false" stroked="true" strokeweight=".48pt" strokecolor="#fefefe">
                <v:path arrowok="t"/>
              </v:shape>
            </v:group>
            <v:group style="position:absolute;left:48;top:1349;width:20;height:2" coordorigin="48,1349" coordsize="20,2">
              <v:shape style="position:absolute;left:48;top:1349;width:20;height:2" coordorigin="48,1349" coordsize="20,0" path="m48,1349l67,1349e" filled="false" stroked="true" strokeweight=".48pt" strokecolor="#fefefe">
                <v:path arrowok="t"/>
              </v:shape>
            </v:group>
            <v:group style="position:absolute;left:67;top:1349;width:20;height:2" coordorigin="67,1349" coordsize="20,2">
              <v:shape style="position:absolute;left:67;top:1349;width:20;height:2" coordorigin="67,1349" coordsize="20,0" path="m67,1349l86,1349e" filled="false" stroked="true" strokeweight=".48pt" strokecolor="#fefefe">
                <v:path arrowok="t"/>
              </v:shape>
            </v:group>
            <v:group style="position:absolute;left:86;top:1349;width:20;height:2" coordorigin="86,1349" coordsize="20,2">
              <v:shape style="position:absolute;left:86;top:1349;width:20;height:2" coordorigin="86,1349" coordsize="20,0" path="m86,1349l106,1349e" filled="false" stroked="true" strokeweight=".48pt" strokecolor="#fefefe">
                <v:path arrowok="t"/>
              </v:shape>
            </v:group>
            <v:group style="position:absolute;left:106;top:1349;width:20;height:2" coordorigin="106,1349" coordsize="20,2">
              <v:shape style="position:absolute;left:106;top:1349;width:20;height:2" coordorigin="106,1349" coordsize="20,0" path="m106,1349l125,1349e" filled="false" stroked="true" strokeweight=".48pt" strokecolor="#fefefe">
                <v:path arrowok="t"/>
              </v:shape>
            </v:group>
            <v:group style="position:absolute;left:125;top:1349;width:20;height:2" coordorigin="125,1349" coordsize="20,2">
              <v:shape style="position:absolute;left:125;top:1349;width:20;height:2" coordorigin="125,1349" coordsize="20,0" path="m125,1349l144,1349e" filled="false" stroked="true" strokeweight=".48pt" strokecolor="#fefefe">
                <v:path arrowok="t"/>
              </v:shape>
            </v:group>
            <v:group style="position:absolute;left:144;top:1349;width:20;height:2" coordorigin="144,1349" coordsize="20,2">
              <v:shape style="position:absolute;left:144;top:1349;width:20;height:2" coordorigin="144,1349" coordsize="20,0" path="m144,1349l163,1349e" filled="false" stroked="true" strokeweight=".48pt" strokecolor="#fefefe">
                <v:path arrowok="t"/>
              </v:shape>
            </v:group>
            <v:group style="position:absolute;left:163;top:1349;width:20;height:2" coordorigin="163,1349" coordsize="20,2">
              <v:shape style="position:absolute;left:163;top:1349;width:20;height:2" coordorigin="163,1349" coordsize="20,0" path="m163,1349l182,1349e" filled="false" stroked="true" strokeweight=".48pt" strokecolor="#fefefe">
                <v:path arrowok="t"/>
              </v:shape>
            </v:group>
            <v:group style="position:absolute;left:182;top:1349;width:20;height:2" coordorigin="182,1349" coordsize="20,2">
              <v:shape style="position:absolute;left:182;top:1349;width:20;height:2" coordorigin="182,1349" coordsize="20,0" path="m182,1349l202,1349e" filled="false" stroked="true" strokeweight=".48pt" strokecolor="#fefefe">
                <v:path arrowok="t"/>
              </v:shape>
            </v:group>
            <v:group style="position:absolute;left:202;top:1349;width:20;height:2" coordorigin="202,1349" coordsize="20,2">
              <v:shape style="position:absolute;left:202;top:1349;width:20;height:2" coordorigin="202,1349" coordsize="20,0" path="m202,1349l221,1349e" filled="false" stroked="true" strokeweight=".48pt" strokecolor="#fefefe">
                <v:path arrowok="t"/>
              </v:shape>
            </v:group>
            <v:group style="position:absolute;left:221;top:1349;width:20;height:2" coordorigin="221,1349" coordsize="20,2">
              <v:shape style="position:absolute;left:221;top:1349;width:20;height:2" coordorigin="221,1349" coordsize="20,0" path="m221,1349l240,1349e" filled="false" stroked="true" strokeweight=".48pt" strokecolor="#fefefe">
                <v:path arrowok="t"/>
              </v:shape>
            </v:group>
            <v:group style="position:absolute;left:240;top:1349;width:20;height:2" coordorigin="240,1349" coordsize="20,2">
              <v:shape style="position:absolute;left:240;top:1349;width:20;height:2" coordorigin="240,1349" coordsize="20,0" path="m240,1349l259,1349e" filled="false" stroked="true" strokeweight=".48pt" strokecolor="#fefefe">
                <v:path arrowok="t"/>
              </v:shape>
            </v:group>
            <v:group style="position:absolute;left:259;top:1349;width:20;height:2" coordorigin="259,1349" coordsize="20,2">
              <v:shape style="position:absolute;left:259;top:1349;width:20;height:2" coordorigin="259,1349" coordsize="20,0" path="m259,1349l278,1349e" filled="false" stroked="true" strokeweight=".48pt" strokecolor="#fefefe">
                <v:path arrowok="t"/>
              </v:shape>
            </v:group>
            <v:group style="position:absolute;left:278;top:1349;width:20;height:2" coordorigin="278,1349" coordsize="20,2">
              <v:shape style="position:absolute;left:278;top:1349;width:20;height:2" coordorigin="278,1349" coordsize="20,0" path="m278,1349l298,1349e" filled="false" stroked="true" strokeweight=".48pt" strokecolor="#fefefe">
                <v:path arrowok="t"/>
              </v:shape>
            </v:group>
            <v:group style="position:absolute;left:298;top:1349;width:20;height:2" coordorigin="298,1349" coordsize="20,2">
              <v:shape style="position:absolute;left:298;top:1349;width:20;height:2" coordorigin="298,1349" coordsize="20,0" path="m298,1349l317,1349e" filled="false" stroked="true" strokeweight=".48pt" strokecolor="#fefefe">
                <v:path arrowok="t"/>
              </v:shape>
            </v:group>
            <v:group style="position:absolute;left:317;top:1349;width:20;height:2" coordorigin="317,1349" coordsize="20,2">
              <v:shape style="position:absolute;left:317;top:1349;width:20;height:2" coordorigin="317,1349" coordsize="20,0" path="m317,1349l336,1349e" filled="false" stroked="true" strokeweight=".48pt" strokecolor="#fefefe">
                <v:path arrowok="t"/>
              </v:shape>
            </v:group>
            <v:group style="position:absolute;left:336;top:1349;width:20;height:2" coordorigin="336,1349" coordsize="20,2">
              <v:shape style="position:absolute;left:336;top:1349;width:20;height:2" coordorigin="336,1349" coordsize="20,0" path="m336,1349l355,1349e" filled="false" stroked="true" strokeweight=".48pt" strokecolor="#fefefe">
                <v:path arrowok="t"/>
              </v:shape>
            </v:group>
            <v:group style="position:absolute;left:355;top:1349;width:20;height:2" coordorigin="355,1349" coordsize="20,2">
              <v:shape style="position:absolute;left:355;top:1349;width:20;height:2" coordorigin="355,1349" coordsize="20,0" path="m355,1349l374,1349e" filled="false" stroked="true" strokeweight=".48pt" strokecolor="#fefefe">
                <v:path arrowok="t"/>
              </v:shape>
            </v:group>
            <v:group style="position:absolute;left:374;top:1349;width:20;height:2" coordorigin="374,1349" coordsize="20,2">
              <v:shape style="position:absolute;left:374;top:1349;width:20;height:2" coordorigin="374,1349" coordsize="20,0" path="m374,1349l394,1349e" filled="false" stroked="true" strokeweight=".48pt" strokecolor="#fefefe">
                <v:path arrowok="t"/>
              </v:shape>
            </v:group>
            <v:group style="position:absolute;left:394;top:1349;width:20;height:2" coordorigin="394,1349" coordsize="20,2">
              <v:shape style="position:absolute;left:394;top:1349;width:20;height:2" coordorigin="394,1349" coordsize="20,0" path="m394,1349l413,1349e" filled="false" stroked="true" strokeweight=".48pt" strokecolor="#fefefe">
                <v:path arrowok="t"/>
              </v:shape>
            </v:group>
            <v:group style="position:absolute;left:413;top:1349;width:20;height:2" coordorigin="413,1349" coordsize="20,2">
              <v:shape style="position:absolute;left:413;top:1349;width:20;height:2" coordorigin="413,1349" coordsize="20,0" path="m413,1349l432,1349e" filled="false" stroked="true" strokeweight=".48pt" strokecolor="#fefefe">
                <v:path arrowok="t"/>
              </v:shape>
            </v:group>
            <v:group style="position:absolute;left:432;top:1349;width:20;height:2" coordorigin="432,1349" coordsize="20,2">
              <v:shape style="position:absolute;left:432;top:1349;width:20;height:2" coordorigin="432,1349" coordsize="20,0" path="m432,1349l451,1349e" filled="false" stroked="true" strokeweight=".48pt" strokecolor="#fefefe">
                <v:path arrowok="t"/>
              </v:shape>
            </v:group>
            <v:group style="position:absolute;left:451;top:1349;width:20;height:2" coordorigin="451,1349" coordsize="20,2">
              <v:shape style="position:absolute;left:451;top:1349;width:20;height:2" coordorigin="451,1349" coordsize="20,0" path="m451,1349l470,1349e" filled="false" stroked="true" strokeweight=".48pt" strokecolor="#fefefe">
                <v:path arrowok="t"/>
              </v:shape>
            </v:group>
            <v:group style="position:absolute;left:470;top:1349;width:20;height:2" coordorigin="470,1349" coordsize="20,2">
              <v:shape style="position:absolute;left:470;top:1349;width:20;height:2" coordorigin="470,1349" coordsize="20,0" path="m470,1349l490,1349e" filled="false" stroked="true" strokeweight=".48pt" strokecolor="#fefefe">
                <v:path arrowok="t"/>
              </v:shape>
            </v:group>
            <v:group style="position:absolute;left:490;top:1349;width:20;height:2" coordorigin="490,1349" coordsize="20,2">
              <v:shape style="position:absolute;left:490;top:1349;width:20;height:2" coordorigin="490,1349" coordsize="20,0" path="m490,1349l509,1349e" filled="false" stroked="true" strokeweight=".48pt" strokecolor="#fefefe">
                <v:path arrowok="t"/>
              </v:shape>
            </v:group>
            <v:group style="position:absolute;left:509;top:1349;width:20;height:2" coordorigin="509,1349" coordsize="20,2">
              <v:shape style="position:absolute;left:509;top:1349;width:20;height:2" coordorigin="509,1349" coordsize="20,0" path="m509,1349l528,1349e" filled="false" stroked="true" strokeweight=".48pt" strokecolor="#fefefe">
                <v:path arrowok="t"/>
              </v:shape>
            </v:group>
            <v:group style="position:absolute;left:528;top:1349;width:20;height:2" coordorigin="528,1349" coordsize="20,2">
              <v:shape style="position:absolute;left:528;top:1349;width:20;height:2" coordorigin="528,1349" coordsize="20,0" path="m528,1349l547,1349e" filled="false" stroked="true" strokeweight=".48pt" strokecolor="#fefefe">
                <v:path arrowok="t"/>
              </v:shape>
            </v:group>
            <v:group style="position:absolute;left:547;top:1349;width:20;height:2" coordorigin="547,1349" coordsize="20,2">
              <v:shape style="position:absolute;left:547;top:1349;width:20;height:2" coordorigin="547,1349" coordsize="20,0" path="m547,1349l566,1349e" filled="false" stroked="true" strokeweight=".48pt" strokecolor="#fefefe">
                <v:path arrowok="t"/>
              </v:shape>
            </v:group>
            <v:group style="position:absolute;left:566;top:1349;width:20;height:2" coordorigin="566,1349" coordsize="20,2">
              <v:shape style="position:absolute;left:566;top:1349;width:20;height:2" coordorigin="566,1349" coordsize="20,0" path="m566,1349l586,1349e" filled="false" stroked="true" strokeweight=".48pt" strokecolor="#fefefe">
                <v:path arrowok="t"/>
              </v:shape>
            </v:group>
            <v:group style="position:absolute;left:586;top:1349;width:20;height:2" coordorigin="586,1349" coordsize="20,2">
              <v:shape style="position:absolute;left:586;top:1349;width:20;height:2" coordorigin="586,1349" coordsize="20,0" path="m586,1349l605,1349e" filled="false" stroked="true" strokeweight=".48pt" strokecolor="#fefefe">
                <v:path arrowok="t"/>
              </v:shape>
            </v:group>
            <v:group style="position:absolute;left:605;top:1349;width:20;height:2" coordorigin="605,1349" coordsize="20,2">
              <v:shape style="position:absolute;left:605;top:1349;width:20;height:2" coordorigin="605,1349" coordsize="20,0" path="m605,1349l624,1349e" filled="false" stroked="true" strokeweight=".48pt" strokecolor="#fefefe">
                <v:path arrowok="t"/>
              </v:shape>
            </v:group>
            <v:group style="position:absolute;left:624;top:1349;width:20;height:2" coordorigin="624,1349" coordsize="20,2">
              <v:shape style="position:absolute;left:624;top:1349;width:20;height:2" coordorigin="624,1349" coordsize="20,0" path="m624,1349l643,1349e" filled="false" stroked="true" strokeweight=".48pt" strokecolor="#fefefe">
                <v:path arrowok="t"/>
              </v:shape>
            </v:group>
            <v:group style="position:absolute;left:643;top:1349;width:20;height:2" coordorigin="643,1349" coordsize="20,2">
              <v:shape style="position:absolute;left:643;top:1349;width:20;height:2" coordorigin="643,1349" coordsize="20,0" path="m643,1349l662,1349e" filled="false" stroked="true" strokeweight=".48pt" strokecolor="#fefefe">
                <v:path arrowok="t"/>
              </v:shape>
            </v:group>
            <v:group style="position:absolute;left:662;top:1349;width:20;height:2" coordorigin="662,1349" coordsize="20,2">
              <v:shape style="position:absolute;left:662;top:1349;width:20;height:2" coordorigin="662,1349" coordsize="20,0" path="m662,1349l682,1349e" filled="false" stroked="true" strokeweight=".48pt" strokecolor="#fefefe">
                <v:path arrowok="t"/>
              </v:shape>
            </v:group>
            <v:group style="position:absolute;left:682;top:1349;width:20;height:2" coordorigin="682,1349" coordsize="20,2">
              <v:shape style="position:absolute;left:682;top:1349;width:20;height:2" coordorigin="682,1349" coordsize="20,0" path="m682,1349l701,1349e" filled="false" stroked="true" strokeweight=".48pt" strokecolor="#fefefe">
                <v:path arrowok="t"/>
              </v:shape>
            </v:group>
            <v:group style="position:absolute;left:701;top:1349;width:20;height:2" coordorigin="701,1349" coordsize="20,2">
              <v:shape style="position:absolute;left:701;top:1349;width:20;height:2" coordorigin="701,1349" coordsize="20,0" path="m701,1349l720,1349e" filled="false" stroked="true" strokeweight=".48pt" strokecolor="#fefefe">
                <v:path arrowok="t"/>
              </v:shape>
            </v:group>
            <v:group style="position:absolute;left:720;top:1349;width:20;height:2" coordorigin="720,1349" coordsize="20,2">
              <v:shape style="position:absolute;left:720;top:1349;width:20;height:2" coordorigin="720,1349" coordsize="20,0" path="m720,1349l739,1349e" filled="false" stroked="true" strokeweight=".48pt" strokecolor="#fefefe">
                <v:path arrowok="t"/>
              </v:shape>
            </v:group>
            <v:group style="position:absolute;left:739;top:1349;width:20;height:2" coordorigin="739,1349" coordsize="20,2">
              <v:shape style="position:absolute;left:739;top:1349;width:20;height:2" coordorigin="739,1349" coordsize="20,0" path="m739,1349l758,1349e" filled="false" stroked="true" strokeweight=".48pt" strokecolor="#fefefe">
                <v:path arrowok="t"/>
              </v:shape>
            </v:group>
            <v:group style="position:absolute;left:758;top:1349;width:20;height:2" coordorigin="758,1349" coordsize="20,2">
              <v:shape style="position:absolute;left:758;top:1349;width:20;height:2" coordorigin="758,1349" coordsize="20,0" path="m758,1349l778,1349e" filled="false" stroked="true" strokeweight=".48pt" strokecolor="#fefefe">
                <v:path arrowok="t"/>
              </v:shape>
            </v:group>
            <v:group style="position:absolute;left:778;top:1349;width:20;height:2" coordorigin="778,1349" coordsize="20,2">
              <v:shape style="position:absolute;left:778;top:1349;width:20;height:2" coordorigin="778,1349" coordsize="20,0" path="m778,1349l797,1349e" filled="false" stroked="true" strokeweight=".48pt" strokecolor="#fefefe">
                <v:path arrowok="t"/>
              </v:shape>
            </v:group>
            <v:group style="position:absolute;left:797;top:1349;width:20;height:2" coordorigin="797,1349" coordsize="20,2">
              <v:shape style="position:absolute;left:797;top:1349;width:20;height:2" coordorigin="797,1349" coordsize="20,0" path="m797,1349l816,1349e" filled="false" stroked="true" strokeweight=".48pt" strokecolor="#fefefe">
                <v:path arrowok="t"/>
              </v:shape>
            </v:group>
            <v:group style="position:absolute;left:816;top:1349;width:20;height:2" coordorigin="816,1349" coordsize="20,2">
              <v:shape style="position:absolute;left:816;top:1349;width:20;height:2" coordorigin="816,1349" coordsize="20,0" path="m816,1349l835,1349e" filled="false" stroked="true" strokeweight=".48pt" strokecolor="#fefefe">
                <v:path arrowok="t"/>
              </v:shape>
            </v:group>
            <v:group style="position:absolute;left:835;top:1349;width:20;height:2" coordorigin="835,1349" coordsize="20,2">
              <v:shape style="position:absolute;left:835;top:1349;width:20;height:2" coordorigin="835,1349" coordsize="20,0" path="m835,1349l854,1349e" filled="false" stroked="true" strokeweight=".48pt" strokecolor="#fefefe">
                <v:path arrowok="t"/>
              </v:shape>
            </v:group>
            <v:group style="position:absolute;left:854;top:1349;width:20;height:2" coordorigin="854,1349" coordsize="20,2">
              <v:shape style="position:absolute;left:854;top:1349;width:20;height:2" coordorigin="854,1349" coordsize="20,0" path="m854,1349l874,1349e" filled="false" stroked="true" strokeweight=".48pt" strokecolor="#fefefe">
                <v:path arrowok="t"/>
              </v:shape>
            </v:group>
            <v:group style="position:absolute;left:874;top:1349;width:20;height:2" coordorigin="874,1349" coordsize="20,2">
              <v:shape style="position:absolute;left:874;top:1349;width:20;height:2" coordorigin="874,1349" coordsize="20,0" path="m874,1349l893,1349e" filled="false" stroked="true" strokeweight=".48pt" strokecolor="#fefefe">
                <v:path arrowok="t"/>
              </v:shape>
            </v:group>
            <v:group style="position:absolute;left:893;top:1349;width:20;height:2" coordorigin="893,1349" coordsize="20,2">
              <v:shape style="position:absolute;left:893;top:1349;width:20;height:2" coordorigin="893,1349" coordsize="20,0" path="m893,1349l912,1349e" filled="false" stroked="true" strokeweight=".48pt" strokecolor="#fefefe">
                <v:path arrowok="t"/>
              </v:shape>
            </v:group>
            <v:group style="position:absolute;left:912;top:1349;width:20;height:2" coordorigin="912,1349" coordsize="20,2">
              <v:shape style="position:absolute;left:912;top:1349;width:20;height:2" coordorigin="912,1349" coordsize="20,0" path="m912,1349l931,1349e" filled="false" stroked="true" strokeweight=".48pt" strokecolor="#fefefe">
                <v:path arrowok="t"/>
              </v:shape>
            </v:group>
            <v:group style="position:absolute;left:931;top:1349;width:20;height:2" coordorigin="931,1349" coordsize="20,2">
              <v:shape style="position:absolute;left:931;top:1349;width:20;height:2" coordorigin="931,1349" coordsize="20,0" path="m931,1349l950,1349e" filled="false" stroked="true" strokeweight=".48pt" strokecolor="#fefefe">
                <v:path arrowok="t"/>
              </v:shape>
            </v:group>
            <v:group style="position:absolute;left:950;top:1349;width:20;height:2" coordorigin="950,1349" coordsize="20,2">
              <v:shape style="position:absolute;left:950;top:1349;width:20;height:2" coordorigin="950,1349" coordsize="20,0" path="m950,1349l970,1349e" filled="false" stroked="true" strokeweight=".48pt" strokecolor="#fefefe">
                <v:path arrowok="t"/>
              </v:shape>
            </v:group>
            <v:group style="position:absolute;left:970;top:1349;width:20;height:2" coordorigin="970,1349" coordsize="20,2">
              <v:shape style="position:absolute;left:970;top:1349;width:20;height:2" coordorigin="970,1349" coordsize="20,0" path="m970,1349l989,1349e" filled="false" stroked="true" strokeweight=".48pt" strokecolor="#fefefe">
                <v:path arrowok="t"/>
              </v:shape>
            </v:group>
            <v:group style="position:absolute;left:989;top:1349;width:20;height:2" coordorigin="989,1349" coordsize="20,2">
              <v:shape style="position:absolute;left:989;top:1349;width:20;height:2" coordorigin="989,1349" coordsize="20,0" path="m989,1349l1008,1349e" filled="false" stroked="true" strokeweight=".48pt" strokecolor="#fefefe">
                <v:path arrowok="t"/>
              </v:shape>
            </v:group>
            <v:group style="position:absolute;left:1008;top:1349;width:20;height:2" coordorigin="1008,1349" coordsize="20,2">
              <v:shape style="position:absolute;left:1008;top:1349;width:20;height:2" coordorigin="1008,1349" coordsize="20,0" path="m1008,1349l1027,1349e" filled="false" stroked="true" strokeweight=".48pt" strokecolor="#fefefe">
                <v:path arrowok="t"/>
              </v:shape>
            </v:group>
            <v:group style="position:absolute;left:1027;top:1349;width:20;height:2" coordorigin="1027,1349" coordsize="20,2">
              <v:shape style="position:absolute;left:1027;top:1349;width:20;height:2" coordorigin="1027,1349" coordsize="20,0" path="m1027,1349l1046,1349e" filled="false" stroked="true" strokeweight=".48pt" strokecolor="#fefefe">
                <v:path arrowok="t"/>
              </v:shape>
            </v:group>
            <v:group style="position:absolute;left:1046;top:1349;width:20;height:2" coordorigin="1046,1349" coordsize="20,2">
              <v:shape style="position:absolute;left:1046;top:1349;width:20;height:2" coordorigin="1046,1349" coordsize="20,0" path="m1046,1349l1066,1349e" filled="false" stroked="true" strokeweight=".48pt" strokecolor="#fefefe">
                <v:path arrowok="t"/>
              </v:shape>
            </v:group>
            <v:group style="position:absolute;left:1066;top:1349;width:20;height:2" coordorigin="1066,1349" coordsize="20,2">
              <v:shape style="position:absolute;left:1066;top:1349;width:20;height:2" coordorigin="1066,1349" coordsize="20,0" path="m1066,1349l1085,1349e" filled="false" stroked="true" strokeweight=".48pt" strokecolor="#fefefe">
                <v:path arrowok="t"/>
              </v:shape>
            </v:group>
            <v:group style="position:absolute;left:1085;top:1349;width:20;height:2" coordorigin="1085,1349" coordsize="20,2">
              <v:shape style="position:absolute;left:1085;top:1349;width:20;height:2" coordorigin="1085,1349" coordsize="20,0" path="m1085,1349l1104,1349e" filled="false" stroked="true" strokeweight=".48pt" strokecolor="#fefefe">
                <v:path arrowok="t"/>
              </v:shape>
            </v:group>
            <v:group style="position:absolute;left:1104;top:1349;width:20;height:2" coordorigin="1104,1349" coordsize="20,2">
              <v:shape style="position:absolute;left:1104;top:1349;width:20;height:2" coordorigin="1104,1349" coordsize="20,0" path="m1104,1349l1123,1349e" filled="false" stroked="true" strokeweight=".48pt" strokecolor="#fefefe">
                <v:path arrowok="t"/>
              </v:shape>
            </v:group>
            <v:group style="position:absolute;left:1123;top:1349;width:20;height:2" coordorigin="1123,1349" coordsize="20,2">
              <v:shape style="position:absolute;left:1123;top:1349;width:20;height:2" coordorigin="1123,1349" coordsize="20,0" path="m1123,1349l1142,1349e" filled="false" stroked="true" strokeweight=".48pt" strokecolor="#fefefe">
                <v:path arrowok="t"/>
              </v:shape>
            </v:group>
            <v:group style="position:absolute;left:1142;top:1349;width:20;height:2" coordorigin="1142,1349" coordsize="20,2">
              <v:shape style="position:absolute;left:1142;top:1349;width:20;height:2" coordorigin="1142,1349" coordsize="20,0" path="m1142,1349l1162,1349e" filled="false" stroked="true" strokeweight=".48pt" strokecolor="#fefefe">
                <v:path arrowok="t"/>
              </v:shape>
            </v:group>
            <v:group style="position:absolute;left:1162;top:1349;width:20;height:2" coordorigin="1162,1349" coordsize="20,2">
              <v:shape style="position:absolute;left:1162;top:1349;width:20;height:2" coordorigin="1162,1349" coordsize="20,0" path="m1162,1349l1181,1349e" filled="false" stroked="true" strokeweight=".48pt" strokecolor="#fefefe">
                <v:path arrowok="t"/>
              </v:shape>
            </v:group>
            <v:group style="position:absolute;left:1181;top:1349;width:20;height:2" coordorigin="1181,1349" coordsize="20,2">
              <v:shape style="position:absolute;left:1181;top:1349;width:20;height:2" coordorigin="1181,1349" coordsize="20,0" path="m1181,1349l1200,1349e" filled="false" stroked="true" strokeweight=".48pt" strokecolor="#fefefe">
                <v:path arrowok="t"/>
              </v:shape>
            </v:group>
            <v:group style="position:absolute;left:1200;top:1349;width:20;height:2" coordorigin="1200,1349" coordsize="20,2">
              <v:shape style="position:absolute;left:1200;top:1349;width:20;height:2" coordorigin="1200,1349" coordsize="20,0" path="m1200,1349l1219,1349e" filled="false" stroked="true" strokeweight=".48pt" strokecolor="#fefefe">
                <v:path arrowok="t"/>
              </v:shape>
            </v:group>
            <v:group style="position:absolute;left:1219;top:1349;width:20;height:2" coordorigin="1219,1349" coordsize="20,2">
              <v:shape style="position:absolute;left:1219;top:1349;width:20;height:2" coordorigin="1219,1349" coordsize="20,0" path="m1219,1349l1238,1349e" filled="false" stroked="true" strokeweight=".48pt" strokecolor="#fefefe">
                <v:path arrowok="t"/>
              </v:shape>
            </v:group>
            <v:group style="position:absolute;left:1238;top:1349;width:20;height:2" coordorigin="1238,1349" coordsize="20,2">
              <v:shape style="position:absolute;left:1238;top:1349;width:20;height:2" coordorigin="1238,1349" coordsize="20,0" path="m1238,1349l1258,1349e" filled="false" stroked="true" strokeweight=".48pt" strokecolor="#fefefe">
                <v:path arrowok="t"/>
              </v:shape>
            </v:group>
            <v:group style="position:absolute;left:1258;top:1349;width:20;height:2" coordorigin="1258,1349" coordsize="20,2">
              <v:shape style="position:absolute;left:1258;top:1349;width:20;height:2" coordorigin="1258,1349" coordsize="20,0" path="m1258,1349l1277,1349e" filled="false" stroked="true" strokeweight=".48pt" strokecolor="#fefefe">
                <v:path arrowok="t"/>
              </v:shape>
            </v:group>
            <v:group style="position:absolute;left:1277;top:1349;width:20;height:2" coordorigin="1277,1349" coordsize="20,2">
              <v:shape style="position:absolute;left:1277;top:1349;width:20;height:2" coordorigin="1277,1349" coordsize="20,0" path="m1277,1349l1296,1349e" filled="false" stroked="true" strokeweight=".48pt" strokecolor="#fefefe">
                <v:path arrowok="t"/>
              </v:shape>
            </v:group>
            <v:group style="position:absolute;left:1296;top:1349;width:20;height:2" coordorigin="1296,1349" coordsize="20,2">
              <v:shape style="position:absolute;left:1296;top:1349;width:20;height:2" coordorigin="1296,1349" coordsize="20,0" path="m1296,1349l1315,1349e" filled="false" stroked="true" strokeweight=".48pt" strokecolor="#fefefe">
                <v:path arrowok="t"/>
              </v:shape>
            </v:group>
            <v:group style="position:absolute;left:1315;top:1349;width:20;height:2" coordorigin="1315,1349" coordsize="20,2">
              <v:shape style="position:absolute;left:1315;top:1349;width:20;height:2" coordorigin="1315,1349" coordsize="20,0" path="m1315,1349l1334,1349e" filled="false" stroked="true" strokeweight=".48pt" strokecolor="#fefefe">
                <v:path arrowok="t"/>
              </v:shape>
            </v:group>
            <v:group style="position:absolute;left:1334;top:1349;width:20;height:2" coordorigin="1334,1349" coordsize="20,2">
              <v:shape style="position:absolute;left:1334;top:1349;width:20;height:2" coordorigin="1334,1349" coordsize="20,0" path="m1334,1349l1354,1349e" filled="false" stroked="true" strokeweight=".48pt" strokecolor="#fefefe">
                <v:path arrowok="t"/>
              </v:shape>
            </v:group>
            <v:group style="position:absolute;left:1354;top:1349;width:20;height:2" coordorigin="1354,1349" coordsize="20,2">
              <v:shape style="position:absolute;left:1354;top:1349;width:20;height:2" coordorigin="1354,1349" coordsize="20,0" path="m1354,1349l1373,1349e" filled="false" stroked="true" strokeweight=".48pt" strokecolor="#fefefe">
                <v:path arrowok="t"/>
              </v:shape>
            </v:group>
            <v:group style="position:absolute;left:1373;top:1349;width:20;height:2" coordorigin="1373,1349" coordsize="20,2">
              <v:shape style="position:absolute;left:1373;top:1349;width:20;height:2" coordorigin="1373,1349" coordsize="20,0" path="m1373,1349l1392,1349e" filled="false" stroked="true" strokeweight=".48pt" strokecolor="#fefefe">
                <v:path arrowok="t"/>
              </v:shape>
            </v:group>
            <v:group style="position:absolute;left:1392;top:1349;width:20;height:2" coordorigin="1392,1349" coordsize="20,2">
              <v:shape style="position:absolute;left:1392;top:1349;width:20;height:2" coordorigin="1392,1349" coordsize="20,0" path="m1392,1349l1411,1349e" filled="false" stroked="true" strokeweight=".48pt" strokecolor="#fefefe">
                <v:path arrowok="t"/>
              </v:shape>
            </v:group>
            <v:group style="position:absolute;left:1411;top:1349;width:20;height:2" coordorigin="1411,1349" coordsize="20,2">
              <v:shape style="position:absolute;left:1411;top:1349;width:20;height:2" coordorigin="1411,1349" coordsize="20,0" path="m1411,1349l1430,1349e" filled="false" stroked="true" strokeweight=".48pt" strokecolor="#fefefe">
                <v:path arrowok="t"/>
              </v:shape>
            </v:group>
            <v:group style="position:absolute;left:1430;top:1349;width:20;height:2" coordorigin="1430,1349" coordsize="20,2">
              <v:shape style="position:absolute;left:1430;top:1349;width:20;height:2" coordorigin="1430,1349" coordsize="20,0" path="m1430,1349l1450,1349e" filled="false" stroked="true" strokeweight=".48pt" strokecolor="#fefefe">
                <v:path arrowok="t"/>
              </v:shape>
            </v:group>
            <v:group style="position:absolute;left:1450;top:1349;width:20;height:2" coordorigin="1450,1349" coordsize="20,2">
              <v:shape style="position:absolute;left:1450;top:1349;width:20;height:2" coordorigin="1450,1349" coordsize="20,0" path="m1450,1349l1469,1349e" filled="false" stroked="true" strokeweight=".48pt" strokecolor="#fefefe">
                <v:path arrowok="t"/>
              </v:shape>
            </v:group>
            <v:group style="position:absolute;left:1469;top:1349;width:20;height:2" coordorigin="1469,1349" coordsize="20,2">
              <v:shape style="position:absolute;left:1469;top:1349;width:20;height:2" coordorigin="1469,1349" coordsize="20,0" path="m1469,1349l1488,1349e" filled="false" stroked="true" strokeweight=".48pt" strokecolor="#fefefe">
                <v:path arrowok="t"/>
              </v:shape>
            </v:group>
            <v:group style="position:absolute;left:1488;top:1349;width:20;height:2" coordorigin="1488,1349" coordsize="20,2">
              <v:shape style="position:absolute;left:1488;top:1349;width:20;height:2" coordorigin="1488,1349" coordsize="20,0" path="m1488,1349l1507,1349e" filled="false" stroked="true" strokeweight=".48pt" strokecolor="#fefefe">
                <v:path arrowok="t"/>
              </v:shape>
            </v:group>
            <v:group style="position:absolute;left:1507;top:1349;width:20;height:2" coordorigin="1507,1349" coordsize="20,2">
              <v:shape style="position:absolute;left:1507;top:1349;width:20;height:2" coordorigin="1507,1349" coordsize="20,0" path="m1507,1349l1526,1349e" filled="false" stroked="true" strokeweight=".48pt" strokecolor="#fefefe">
                <v:path arrowok="t"/>
              </v:shape>
            </v:group>
            <v:group style="position:absolute;left:1526;top:1349;width:20;height:2" coordorigin="1526,1349" coordsize="20,2">
              <v:shape style="position:absolute;left:1526;top:1349;width:20;height:2" coordorigin="1526,1349" coordsize="20,0" path="m1526,1349l1546,1349e" filled="false" stroked="true" strokeweight=".48pt" strokecolor="#fefefe">
                <v:path arrowok="t"/>
              </v:shape>
            </v:group>
            <v:group style="position:absolute;left:1546;top:1349;width:20;height:2" coordorigin="1546,1349" coordsize="20,2">
              <v:shape style="position:absolute;left:1546;top:1349;width:20;height:2" coordorigin="1546,1349" coordsize="20,0" path="m1546,1349l1565,1349e" filled="false" stroked="true" strokeweight=".48pt" strokecolor="#fefefe">
                <v:path arrowok="t"/>
              </v:shape>
            </v:group>
            <v:group style="position:absolute;left:1565;top:1349;width:20;height:2" coordorigin="1565,1349" coordsize="20,2">
              <v:shape style="position:absolute;left:1565;top:1349;width:20;height:2" coordorigin="1565,1349" coordsize="20,0" path="m1565,1349l1584,1349e" filled="false" stroked="true" strokeweight=".48pt" strokecolor="#fefefe">
                <v:path arrowok="t"/>
              </v:shape>
            </v:group>
            <v:group style="position:absolute;left:1584;top:1349;width:20;height:2" coordorigin="1584,1349" coordsize="20,2">
              <v:shape style="position:absolute;left:1584;top:1349;width:20;height:2" coordorigin="1584,1349" coordsize="20,0" path="m1584,1349l1603,1349e" filled="false" stroked="true" strokeweight=".48pt" strokecolor="#fefefe">
                <v:path arrowok="t"/>
              </v:shape>
            </v:group>
            <v:group style="position:absolute;left:1603;top:1349;width:20;height:2" coordorigin="1603,1349" coordsize="20,2">
              <v:shape style="position:absolute;left:1603;top:1349;width:20;height:2" coordorigin="1603,1349" coordsize="20,0" path="m1603,1349l1622,1349e" filled="false" stroked="true" strokeweight=".48pt" strokecolor="#fefefe">
                <v:path arrowok="t"/>
              </v:shape>
            </v:group>
            <v:group style="position:absolute;left:1622;top:1349;width:20;height:2" coordorigin="1622,1349" coordsize="20,2">
              <v:shape style="position:absolute;left:1622;top:1349;width:20;height:2" coordorigin="1622,1349" coordsize="20,0" path="m1622,1349l1642,1349e" filled="false" stroked="true" strokeweight=".48pt" strokecolor="#fefefe">
                <v:path arrowok="t"/>
              </v:shape>
            </v:group>
            <v:group style="position:absolute;left:1642;top:1349;width:20;height:2" coordorigin="1642,1349" coordsize="20,2">
              <v:shape style="position:absolute;left:1642;top:1349;width:20;height:2" coordorigin="1642,1349" coordsize="20,0" path="m1642,1349l1661,1349e" filled="false" stroked="true" strokeweight=".48pt" strokecolor="#fefefe">
                <v:path arrowok="t"/>
              </v:shape>
            </v:group>
            <v:group style="position:absolute;left:1661;top:1349;width:20;height:2" coordorigin="1661,1349" coordsize="20,2">
              <v:shape style="position:absolute;left:1661;top:1349;width:20;height:2" coordorigin="1661,1349" coordsize="20,0" path="m1661,1349l1680,1349e" filled="false" stroked="true" strokeweight=".48pt" strokecolor="#fefefe">
                <v:path arrowok="t"/>
              </v:shape>
            </v:group>
            <v:group style="position:absolute;left:1680;top:1349;width:20;height:2" coordorigin="1680,1349" coordsize="20,2">
              <v:shape style="position:absolute;left:1680;top:1349;width:20;height:2" coordorigin="1680,1349" coordsize="20,0" path="m1680,1349l1699,1349e" filled="false" stroked="true" strokeweight=".48pt" strokecolor="#fefefe">
                <v:path arrowok="t"/>
              </v:shape>
            </v:group>
            <v:group style="position:absolute;left:1699;top:1349;width:20;height:2" coordorigin="1699,1349" coordsize="20,2">
              <v:shape style="position:absolute;left:1699;top:1349;width:20;height:2" coordorigin="1699,1349" coordsize="20,0" path="m1699,1349l1718,1349e" filled="false" stroked="true" strokeweight=".48pt" strokecolor="#fefefe">
                <v:path arrowok="t"/>
              </v:shape>
            </v:group>
            <v:group style="position:absolute;left:1718;top:1349;width:20;height:2" coordorigin="1718,1349" coordsize="20,2">
              <v:shape style="position:absolute;left:1718;top:1349;width:20;height:2" coordorigin="1718,1349" coordsize="20,0" path="m1718,1349l1738,1349e" filled="false" stroked="true" strokeweight=".48pt" strokecolor="#fefefe">
                <v:path arrowok="t"/>
              </v:shape>
            </v:group>
            <v:group style="position:absolute;left:1738;top:1349;width:20;height:2" coordorigin="1738,1349" coordsize="20,2">
              <v:shape style="position:absolute;left:1738;top:1349;width:20;height:2" coordorigin="1738,1349" coordsize="20,0" path="m1738,1349l1757,1349e" filled="false" stroked="true" strokeweight=".48pt" strokecolor="#fefefe">
                <v:path arrowok="t"/>
              </v:shape>
            </v:group>
            <v:group style="position:absolute;left:1757;top:1349;width:20;height:2" coordorigin="1757,1349" coordsize="20,2">
              <v:shape style="position:absolute;left:1757;top:1349;width:20;height:2" coordorigin="1757,1349" coordsize="20,0" path="m1757,1349l1776,1349e" filled="false" stroked="true" strokeweight=".48pt" strokecolor="#fefefe">
                <v:path arrowok="t"/>
              </v:shape>
            </v:group>
            <v:group style="position:absolute;left:1776;top:1349;width:20;height:2" coordorigin="1776,1349" coordsize="20,2">
              <v:shape style="position:absolute;left:1776;top:1349;width:20;height:2" coordorigin="1776,1349" coordsize="20,0" path="m1776,1349l1795,1349e" filled="false" stroked="true" strokeweight=".48pt" strokecolor="#fefefe">
                <v:path arrowok="t"/>
              </v:shape>
            </v:group>
            <v:group style="position:absolute;left:1795;top:1349;width:20;height:2" coordorigin="1795,1349" coordsize="20,2">
              <v:shape style="position:absolute;left:1795;top:1349;width:20;height:2" coordorigin="1795,1349" coordsize="20,0" path="m1795,1349l1814,1349e" filled="false" stroked="true" strokeweight=".48pt" strokecolor="#fefefe">
                <v:path arrowok="t"/>
              </v:shape>
            </v:group>
            <v:group style="position:absolute;left:1814;top:1349;width:20;height:2" coordorigin="1814,1349" coordsize="20,2">
              <v:shape style="position:absolute;left:1814;top:1349;width:20;height:2" coordorigin="1814,1349" coordsize="20,0" path="m1814,1349l1834,1349e" filled="false" stroked="true" strokeweight=".48pt" strokecolor="#fefefe">
                <v:path arrowok="t"/>
              </v:shape>
            </v:group>
            <v:group style="position:absolute;left:1834;top:1349;width:20;height:2" coordorigin="1834,1349" coordsize="20,2">
              <v:shape style="position:absolute;left:1834;top:1349;width:20;height:2" coordorigin="1834,1349" coordsize="20,0" path="m1834,1349l1853,1349e" filled="false" stroked="true" strokeweight=".48pt" strokecolor="#fefefe">
                <v:path arrowok="t"/>
              </v:shape>
            </v:group>
            <v:group style="position:absolute;left:1853;top:1349;width:20;height:2" coordorigin="1853,1349" coordsize="20,2">
              <v:shape style="position:absolute;left:1853;top:1349;width:20;height:2" coordorigin="1853,1349" coordsize="20,0" path="m1853,1349l1872,1349e" filled="false" stroked="true" strokeweight=".48pt" strokecolor="#fefefe">
                <v:path arrowok="t"/>
              </v:shape>
            </v:group>
            <v:group style="position:absolute;left:1872;top:1349;width:20;height:2" coordorigin="1872,1349" coordsize="20,2">
              <v:shape style="position:absolute;left:1872;top:1349;width:20;height:2" coordorigin="1872,1349" coordsize="20,0" path="m1872,1349l1891,1349e" filled="false" stroked="true" strokeweight=".48pt" strokecolor="#fefefe">
                <v:path arrowok="t"/>
              </v:shape>
            </v:group>
            <v:group style="position:absolute;left:1891;top:1349;width:20;height:2" coordorigin="1891,1349" coordsize="20,2">
              <v:shape style="position:absolute;left:1891;top:1349;width:20;height:2" coordorigin="1891,1349" coordsize="20,0" path="m1891,1349l1910,1349e" filled="false" stroked="true" strokeweight=".48pt" strokecolor="#fefefe">
                <v:path arrowok="t"/>
              </v:shape>
            </v:group>
            <v:group style="position:absolute;left:1910;top:1349;width:20;height:2" coordorigin="1910,1349" coordsize="20,2">
              <v:shape style="position:absolute;left:1910;top:1349;width:20;height:2" coordorigin="1910,1349" coordsize="20,0" path="m1910,1349l1930,1349e" filled="false" stroked="true" strokeweight=".48pt" strokecolor="#fefefe">
                <v:path arrowok="t"/>
              </v:shape>
            </v:group>
            <v:group style="position:absolute;left:1930;top:1349;width:15;height:2" coordorigin="1930,1349" coordsize="15,2">
              <v:shape style="position:absolute;left:1930;top:1349;width:15;height:2" coordorigin="1930,1349" coordsize="15,0" path="m1930,1349l1944,1349e" filled="false" stroked="true" strokeweight=".48pt" strokecolor="#fefefe">
                <v:path arrowok="t"/>
              </v:shape>
            </v:group>
            <v:group style="position:absolute;left:1944;top:1349;width:10;height:2" coordorigin="1944,1349" coordsize="10,2">
              <v:shape style="position:absolute;left:1944;top:1349;width:10;height:2" coordorigin="1944,1349" coordsize="10,0" path="m1944,1349l1954,1349e" filled="false" stroked="true" strokeweight=".48pt" strokecolor="#000000">
                <v:path arrowok="t"/>
              </v:shape>
              <v:shape style="position:absolute;left:1944;top:902;width:1171;height:451" type="#_x0000_t75" stroked="false">
                <v:imagedata r:id="rId44" o:title=""/>
              </v:shape>
            </v:group>
            <v:group style="position:absolute;left:3106;top:1349;width:10;height:2" coordorigin="3106,1349" coordsize="10,2">
              <v:shape style="position:absolute;left:3106;top:1349;width:10;height:2" coordorigin="3106,1349" coordsize="10,0" path="m3106,1349l3115,1349e" filled="false" stroked="true" strokeweight=".48pt" strokecolor="#000000">
                <v:path arrowok="t"/>
              </v:shape>
            </v:group>
            <v:group style="position:absolute;left:3115;top:1349;width:20;height:2" coordorigin="3115,1349" coordsize="20,2">
              <v:shape style="position:absolute;left:3115;top:1349;width:20;height:2" coordorigin="3115,1349" coordsize="20,0" path="m3115,1349l3134,1349e" filled="false" stroked="true" strokeweight=".48pt" strokecolor="#fefefe">
                <v:path arrowok="t"/>
              </v:shape>
            </v:group>
            <v:group style="position:absolute;left:3134;top:1349;width:20;height:2" coordorigin="3134,1349" coordsize="20,2">
              <v:shape style="position:absolute;left:3134;top:1349;width:20;height:2" coordorigin="3134,1349" coordsize="20,0" path="m3134,1349l3154,1349e" filled="false" stroked="true" strokeweight=".48pt" strokecolor="#fefefe">
                <v:path arrowok="t"/>
              </v:shape>
            </v:group>
            <v:group style="position:absolute;left:3154;top:1349;width:20;height:2" coordorigin="3154,1349" coordsize="20,2">
              <v:shape style="position:absolute;left:3154;top:1349;width:20;height:2" coordorigin="3154,1349" coordsize="20,0" path="m3154,1349l3173,1349e" filled="false" stroked="true" strokeweight=".48pt" strokecolor="#fefefe">
                <v:path arrowok="t"/>
              </v:shape>
            </v:group>
            <v:group style="position:absolute;left:3173;top:1349;width:20;height:2" coordorigin="3173,1349" coordsize="20,2">
              <v:shape style="position:absolute;left:3173;top:1349;width:20;height:2" coordorigin="3173,1349" coordsize="20,0" path="m3173,1349l3192,1349e" filled="false" stroked="true" strokeweight=".48pt" strokecolor="#fefefe">
                <v:path arrowok="t"/>
              </v:shape>
            </v:group>
            <v:group style="position:absolute;left:3192;top:1349;width:20;height:2" coordorigin="3192,1349" coordsize="20,2">
              <v:shape style="position:absolute;left:3192;top:1349;width:20;height:2" coordorigin="3192,1349" coordsize="20,0" path="m3192,1349l3211,1349e" filled="false" stroked="true" strokeweight=".48pt" strokecolor="#fefefe">
                <v:path arrowok="t"/>
              </v:shape>
            </v:group>
            <v:group style="position:absolute;left:3211;top:1349;width:20;height:2" coordorigin="3211,1349" coordsize="20,2">
              <v:shape style="position:absolute;left:3211;top:1349;width:20;height:2" coordorigin="3211,1349" coordsize="20,0" path="m3211,1349l3230,1349e" filled="false" stroked="true" strokeweight=".48pt" strokecolor="#fefefe">
                <v:path arrowok="t"/>
              </v:shape>
            </v:group>
            <v:group style="position:absolute;left:3230;top:1349;width:20;height:2" coordorigin="3230,1349" coordsize="20,2">
              <v:shape style="position:absolute;left:3230;top:1349;width:20;height:2" coordorigin="3230,1349" coordsize="20,0" path="m3230,1349l3250,1349e" filled="false" stroked="true" strokeweight=".48pt" strokecolor="#fefefe">
                <v:path arrowok="t"/>
              </v:shape>
            </v:group>
            <v:group style="position:absolute;left:3250;top:1349;width:20;height:2" coordorigin="3250,1349" coordsize="20,2">
              <v:shape style="position:absolute;left:3250;top:1349;width:20;height:2" coordorigin="3250,1349" coordsize="20,0" path="m3250,1349l3269,1349e" filled="false" stroked="true" strokeweight=".48pt" strokecolor="#fefefe">
                <v:path arrowok="t"/>
              </v:shape>
            </v:group>
            <v:group style="position:absolute;left:3269;top:1349;width:20;height:2" coordorigin="3269,1349" coordsize="20,2">
              <v:shape style="position:absolute;left:3269;top:1349;width:20;height:2" coordorigin="3269,1349" coordsize="20,0" path="m3269,1349l3288,1349e" filled="false" stroked="true" strokeweight=".48pt" strokecolor="#fefefe">
                <v:path arrowok="t"/>
              </v:shape>
            </v:group>
            <v:group style="position:absolute;left:3288;top:1349;width:20;height:2" coordorigin="3288,1349" coordsize="20,2">
              <v:shape style="position:absolute;left:3288;top:1349;width:20;height:2" coordorigin="3288,1349" coordsize="20,0" path="m3288,1349l3307,1349e" filled="false" stroked="true" strokeweight=".48pt" strokecolor="#fefefe">
                <v:path arrowok="t"/>
              </v:shape>
            </v:group>
            <v:group style="position:absolute;left:3307;top:1349;width:20;height:2" coordorigin="3307,1349" coordsize="20,2">
              <v:shape style="position:absolute;left:3307;top:1349;width:20;height:2" coordorigin="3307,1349" coordsize="20,0" path="m3307,1349l3326,1349e" filled="false" stroked="true" strokeweight=".48pt" strokecolor="#fefefe">
                <v:path arrowok="t"/>
              </v:shape>
            </v:group>
            <v:group style="position:absolute;left:3326;top:1349;width:20;height:2" coordorigin="3326,1349" coordsize="20,2">
              <v:shape style="position:absolute;left:3326;top:1349;width:20;height:2" coordorigin="3326,1349" coordsize="20,0" path="m3326,1349l3346,1349e" filled="false" stroked="true" strokeweight=".48pt" strokecolor="#fefefe">
                <v:path arrowok="t"/>
              </v:shape>
            </v:group>
            <v:group style="position:absolute;left:3346;top:1349;width:20;height:2" coordorigin="3346,1349" coordsize="20,2">
              <v:shape style="position:absolute;left:3346;top:1349;width:20;height:2" coordorigin="3346,1349" coordsize="20,0" path="m3346,1349l3365,1349e" filled="false" stroked="true" strokeweight=".48pt" strokecolor="#fefefe">
                <v:path arrowok="t"/>
              </v:shape>
            </v:group>
            <v:group style="position:absolute;left:3365;top:1349;width:20;height:2" coordorigin="3365,1349" coordsize="20,2">
              <v:shape style="position:absolute;left:3365;top:1349;width:20;height:2" coordorigin="3365,1349" coordsize="20,0" path="m3365,1349l3384,1349e" filled="false" stroked="true" strokeweight=".48pt" strokecolor="#fefefe">
                <v:path arrowok="t"/>
              </v:shape>
            </v:group>
            <v:group style="position:absolute;left:3384;top:1349;width:20;height:2" coordorigin="3384,1349" coordsize="20,2">
              <v:shape style="position:absolute;left:3384;top:1349;width:20;height:2" coordorigin="3384,1349" coordsize="20,0" path="m3384,1349l3403,1349e" filled="false" stroked="true" strokeweight=".48pt" strokecolor="#fefefe">
                <v:path arrowok="t"/>
              </v:shape>
            </v:group>
            <v:group style="position:absolute;left:3403;top:1349;width:20;height:2" coordorigin="3403,1349" coordsize="20,2">
              <v:shape style="position:absolute;left:3403;top:1349;width:20;height:2" coordorigin="3403,1349" coordsize="20,0" path="m3403,1349l3422,1349e" filled="false" stroked="true" strokeweight=".48pt" strokecolor="#fefefe">
                <v:path arrowok="t"/>
              </v:shape>
            </v:group>
            <v:group style="position:absolute;left:3422;top:1349;width:20;height:2" coordorigin="3422,1349" coordsize="20,2">
              <v:shape style="position:absolute;left:3422;top:1349;width:20;height:2" coordorigin="3422,1349" coordsize="20,0" path="m3422,1349l3442,1349e" filled="false" stroked="true" strokeweight=".48pt" strokecolor="#fefefe">
                <v:path arrowok="t"/>
              </v:shape>
            </v:group>
            <v:group style="position:absolute;left:3442;top:1349;width:20;height:2" coordorigin="3442,1349" coordsize="20,2">
              <v:shape style="position:absolute;left:3442;top:1349;width:20;height:2" coordorigin="3442,1349" coordsize="20,0" path="m3442,1349l3461,1349e" filled="false" stroked="true" strokeweight=".48pt" strokecolor="#fefefe">
                <v:path arrowok="t"/>
              </v:shape>
            </v:group>
            <v:group style="position:absolute;left:3461;top:1349;width:20;height:2" coordorigin="3461,1349" coordsize="20,2">
              <v:shape style="position:absolute;left:3461;top:1349;width:20;height:2" coordorigin="3461,1349" coordsize="20,0" path="m3461,1349l3480,1349e" filled="false" stroked="true" strokeweight=".48pt" strokecolor="#fefefe">
                <v:path arrowok="t"/>
              </v:shape>
            </v:group>
            <v:group style="position:absolute;left:3480;top:1349;width:20;height:2" coordorigin="3480,1349" coordsize="20,2">
              <v:shape style="position:absolute;left:3480;top:1349;width:20;height:2" coordorigin="3480,1349" coordsize="20,0" path="m3480,1349l3499,1349e" filled="false" stroked="true" strokeweight=".48pt" strokecolor="#fefefe">
                <v:path arrowok="t"/>
              </v:shape>
            </v:group>
            <v:group style="position:absolute;left:3499;top:1349;width:20;height:2" coordorigin="3499,1349" coordsize="20,2">
              <v:shape style="position:absolute;left:3499;top:1349;width:20;height:2" coordorigin="3499,1349" coordsize="20,0" path="m3499,1349l3518,1349e" filled="false" stroked="true" strokeweight=".48pt" strokecolor="#fefefe">
                <v:path arrowok="t"/>
              </v:shape>
            </v:group>
            <v:group style="position:absolute;left:3518;top:1349;width:20;height:2" coordorigin="3518,1349" coordsize="20,2">
              <v:shape style="position:absolute;left:3518;top:1349;width:20;height:2" coordorigin="3518,1349" coordsize="20,0" path="m3518,1349l3538,1349e" filled="false" stroked="true" strokeweight=".48pt" strokecolor="#fefefe">
                <v:path arrowok="t"/>
              </v:shape>
            </v:group>
            <v:group style="position:absolute;left:3538;top:1349;width:20;height:2" coordorigin="3538,1349" coordsize="20,2">
              <v:shape style="position:absolute;left:3538;top:1349;width:20;height:2" coordorigin="3538,1349" coordsize="20,0" path="m3538,1349l3557,1349e" filled="false" stroked="true" strokeweight=".48pt" strokecolor="#fefefe">
                <v:path arrowok="t"/>
              </v:shape>
            </v:group>
            <v:group style="position:absolute;left:3557;top:1349;width:20;height:2" coordorigin="3557,1349" coordsize="20,2">
              <v:shape style="position:absolute;left:3557;top:1349;width:20;height:2" coordorigin="3557,1349" coordsize="20,0" path="m3557,1349l3576,1349e" filled="false" stroked="true" strokeweight=".48pt" strokecolor="#fefefe">
                <v:path arrowok="t"/>
              </v:shape>
            </v:group>
            <v:group style="position:absolute;left:3576;top:1349;width:20;height:2" coordorigin="3576,1349" coordsize="20,2">
              <v:shape style="position:absolute;left:3576;top:1349;width:20;height:2" coordorigin="3576,1349" coordsize="20,0" path="m3576,1349l3595,1349e" filled="false" stroked="true" strokeweight=".48pt" strokecolor="#fefefe">
                <v:path arrowok="t"/>
              </v:shape>
            </v:group>
            <v:group style="position:absolute;left:3595;top:1349;width:20;height:2" coordorigin="3595,1349" coordsize="20,2">
              <v:shape style="position:absolute;left:3595;top:1349;width:20;height:2" coordorigin="3595,1349" coordsize="20,0" path="m3595,1349l3614,1349e" filled="false" stroked="true" strokeweight=".48pt" strokecolor="#fefefe">
                <v:path arrowok="t"/>
              </v:shape>
            </v:group>
            <v:group style="position:absolute;left:3614;top:1349;width:20;height:2" coordorigin="3614,1349" coordsize="20,2">
              <v:shape style="position:absolute;left:3614;top:1349;width:20;height:2" coordorigin="3614,1349" coordsize="20,0" path="m3614,1349l3634,1349e" filled="false" stroked="true" strokeweight=".48pt" strokecolor="#fefefe">
                <v:path arrowok="t"/>
              </v:shape>
            </v:group>
            <v:group style="position:absolute;left:3634;top:1349;width:20;height:2" coordorigin="3634,1349" coordsize="20,2">
              <v:shape style="position:absolute;left:3634;top:1349;width:20;height:2" coordorigin="3634,1349" coordsize="20,0" path="m3634,1349l3653,1349e" filled="false" stroked="true" strokeweight=".48pt" strokecolor="#fefefe">
                <v:path arrowok="t"/>
              </v:shape>
            </v:group>
            <v:group style="position:absolute;left:3653;top:1349;width:20;height:2" coordorigin="3653,1349" coordsize="20,2">
              <v:shape style="position:absolute;left:3653;top:1349;width:20;height:2" coordorigin="3653,1349" coordsize="20,0" path="m3653,1349l3672,1349e" filled="false" stroked="true" strokeweight=".48pt" strokecolor="#fefefe">
                <v:path arrowok="t"/>
              </v:shape>
            </v:group>
            <v:group style="position:absolute;left:3672;top:1349;width:20;height:2" coordorigin="3672,1349" coordsize="20,2">
              <v:shape style="position:absolute;left:3672;top:1349;width:20;height:2" coordorigin="3672,1349" coordsize="20,0" path="m3672,1349l3691,1349e" filled="false" stroked="true" strokeweight=".48pt" strokecolor="#fefefe">
                <v:path arrowok="t"/>
              </v:shape>
            </v:group>
            <v:group style="position:absolute;left:3691;top:1349;width:20;height:2" coordorigin="3691,1349" coordsize="20,2">
              <v:shape style="position:absolute;left:3691;top:1349;width:20;height:2" coordorigin="3691,1349" coordsize="20,0" path="m3691,1349l3710,1349e" filled="false" stroked="true" strokeweight=".48pt" strokecolor="#fefefe">
                <v:path arrowok="t"/>
              </v:shape>
            </v:group>
            <v:group style="position:absolute;left:3710;top:1349;width:20;height:2" coordorigin="3710,1349" coordsize="20,2">
              <v:shape style="position:absolute;left:3710;top:1349;width:20;height:2" coordorigin="3710,1349" coordsize="20,0" path="m3710,1349l3730,1349e" filled="false" stroked="true" strokeweight=".48pt" strokecolor="#fefefe">
                <v:path arrowok="t"/>
              </v:shape>
            </v:group>
            <v:group style="position:absolute;left:3730;top:1349;width:20;height:2" coordorigin="3730,1349" coordsize="20,2">
              <v:shape style="position:absolute;left:3730;top:1349;width:20;height:2" coordorigin="3730,1349" coordsize="20,0" path="m3730,1349l3749,1349e" filled="false" stroked="true" strokeweight=".48pt" strokecolor="#fefefe">
                <v:path arrowok="t"/>
              </v:shape>
            </v:group>
            <v:group style="position:absolute;left:3749;top:1349;width:20;height:2" coordorigin="3749,1349" coordsize="20,2">
              <v:shape style="position:absolute;left:3749;top:1349;width:20;height:2" coordorigin="3749,1349" coordsize="20,0" path="m3749,1349l3768,1349e" filled="false" stroked="true" strokeweight=".48pt" strokecolor="#fefefe">
                <v:path arrowok="t"/>
              </v:shape>
            </v:group>
            <v:group style="position:absolute;left:3768;top:1349;width:20;height:2" coordorigin="3768,1349" coordsize="20,2">
              <v:shape style="position:absolute;left:3768;top:1349;width:20;height:2" coordorigin="3768,1349" coordsize="20,0" path="m3768,1349l3787,1349e" filled="false" stroked="true" strokeweight=".48pt" strokecolor="#fefefe">
                <v:path arrowok="t"/>
              </v:shape>
            </v:group>
            <v:group style="position:absolute;left:3787;top:1349;width:20;height:2" coordorigin="3787,1349" coordsize="20,2">
              <v:shape style="position:absolute;left:3787;top:1349;width:20;height:2" coordorigin="3787,1349" coordsize="20,0" path="m3787,1349l3806,1349e" filled="false" stroked="true" strokeweight=".48pt" strokecolor="#fefefe">
                <v:path arrowok="t"/>
              </v:shape>
            </v:group>
            <v:group style="position:absolute;left:3806;top:1349;width:20;height:2" coordorigin="3806,1349" coordsize="20,2">
              <v:shape style="position:absolute;left:3806;top:1349;width:20;height:2" coordorigin="3806,1349" coordsize="20,0" path="m3806,1349l3826,1349e" filled="false" stroked="true" strokeweight=".48pt" strokecolor="#fefefe">
                <v:path arrowok="t"/>
              </v:shape>
            </v:group>
            <v:group style="position:absolute;left:3826;top:1349;width:20;height:2" coordorigin="3826,1349" coordsize="20,2">
              <v:shape style="position:absolute;left:3826;top:1349;width:20;height:2" coordorigin="3826,1349" coordsize="20,0" path="m3826,1349l3845,1349e" filled="false" stroked="true" strokeweight=".48pt" strokecolor="#fefefe">
                <v:path arrowok="t"/>
              </v:shape>
            </v:group>
            <v:group style="position:absolute;left:3845;top:1349;width:20;height:2" coordorigin="3845,1349" coordsize="20,2">
              <v:shape style="position:absolute;left:3845;top:1349;width:20;height:2" coordorigin="3845,1349" coordsize="20,0" path="m3845,1349l3864,1349e" filled="false" stroked="true" strokeweight=".48pt" strokecolor="#fefefe">
                <v:path arrowok="t"/>
              </v:shape>
            </v:group>
            <v:group style="position:absolute;left:3864;top:1349;width:20;height:2" coordorigin="3864,1349" coordsize="20,2">
              <v:shape style="position:absolute;left:3864;top:1349;width:20;height:2" coordorigin="3864,1349" coordsize="20,0" path="m3864,1349l3883,1349e" filled="false" stroked="true" strokeweight=".48pt" strokecolor="#fefefe">
                <v:path arrowok="t"/>
              </v:shape>
            </v:group>
            <v:group style="position:absolute;left:3883;top:1349;width:20;height:2" coordorigin="3883,1349" coordsize="20,2">
              <v:shape style="position:absolute;left:3883;top:1349;width:20;height:2" coordorigin="3883,1349" coordsize="20,0" path="m3883,1349l3902,1349e" filled="false" stroked="true" strokeweight=".48pt" strokecolor="#fefefe">
                <v:path arrowok="t"/>
              </v:shape>
            </v:group>
            <v:group style="position:absolute;left:3902;top:1349;width:20;height:2" coordorigin="3902,1349" coordsize="20,2">
              <v:shape style="position:absolute;left:3902;top:1349;width:20;height:2" coordorigin="3902,1349" coordsize="20,0" path="m3902,1349l3922,1349e" filled="false" stroked="true" strokeweight=".48pt" strokecolor="#fefefe">
                <v:path arrowok="t"/>
              </v:shape>
            </v:group>
            <v:group style="position:absolute;left:3922;top:1349;width:20;height:2" coordorigin="3922,1349" coordsize="20,2">
              <v:shape style="position:absolute;left:3922;top:1349;width:20;height:2" coordorigin="3922,1349" coordsize="20,0" path="m3922,1349l3941,1349e" filled="false" stroked="true" strokeweight=".48pt" strokecolor="#fefefe">
                <v:path arrowok="t"/>
              </v:shape>
            </v:group>
            <v:group style="position:absolute;left:3941;top:1349;width:20;height:2" coordorigin="3941,1349" coordsize="20,2">
              <v:shape style="position:absolute;left:3941;top:1349;width:20;height:2" coordorigin="3941,1349" coordsize="20,0" path="m3941,1349l3960,1349e" filled="false" stroked="true" strokeweight=".48pt" strokecolor="#fefefe">
                <v:path arrowok="t"/>
              </v:shape>
            </v:group>
            <v:group style="position:absolute;left:3960;top:1349;width:20;height:2" coordorigin="3960,1349" coordsize="20,2">
              <v:shape style="position:absolute;left:3960;top:1349;width:20;height:2" coordorigin="3960,1349" coordsize="20,0" path="m3960,1349l3979,1349e" filled="false" stroked="true" strokeweight=".48pt" strokecolor="#fefefe">
                <v:path arrowok="t"/>
              </v:shape>
            </v:group>
            <v:group style="position:absolute;left:3979;top:1349;width:20;height:2" coordorigin="3979,1349" coordsize="20,2">
              <v:shape style="position:absolute;left:3979;top:1349;width:20;height:2" coordorigin="3979,1349" coordsize="20,0" path="m3979,1349l3998,1349e" filled="false" stroked="true" strokeweight=".48pt" strokecolor="#fefefe">
                <v:path arrowok="t"/>
              </v:shape>
            </v:group>
            <v:group style="position:absolute;left:3998;top:1349;width:20;height:2" coordorigin="3998,1349" coordsize="20,2">
              <v:shape style="position:absolute;left:3998;top:1349;width:20;height:2" coordorigin="3998,1349" coordsize="20,0" path="m3998,1349l4018,1349e" filled="false" stroked="true" strokeweight=".48pt" strokecolor="#fefefe">
                <v:path arrowok="t"/>
              </v:shape>
            </v:group>
            <v:group style="position:absolute;left:4018;top:1349;width:20;height:2" coordorigin="4018,1349" coordsize="20,2">
              <v:shape style="position:absolute;left:4018;top:1349;width:20;height:2" coordorigin="4018,1349" coordsize="20,0" path="m4018,1349l4037,1349e" filled="false" stroked="true" strokeweight=".48pt" strokecolor="#fefefe">
                <v:path arrowok="t"/>
              </v:shape>
            </v:group>
            <v:group style="position:absolute;left:4037;top:1349;width:20;height:2" coordorigin="4037,1349" coordsize="20,2">
              <v:shape style="position:absolute;left:4037;top:1349;width:20;height:2" coordorigin="4037,1349" coordsize="20,0" path="m4037,1349l4056,1349e" filled="false" stroked="true" strokeweight=".48pt" strokecolor="#fefefe">
                <v:path arrowok="t"/>
              </v:shape>
            </v:group>
            <v:group style="position:absolute;left:4056;top:1349;width:20;height:2" coordorigin="4056,1349" coordsize="20,2">
              <v:shape style="position:absolute;left:4056;top:1349;width:20;height:2" coordorigin="4056,1349" coordsize="20,0" path="m4056,1349l4075,1349e" filled="false" stroked="true" strokeweight=".48pt" strokecolor="#fefefe">
                <v:path arrowok="t"/>
              </v:shape>
            </v:group>
            <v:group style="position:absolute;left:4075;top:1349;width:20;height:2" coordorigin="4075,1349" coordsize="20,2">
              <v:shape style="position:absolute;left:4075;top:1349;width:20;height:2" coordorigin="4075,1349" coordsize="20,0" path="m4075,1349l4094,1349e" filled="false" stroked="true" strokeweight=".48pt" strokecolor="#fefefe">
                <v:path arrowok="t"/>
              </v:shape>
            </v:group>
            <v:group style="position:absolute;left:4094;top:1349;width:20;height:2" coordorigin="4094,1349" coordsize="20,2">
              <v:shape style="position:absolute;left:4094;top:1349;width:20;height:2" coordorigin="4094,1349" coordsize="20,0" path="m4094,1349l4114,1349e" filled="false" stroked="true" strokeweight=".48pt" strokecolor="#fefefe">
                <v:path arrowok="t"/>
              </v:shape>
            </v:group>
            <v:group style="position:absolute;left:4114;top:1349;width:20;height:2" coordorigin="4114,1349" coordsize="20,2">
              <v:shape style="position:absolute;left:4114;top:1349;width:20;height:2" coordorigin="4114,1349" coordsize="20,0" path="m4114,1349l4133,1349e" filled="false" stroked="true" strokeweight=".48pt" strokecolor="#fefefe">
                <v:path arrowok="t"/>
              </v:shape>
            </v:group>
            <v:group style="position:absolute;left:4133;top:1349;width:20;height:2" coordorigin="4133,1349" coordsize="20,2">
              <v:shape style="position:absolute;left:4133;top:1349;width:20;height:2" coordorigin="4133,1349" coordsize="20,0" path="m4133,1349l4152,1349e" filled="false" stroked="true" strokeweight=".48pt" strokecolor="#fefefe">
                <v:path arrowok="t"/>
              </v:shape>
            </v:group>
            <v:group style="position:absolute;left:4152;top:1349;width:20;height:2" coordorigin="4152,1349" coordsize="20,2">
              <v:shape style="position:absolute;left:4152;top:1349;width:20;height:2" coordorigin="4152,1349" coordsize="20,0" path="m4152,1349l4171,1349e" filled="false" stroked="true" strokeweight=".48pt" strokecolor="#fefefe">
                <v:path arrowok="t"/>
              </v:shape>
            </v:group>
            <v:group style="position:absolute;left:4171;top:1349;width:15;height:2" coordorigin="4171,1349" coordsize="15,2">
              <v:shape style="position:absolute;left:4171;top:1349;width:15;height:2" coordorigin="4171,1349" coordsize="15,0" path="m4171,1349l4186,1349e" filled="false" stroked="true" strokeweight=".48pt" strokecolor="#fefefe">
                <v:path arrowok="t"/>
              </v:shape>
            </v:group>
            <v:group style="position:absolute;left:4186;top:1349;width:10;height:2" coordorigin="4186,1349" coordsize="10,2">
              <v:shape style="position:absolute;left:4186;top:1349;width:10;height:2" coordorigin="4186,1349" coordsize="10,0" path="m4186,1349l4195,1349e" filled="false" stroked="true" strokeweight=".48pt" strokecolor="#000000">
                <v:path arrowok="t"/>
              </v:shape>
            </v:group>
            <v:group style="position:absolute;left:4195;top:1349;width:20;height:2" coordorigin="4195,1349" coordsize="20,2">
              <v:shape style="position:absolute;left:4195;top:1349;width:20;height:2" coordorigin="4195,1349" coordsize="20,0" path="m4195,1349l4214,1349e" filled="false" stroked="true" strokeweight=".48pt" strokecolor="#fefefe">
                <v:path arrowok="t"/>
              </v:shape>
            </v:group>
            <v:group style="position:absolute;left:4214;top:1349;width:20;height:2" coordorigin="4214,1349" coordsize="20,2">
              <v:shape style="position:absolute;left:4214;top:1349;width:20;height:2" coordorigin="4214,1349" coordsize="20,0" path="m4214,1349l4234,1349e" filled="false" stroked="true" strokeweight=".48pt" strokecolor="#fefefe">
                <v:path arrowok="t"/>
              </v:shape>
            </v:group>
            <v:group style="position:absolute;left:4234;top:1349;width:20;height:2" coordorigin="4234,1349" coordsize="20,2">
              <v:shape style="position:absolute;left:4234;top:1349;width:20;height:2" coordorigin="4234,1349" coordsize="20,0" path="m4234,1349l4253,1349e" filled="false" stroked="true" strokeweight=".48pt" strokecolor="#fefefe">
                <v:path arrowok="t"/>
              </v:shape>
            </v:group>
            <v:group style="position:absolute;left:4253;top:1349;width:20;height:2" coordorigin="4253,1349" coordsize="20,2">
              <v:shape style="position:absolute;left:4253;top:1349;width:20;height:2" coordorigin="4253,1349" coordsize="20,0" path="m4253,1349l4272,1349e" filled="false" stroked="true" strokeweight=".48pt" strokecolor="#fefefe">
                <v:path arrowok="t"/>
              </v:shape>
            </v:group>
            <v:group style="position:absolute;left:4272;top:1349;width:20;height:2" coordorigin="4272,1349" coordsize="20,2">
              <v:shape style="position:absolute;left:4272;top:1349;width:20;height:2" coordorigin="4272,1349" coordsize="20,0" path="m4272,1349l4291,1349e" filled="false" stroked="true" strokeweight=".48pt" strokecolor="#fefefe">
                <v:path arrowok="t"/>
              </v:shape>
            </v:group>
            <v:group style="position:absolute;left:4291;top:1349;width:20;height:2" coordorigin="4291,1349" coordsize="20,2">
              <v:shape style="position:absolute;left:4291;top:1349;width:20;height:2" coordorigin="4291,1349" coordsize="20,0" path="m4291,1349l4310,1349e" filled="false" stroked="true" strokeweight=".48pt" strokecolor="#fefefe">
                <v:path arrowok="t"/>
              </v:shape>
            </v:group>
            <v:group style="position:absolute;left:4310;top:1349;width:20;height:2" coordorigin="4310,1349" coordsize="20,2">
              <v:shape style="position:absolute;left:4310;top:1349;width:20;height:2" coordorigin="4310,1349" coordsize="20,0" path="m4310,1349l4330,1349e" filled="false" stroked="true" strokeweight=".48pt" strokecolor="#fefefe">
                <v:path arrowok="t"/>
              </v:shape>
            </v:group>
            <v:group style="position:absolute;left:4330;top:1349;width:20;height:2" coordorigin="4330,1349" coordsize="20,2">
              <v:shape style="position:absolute;left:4330;top:1349;width:20;height:2" coordorigin="4330,1349" coordsize="20,0" path="m4330,1349l4349,1349e" filled="false" stroked="true" strokeweight=".48pt" strokecolor="#fefefe">
                <v:path arrowok="t"/>
              </v:shape>
            </v:group>
            <v:group style="position:absolute;left:4349;top:1349;width:20;height:2" coordorigin="4349,1349" coordsize="20,2">
              <v:shape style="position:absolute;left:4349;top:1349;width:20;height:2" coordorigin="4349,1349" coordsize="20,0" path="m4349,1349l4368,1349e" filled="false" stroked="true" strokeweight=".48pt" strokecolor="#fefefe">
                <v:path arrowok="t"/>
              </v:shape>
            </v:group>
            <v:group style="position:absolute;left:4368;top:1349;width:20;height:2" coordorigin="4368,1349" coordsize="20,2">
              <v:shape style="position:absolute;left:4368;top:1349;width:20;height:2" coordorigin="4368,1349" coordsize="20,0" path="m4368,1349l4387,1349e" filled="false" stroked="true" strokeweight=".48pt" strokecolor="#fefefe">
                <v:path arrowok="t"/>
              </v:shape>
            </v:group>
            <v:group style="position:absolute;left:4387;top:1349;width:20;height:2" coordorigin="4387,1349" coordsize="20,2">
              <v:shape style="position:absolute;left:4387;top:1349;width:20;height:2" coordorigin="4387,1349" coordsize="20,0" path="m4387,1349l4406,1349e" filled="false" stroked="true" strokeweight=".48pt" strokecolor="#fefefe">
                <v:path arrowok="t"/>
              </v:shape>
            </v:group>
            <v:group style="position:absolute;left:4406;top:1349;width:20;height:2" coordorigin="4406,1349" coordsize="20,2">
              <v:shape style="position:absolute;left:4406;top:1349;width:20;height:2" coordorigin="4406,1349" coordsize="20,0" path="m4406,1349l4426,1349e" filled="false" stroked="true" strokeweight=".48pt" strokecolor="#fefefe">
                <v:path arrowok="t"/>
              </v:shape>
            </v:group>
            <v:group style="position:absolute;left:4426;top:1349;width:20;height:2" coordorigin="4426,1349" coordsize="20,2">
              <v:shape style="position:absolute;left:4426;top:1349;width:20;height:2" coordorigin="4426,1349" coordsize="20,0" path="m4426,1349l4445,1349e" filled="false" stroked="true" strokeweight=".48pt" strokecolor="#fefefe">
                <v:path arrowok="t"/>
              </v:shape>
            </v:group>
            <v:group style="position:absolute;left:4445;top:1349;width:20;height:2" coordorigin="4445,1349" coordsize="20,2">
              <v:shape style="position:absolute;left:4445;top:1349;width:20;height:2" coordorigin="4445,1349" coordsize="20,0" path="m4445,1349l4464,1349e" filled="false" stroked="true" strokeweight=".48pt" strokecolor="#fefefe">
                <v:path arrowok="t"/>
              </v:shape>
            </v:group>
            <v:group style="position:absolute;left:4464;top:1349;width:20;height:2" coordorigin="4464,1349" coordsize="20,2">
              <v:shape style="position:absolute;left:4464;top:1349;width:20;height:2" coordorigin="4464,1349" coordsize="20,0" path="m4464,1349l4483,1349e" filled="false" stroked="true" strokeweight=".48pt" strokecolor="#fefefe">
                <v:path arrowok="t"/>
              </v:shape>
            </v:group>
            <v:group style="position:absolute;left:4483;top:1349;width:20;height:2" coordorigin="4483,1349" coordsize="20,2">
              <v:shape style="position:absolute;left:4483;top:1349;width:20;height:2" coordorigin="4483,1349" coordsize="20,0" path="m4483,1349l4502,1349e" filled="false" stroked="true" strokeweight=".48pt" strokecolor="#fefefe">
                <v:path arrowok="t"/>
              </v:shape>
            </v:group>
            <v:group style="position:absolute;left:4502;top:1349;width:20;height:2" coordorigin="4502,1349" coordsize="20,2">
              <v:shape style="position:absolute;left:4502;top:1349;width:20;height:2" coordorigin="4502,1349" coordsize="20,0" path="m4502,1349l4522,1349e" filled="false" stroked="true" strokeweight=".48pt" strokecolor="#fefefe">
                <v:path arrowok="t"/>
              </v:shape>
            </v:group>
            <v:group style="position:absolute;left:4522;top:1349;width:20;height:2" coordorigin="4522,1349" coordsize="20,2">
              <v:shape style="position:absolute;left:4522;top:1349;width:20;height:2" coordorigin="4522,1349" coordsize="20,0" path="m4522,1349l4541,1349e" filled="false" stroked="true" strokeweight=".48pt" strokecolor="#fefefe">
                <v:path arrowok="t"/>
              </v:shape>
            </v:group>
            <v:group style="position:absolute;left:4541;top:1349;width:20;height:2" coordorigin="4541,1349" coordsize="20,2">
              <v:shape style="position:absolute;left:4541;top:1349;width:20;height:2" coordorigin="4541,1349" coordsize="20,0" path="m4541,1349l4560,1349e" filled="false" stroked="true" strokeweight=".48pt" strokecolor="#fefefe">
                <v:path arrowok="t"/>
              </v:shape>
            </v:group>
            <v:group style="position:absolute;left:4560;top:1349;width:20;height:2" coordorigin="4560,1349" coordsize="20,2">
              <v:shape style="position:absolute;left:4560;top:1349;width:20;height:2" coordorigin="4560,1349" coordsize="20,0" path="m4560,1349l4579,1349e" filled="false" stroked="true" strokeweight=".48pt" strokecolor="#fefefe">
                <v:path arrowok="t"/>
              </v:shape>
            </v:group>
            <v:group style="position:absolute;left:4579;top:1349;width:20;height:2" coordorigin="4579,1349" coordsize="20,2">
              <v:shape style="position:absolute;left:4579;top:1349;width:20;height:2" coordorigin="4579,1349" coordsize="20,0" path="m4579,1349l4598,1349e" filled="false" stroked="true" strokeweight=".48pt" strokecolor="#fefefe">
                <v:path arrowok="t"/>
              </v:shape>
            </v:group>
            <v:group style="position:absolute;left:4598;top:1349;width:20;height:2" coordorigin="4598,1349" coordsize="20,2">
              <v:shape style="position:absolute;left:4598;top:1349;width:20;height:2" coordorigin="4598,1349" coordsize="20,0" path="m4598,1349l4618,1349e" filled="false" stroked="true" strokeweight=".48pt" strokecolor="#fefefe">
                <v:path arrowok="t"/>
              </v:shape>
            </v:group>
            <v:group style="position:absolute;left:4618;top:1349;width:20;height:2" coordorigin="4618,1349" coordsize="20,2">
              <v:shape style="position:absolute;left:4618;top:1349;width:20;height:2" coordorigin="4618,1349" coordsize="20,0" path="m4618,1349l4637,1349e" filled="false" stroked="true" strokeweight=".48pt" strokecolor="#fefefe">
                <v:path arrowok="t"/>
              </v:shape>
            </v:group>
            <v:group style="position:absolute;left:4637;top:1349;width:20;height:2" coordorigin="4637,1349" coordsize="20,2">
              <v:shape style="position:absolute;left:4637;top:1349;width:20;height:2" coordorigin="4637,1349" coordsize="20,0" path="m4637,1349l4656,1349e" filled="false" stroked="true" strokeweight=".48pt" strokecolor="#fefefe">
                <v:path arrowok="t"/>
              </v:shape>
            </v:group>
            <v:group style="position:absolute;left:4656;top:1349;width:20;height:2" coordorigin="4656,1349" coordsize="20,2">
              <v:shape style="position:absolute;left:4656;top:1349;width:20;height:2" coordorigin="4656,1349" coordsize="20,0" path="m4656,1349l4675,1349e" filled="false" stroked="true" strokeweight=".48pt" strokecolor="#fefefe">
                <v:path arrowok="t"/>
              </v:shape>
            </v:group>
            <v:group style="position:absolute;left:4675;top:1349;width:20;height:2" coordorigin="4675,1349" coordsize="20,2">
              <v:shape style="position:absolute;left:4675;top:1349;width:20;height:2" coordorigin="4675,1349" coordsize="20,0" path="m4675,1349l4694,1349e" filled="false" stroked="true" strokeweight=".48pt" strokecolor="#fefefe">
                <v:path arrowok="t"/>
              </v:shape>
            </v:group>
            <v:group style="position:absolute;left:4694;top:1349;width:20;height:2" coordorigin="4694,1349" coordsize="20,2">
              <v:shape style="position:absolute;left:4694;top:1349;width:20;height:2" coordorigin="4694,1349" coordsize="20,0" path="m4694,1349l4714,1349e" filled="false" stroked="true" strokeweight=".48pt" strokecolor="#fefefe">
                <v:path arrowok="t"/>
              </v:shape>
            </v:group>
            <v:group style="position:absolute;left:4714;top:1349;width:20;height:2" coordorigin="4714,1349" coordsize="20,2">
              <v:shape style="position:absolute;left:4714;top:1349;width:20;height:2" coordorigin="4714,1349" coordsize="20,0" path="m4714,1349l4733,1349e" filled="false" stroked="true" strokeweight=".48pt" strokecolor="#fefefe">
                <v:path arrowok="t"/>
              </v:shape>
            </v:group>
            <v:group style="position:absolute;left:4733;top:1349;width:20;height:2" coordorigin="4733,1349" coordsize="20,2">
              <v:shape style="position:absolute;left:4733;top:1349;width:20;height:2" coordorigin="4733,1349" coordsize="20,0" path="m4733,1349l4752,1349e" filled="false" stroked="true" strokeweight=".48pt" strokecolor="#fefefe">
                <v:path arrowok="t"/>
              </v:shape>
            </v:group>
            <v:group style="position:absolute;left:4752;top:1349;width:20;height:2" coordorigin="4752,1349" coordsize="20,2">
              <v:shape style="position:absolute;left:4752;top:1349;width:20;height:2" coordorigin="4752,1349" coordsize="20,0" path="m4752,1349l4771,1349e" filled="false" stroked="true" strokeweight=".48pt" strokecolor="#fefefe">
                <v:path arrowok="t"/>
              </v:shape>
            </v:group>
            <v:group style="position:absolute;left:4771;top:1349;width:20;height:2" coordorigin="4771,1349" coordsize="20,2">
              <v:shape style="position:absolute;left:4771;top:1349;width:20;height:2" coordorigin="4771,1349" coordsize="20,0" path="m4771,1349l4790,1349e" filled="false" stroked="true" strokeweight=".48pt" strokecolor="#fefefe">
                <v:path arrowok="t"/>
              </v:shape>
            </v:group>
            <v:group style="position:absolute;left:4790;top:1349;width:20;height:2" coordorigin="4790,1349" coordsize="20,2">
              <v:shape style="position:absolute;left:4790;top:1349;width:20;height:2" coordorigin="4790,1349" coordsize="20,0" path="m4790,1349l4810,1349e" filled="false" stroked="true" strokeweight=".48pt" strokecolor="#fefefe">
                <v:path arrowok="t"/>
              </v:shape>
            </v:group>
            <v:group style="position:absolute;left:4810;top:1349;width:20;height:2" coordorigin="4810,1349" coordsize="20,2">
              <v:shape style="position:absolute;left:4810;top:1349;width:20;height:2" coordorigin="4810,1349" coordsize="20,0" path="m4810,1349l4829,1349e" filled="false" stroked="true" strokeweight=".48pt" strokecolor="#fefefe">
                <v:path arrowok="t"/>
              </v:shape>
            </v:group>
            <v:group style="position:absolute;left:4829;top:1349;width:20;height:2" coordorigin="4829,1349" coordsize="20,2">
              <v:shape style="position:absolute;left:4829;top:1349;width:20;height:2" coordorigin="4829,1349" coordsize="20,0" path="m4829,1349l4848,1349e" filled="false" stroked="true" strokeweight=".48pt" strokecolor="#fefefe">
                <v:path arrowok="t"/>
              </v:shape>
            </v:group>
            <v:group style="position:absolute;left:4848;top:1349;width:20;height:2" coordorigin="4848,1349" coordsize="20,2">
              <v:shape style="position:absolute;left:4848;top:1349;width:20;height:2" coordorigin="4848,1349" coordsize="20,0" path="m4848,1349l4867,1349e" filled="false" stroked="true" strokeweight=".48pt" strokecolor="#fefefe">
                <v:path arrowok="t"/>
              </v:shape>
            </v:group>
            <v:group style="position:absolute;left:4867;top:1349;width:20;height:2" coordorigin="4867,1349" coordsize="20,2">
              <v:shape style="position:absolute;left:4867;top:1349;width:20;height:2" coordorigin="4867,1349" coordsize="20,0" path="m4867,1349l4886,1349e" filled="false" stroked="true" strokeweight=".48pt" strokecolor="#fefefe">
                <v:path arrowok="t"/>
              </v:shape>
            </v:group>
            <v:group style="position:absolute;left:4886;top:1349;width:20;height:2" coordorigin="4886,1349" coordsize="20,2">
              <v:shape style="position:absolute;left:4886;top:1349;width:20;height:2" coordorigin="4886,1349" coordsize="20,0" path="m4886,1349l4906,1349e" filled="false" stroked="true" strokeweight=".48pt" strokecolor="#fefefe">
                <v:path arrowok="t"/>
              </v:shape>
            </v:group>
            <v:group style="position:absolute;left:4906;top:1349;width:20;height:2" coordorigin="4906,1349" coordsize="20,2">
              <v:shape style="position:absolute;left:4906;top:1349;width:20;height:2" coordorigin="4906,1349" coordsize="20,0" path="m4906,1349l4925,1349e" filled="false" stroked="true" strokeweight=".48pt" strokecolor="#fefefe">
                <v:path arrowok="t"/>
              </v:shape>
            </v:group>
            <v:group style="position:absolute;left:4925;top:1349;width:20;height:2" coordorigin="4925,1349" coordsize="20,2">
              <v:shape style="position:absolute;left:4925;top:1349;width:20;height:2" coordorigin="4925,1349" coordsize="20,0" path="m4925,1349l4944,1349e" filled="false" stroked="true" strokeweight=".48pt" strokecolor="#fefefe">
                <v:path arrowok="t"/>
              </v:shape>
            </v:group>
            <v:group style="position:absolute;left:4944;top:1349;width:20;height:2" coordorigin="4944,1349" coordsize="20,2">
              <v:shape style="position:absolute;left:4944;top:1349;width:20;height:2" coordorigin="4944,1349" coordsize="20,0" path="m4944,1349l4963,1349e" filled="false" stroked="true" strokeweight=".48pt" strokecolor="#fefefe">
                <v:path arrowok="t"/>
              </v:shape>
            </v:group>
            <v:group style="position:absolute;left:4963;top:1349;width:20;height:2" coordorigin="4963,1349" coordsize="20,2">
              <v:shape style="position:absolute;left:4963;top:1349;width:20;height:2" coordorigin="4963,1349" coordsize="20,0" path="m4963,1349l4982,1349e" filled="false" stroked="true" strokeweight=".48pt" strokecolor="#fefefe">
                <v:path arrowok="t"/>
              </v:shape>
            </v:group>
            <v:group style="position:absolute;left:4982;top:1349;width:20;height:2" coordorigin="4982,1349" coordsize="20,2">
              <v:shape style="position:absolute;left:4982;top:1349;width:20;height:2" coordorigin="4982,1349" coordsize="20,0" path="m4982,1349l5002,1349e" filled="false" stroked="true" strokeweight=".48pt" strokecolor="#fefefe">
                <v:path arrowok="t"/>
              </v:shape>
            </v:group>
            <v:group style="position:absolute;left:5002;top:1349;width:20;height:2" coordorigin="5002,1349" coordsize="20,2">
              <v:shape style="position:absolute;left:5002;top:1349;width:20;height:2" coordorigin="5002,1349" coordsize="20,0" path="m5002,1349l5021,1349e" filled="false" stroked="true" strokeweight=".48pt" strokecolor="#fefefe">
                <v:path arrowok="t"/>
              </v:shape>
            </v:group>
            <v:group style="position:absolute;left:5021;top:1349;width:20;height:2" coordorigin="5021,1349" coordsize="20,2">
              <v:shape style="position:absolute;left:5021;top:1349;width:20;height:2" coordorigin="5021,1349" coordsize="20,0" path="m5021,1349l5040,1349e" filled="false" stroked="true" strokeweight=".48pt" strokecolor="#fefefe">
                <v:path arrowok="t"/>
              </v:shape>
            </v:group>
            <v:group style="position:absolute;left:5040;top:1349;width:20;height:2" coordorigin="5040,1349" coordsize="20,2">
              <v:shape style="position:absolute;left:5040;top:1349;width:20;height:2" coordorigin="5040,1349" coordsize="20,0" path="m5040,1349l5059,1349e" filled="false" stroked="true" strokeweight=".48pt" strokecolor="#fefefe">
                <v:path arrowok="t"/>
              </v:shape>
            </v:group>
            <v:group style="position:absolute;left:5059;top:1349;width:20;height:2" coordorigin="5059,1349" coordsize="20,2">
              <v:shape style="position:absolute;left:5059;top:1349;width:20;height:2" coordorigin="5059,1349" coordsize="20,0" path="m5059,1349l5078,1349e" filled="false" stroked="true" strokeweight=".48pt" strokecolor="#fefefe">
                <v:path arrowok="t"/>
              </v:shape>
            </v:group>
            <v:group style="position:absolute;left:5078;top:1349;width:20;height:2" coordorigin="5078,1349" coordsize="20,2">
              <v:shape style="position:absolute;left:5078;top:1349;width:20;height:2" coordorigin="5078,1349" coordsize="20,0" path="m5078,1349l5098,1349e" filled="false" stroked="true" strokeweight=".48pt" strokecolor="#fefefe">
                <v:path arrowok="t"/>
              </v:shape>
            </v:group>
            <v:group style="position:absolute;left:5098;top:1349;width:20;height:2" coordorigin="5098,1349" coordsize="20,2">
              <v:shape style="position:absolute;left:5098;top:1349;width:20;height:2" coordorigin="5098,1349" coordsize="20,0" path="m5098,1349l5117,1349e" filled="false" stroked="true" strokeweight=".48pt" strokecolor="#fefefe">
                <v:path arrowok="t"/>
              </v:shape>
            </v:group>
            <v:group style="position:absolute;left:5117;top:1349;width:20;height:2" coordorigin="5117,1349" coordsize="20,2">
              <v:shape style="position:absolute;left:5117;top:1349;width:20;height:2" coordorigin="5117,1349" coordsize="20,0" path="m5117,1349l5136,1349e" filled="false" stroked="true" strokeweight=".48pt" strokecolor="#fefefe">
                <v:path arrowok="t"/>
              </v:shape>
            </v:group>
            <v:group style="position:absolute;left:5136;top:1349;width:20;height:2" coordorigin="5136,1349" coordsize="20,2">
              <v:shape style="position:absolute;left:5136;top:1349;width:20;height:2" coordorigin="5136,1349" coordsize="20,0" path="m5136,1349l5155,1349e" filled="false" stroked="true" strokeweight=".48pt" strokecolor="#fefefe">
                <v:path arrowok="t"/>
              </v:shape>
            </v:group>
            <v:group style="position:absolute;left:5155;top:1349;width:20;height:2" coordorigin="5155,1349" coordsize="20,2">
              <v:shape style="position:absolute;left:5155;top:1349;width:20;height:2" coordorigin="5155,1349" coordsize="20,0" path="m5155,1349l5174,1349e" filled="false" stroked="true" strokeweight=".48pt" strokecolor="#fefefe">
                <v:path arrowok="t"/>
              </v:shape>
            </v:group>
            <v:group style="position:absolute;left:5174;top:1349;width:20;height:2" coordorigin="5174,1349" coordsize="20,2">
              <v:shape style="position:absolute;left:5174;top:1349;width:20;height:2" coordorigin="5174,1349" coordsize="20,0" path="m5174,1349l5194,1349e" filled="false" stroked="true" strokeweight=".48pt" strokecolor="#fefefe">
                <v:path arrowok="t"/>
              </v:shape>
            </v:group>
            <v:group style="position:absolute;left:5194;top:1349;width:20;height:2" coordorigin="5194,1349" coordsize="20,2">
              <v:shape style="position:absolute;left:5194;top:1349;width:20;height:2" coordorigin="5194,1349" coordsize="20,0" path="m5194,1349l5213,1349e" filled="false" stroked="true" strokeweight=".48pt" strokecolor="#fefefe">
                <v:path arrowok="t"/>
              </v:shape>
            </v:group>
            <v:group style="position:absolute;left:5213;top:1349;width:20;height:2" coordorigin="5213,1349" coordsize="20,2">
              <v:shape style="position:absolute;left:5213;top:1349;width:20;height:2" coordorigin="5213,1349" coordsize="20,0" path="m5213,1349l5232,1349e" filled="false" stroked="true" strokeweight=".48pt" strokecolor="#fefefe">
                <v:path arrowok="t"/>
              </v:shape>
            </v:group>
            <v:group style="position:absolute;left:5232;top:1349;width:20;height:2" coordorigin="5232,1349" coordsize="20,2">
              <v:shape style="position:absolute;left:5232;top:1349;width:20;height:2" coordorigin="5232,1349" coordsize="20,0" path="m5232,1349l5251,1349e" filled="false" stroked="true" strokeweight=".48pt" strokecolor="#fefefe">
                <v:path arrowok="t"/>
              </v:shape>
            </v:group>
            <v:group style="position:absolute;left:5251;top:1349;width:20;height:2" coordorigin="5251,1349" coordsize="20,2">
              <v:shape style="position:absolute;left:5251;top:1349;width:20;height:2" coordorigin="5251,1349" coordsize="20,0" path="m5251,1349l5270,1349e" filled="false" stroked="true" strokeweight=".48pt" strokecolor="#fefefe">
                <v:path arrowok="t"/>
              </v:shape>
            </v:group>
            <v:group style="position:absolute;left:5270;top:1349;width:20;height:2" coordorigin="5270,1349" coordsize="20,2">
              <v:shape style="position:absolute;left:5270;top:1349;width:20;height:2" coordorigin="5270,1349" coordsize="20,0" path="m5270,1349l5290,1349e" filled="false" stroked="true" strokeweight=".48pt" strokecolor="#fefefe">
                <v:path arrowok="t"/>
              </v:shape>
            </v:group>
            <v:group style="position:absolute;left:5290;top:1349;width:20;height:2" coordorigin="5290,1349" coordsize="20,2">
              <v:shape style="position:absolute;left:5290;top:1349;width:20;height:2" coordorigin="5290,1349" coordsize="20,0" path="m5290,1349l5309,1349e" filled="false" stroked="true" strokeweight=".48pt" strokecolor="#fefefe">
                <v:path arrowok="t"/>
              </v:shape>
            </v:group>
            <v:group style="position:absolute;left:5309;top:1349;width:20;height:2" coordorigin="5309,1349" coordsize="20,2">
              <v:shape style="position:absolute;left:5309;top:1349;width:20;height:2" coordorigin="5309,1349" coordsize="20,0" path="m5309,1349l5328,1349e" filled="false" stroked="true" strokeweight=".48pt" strokecolor="#fefefe">
                <v:path arrowok="t"/>
              </v:shape>
            </v:group>
            <v:group style="position:absolute;left:5328;top:1349;width:20;height:2" coordorigin="5328,1349" coordsize="20,2">
              <v:shape style="position:absolute;left:5328;top:1349;width:20;height:2" coordorigin="5328,1349" coordsize="20,0" path="m5328,1349l5347,1349e" filled="false" stroked="true" strokeweight=".48pt" strokecolor="#fefefe">
                <v:path arrowok="t"/>
              </v:shape>
            </v:group>
            <v:group style="position:absolute;left:5347;top:1349;width:20;height:2" coordorigin="5347,1349" coordsize="20,2">
              <v:shape style="position:absolute;left:5347;top:1349;width:20;height:2" coordorigin="5347,1349" coordsize="20,0" path="m5347,1349l5366,1349e" filled="false" stroked="true" strokeweight=".48pt" strokecolor="#fefefe">
                <v:path arrowok="t"/>
              </v:shape>
            </v:group>
            <v:group style="position:absolute;left:5366;top:1349;width:5;height:2" coordorigin="5366,1349" coordsize="5,2">
              <v:shape style="position:absolute;left:5366;top:1349;width:5;height:2" coordorigin="5366,1349" coordsize="5,0" path="m5366,1349l5371,1349e" filled="false" stroked="true" strokeweight=".48pt" strokecolor="#fefefe">
                <v:path arrowok="t"/>
              </v:shape>
            </v:group>
            <v:group style="position:absolute;left:5371;top:1349;width:10;height:2" coordorigin="5371,1349" coordsize="10,2">
              <v:shape style="position:absolute;left:5371;top:1349;width:10;height:2" coordorigin="5371,1349" coordsize="10,0" path="m5371,1349l5381,1349e" filled="false" stroked="true" strokeweight=".48pt" strokecolor="#000000">
                <v:path arrowok="t"/>
              </v:shape>
            </v:group>
            <v:group style="position:absolute;left:5381;top:1349;width:20;height:2" coordorigin="5381,1349" coordsize="20,2">
              <v:shape style="position:absolute;left:5381;top:1349;width:20;height:2" coordorigin="5381,1349" coordsize="20,0" path="m5381,1349l5400,1349e" filled="false" stroked="true" strokeweight=".48pt" strokecolor="#fefefe">
                <v:path arrowok="t"/>
              </v:shape>
            </v:group>
            <v:group style="position:absolute;left:5400;top:1349;width:20;height:2" coordorigin="5400,1349" coordsize="20,2">
              <v:shape style="position:absolute;left:5400;top:1349;width:20;height:2" coordorigin="5400,1349" coordsize="20,0" path="m5400,1349l5419,1349e" filled="false" stroked="true" strokeweight=".48pt" strokecolor="#fefefe">
                <v:path arrowok="t"/>
              </v:shape>
            </v:group>
            <v:group style="position:absolute;left:5419;top:1349;width:20;height:2" coordorigin="5419,1349" coordsize="20,2">
              <v:shape style="position:absolute;left:5419;top:1349;width:20;height:2" coordorigin="5419,1349" coordsize="20,0" path="m5419,1349l5438,1349e" filled="false" stroked="true" strokeweight=".48pt" strokecolor="#fefefe">
                <v:path arrowok="t"/>
              </v:shape>
            </v:group>
            <v:group style="position:absolute;left:5438;top:1349;width:20;height:2" coordorigin="5438,1349" coordsize="20,2">
              <v:shape style="position:absolute;left:5438;top:1349;width:20;height:2" coordorigin="5438,1349" coordsize="20,0" path="m5438,1349l5458,1349e" filled="false" stroked="true" strokeweight=".48pt" strokecolor="#fefefe">
                <v:path arrowok="t"/>
              </v:shape>
            </v:group>
            <v:group style="position:absolute;left:5458;top:1349;width:20;height:2" coordorigin="5458,1349" coordsize="20,2">
              <v:shape style="position:absolute;left:5458;top:1349;width:20;height:2" coordorigin="5458,1349" coordsize="20,0" path="m5458,1349l5477,1349e" filled="false" stroked="true" strokeweight=".48pt" strokecolor="#fefefe">
                <v:path arrowok="t"/>
              </v:shape>
            </v:group>
            <v:group style="position:absolute;left:5477;top:1349;width:20;height:2" coordorigin="5477,1349" coordsize="20,2">
              <v:shape style="position:absolute;left:5477;top:1349;width:20;height:2" coordorigin="5477,1349" coordsize="20,0" path="m5477,1349l5496,1349e" filled="false" stroked="true" strokeweight=".48pt" strokecolor="#fefefe">
                <v:path arrowok="t"/>
              </v:shape>
            </v:group>
            <v:group style="position:absolute;left:5496;top:1349;width:20;height:2" coordorigin="5496,1349" coordsize="20,2">
              <v:shape style="position:absolute;left:5496;top:1349;width:20;height:2" coordorigin="5496,1349" coordsize="20,0" path="m5496,1349l5515,1349e" filled="false" stroked="true" strokeweight=".48pt" strokecolor="#fefefe">
                <v:path arrowok="t"/>
              </v:shape>
            </v:group>
            <v:group style="position:absolute;left:5515;top:1349;width:20;height:2" coordorigin="5515,1349" coordsize="20,2">
              <v:shape style="position:absolute;left:5515;top:1349;width:20;height:2" coordorigin="5515,1349" coordsize="20,0" path="m5515,1349l5534,1349e" filled="false" stroked="true" strokeweight=".48pt" strokecolor="#fefefe">
                <v:path arrowok="t"/>
              </v:shape>
            </v:group>
            <v:group style="position:absolute;left:5534;top:1349;width:20;height:2" coordorigin="5534,1349" coordsize="20,2">
              <v:shape style="position:absolute;left:5534;top:1349;width:20;height:2" coordorigin="5534,1349" coordsize="20,0" path="m5534,1349l5554,1349e" filled="false" stroked="true" strokeweight=".48pt" strokecolor="#fefefe">
                <v:path arrowok="t"/>
              </v:shape>
            </v:group>
            <v:group style="position:absolute;left:5554;top:1349;width:20;height:2" coordorigin="5554,1349" coordsize="20,2">
              <v:shape style="position:absolute;left:5554;top:1349;width:20;height:2" coordorigin="5554,1349" coordsize="20,0" path="m5554,1349l5573,1349e" filled="false" stroked="true" strokeweight=".48pt" strokecolor="#fefefe">
                <v:path arrowok="t"/>
              </v:shape>
            </v:group>
            <v:group style="position:absolute;left:5573;top:1349;width:20;height:2" coordorigin="5573,1349" coordsize="20,2">
              <v:shape style="position:absolute;left:5573;top:1349;width:20;height:2" coordorigin="5573,1349" coordsize="20,0" path="m5573,1349l5592,1349e" filled="false" stroked="true" strokeweight=".48pt" strokecolor="#fefefe">
                <v:path arrowok="t"/>
              </v:shape>
            </v:group>
            <v:group style="position:absolute;left:5592;top:1349;width:20;height:2" coordorigin="5592,1349" coordsize="20,2">
              <v:shape style="position:absolute;left:5592;top:1349;width:20;height:2" coordorigin="5592,1349" coordsize="20,0" path="m5592,1349l5611,1349e" filled="false" stroked="true" strokeweight=".48pt" strokecolor="#fefefe">
                <v:path arrowok="t"/>
              </v:shape>
            </v:group>
            <v:group style="position:absolute;left:5611;top:1349;width:20;height:2" coordorigin="5611,1349" coordsize="20,2">
              <v:shape style="position:absolute;left:5611;top:1349;width:20;height:2" coordorigin="5611,1349" coordsize="20,0" path="m5611,1349l5630,1349e" filled="false" stroked="true" strokeweight=".48pt" strokecolor="#fefefe">
                <v:path arrowok="t"/>
              </v:shape>
            </v:group>
            <v:group style="position:absolute;left:5630;top:1349;width:20;height:2" coordorigin="5630,1349" coordsize="20,2">
              <v:shape style="position:absolute;left:5630;top:1349;width:20;height:2" coordorigin="5630,1349" coordsize="20,0" path="m5630,1349l5650,1349e" filled="false" stroked="true" strokeweight=".48pt" strokecolor="#fefefe">
                <v:path arrowok="t"/>
              </v:shape>
            </v:group>
            <v:group style="position:absolute;left:5650;top:1349;width:20;height:2" coordorigin="5650,1349" coordsize="20,2">
              <v:shape style="position:absolute;left:5650;top:1349;width:20;height:2" coordorigin="5650,1349" coordsize="20,0" path="m5650,1349l5669,1349e" filled="false" stroked="true" strokeweight=".48pt" strokecolor="#fefefe">
                <v:path arrowok="t"/>
              </v:shape>
            </v:group>
            <v:group style="position:absolute;left:5669;top:1349;width:20;height:2" coordorigin="5669,1349" coordsize="20,2">
              <v:shape style="position:absolute;left:5669;top:1349;width:20;height:2" coordorigin="5669,1349" coordsize="20,0" path="m5669,1349l5688,1349e" filled="false" stroked="true" strokeweight=".48pt" strokecolor="#fefefe">
                <v:path arrowok="t"/>
              </v:shape>
            </v:group>
            <v:group style="position:absolute;left:5688;top:1349;width:20;height:2" coordorigin="5688,1349" coordsize="20,2">
              <v:shape style="position:absolute;left:5688;top:1349;width:20;height:2" coordorigin="5688,1349" coordsize="20,0" path="m5688,1349l5707,1349e" filled="false" stroked="true" strokeweight=".48pt" strokecolor="#fefefe">
                <v:path arrowok="t"/>
              </v:shape>
            </v:group>
            <v:group style="position:absolute;left:5707;top:1349;width:20;height:2" coordorigin="5707,1349" coordsize="20,2">
              <v:shape style="position:absolute;left:5707;top:1349;width:20;height:2" coordorigin="5707,1349" coordsize="20,0" path="m5707,1349l5726,1349e" filled="false" stroked="true" strokeweight=".48pt" strokecolor="#fefefe">
                <v:path arrowok="t"/>
              </v:shape>
            </v:group>
            <v:group style="position:absolute;left:5726;top:1349;width:20;height:2" coordorigin="5726,1349" coordsize="20,2">
              <v:shape style="position:absolute;left:5726;top:1349;width:20;height:2" coordorigin="5726,1349" coordsize="20,0" path="m5726,1349l5746,1349e" filled="false" stroked="true" strokeweight=".48pt" strokecolor="#fefefe">
                <v:path arrowok="t"/>
              </v:shape>
            </v:group>
            <v:group style="position:absolute;left:5746;top:1349;width:20;height:2" coordorigin="5746,1349" coordsize="20,2">
              <v:shape style="position:absolute;left:5746;top:1349;width:20;height:2" coordorigin="5746,1349" coordsize="20,0" path="m5746,1349l5765,1349e" filled="false" stroked="true" strokeweight=".48pt" strokecolor="#fefefe">
                <v:path arrowok="t"/>
              </v:shape>
            </v:group>
            <v:group style="position:absolute;left:5765;top:1349;width:20;height:2" coordorigin="5765,1349" coordsize="20,2">
              <v:shape style="position:absolute;left:5765;top:1349;width:20;height:2" coordorigin="5765,1349" coordsize="20,0" path="m5765,1349l5784,1349e" filled="false" stroked="true" strokeweight=".48pt" strokecolor="#fefefe">
                <v:path arrowok="t"/>
              </v:shape>
            </v:group>
            <v:group style="position:absolute;left:5784;top:1349;width:20;height:2" coordorigin="5784,1349" coordsize="20,2">
              <v:shape style="position:absolute;left:5784;top:1349;width:20;height:2" coordorigin="5784,1349" coordsize="20,0" path="m5784,1349l5803,1349e" filled="false" stroked="true" strokeweight=".48pt" strokecolor="#fefefe">
                <v:path arrowok="t"/>
              </v:shape>
            </v:group>
            <v:group style="position:absolute;left:5803;top:1349;width:20;height:2" coordorigin="5803,1349" coordsize="20,2">
              <v:shape style="position:absolute;left:5803;top:1349;width:20;height:2" coordorigin="5803,1349" coordsize="20,0" path="m5803,1349l5822,1349e" filled="false" stroked="true" strokeweight=".48pt" strokecolor="#fefefe">
                <v:path arrowok="t"/>
              </v:shape>
            </v:group>
            <v:group style="position:absolute;left:5822;top:1349;width:20;height:2" coordorigin="5822,1349" coordsize="20,2">
              <v:shape style="position:absolute;left:5822;top:1349;width:20;height:2" coordorigin="5822,1349" coordsize="20,0" path="m5822,1349l5842,1349e" filled="false" stroked="true" strokeweight=".48pt" strokecolor="#fefefe">
                <v:path arrowok="t"/>
              </v:shape>
            </v:group>
            <v:group style="position:absolute;left:5842;top:1349;width:20;height:2" coordorigin="5842,1349" coordsize="20,2">
              <v:shape style="position:absolute;left:5842;top:1349;width:20;height:2" coordorigin="5842,1349" coordsize="20,0" path="m5842,1349l5861,1349e" filled="false" stroked="true" strokeweight=".48pt" strokecolor="#fefefe">
                <v:path arrowok="t"/>
              </v:shape>
            </v:group>
            <v:group style="position:absolute;left:5861;top:1349;width:20;height:2" coordorigin="5861,1349" coordsize="20,2">
              <v:shape style="position:absolute;left:5861;top:1349;width:20;height:2" coordorigin="5861,1349" coordsize="20,0" path="m5861,1349l5880,1349e" filled="false" stroked="true" strokeweight=".48pt" strokecolor="#fefefe">
                <v:path arrowok="t"/>
              </v:shape>
            </v:group>
            <v:group style="position:absolute;left:5880;top:1349;width:20;height:2" coordorigin="5880,1349" coordsize="20,2">
              <v:shape style="position:absolute;left:5880;top:1349;width:20;height:2" coordorigin="5880,1349" coordsize="20,0" path="m5880,1349l5899,1349e" filled="false" stroked="true" strokeweight=".48pt" strokecolor="#fefefe">
                <v:path arrowok="t"/>
              </v:shape>
            </v:group>
            <v:group style="position:absolute;left:5899;top:1349;width:20;height:2" coordorigin="5899,1349" coordsize="20,2">
              <v:shape style="position:absolute;left:5899;top:1349;width:20;height:2" coordorigin="5899,1349" coordsize="20,0" path="m5899,1349l5918,1349e" filled="false" stroked="true" strokeweight=".48pt" strokecolor="#fefefe">
                <v:path arrowok="t"/>
              </v:shape>
            </v:group>
            <v:group style="position:absolute;left:5918;top:1349;width:20;height:2" coordorigin="5918,1349" coordsize="20,2">
              <v:shape style="position:absolute;left:5918;top:1349;width:20;height:2" coordorigin="5918,1349" coordsize="20,0" path="m5918,1349l5938,1349e" filled="false" stroked="true" strokeweight=".48pt" strokecolor="#fefefe">
                <v:path arrowok="t"/>
              </v:shape>
            </v:group>
            <v:group style="position:absolute;left:5938;top:1349;width:20;height:2" coordorigin="5938,1349" coordsize="20,2">
              <v:shape style="position:absolute;left:5938;top:1349;width:20;height:2" coordorigin="5938,1349" coordsize="20,0" path="m5938,1349l5957,1349e" filled="false" stroked="true" strokeweight=".48pt" strokecolor="#fefefe">
                <v:path arrowok="t"/>
              </v:shape>
            </v:group>
            <v:group style="position:absolute;left:5957;top:1349;width:20;height:2" coordorigin="5957,1349" coordsize="20,2">
              <v:shape style="position:absolute;left:5957;top:1349;width:20;height:2" coordorigin="5957,1349" coordsize="20,0" path="m5957,1349l5976,1349e" filled="false" stroked="true" strokeweight=".48pt" strokecolor="#fefefe">
                <v:path arrowok="t"/>
              </v:shape>
            </v:group>
            <v:group style="position:absolute;left:5976;top:1349;width:20;height:2" coordorigin="5976,1349" coordsize="20,2">
              <v:shape style="position:absolute;left:5976;top:1349;width:20;height:2" coordorigin="5976,1349" coordsize="20,0" path="m5976,1349l5995,1349e" filled="false" stroked="true" strokeweight=".48pt" strokecolor="#fefefe">
                <v:path arrowok="t"/>
              </v:shape>
            </v:group>
            <v:group style="position:absolute;left:5995;top:1349;width:20;height:2" coordorigin="5995,1349" coordsize="20,2">
              <v:shape style="position:absolute;left:5995;top:1349;width:20;height:2" coordorigin="5995,1349" coordsize="20,0" path="m5995,1349l6014,1349e" filled="false" stroked="true" strokeweight=".48pt" strokecolor="#fefefe">
                <v:path arrowok="t"/>
              </v:shape>
            </v:group>
            <v:group style="position:absolute;left:6014;top:1349;width:20;height:2" coordorigin="6014,1349" coordsize="20,2">
              <v:shape style="position:absolute;left:6014;top:1349;width:20;height:2" coordorigin="6014,1349" coordsize="20,0" path="m6014,1349l6034,1349e" filled="false" stroked="true" strokeweight=".48pt" strokecolor="#fefefe">
                <v:path arrowok="t"/>
              </v:shape>
            </v:group>
            <v:group style="position:absolute;left:6034;top:1349;width:20;height:2" coordorigin="6034,1349" coordsize="20,2">
              <v:shape style="position:absolute;left:6034;top:1349;width:20;height:2" coordorigin="6034,1349" coordsize="20,0" path="m6034,1349l6053,1349e" filled="false" stroked="true" strokeweight=".48pt" strokecolor="#fefefe">
                <v:path arrowok="t"/>
              </v:shape>
            </v:group>
            <v:group style="position:absolute;left:6053;top:1349;width:20;height:2" coordorigin="6053,1349" coordsize="20,2">
              <v:shape style="position:absolute;left:6053;top:1349;width:20;height:2" coordorigin="6053,1349" coordsize="20,0" path="m6053,1349l6072,1349e" filled="false" stroked="true" strokeweight=".48pt" strokecolor="#fefefe">
                <v:path arrowok="t"/>
              </v:shape>
            </v:group>
            <v:group style="position:absolute;left:6072;top:1349;width:20;height:2" coordorigin="6072,1349" coordsize="20,2">
              <v:shape style="position:absolute;left:6072;top:1349;width:20;height:2" coordorigin="6072,1349" coordsize="20,0" path="m6072,1349l6091,1349e" filled="false" stroked="true" strokeweight=".48pt" strokecolor="#fefefe">
                <v:path arrowok="t"/>
              </v:shape>
            </v:group>
            <v:group style="position:absolute;left:6091;top:1349;width:20;height:2" coordorigin="6091,1349" coordsize="20,2">
              <v:shape style="position:absolute;left:6091;top:1349;width:20;height:2" coordorigin="6091,1349" coordsize="20,0" path="m6091,1349l6110,1349e" filled="false" stroked="true" strokeweight=".48pt" strokecolor="#fefefe">
                <v:path arrowok="t"/>
              </v:shape>
            </v:group>
            <v:group style="position:absolute;left:6110;top:1349;width:20;height:2" coordorigin="6110,1349" coordsize="20,2">
              <v:shape style="position:absolute;left:6110;top:1349;width:20;height:2" coordorigin="6110,1349" coordsize="20,0" path="m6110,1349l6130,1349e" filled="false" stroked="true" strokeweight=".48pt" strokecolor="#fefefe">
                <v:path arrowok="t"/>
              </v:shape>
            </v:group>
            <v:group style="position:absolute;left:6130;top:1349;width:20;height:2" coordorigin="6130,1349" coordsize="20,2">
              <v:shape style="position:absolute;left:6130;top:1349;width:20;height:2" coordorigin="6130,1349" coordsize="20,0" path="m6130,1349l6149,1349e" filled="false" stroked="true" strokeweight=".48pt" strokecolor="#fefefe">
                <v:path arrowok="t"/>
              </v:shape>
            </v:group>
            <v:group style="position:absolute;left:6149;top:1349;width:20;height:2" coordorigin="6149,1349" coordsize="20,2">
              <v:shape style="position:absolute;left:6149;top:1349;width:20;height:2" coordorigin="6149,1349" coordsize="20,0" path="m6149,1349l6168,1349e" filled="false" stroked="true" strokeweight=".48pt" strokecolor="#fefefe">
                <v:path arrowok="t"/>
              </v:shape>
            </v:group>
            <v:group style="position:absolute;left:6168;top:1349;width:20;height:2" coordorigin="6168,1349" coordsize="20,2">
              <v:shape style="position:absolute;left:6168;top:1349;width:20;height:2" coordorigin="6168,1349" coordsize="20,0" path="m6168,1349l6187,1349e" filled="false" stroked="true" strokeweight=".48pt" strokecolor="#fefefe">
                <v:path arrowok="t"/>
              </v:shape>
            </v:group>
            <v:group style="position:absolute;left:6187;top:1349;width:20;height:2" coordorigin="6187,1349" coordsize="20,2">
              <v:shape style="position:absolute;left:6187;top:1349;width:20;height:2" coordorigin="6187,1349" coordsize="20,0" path="m6187,1349l6206,1349e" filled="false" stroked="true" strokeweight=".48pt" strokecolor="#fefefe">
                <v:path arrowok="t"/>
              </v:shape>
            </v:group>
            <v:group style="position:absolute;left:6206;top:1349;width:20;height:2" coordorigin="6206,1349" coordsize="20,2">
              <v:shape style="position:absolute;left:6206;top:1349;width:20;height:2" coordorigin="6206,1349" coordsize="20,0" path="m6206,1349l6226,1349e" filled="false" stroked="true" strokeweight=".48pt" strokecolor="#fefefe">
                <v:path arrowok="t"/>
              </v:shape>
            </v:group>
            <v:group style="position:absolute;left:6226;top:1349;width:20;height:2" coordorigin="6226,1349" coordsize="20,2">
              <v:shape style="position:absolute;left:6226;top:1349;width:20;height:2" coordorigin="6226,1349" coordsize="20,0" path="m6226,1349l6245,1349e" filled="false" stroked="true" strokeweight=".48pt" strokecolor="#fefefe">
                <v:path arrowok="t"/>
              </v:shape>
            </v:group>
            <v:group style="position:absolute;left:6245;top:1349;width:20;height:2" coordorigin="6245,1349" coordsize="20,2">
              <v:shape style="position:absolute;left:6245;top:1349;width:20;height:2" coordorigin="6245,1349" coordsize="20,0" path="m6245,1349l6264,1349e" filled="false" stroked="true" strokeweight=".48pt" strokecolor="#fefefe">
                <v:path arrowok="t"/>
              </v:shape>
            </v:group>
            <v:group style="position:absolute;left:6264;top:1349;width:20;height:2" coordorigin="6264,1349" coordsize="20,2">
              <v:shape style="position:absolute;left:6264;top:1349;width:20;height:2" coordorigin="6264,1349" coordsize="20,0" path="m6264,1349l6283,1349e" filled="false" stroked="true" strokeweight=".48pt" strokecolor="#fefefe">
                <v:path arrowok="t"/>
              </v:shape>
            </v:group>
            <v:group style="position:absolute;left:6283;top:1349;width:20;height:2" coordorigin="6283,1349" coordsize="20,2">
              <v:shape style="position:absolute;left:6283;top:1349;width:20;height:2" coordorigin="6283,1349" coordsize="20,0" path="m6283,1349l6302,1349e" filled="false" stroked="true" strokeweight=".48pt" strokecolor="#fefefe">
                <v:path arrowok="t"/>
              </v:shape>
            </v:group>
            <v:group style="position:absolute;left:6302;top:1349;width:20;height:2" coordorigin="6302,1349" coordsize="20,2">
              <v:shape style="position:absolute;left:6302;top:1349;width:20;height:2" coordorigin="6302,1349" coordsize="20,0" path="m6302,1349l6322,1349e" filled="false" stroked="true" strokeweight=".48pt" strokecolor="#fefefe">
                <v:path arrowok="t"/>
              </v:shape>
            </v:group>
            <v:group style="position:absolute;left:6322;top:1349;width:20;height:2" coordorigin="6322,1349" coordsize="20,2">
              <v:shape style="position:absolute;left:6322;top:1349;width:20;height:2" coordorigin="6322,1349" coordsize="20,0" path="m6322,1349l6341,1349e" filled="false" stroked="true" strokeweight=".48pt" strokecolor="#fefefe">
                <v:path arrowok="t"/>
              </v:shape>
            </v:group>
            <v:group style="position:absolute;left:6341;top:1349;width:20;height:2" coordorigin="6341,1349" coordsize="20,2">
              <v:shape style="position:absolute;left:6341;top:1349;width:20;height:2" coordorigin="6341,1349" coordsize="20,0" path="m6341,1349l6360,1349e" filled="false" stroked="true" strokeweight=".48pt" strokecolor="#fefefe">
                <v:path arrowok="t"/>
              </v:shape>
            </v:group>
            <v:group style="position:absolute;left:6360;top:1349;width:20;height:2" coordorigin="6360,1349" coordsize="20,2">
              <v:shape style="position:absolute;left:6360;top:1349;width:20;height:2" coordorigin="6360,1349" coordsize="20,0" path="m6360,1349l6379,1349e" filled="false" stroked="true" strokeweight=".48pt" strokecolor="#fefefe">
                <v:path arrowok="t"/>
              </v:shape>
            </v:group>
            <v:group style="position:absolute;left:6379;top:1349;width:20;height:2" coordorigin="6379,1349" coordsize="20,2">
              <v:shape style="position:absolute;left:6379;top:1349;width:20;height:2" coordorigin="6379,1349" coordsize="20,0" path="m6379,1349l6398,1349e" filled="false" stroked="true" strokeweight=".48pt" strokecolor="#fefefe">
                <v:path arrowok="t"/>
              </v:shape>
            </v:group>
            <v:group style="position:absolute;left:6398;top:1349;width:20;height:2" coordorigin="6398,1349" coordsize="20,2">
              <v:shape style="position:absolute;left:6398;top:1349;width:20;height:2" coordorigin="6398,1349" coordsize="20,0" path="m6398,1349l6418,1349e" filled="false" stroked="true" strokeweight=".48pt" strokecolor="#fefefe">
                <v:path arrowok="t"/>
              </v:shape>
            </v:group>
            <v:group style="position:absolute;left:6418;top:1349;width:20;height:2" coordorigin="6418,1349" coordsize="20,2">
              <v:shape style="position:absolute;left:6418;top:1349;width:20;height:2" coordorigin="6418,1349" coordsize="20,0" path="m6418,1349l6437,1349e" filled="false" stroked="true" strokeweight=".48pt" strokecolor="#fefefe">
                <v:path arrowok="t"/>
              </v:shape>
            </v:group>
            <v:group style="position:absolute;left:6437;top:1349;width:20;height:2" coordorigin="6437,1349" coordsize="20,2">
              <v:shape style="position:absolute;left:6437;top:1349;width:20;height:2" coordorigin="6437,1349" coordsize="20,0" path="m6437,1349l6456,1349e" filled="false" stroked="true" strokeweight=".48pt" strokecolor="#fefefe">
                <v:path arrowok="t"/>
              </v:shape>
            </v:group>
            <v:group style="position:absolute;left:6456;top:1349;width:20;height:2" coordorigin="6456,1349" coordsize="20,2">
              <v:shape style="position:absolute;left:6456;top:1349;width:20;height:2" coordorigin="6456,1349" coordsize="20,0" path="m6456,1349l6475,1349e" filled="false" stroked="true" strokeweight=".48pt" strokecolor="#fefefe">
                <v:path arrowok="t"/>
              </v:shape>
            </v:group>
            <v:group style="position:absolute;left:6475;top:1349;width:20;height:2" coordorigin="6475,1349" coordsize="20,2">
              <v:shape style="position:absolute;left:6475;top:1349;width:20;height:2" coordorigin="6475,1349" coordsize="20,0" path="m6475,1349l6494,1349e" filled="false" stroked="true" strokeweight=".48pt" strokecolor="#fefefe">
                <v:path arrowok="t"/>
              </v:shape>
            </v:group>
            <v:group style="position:absolute;left:6494;top:1349;width:20;height:2" coordorigin="6494,1349" coordsize="20,2">
              <v:shape style="position:absolute;left:6494;top:1349;width:20;height:2" coordorigin="6494,1349" coordsize="20,0" path="m6494,1349l6514,1349e" filled="false" stroked="true" strokeweight=".48pt" strokecolor="#fefefe">
                <v:path arrowok="t"/>
              </v:shape>
            </v:group>
            <v:group style="position:absolute;left:6514;top:1349;width:20;height:2" coordorigin="6514,1349" coordsize="20,2">
              <v:shape style="position:absolute;left:6514;top:1349;width:20;height:2" coordorigin="6514,1349" coordsize="20,0" path="m6514,1349l6533,1349e" filled="false" stroked="true" strokeweight=".48pt" strokecolor="#fefefe">
                <v:path arrowok="t"/>
              </v:shape>
            </v:group>
            <v:group style="position:absolute;left:6533;top:1349;width:20;height:2" coordorigin="6533,1349" coordsize="20,2">
              <v:shape style="position:absolute;left:6533;top:1349;width:20;height:2" coordorigin="6533,1349" coordsize="20,0" path="m6533,1349l6552,1349e" filled="false" stroked="true" strokeweight=".48pt" strokecolor="#fefefe">
                <v:path arrowok="t"/>
              </v:shape>
            </v:group>
            <v:group style="position:absolute;left:6552;top:1349;width:20;height:2" coordorigin="6552,1349" coordsize="20,2">
              <v:shape style="position:absolute;left:6552;top:1349;width:20;height:2" coordorigin="6552,1349" coordsize="20,0" path="m6552,1349l6571,1349e" filled="false" stroked="true" strokeweight=".48pt" strokecolor="#fefefe">
                <v:path arrowok="t"/>
              </v:shape>
            </v:group>
            <v:group style="position:absolute;left:6571;top:1349;width:20;height:2" coordorigin="6571,1349" coordsize="20,2">
              <v:shape style="position:absolute;left:6571;top:1349;width:20;height:2" coordorigin="6571,1349" coordsize="20,0" path="m6571,1349l6590,1349e" filled="false" stroked="true" strokeweight=".48pt" strokecolor="#fefefe">
                <v:path arrowok="t"/>
              </v:shape>
            </v:group>
            <v:group style="position:absolute;left:6590;top:1349;width:20;height:2" coordorigin="6590,1349" coordsize="20,2">
              <v:shape style="position:absolute;left:6590;top:1349;width:20;height:2" coordorigin="6590,1349" coordsize="20,0" path="m6590,1349l6610,1349e" filled="false" stroked="true" strokeweight=".48pt" strokecolor="#fefefe">
                <v:path arrowok="t"/>
              </v:shape>
            </v:group>
            <v:group style="position:absolute;left:6610;top:1349;width:20;height:2" coordorigin="6610,1349" coordsize="20,2">
              <v:shape style="position:absolute;left:6610;top:1349;width:20;height:2" coordorigin="6610,1349" coordsize="20,0" path="m6610,1349l6629,1349e" filled="false" stroked="true" strokeweight=".48pt" strokecolor="#fefefe">
                <v:path arrowok="t"/>
              </v:shape>
            </v:group>
            <v:group style="position:absolute;left:6629;top:1349;width:10;height:2" coordorigin="6629,1349" coordsize="10,2">
              <v:shape style="position:absolute;left:6629;top:1349;width:10;height:2" coordorigin="6629,1349" coordsize="10,0" path="m6629,1349l6638,1349e" filled="false" stroked="true" strokeweight=".48pt" strokecolor="#000000">
                <v:path arrowok="t"/>
              </v:shape>
              <v:shape style="position:absolute;left:6629;top:902;width:1190;height:451" type="#_x0000_t75" stroked="false">
                <v:imagedata r:id="rId45" o:title=""/>
              </v:shape>
            </v:group>
            <v:group style="position:absolute;left:7810;top:1349;width:10;height:2" coordorigin="7810,1349" coordsize="10,2">
              <v:shape style="position:absolute;left:7810;top:1349;width:10;height:2" coordorigin="7810,1349" coordsize="10,0" path="m7810,1349l7819,1349e" filled="false" stroked="true" strokeweight=".48pt" strokecolor="#000000">
                <v:path arrowok="t"/>
              </v:shape>
            </v:group>
            <v:group style="position:absolute;left:7819;top:1349;width:20;height:2" coordorigin="7819,1349" coordsize="20,2">
              <v:shape style="position:absolute;left:7819;top:1349;width:20;height:2" coordorigin="7819,1349" coordsize="20,0" path="m7819,1349l7838,1349e" filled="false" stroked="true" strokeweight=".48pt" strokecolor="#fefefe">
                <v:path arrowok="t"/>
              </v:shape>
            </v:group>
            <v:group style="position:absolute;left:7838;top:1349;width:20;height:2" coordorigin="7838,1349" coordsize="20,2">
              <v:shape style="position:absolute;left:7838;top:1349;width:20;height:2" coordorigin="7838,1349" coordsize="20,0" path="m7838,1349l7858,1349e" filled="false" stroked="true" strokeweight=".48pt" strokecolor="#fefefe">
                <v:path arrowok="t"/>
              </v:shape>
            </v:group>
            <v:group style="position:absolute;left:7858;top:1349;width:20;height:2" coordorigin="7858,1349" coordsize="20,2">
              <v:shape style="position:absolute;left:7858;top:1349;width:20;height:2" coordorigin="7858,1349" coordsize="20,0" path="m7858,1349l7877,1349e" filled="false" stroked="true" strokeweight=".48pt" strokecolor="#fefefe">
                <v:path arrowok="t"/>
              </v:shape>
            </v:group>
            <v:group style="position:absolute;left:7877;top:1349;width:20;height:2" coordorigin="7877,1349" coordsize="20,2">
              <v:shape style="position:absolute;left:7877;top:1349;width:20;height:2" coordorigin="7877,1349" coordsize="20,0" path="m7877,1349l7896,1349e" filled="false" stroked="true" strokeweight=".48pt" strokecolor="#fefefe">
                <v:path arrowok="t"/>
              </v:shape>
            </v:group>
            <v:group style="position:absolute;left:7896;top:1349;width:20;height:2" coordorigin="7896,1349" coordsize="20,2">
              <v:shape style="position:absolute;left:7896;top:1349;width:20;height:2" coordorigin="7896,1349" coordsize="20,0" path="m7896,1349l7915,1349e" filled="false" stroked="true" strokeweight=".48pt" strokecolor="#fefefe">
                <v:path arrowok="t"/>
              </v:shape>
            </v:group>
            <v:group style="position:absolute;left:7915;top:1349;width:20;height:2" coordorigin="7915,1349" coordsize="20,2">
              <v:shape style="position:absolute;left:7915;top:1349;width:20;height:2" coordorigin="7915,1349" coordsize="20,0" path="m7915,1349l7934,1349e" filled="false" stroked="true" strokeweight=".48pt" strokecolor="#fefefe">
                <v:path arrowok="t"/>
              </v:shape>
            </v:group>
            <v:group style="position:absolute;left:7934;top:1349;width:20;height:2" coordorigin="7934,1349" coordsize="20,2">
              <v:shape style="position:absolute;left:7934;top:1349;width:20;height:2" coordorigin="7934,1349" coordsize="20,0" path="m7934,1349l7954,1349e" filled="false" stroked="true" strokeweight=".48pt" strokecolor="#fefefe">
                <v:path arrowok="t"/>
              </v:shape>
            </v:group>
            <v:group style="position:absolute;left:7954;top:1349;width:20;height:2" coordorigin="7954,1349" coordsize="20,2">
              <v:shape style="position:absolute;left:7954;top:1349;width:20;height:2" coordorigin="7954,1349" coordsize="20,0" path="m7954,1349l7973,1349e" filled="false" stroked="true" strokeweight=".48pt" strokecolor="#fefefe">
                <v:path arrowok="t"/>
              </v:shape>
            </v:group>
            <v:group style="position:absolute;left:7973;top:1349;width:20;height:2" coordorigin="7973,1349" coordsize="20,2">
              <v:shape style="position:absolute;left:7973;top:1349;width:20;height:2" coordorigin="7973,1349" coordsize="20,0" path="m7973,1349l7992,1349e" filled="false" stroked="true" strokeweight=".48pt" strokecolor="#fefefe">
                <v:path arrowok="t"/>
              </v:shape>
            </v:group>
            <v:group style="position:absolute;left:7992;top:1349;width:20;height:2" coordorigin="7992,1349" coordsize="20,2">
              <v:shape style="position:absolute;left:7992;top:1349;width:20;height:2" coordorigin="7992,1349" coordsize="20,0" path="m7992,1349l8011,1349e" filled="false" stroked="true" strokeweight=".48pt" strokecolor="#fefefe">
                <v:path arrowok="t"/>
              </v:shape>
            </v:group>
            <v:group style="position:absolute;left:8011;top:1349;width:20;height:2" coordorigin="8011,1349" coordsize="20,2">
              <v:shape style="position:absolute;left:8011;top:1349;width:20;height:2" coordorigin="8011,1349" coordsize="20,0" path="m8011,1349l8030,1349e" filled="false" stroked="true" strokeweight=".48pt" strokecolor="#fefefe">
                <v:path arrowok="t"/>
              </v:shape>
            </v:group>
            <v:group style="position:absolute;left:8030;top:1349;width:20;height:2" coordorigin="8030,1349" coordsize="20,2">
              <v:shape style="position:absolute;left:8030;top:1349;width:20;height:2" coordorigin="8030,1349" coordsize="20,0" path="m8030,1349l8050,1349e" filled="false" stroked="true" strokeweight=".48pt" strokecolor="#fefefe">
                <v:path arrowok="t"/>
              </v:shape>
            </v:group>
            <v:group style="position:absolute;left:8050;top:1349;width:20;height:2" coordorigin="8050,1349" coordsize="20,2">
              <v:shape style="position:absolute;left:8050;top:1349;width:20;height:2" coordorigin="8050,1349" coordsize="20,0" path="m8050,1349l8069,1349e" filled="false" stroked="true" strokeweight=".48pt" strokecolor="#fefefe">
                <v:path arrowok="t"/>
              </v:shape>
            </v:group>
            <v:group style="position:absolute;left:8069;top:1349;width:20;height:2" coordorigin="8069,1349" coordsize="20,2">
              <v:shape style="position:absolute;left:8069;top:1349;width:20;height:2" coordorigin="8069,1349" coordsize="20,0" path="m8069,1349l8088,1349e" filled="false" stroked="true" strokeweight=".48pt" strokecolor="#fefefe">
                <v:path arrowok="t"/>
              </v:shape>
            </v:group>
            <v:group style="position:absolute;left:8088;top:1349;width:20;height:2" coordorigin="8088,1349" coordsize="20,2">
              <v:shape style="position:absolute;left:8088;top:1349;width:20;height:2" coordorigin="8088,1349" coordsize="20,0" path="m8088,1349l8107,1349e" filled="false" stroked="true" strokeweight=".48pt" strokecolor="#fefefe">
                <v:path arrowok="t"/>
              </v:shape>
            </v:group>
            <v:group style="position:absolute;left:8107;top:1349;width:20;height:2" coordorigin="8107,1349" coordsize="20,2">
              <v:shape style="position:absolute;left:8107;top:1349;width:20;height:2" coordorigin="8107,1349" coordsize="20,0" path="m8107,1349l8126,1349e" filled="false" stroked="true" strokeweight=".48pt" strokecolor="#fefefe">
                <v:path arrowok="t"/>
              </v:shape>
            </v:group>
            <v:group style="position:absolute;left:8126;top:1349;width:20;height:2" coordorigin="8126,1349" coordsize="20,2">
              <v:shape style="position:absolute;left:8126;top:1349;width:20;height:2" coordorigin="8126,1349" coordsize="20,0" path="m8126,1349l8146,1349e" filled="false" stroked="true" strokeweight=".48pt" strokecolor="#fefefe">
                <v:path arrowok="t"/>
              </v:shape>
            </v:group>
            <v:group style="position:absolute;left:8146;top:1349;width:20;height:2" coordorigin="8146,1349" coordsize="20,2">
              <v:shape style="position:absolute;left:8146;top:1349;width:20;height:2" coordorigin="8146,1349" coordsize="20,0" path="m8146,1349l8165,1349e" filled="false" stroked="true" strokeweight=".48pt" strokecolor="#fefefe">
                <v:path arrowok="t"/>
              </v:shape>
            </v:group>
            <v:group style="position:absolute;left:8165;top:1349;width:20;height:2" coordorigin="8165,1349" coordsize="20,2">
              <v:shape style="position:absolute;left:8165;top:1349;width:20;height:2" coordorigin="8165,1349" coordsize="20,0" path="m8165,1349l8184,1349e" filled="false" stroked="true" strokeweight=".48pt" strokecolor="#fefefe">
                <v:path arrowok="t"/>
              </v:shape>
            </v:group>
            <v:group style="position:absolute;left:8184;top:1349;width:20;height:2" coordorigin="8184,1349" coordsize="20,2">
              <v:shape style="position:absolute;left:8184;top:1349;width:20;height:2" coordorigin="8184,1349" coordsize="20,0" path="m8184,1349l8203,1349e" filled="false" stroked="true" strokeweight=".48pt" strokecolor="#fefefe">
                <v:path arrowok="t"/>
              </v:shape>
            </v:group>
            <v:group style="position:absolute;left:8203;top:1349;width:20;height:2" coordorigin="8203,1349" coordsize="20,2">
              <v:shape style="position:absolute;left:8203;top:1349;width:20;height:2" coordorigin="8203,1349" coordsize="20,0" path="m8203,1349l8222,1349e" filled="false" stroked="true" strokeweight=".48pt" strokecolor="#fefefe">
                <v:path arrowok="t"/>
              </v:shape>
            </v:group>
            <v:group style="position:absolute;left:8222;top:1349;width:20;height:2" coordorigin="8222,1349" coordsize="20,2">
              <v:shape style="position:absolute;left:8222;top:1349;width:20;height:2" coordorigin="8222,1349" coordsize="20,0" path="m8222,1349l8242,1349e" filled="false" stroked="true" strokeweight=".48pt" strokecolor="#fefefe">
                <v:path arrowok="t"/>
              </v:shape>
            </v:group>
            <v:group style="position:absolute;left:8242;top:1349;width:20;height:2" coordorigin="8242,1349" coordsize="20,2">
              <v:shape style="position:absolute;left:8242;top:1349;width:20;height:2" coordorigin="8242,1349" coordsize="20,0" path="m8242,1349l8261,1349e" filled="false" stroked="true" strokeweight=".48pt" strokecolor="#fefefe">
                <v:path arrowok="t"/>
              </v:shape>
            </v:group>
            <v:group style="position:absolute;left:8261;top:1349;width:20;height:2" coordorigin="8261,1349" coordsize="20,2">
              <v:shape style="position:absolute;left:8261;top:1349;width:20;height:2" coordorigin="8261,1349" coordsize="20,0" path="m8261,1349l8280,1349e" filled="false" stroked="true" strokeweight=".48pt" strokecolor="#fefefe">
                <v:path arrowok="t"/>
              </v:shape>
            </v:group>
            <v:group style="position:absolute;left:8280;top:1349;width:20;height:2" coordorigin="8280,1349" coordsize="20,2">
              <v:shape style="position:absolute;left:8280;top:1349;width:20;height:2" coordorigin="8280,1349" coordsize="20,0" path="m8280,1349l8299,1349e" filled="false" stroked="true" strokeweight=".48pt" strokecolor="#fefefe">
                <v:path arrowok="t"/>
              </v:shape>
            </v:group>
            <v:group style="position:absolute;left:8299;top:1349;width:20;height:2" coordorigin="8299,1349" coordsize="20,2">
              <v:shape style="position:absolute;left:8299;top:1349;width:20;height:2" coordorigin="8299,1349" coordsize="20,0" path="m8299,1349l8318,1349e" filled="false" stroked="true" strokeweight=".48pt" strokecolor="#fefefe">
                <v:path arrowok="t"/>
              </v:shape>
            </v:group>
            <v:group style="position:absolute;left:8318;top:1349;width:20;height:2" coordorigin="8318,1349" coordsize="20,2">
              <v:shape style="position:absolute;left:8318;top:1349;width:20;height:2" coordorigin="8318,1349" coordsize="20,0" path="m8318,1349l8338,1349e" filled="false" stroked="true" strokeweight=".48pt" strokecolor="#fefefe">
                <v:path arrowok="t"/>
              </v:shape>
            </v:group>
            <v:group style="position:absolute;left:8338;top:1349;width:20;height:2" coordorigin="8338,1349" coordsize="20,2">
              <v:shape style="position:absolute;left:8338;top:1349;width:20;height:2" coordorigin="8338,1349" coordsize="20,0" path="m8338,1349l8357,1349e" filled="false" stroked="true" strokeweight=".48pt" strokecolor="#fefefe">
                <v:path arrowok="t"/>
              </v:shape>
            </v:group>
            <v:group style="position:absolute;left:8357;top:1349;width:20;height:2" coordorigin="8357,1349" coordsize="20,2">
              <v:shape style="position:absolute;left:8357;top:1349;width:20;height:2" coordorigin="8357,1349" coordsize="20,0" path="m8357,1349l8376,1349e" filled="false" stroked="true" strokeweight=".48pt" strokecolor="#fefefe">
                <v:path arrowok="t"/>
              </v:shape>
            </v:group>
            <v:group style="position:absolute;left:8376;top:1349;width:20;height:2" coordorigin="8376,1349" coordsize="20,2">
              <v:shape style="position:absolute;left:8376;top:1349;width:20;height:2" coordorigin="8376,1349" coordsize="20,0" path="m8376,1349l8395,1349e" filled="false" stroked="true" strokeweight=".48pt" strokecolor="#fefefe">
                <v:path arrowok="t"/>
              </v:shape>
            </v:group>
            <v:group style="position:absolute;left:8395;top:1349;width:20;height:2" coordorigin="8395,1349" coordsize="20,2">
              <v:shape style="position:absolute;left:8395;top:1349;width:20;height:2" coordorigin="8395,1349" coordsize="20,0" path="m8395,1349l8414,1349e" filled="false" stroked="true" strokeweight=".48pt" strokecolor="#fefefe">
                <v:path arrowok="t"/>
              </v:shape>
            </v:group>
            <v:group style="position:absolute;left:8414;top:1349;width:20;height:2" coordorigin="8414,1349" coordsize="20,2">
              <v:shape style="position:absolute;left:8414;top:1349;width:20;height:2" coordorigin="8414,1349" coordsize="20,0" path="m8414,1349l8434,1349e" filled="false" stroked="true" strokeweight=".48pt" strokecolor="#fefefe">
                <v:path arrowok="t"/>
              </v:shape>
            </v:group>
            <v:group style="position:absolute;left:8434;top:1349;width:20;height:2" coordorigin="8434,1349" coordsize="20,2">
              <v:shape style="position:absolute;left:8434;top:1349;width:20;height:2" coordorigin="8434,1349" coordsize="20,0" path="m8434,1349l8453,1349e" filled="false" stroked="true" strokeweight=".48pt" strokecolor="#fefefe">
                <v:path arrowok="t"/>
              </v:shape>
            </v:group>
            <v:group style="position:absolute;left:8453;top:1349;width:20;height:2" coordorigin="8453,1349" coordsize="20,2">
              <v:shape style="position:absolute;left:8453;top:1349;width:20;height:2" coordorigin="8453,1349" coordsize="20,0" path="m8453,1349l8472,1349e" filled="false" stroked="true" strokeweight=".48pt" strokecolor="#fefefe">
                <v:path arrowok="t"/>
              </v:shape>
            </v:group>
            <v:group style="position:absolute;left:8472;top:1349;width:20;height:2" coordorigin="8472,1349" coordsize="20,2">
              <v:shape style="position:absolute;left:8472;top:1349;width:20;height:2" coordorigin="8472,1349" coordsize="20,0" path="m8472,1349l8491,1349e" filled="false" stroked="true" strokeweight=".48pt" strokecolor="#fefefe">
                <v:path arrowok="t"/>
              </v:shape>
            </v:group>
            <v:group style="position:absolute;left:8491;top:1349;width:20;height:2" coordorigin="8491,1349" coordsize="20,2">
              <v:shape style="position:absolute;left:8491;top:1349;width:20;height:2" coordorigin="8491,1349" coordsize="20,0" path="m8491,1349l8510,1349e" filled="false" stroked="true" strokeweight=".48pt" strokecolor="#fefefe">
                <v:path arrowok="t"/>
              </v:shape>
            </v:group>
            <v:group style="position:absolute;left:8510;top:1349;width:20;height:2" coordorigin="8510,1349" coordsize="20,2">
              <v:shape style="position:absolute;left:8510;top:1349;width:20;height:2" coordorigin="8510,1349" coordsize="20,0" path="m8510,1349l8530,1349e" filled="false" stroked="true" strokeweight=".48pt" strokecolor="#fefefe">
                <v:path arrowok="t"/>
              </v:shape>
            </v:group>
            <v:group style="position:absolute;left:8530;top:1349;width:20;height:2" coordorigin="8530,1349" coordsize="20,2">
              <v:shape style="position:absolute;left:8530;top:1349;width:20;height:2" coordorigin="8530,1349" coordsize="20,0" path="m8530,1349l8549,1349e" filled="false" stroked="true" strokeweight=".48pt" strokecolor="#fefefe">
                <v:path arrowok="t"/>
              </v:shape>
            </v:group>
            <v:group style="position:absolute;left:8549;top:1349;width:20;height:2" coordorigin="8549,1349" coordsize="20,2">
              <v:shape style="position:absolute;left:8549;top:1349;width:20;height:2" coordorigin="8549,1349" coordsize="20,0" path="m8549,1349l8568,1349e" filled="false" stroked="true" strokeweight=".48pt" strokecolor="#fefefe">
                <v:path arrowok="t"/>
              </v:shape>
            </v:group>
            <v:group style="position:absolute;left:8568;top:1349;width:20;height:2" coordorigin="8568,1349" coordsize="20,2">
              <v:shape style="position:absolute;left:8568;top:1349;width:20;height:2" coordorigin="8568,1349" coordsize="20,0" path="m8568,1349l8587,1349e" filled="false" stroked="true" strokeweight=".48pt" strokecolor="#fefefe">
                <v:path arrowok="t"/>
              </v:shape>
            </v:group>
            <v:group style="position:absolute;left:8587;top:1349;width:20;height:2" coordorigin="8587,1349" coordsize="20,2">
              <v:shape style="position:absolute;left:8587;top:1349;width:20;height:2" coordorigin="8587,1349" coordsize="20,0" path="m8587,1349l8606,1349e" filled="false" stroked="true" strokeweight=".48pt" strokecolor="#fefefe">
                <v:path arrowok="t"/>
              </v:shape>
            </v:group>
            <v:group style="position:absolute;left:8606;top:1349;width:20;height:2" coordorigin="8606,1349" coordsize="20,2">
              <v:shape style="position:absolute;left:8606;top:1349;width:20;height:2" coordorigin="8606,1349" coordsize="20,0" path="m8606,1349l8626,1349e" filled="false" stroked="true" strokeweight=".48pt" strokecolor="#fefefe">
                <v:path arrowok="t"/>
              </v:shape>
            </v:group>
            <v:group style="position:absolute;left:8626;top:1349;width:20;height:2" coordorigin="8626,1349" coordsize="20,2">
              <v:shape style="position:absolute;left:8626;top:1349;width:20;height:2" coordorigin="8626,1349" coordsize="20,0" path="m8626,1349l8645,1349e" filled="false" stroked="true" strokeweight=".48pt" strokecolor="#fefefe">
                <v:path arrowok="t"/>
              </v:shape>
            </v:group>
            <v:group style="position:absolute;left:8645;top:1349;width:20;height:2" coordorigin="8645,1349" coordsize="20,2">
              <v:shape style="position:absolute;left:8645;top:1349;width:20;height:2" coordorigin="8645,1349" coordsize="20,0" path="m8645,1349l8664,1349e" filled="false" stroked="true" strokeweight=".48pt" strokecolor="#fefefe">
                <v:path arrowok="t"/>
              </v:shape>
            </v:group>
            <v:group style="position:absolute;left:8664;top:1349;width:20;height:2" coordorigin="8664,1349" coordsize="20,2">
              <v:shape style="position:absolute;left:8664;top:1349;width:20;height:2" coordorigin="8664,1349" coordsize="20,0" path="m8664,1349l8683,1349e" filled="false" stroked="true" strokeweight=".48pt" strokecolor="#fefefe">
                <v:path arrowok="t"/>
              </v:shape>
            </v:group>
            <v:group style="position:absolute;left:8683;top:1349;width:20;height:2" coordorigin="8683,1349" coordsize="20,2">
              <v:shape style="position:absolute;left:8683;top:1349;width:20;height:2" coordorigin="8683,1349" coordsize="20,0" path="m8683,1349l8702,1349e" filled="false" stroked="true" strokeweight=".48pt" strokecolor="#fefefe">
                <v:path arrowok="t"/>
              </v:shape>
            </v:group>
            <v:group style="position:absolute;left:8702;top:1349;width:20;height:2" coordorigin="8702,1349" coordsize="20,2">
              <v:shape style="position:absolute;left:8702;top:1349;width:20;height:2" coordorigin="8702,1349" coordsize="20,0" path="m8702,1349l8722,1349e" filled="false" stroked="true" strokeweight=".48pt" strokecolor="#fefefe">
                <v:path arrowok="t"/>
              </v:shape>
            </v:group>
            <v:group style="position:absolute;left:8722;top:1349;width:20;height:2" coordorigin="8722,1349" coordsize="20,2">
              <v:shape style="position:absolute;left:8722;top:1349;width:20;height:2" coordorigin="8722,1349" coordsize="20,0" path="m8722,1349l8741,1349e" filled="false" stroked="true" strokeweight=".48pt" strokecolor="#fefefe">
                <v:path arrowok="t"/>
              </v:shape>
            </v:group>
            <v:group style="position:absolute;left:8741;top:1349;width:20;height:2" coordorigin="8741,1349" coordsize="20,2">
              <v:shape style="position:absolute;left:8741;top:1349;width:20;height:2" coordorigin="8741,1349" coordsize="20,0" path="m8741,1349l8760,1349e" filled="false" stroked="true" strokeweight=".48pt" strokecolor="#fefefe">
                <v:path arrowok="t"/>
              </v:shape>
            </v:group>
            <v:group style="position:absolute;left:8760;top:1349;width:20;height:2" coordorigin="8760,1349" coordsize="20,2">
              <v:shape style="position:absolute;left:8760;top:1349;width:20;height:2" coordorigin="8760,1349" coordsize="20,0" path="m8760,1349l8779,1349e" filled="false" stroked="true" strokeweight=".48pt" strokecolor="#fefefe">
                <v:path arrowok="t"/>
              </v:shape>
            </v:group>
            <v:group style="position:absolute;left:8779;top:1349;width:20;height:2" coordorigin="8779,1349" coordsize="20,2">
              <v:shape style="position:absolute;left:8779;top:1349;width:20;height:2" coordorigin="8779,1349" coordsize="20,0" path="m8779,1349l8798,1349e" filled="false" stroked="true" strokeweight=".48pt" strokecolor="#fefefe">
                <v:path arrowok="t"/>
              </v:shape>
            </v:group>
            <v:group style="position:absolute;left:8798;top:1349;width:20;height:2" coordorigin="8798,1349" coordsize="20,2">
              <v:shape style="position:absolute;left:8798;top:1349;width:20;height:2" coordorigin="8798,1349" coordsize="20,0" path="m8798,1349l8818,1349e" filled="false" stroked="true" strokeweight=".48pt" strokecolor="#fefefe">
                <v:path arrowok="t"/>
              </v:shape>
            </v:group>
            <v:group style="position:absolute;left:8818;top:1349;width:20;height:2" coordorigin="8818,1349" coordsize="20,2">
              <v:shape style="position:absolute;left:8818;top:1349;width:20;height:2" coordorigin="8818,1349" coordsize="20,0" path="m8818,1349l8837,1349e" filled="false" stroked="true" strokeweight=".48pt" strokecolor="#fefefe">
                <v:path arrowok="t"/>
              </v:shape>
            </v:group>
            <v:group style="position:absolute;left:8837;top:1349;width:20;height:2" coordorigin="8837,1349" coordsize="20,2">
              <v:shape style="position:absolute;left:8837;top:1349;width:20;height:2" coordorigin="8837,1349" coordsize="20,0" path="m8837,1349l8856,1349e" filled="false" stroked="true" strokeweight=".48pt" strokecolor="#fefefe">
                <v:path arrowok="t"/>
              </v:shape>
            </v:group>
            <v:group style="position:absolute;left:8856;top:1349;width:20;height:2" coordorigin="8856,1349" coordsize="20,2">
              <v:shape style="position:absolute;left:8856;top:1349;width:20;height:2" coordorigin="8856,1349" coordsize="20,0" path="m8856,1349l8875,1349e" filled="false" stroked="true" strokeweight=".48pt" strokecolor="#fefefe">
                <v:path arrowok="t"/>
              </v:shape>
            </v:group>
            <v:group style="position:absolute;left:8875;top:1349;width:20;height:2" coordorigin="8875,1349" coordsize="20,2">
              <v:shape style="position:absolute;left:8875;top:1349;width:20;height:2" coordorigin="8875,1349" coordsize="20,0" path="m8875,1349l8894,1349e" filled="false" stroked="true" strokeweight=".48pt" strokecolor="#fefefe">
                <v:path arrowok="t"/>
              </v:shape>
            </v:group>
            <v:group style="position:absolute;left:8894;top:1349;width:20;height:2" coordorigin="8894,1349" coordsize="20,2">
              <v:shape style="position:absolute;left:8894;top:1349;width:20;height:2" coordorigin="8894,1349" coordsize="20,0" path="m8894,1349l8914,1349e" filled="false" stroked="true" strokeweight=".48pt" strokecolor="#fefefe">
                <v:path arrowok="t"/>
              </v:shape>
            </v:group>
            <v:group style="position:absolute;left:8914;top:1349;width:20;height:2" coordorigin="8914,1349" coordsize="20,2">
              <v:shape style="position:absolute;left:8914;top:1349;width:20;height:2" coordorigin="8914,1349" coordsize="20,0" path="m8914,1349l8933,1349e" filled="false" stroked="true" strokeweight=".48pt" strokecolor="#fefefe">
                <v:path arrowok="t"/>
              </v:shape>
            </v:group>
            <v:group style="position:absolute;left:8933;top:1349;width:20;height:2" coordorigin="8933,1349" coordsize="20,2">
              <v:shape style="position:absolute;left:8933;top:1349;width:20;height:2" coordorigin="8933,1349" coordsize="20,0" path="m8933,1349l8952,1349e" filled="false" stroked="true" strokeweight=".48pt" strokecolor="#fefefe">
                <v:path arrowok="t"/>
              </v:shape>
            </v:group>
            <v:group style="position:absolute;left:8952;top:1349;width:20;height:2" coordorigin="8952,1349" coordsize="20,2">
              <v:shape style="position:absolute;left:8952;top:1349;width:20;height:2" coordorigin="8952,1349" coordsize="20,0" path="m8952,1349l8971,1349e" filled="false" stroked="true" strokeweight=".48pt" strokecolor="#fefefe">
                <v:path arrowok="t"/>
              </v:shape>
            </v:group>
            <v:group style="position:absolute;left:8971;top:1349;width:20;height:2" coordorigin="8971,1349" coordsize="20,2">
              <v:shape style="position:absolute;left:8971;top:1349;width:20;height:2" coordorigin="8971,1349" coordsize="20,0" path="m8971,1349l8990,1349e" filled="false" stroked="true" strokeweight=".48pt" strokecolor="#fefefe">
                <v:path arrowok="t"/>
              </v:shape>
            </v:group>
            <v:group style="position:absolute;left:8990;top:1349;width:20;height:2" coordorigin="8990,1349" coordsize="20,2">
              <v:shape style="position:absolute;left:8990;top:1349;width:20;height:2" coordorigin="8990,1349" coordsize="20,0" path="m8990,1349l9010,1349e" filled="false" stroked="true" strokeweight=".48pt" strokecolor="#fefefe">
                <v:path arrowok="t"/>
              </v:shape>
            </v:group>
            <v:group style="position:absolute;left:9010;top:1349;width:20;height:2" coordorigin="9010,1349" coordsize="20,2">
              <v:shape style="position:absolute;left:9010;top:1349;width:20;height:2" coordorigin="9010,1349" coordsize="20,0" path="m9010,1349l9029,1349e" filled="false" stroked="true" strokeweight=".48pt" strokecolor="#fefefe">
                <v:path arrowok="t"/>
              </v:shape>
            </v:group>
            <v:group style="position:absolute;left:9029;top:1349;width:20;height:2" coordorigin="9029,1349" coordsize="20,2">
              <v:shape style="position:absolute;left:9029;top:1349;width:20;height:2" coordorigin="9029,1349" coordsize="20,0" path="m9029,1349l9048,1349e" filled="false" stroked="true" strokeweight=".48pt" strokecolor="#fefefe">
                <v:path arrowok="t"/>
              </v:shape>
            </v:group>
            <v:group style="position:absolute;left:9048;top:1349;width:20;height:2" coordorigin="9048,1349" coordsize="20,2">
              <v:shape style="position:absolute;left:9048;top:1349;width:20;height:2" coordorigin="9048,1349" coordsize="20,0" path="m9048,1349l9067,1349e" filled="false" stroked="true" strokeweight=".48pt" strokecolor="#fefefe">
                <v:path arrowok="t"/>
              </v:shape>
            </v:group>
            <v:group style="position:absolute;left:9067;top:1349;width:20;height:2" coordorigin="9067,1349" coordsize="20,2">
              <v:shape style="position:absolute;left:9067;top:1349;width:20;height:2" coordorigin="9067,1349" coordsize="20,0" path="m9067,1349l9086,1349e" filled="false" stroked="true" strokeweight=".48pt" strokecolor="#fefefe">
                <v:path arrowok="t"/>
              </v:shape>
            </v:group>
            <v:group style="position:absolute;left:9086;top:1349;width:20;height:2" coordorigin="9086,1349" coordsize="20,2">
              <v:shape style="position:absolute;left:9086;top:1349;width:20;height:2" coordorigin="9086,1349" coordsize="20,0" path="m9086,1349l9106,1349e" filled="false" stroked="true" strokeweight=".48pt" strokecolor="#fefefe">
                <v:path arrowok="t"/>
              </v:shape>
            </v:group>
            <v:group style="position:absolute;left:9106;top:1349;width:20;height:2" coordorigin="9106,1349" coordsize="20,2">
              <v:shape style="position:absolute;left:9106;top:1349;width:20;height:2" coordorigin="9106,1349" coordsize="20,0" path="m9106,1349l9125,1349e" filled="false" stroked="true" strokeweight=".48pt" strokecolor="#fefefe">
                <v:path arrowok="t"/>
              </v:shape>
            </v:group>
            <v:group style="position:absolute;left:9125;top:1349;width:20;height:2" coordorigin="9125,1349" coordsize="20,2">
              <v:shape style="position:absolute;left:9125;top:1349;width:20;height:2" coordorigin="9125,1349" coordsize="20,0" path="m9125,1349l9144,1349e" filled="false" stroked="true" strokeweight=".48pt" strokecolor="#fefefe">
                <v:path arrowok="t"/>
              </v:shape>
            </v:group>
            <v:group style="position:absolute;left:9144;top:1349;width:20;height:2" coordorigin="9144,1349" coordsize="20,2">
              <v:shape style="position:absolute;left:9144;top:1349;width:20;height:2" coordorigin="9144,1349" coordsize="20,0" path="m9144,1349l9163,1349e" filled="false" stroked="true" strokeweight=".48pt" strokecolor="#fefefe">
                <v:path arrowok="t"/>
              </v:shape>
            </v:group>
            <v:group style="position:absolute;left:9163;top:1349;width:20;height:2" coordorigin="9163,1349" coordsize="20,2">
              <v:shape style="position:absolute;left:9163;top:1349;width:20;height:2" coordorigin="9163,1349" coordsize="20,0" path="m9163,1349l9182,1349e" filled="false" stroked="true" strokeweight=".48pt" strokecolor="#fefefe">
                <v:path arrowok="t"/>
              </v:shape>
            </v:group>
            <v:group style="position:absolute;left:9182;top:1349;width:20;height:2" coordorigin="9182,1349" coordsize="20,2">
              <v:shape style="position:absolute;left:9182;top:1349;width:20;height:2" coordorigin="9182,1349" coordsize="20,0" path="m9182,1349l9202,1349e" filled="false" stroked="true" strokeweight=".48pt" strokecolor="#fefefe">
                <v:path arrowok="t"/>
              </v:shape>
            </v:group>
            <v:group style="position:absolute;left:9202;top:1349;width:20;height:2" coordorigin="9202,1349" coordsize="20,2">
              <v:shape style="position:absolute;left:9202;top:1349;width:20;height:2" coordorigin="9202,1349" coordsize="20,0" path="m9202,1349l9221,1349e" filled="false" stroked="true" strokeweight=".48pt" strokecolor="#fefefe">
                <v:path arrowok="t"/>
              </v:shape>
            </v:group>
            <v:group style="position:absolute;left:9221;top:1349;width:10;height:2" coordorigin="9221,1349" coordsize="10,2">
              <v:shape style="position:absolute;left:9221;top:1349;width:10;height:2" coordorigin="9221,1349" coordsize="10,0" path="m9221,1349l9230,1349e" filled="false" stroked="true" strokeweight=".48pt" strokecolor="#fefefe">
                <v:path arrowok="t"/>
              </v:shape>
            </v:group>
            <v:group style="position:absolute;left:29;top:1800;width:20;height:2" coordorigin="29,1800" coordsize="20,2">
              <v:shape style="position:absolute;left:29;top:1800;width:20;height:2" coordorigin="29,1800" coordsize="20,0" path="m29,1800l48,1800e" filled="false" stroked="true" strokeweight=".48pt" strokecolor="#fefefe">
                <v:path arrowok="t"/>
              </v:shape>
            </v:group>
            <v:group style="position:absolute;left:48;top:1800;width:20;height:2" coordorigin="48,1800" coordsize="20,2">
              <v:shape style="position:absolute;left:48;top:1800;width:20;height:2" coordorigin="48,1800" coordsize="20,0" path="m48,1800l67,1800e" filled="false" stroked="true" strokeweight=".48pt" strokecolor="#fefefe">
                <v:path arrowok="t"/>
              </v:shape>
            </v:group>
            <v:group style="position:absolute;left:67;top:1800;width:20;height:2" coordorigin="67,1800" coordsize="20,2">
              <v:shape style="position:absolute;left:67;top:1800;width:20;height:2" coordorigin="67,1800" coordsize="20,0" path="m67,1800l86,1800e" filled="false" stroked="true" strokeweight=".48pt" strokecolor="#fefefe">
                <v:path arrowok="t"/>
              </v:shape>
            </v:group>
            <v:group style="position:absolute;left:86;top:1800;width:20;height:2" coordorigin="86,1800" coordsize="20,2">
              <v:shape style="position:absolute;left:86;top:1800;width:20;height:2" coordorigin="86,1800" coordsize="20,0" path="m86,1800l106,1800e" filled="false" stroked="true" strokeweight=".48pt" strokecolor="#fefefe">
                <v:path arrowok="t"/>
              </v:shape>
            </v:group>
            <v:group style="position:absolute;left:106;top:1800;width:20;height:2" coordorigin="106,1800" coordsize="20,2">
              <v:shape style="position:absolute;left:106;top:1800;width:20;height:2" coordorigin="106,1800" coordsize="20,0" path="m106,1800l125,1800e" filled="false" stroked="true" strokeweight=".48pt" strokecolor="#fefefe">
                <v:path arrowok="t"/>
              </v:shape>
            </v:group>
            <v:group style="position:absolute;left:125;top:1800;width:20;height:2" coordorigin="125,1800" coordsize="20,2">
              <v:shape style="position:absolute;left:125;top:1800;width:20;height:2" coordorigin="125,1800" coordsize="20,0" path="m125,1800l144,1800e" filled="false" stroked="true" strokeweight=".48pt" strokecolor="#fefefe">
                <v:path arrowok="t"/>
              </v:shape>
            </v:group>
            <v:group style="position:absolute;left:144;top:1800;width:20;height:2" coordorigin="144,1800" coordsize="20,2">
              <v:shape style="position:absolute;left:144;top:1800;width:20;height:2" coordorigin="144,1800" coordsize="20,0" path="m144,1800l163,1800e" filled="false" stroked="true" strokeweight=".48pt" strokecolor="#fefefe">
                <v:path arrowok="t"/>
              </v:shape>
            </v:group>
            <v:group style="position:absolute;left:163;top:1800;width:20;height:2" coordorigin="163,1800" coordsize="20,2">
              <v:shape style="position:absolute;left:163;top:1800;width:20;height:2" coordorigin="163,1800" coordsize="20,0" path="m163,1800l182,1800e" filled="false" stroked="true" strokeweight=".48pt" strokecolor="#fefefe">
                <v:path arrowok="t"/>
              </v:shape>
            </v:group>
            <v:group style="position:absolute;left:182;top:1800;width:20;height:2" coordorigin="182,1800" coordsize="20,2">
              <v:shape style="position:absolute;left:182;top:1800;width:20;height:2" coordorigin="182,1800" coordsize="20,0" path="m182,1800l202,1800e" filled="false" stroked="true" strokeweight=".48pt" strokecolor="#fefefe">
                <v:path arrowok="t"/>
              </v:shape>
            </v:group>
            <v:group style="position:absolute;left:202;top:1800;width:20;height:2" coordorigin="202,1800" coordsize="20,2">
              <v:shape style="position:absolute;left:202;top:1800;width:20;height:2" coordorigin="202,1800" coordsize="20,0" path="m202,1800l221,1800e" filled="false" stroked="true" strokeweight=".48pt" strokecolor="#fefefe">
                <v:path arrowok="t"/>
              </v:shape>
            </v:group>
            <v:group style="position:absolute;left:221;top:1800;width:20;height:2" coordorigin="221,1800" coordsize="20,2">
              <v:shape style="position:absolute;left:221;top:1800;width:20;height:2" coordorigin="221,1800" coordsize="20,0" path="m221,1800l240,1800e" filled="false" stroked="true" strokeweight=".48pt" strokecolor="#fefefe">
                <v:path arrowok="t"/>
              </v:shape>
            </v:group>
            <v:group style="position:absolute;left:240;top:1800;width:20;height:2" coordorigin="240,1800" coordsize="20,2">
              <v:shape style="position:absolute;left:240;top:1800;width:20;height:2" coordorigin="240,1800" coordsize="20,0" path="m240,1800l259,1800e" filled="false" stroked="true" strokeweight=".48pt" strokecolor="#fefefe">
                <v:path arrowok="t"/>
              </v:shape>
            </v:group>
            <v:group style="position:absolute;left:259;top:1800;width:20;height:2" coordorigin="259,1800" coordsize="20,2">
              <v:shape style="position:absolute;left:259;top:1800;width:20;height:2" coordorigin="259,1800" coordsize="20,0" path="m259,1800l278,1800e" filled="false" stroked="true" strokeweight=".48pt" strokecolor="#fefefe">
                <v:path arrowok="t"/>
              </v:shape>
            </v:group>
            <v:group style="position:absolute;left:278;top:1800;width:20;height:2" coordorigin="278,1800" coordsize="20,2">
              <v:shape style="position:absolute;left:278;top:1800;width:20;height:2" coordorigin="278,1800" coordsize="20,0" path="m278,1800l298,1800e" filled="false" stroked="true" strokeweight=".48pt" strokecolor="#fefefe">
                <v:path arrowok="t"/>
              </v:shape>
            </v:group>
            <v:group style="position:absolute;left:298;top:1800;width:20;height:2" coordorigin="298,1800" coordsize="20,2">
              <v:shape style="position:absolute;left:298;top:1800;width:20;height:2" coordorigin="298,1800" coordsize="20,0" path="m298,1800l317,1800e" filled="false" stroked="true" strokeweight=".48pt" strokecolor="#fefefe">
                <v:path arrowok="t"/>
              </v:shape>
            </v:group>
            <v:group style="position:absolute;left:317;top:1800;width:20;height:2" coordorigin="317,1800" coordsize="20,2">
              <v:shape style="position:absolute;left:317;top:1800;width:20;height:2" coordorigin="317,1800" coordsize="20,0" path="m317,1800l336,1800e" filled="false" stroked="true" strokeweight=".48pt" strokecolor="#fefefe">
                <v:path arrowok="t"/>
              </v:shape>
            </v:group>
            <v:group style="position:absolute;left:336;top:1800;width:20;height:2" coordorigin="336,1800" coordsize="20,2">
              <v:shape style="position:absolute;left:336;top:1800;width:20;height:2" coordorigin="336,1800" coordsize="20,0" path="m336,1800l355,1800e" filled="false" stroked="true" strokeweight=".48pt" strokecolor="#fefefe">
                <v:path arrowok="t"/>
              </v:shape>
            </v:group>
            <v:group style="position:absolute;left:355;top:1800;width:20;height:2" coordorigin="355,1800" coordsize="20,2">
              <v:shape style="position:absolute;left:355;top:1800;width:20;height:2" coordorigin="355,1800" coordsize="20,0" path="m355,1800l374,1800e" filled="false" stroked="true" strokeweight=".48pt" strokecolor="#fefefe">
                <v:path arrowok="t"/>
              </v:shape>
            </v:group>
            <v:group style="position:absolute;left:374;top:1800;width:20;height:2" coordorigin="374,1800" coordsize="20,2">
              <v:shape style="position:absolute;left:374;top:1800;width:20;height:2" coordorigin="374,1800" coordsize="20,0" path="m374,1800l394,1800e" filled="false" stroked="true" strokeweight=".48pt" strokecolor="#fefefe">
                <v:path arrowok="t"/>
              </v:shape>
            </v:group>
            <v:group style="position:absolute;left:394;top:1800;width:20;height:2" coordorigin="394,1800" coordsize="20,2">
              <v:shape style="position:absolute;left:394;top:1800;width:20;height:2" coordorigin="394,1800" coordsize="20,0" path="m394,1800l413,1800e" filled="false" stroked="true" strokeweight=".48pt" strokecolor="#fefefe">
                <v:path arrowok="t"/>
              </v:shape>
            </v:group>
            <v:group style="position:absolute;left:413;top:1800;width:20;height:2" coordorigin="413,1800" coordsize="20,2">
              <v:shape style="position:absolute;left:413;top:1800;width:20;height:2" coordorigin="413,1800" coordsize="20,0" path="m413,1800l432,1800e" filled="false" stroked="true" strokeweight=".48pt" strokecolor="#fefefe">
                <v:path arrowok="t"/>
              </v:shape>
            </v:group>
            <v:group style="position:absolute;left:432;top:1800;width:20;height:2" coordorigin="432,1800" coordsize="20,2">
              <v:shape style="position:absolute;left:432;top:1800;width:20;height:2" coordorigin="432,1800" coordsize="20,0" path="m432,1800l451,1800e" filled="false" stroked="true" strokeweight=".48pt" strokecolor="#fefefe">
                <v:path arrowok="t"/>
              </v:shape>
            </v:group>
            <v:group style="position:absolute;left:451;top:1800;width:20;height:2" coordorigin="451,1800" coordsize="20,2">
              <v:shape style="position:absolute;left:451;top:1800;width:20;height:2" coordorigin="451,1800" coordsize="20,0" path="m451,1800l470,1800e" filled="false" stroked="true" strokeweight=".48pt" strokecolor="#fefefe">
                <v:path arrowok="t"/>
              </v:shape>
            </v:group>
            <v:group style="position:absolute;left:470;top:1800;width:20;height:2" coordorigin="470,1800" coordsize="20,2">
              <v:shape style="position:absolute;left:470;top:1800;width:20;height:2" coordorigin="470,1800" coordsize="20,0" path="m470,1800l490,1800e" filled="false" stroked="true" strokeweight=".48pt" strokecolor="#fefefe">
                <v:path arrowok="t"/>
              </v:shape>
            </v:group>
            <v:group style="position:absolute;left:490;top:1800;width:20;height:2" coordorigin="490,1800" coordsize="20,2">
              <v:shape style="position:absolute;left:490;top:1800;width:20;height:2" coordorigin="490,1800" coordsize="20,0" path="m490,1800l509,1800e" filled="false" stroked="true" strokeweight=".48pt" strokecolor="#fefefe">
                <v:path arrowok="t"/>
              </v:shape>
            </v:group>
            <v:group style="position:absolute;left:509;top:1800;width:20;height:2" coordorigin="509,1800" coordsize="20,2">
              <v:shape style="position:absolute;left:509;top:1800;width:20;height:2" coordorigin="509,1800" coordsize="20,0" path="m509,1800l528,1800e" filled="false" stroked="true" strokeweight=".48pt" strokecolor="#fefefe">
                <v:path arrowok="t"/>
              </v:shape>
            </v:group>
            <v:group style="position:absolute;left:528;top:1800;width:20;height:2" coordorigin="528,1800" coordsize="20,2">
              <v:shape style="position:absolute;left:528;top:1800;width:20;height:2" coordorigin="528,1800" coordsize="20,0" path="m528,1800l547,1800e" filled="false" stroked="true" strokeweight=".48pt" strokecolor="#fefefe">
                <v:path arrowok="t"/>
              </v:shape>
            </v:group>
            <v:group style="position:absolute;left:547;top:1800;width:20;height:2" coordorigin="547,1800" coordsize="20,2">
              <v:shape style="position:absolute;left:547;top:1800;width:20;height:2" coordorigin="547,1800" coordsize="20,0" path="m547,1800l566,1800e" filled="false" stroked="true" strokeweight=".48pt" strokecolor="#fefefe">
                <v:path arrowok="t"/>
              </v:shape>
            </v:group>
            <v:group style="position:absolute;left:566;top:1800;width:20;height:2" coordorigin="566,1800" coordsize="20,2">
              <v:shape style="position:absolute;left:566;top:1800;width:20;height:2" coordorigin="566,1800" coordsize="20,0" path="m566,1800l586,1800e" filled="false" stroked="true" strokeweight=".48pt" strokecolor="#fefefe">
                <v:path arrowok="t"/>
              </v:shape>
            </v:group>
            <v:group style="position:absolute;left:586;top:1800;width:20;height:2" coordorigin="586,1800" coordsize="20,2">
              <v:shape style="position:absolute;left:586;top:1800;width:20;height:2" coordorigin="586,1800" coordsize="20,0" path="m586,1800l605,1800e" filled="false" stroked="true" strokeweight=".48pt" strokecolor="#fefefe">
                <v:path arrowok="t"/>
              </v:shape>
            </v:group>
            <v:group style="position:absolute;left:605;top:1800;width:20;height:2" coordorigin="605,1800" coordsize="20,2">
              <v:shape style="position:absolute;left:605;top:1800;width:20;height:2" coordorigin="605,1800" coordsize="20,0" path="m605,1800l624,1800e" filled="false" stroked="true" strokeweight=".48pt" strokecolor="#fefefe">
                <v:path arrowok="t"/>
              </v:shape>
            </v:group>
            <v:group style="position:absolute;left:624;top:1800;width:20;height:2" coordorigin="624,1800" coordsize="20,2">
              <v:shape style="position:absolute;left:624;top:1800;width:20;height:2" coordorigin="624,1800" coordsize="20,0" path="m624,1800l643,1800e" filled="false" stroked="true" strokeweight=".48pt" strokecolor="#fefefe">
                <v:path arrowok="t"/>
              </v:shape>
            </v:group>
            <v:group style="position:absolute;left:643;top:1800;width:20;height:2" coordorigin="643,1800" coordsize="20,2">
              <v:shape style="position:absolute;left:643;top:1800;width:20;height:2" coordorigin="643,1800" coordsize="20,0" path="m643,1800l662,1800e" filled="false" stroked="true" strokeweight=".48pt" strokecolor="#fefefe">
                <v:path arrowok="t"/>
              </v:shape>
            </v:group>
            <v:group style="position:absolute;left:662;top:1800;width:20;height:2" coordorigin="662,1800" coordsize="20,2">
              <v:shape style="position:absolute;left:662;top:1800;width:20;height:2" coordorigin="662,1800" coordsize="20,0" path="m662,1800l682,1800e" filled="false" stroked="true" strokeweight=".48pt" strokecolor="#fefefe">
                <v:path arrowok="t"/>
              </v:shape>
            </v:group>
            <v:group style="position:absolute;left:682;top:1800;width:20;height:2" coordorigin="682,1800" coordsize="20,2">
              <v:shape style="position:absolute;left:682;top:1800;width:20;height:2" coordorigin="682,1800" coordsize="20,0" path="m682,1800l701,1800e" filled="false" stroked="true" strokeweight=".48pt" strokecolor="#fefefe">
                <v:path arrowok="t"/>
              </v:shape>
            </v:group>
            <v:group style="position:absolute;left:701;top:1800;width:20;height:2" coordorigin="701,1800" coordsize="20,2">
              <v:shape style="position:absolute;left:701;top:1800;width:20;height:2" coordorigin="701,1800" coordsize="20,0" path="m701,1800l720,1800e" filled="false" stroked="true" strokeweight=".48pt" strokecolor="#fefefe">
                <v:path arrowok="t"/>
              </v:shape>
            </v:group>
            <v:group style="position:absolute;left:720;top:1800;width:20;height:2" coordorigin="720,1800" coordsize="20,2">
              <v:shape style="position:absolute;left:720;top:1800;width:20;height:2" coordorigin="720,1800" coordsize="20,0" path="m720,1800l739,1800e" filled="false" stroked="true" strokeweight=".48pt" strokecolor="#fefefe">
                <v:path arrowok="t"/>
              </v:shape>
            </v:group>
            <v:group style="position:absolute;left:739;top:1800;width:20;height:2" coordorigin="739,1800" coordsize="20,2">
              <v:shape style="position:absolute;left:739;top:1800;width:20;height:2" coordorigin="739,1800" coordsize="20,0" path="m739,1800l758,1800e" filled="false" stroked="true" strokeweight=".48pt" strokecolor="#fefefe">
                <v:path arrowok="t"/>
              </v:shape>
            </v:group>
            <v:group style="position:absolute;left:758;top:1800;width:20;height:2" coordorigin="758,1800" coordsize="20,2">
              <v:shape style="position:absolute;left:758;top:1800;width:20;height:2" coordorigin="758,1800" coordsize="20,0" path="m758,1800l778,1800e" filled="false" stroked="true" strokeweight=".48pt" strokecolor="#fefefe">
                <v:path arrowok="t"/>
              </v:shape>
            </v:group>
            <v:group style="position:absolute;left:778;top:1800;width:20;height:2" coordorigin="778,1800" coordsize="20,2">
              <v:shape style="position:absolute;left:778;top:1800;width:20;height:2" coordorigin="778,1800" coordsize="20,0" path="m778,1800l797,1800e" filled="false" stroked="true" strokeweight=".48pt" strokecolor="#fefefe">
                <v:path arrowok="t"/>
              </v:shape>
            </v:group>
            <v:group style="position:absolute;left:797;top:1800;width:20;height:2" coordorigin="797,1800" coordsize="20,2">
              <v:shape style="position:absolute;left:797;top:1800;width:20;height:2" coordorigin="797,1800" coordsize="20,0" path="m797,1800l816,1800e" filled="false" stroked="true" strokeweight=".48pt" strokecolor="#fefefe">
                <v:path arrowok="t"/>
              </v:shape>
            </v:group>
            <v:group style="position:absolute;left:816;top:1800;width:20;height:2" coordorigin="816,1800" coordsize="20,2">
              <v:shape style="position:absolute;left:816;top:1800;width:20;height:2" coordorigin="816,1800" coordsize="20,0" path="m816,1800l835,1800e" filled="false" stroked="true" strokeweight=".48pt" strokecolor="#fefefe">
                <v:path arrowok="t"/>
              </v:shape>
            </v:group>
            <v:group style="position:absolute;left:835;top:1800;width:20;height:2" coordorigin="835,1800" coordsize="20,2">
              <v:shape style="position:absolute;left:835;top:1800;width:20;height:2" coordorigin="835,1800" coordsize="20,0" path="m835,1800l854,1800e" filled="false" stroked="true" strokeweight=".48pt" strokecolor="#fefefe">
                <v:path arrowok="t"/>
              </v:shape>
            </v:group>
            <v:group style="position:absolute;left:854;top:1800;width:20;height:2" coordorigin="854,1800" coordsize="20,2">
              <v:shape style="position:absolute;left:854;top:1800;width:20;height:2" coordorigin="854,1800" coordsize="20,0" path="m854,1800l874,1800e" filled="false" stroked="true" strokeweight=".48pt" strokecolor="#fefefe">
                <v:path arrowok="t"/>
              </v:shape>
            </v:group>
            <v:group style="position:absolute;left:874;top:1800;width:20;height:2" coordorigin="874,1800" coordsize="20,2">
              <v:shape style="position:absolute;left:874;top:1800;width:20;height:2" coordorigin="874,1800" coordsize="20,0" path="m874,1800l893,1800e" filled="false" stroked="true" strokeweight=".48pt" strokecolor="#fefefe">
                <v:path arrowok="t"/>
              </v:shape>
            </v:group>
            <v:group style="position:absolute;left:893;top:1800;width:20;height:2" coordorigin="893,1800" coordsize="20,2">
              <v:shape style="position:absolute;left:893;top:1800;width:20;height:2" coordorigin="893,1800" coordsize="20,0" path="m893,1800l912,1800e" filled="false" stroked="true" strokeweight=".48pt" strokecolor="#fefefe">
                <v:path arrowok="t"/>
              </v:shape>
            </v:group>
            <v:group style="position:absolute;left:912;top:1800;width:20;height:2" coordorigin="912,1800" coordsize="20,2">
              <v:shape style="position:absolute;left:912;top:1800;width:20;height:2" coordorigin="912,1800" coordsize="20,0" path="m912,1800l931,1800e" filled="false" stroked="true" strokeweight=".48pt" strokecolor="#fefefe">
                <v:path arrowok="t"/>
              </v:shape>
            </v:group>
            <v:group style="position:absolute;left:931;top:1800;width:20;height:2" coordorigin="931,1800" coordsize="20,2">
              <v:shape style="position:absolute;left:931;top:1800;width:20;height:2" coordorigin="931,1800" coordsize="20,0" path="m931,1800l950,1800e" filled="false" stroked="true" strokeweight=".48pt" strokecolor="#fefefe">
                <v:path arrowok="t"/>
              </v:shape>
            </v:group>
            <v:group style="position:absolute;left:950;top:1800;width:20;height:2" coordorigin="950,1800" coordsize="20,2">
              <v:shape style="position:absolute;left:950;top:1800;width:20;height:2" coordorigin="950,1800" coordsize="20,0" path="m950,1800l970,1800e" filled="false" stroked="true" strokeweight=".48pt" strokecolor="#fefefe">
                <v:path arrowok="t"/>
              </v:shape>
            </v:group>
            <v:group style="position:absolute;left:970;top:1800;width:20;height:2" coordorigin="970,1800" coordsize="20,2">
              <v:shape style="position:absolute;left:970;top:1800;width:20;height:2" coordorigin="970,1800" coordsize="20,0" path="m970,1800l989,1800e" filled="false" stroked="true" strokeweight=".48pt" strokecolor="#fefefe">
                <v:path arrowok="t"/>
              </v:shape>
            </v:group>
            <v:group style="position:absolute;left:989;top:1800;width:20;height:2" coordorigin="989,1800" coordsize="20,2">
              <v:shape style="position:absolute;left:989;top:1800;width:20;height:2" coordorigin="989,1800" coordsize="20,0" path="m989,1800l1008,1800e" filled="false" stroked="true" strokeweight=".48pt" strokecolor="#fefefe">
                <v:path arrowok="t"/>
              </v:shape>
            </v:group>
            <v:group style="position:absolute;left:1008;top:1800;width:20;height:2" coordorigin="1008,1800" coordsize="20,2">
              <v:shape style="position:absolute;left:1008;top:1800;width:20;height:2" coordorigin="1008,1800" coordsize="20,0" path="m1008,1800l1027,1800e" filled="false" stroked="true" strokeweight=".48pt" strokecolor="#fefefe">
                <v:path arrowok="t"/>
              </v:shape>
            </v:group>
            <v:group style="position:absolute;left:1027;top:1800;width:20;height:2" coordorigin="1027,1800" coordsize="20,2">
              <v:shape style="position:absolute;left:1027;top:1800;width:20;height:2" coordorigin="1027,1800" coordsize="20,0" path="m1027,1800l1046,1800e" filled="false" stroked="true" strokeweight=".48pt" strokecolor="#fefefe">
                <v:path arrowok="t"/>
              </v:shape>
            </v:group>
            <v:group style="position:absolute;left:1046;top:1800;width:20;height:2" coordorigin="1046,1800" coordsize="20,2">
              <v:shape style="position:absolute;left:1046;top:1800;width:20;height:2" coordorigin="1046,1800" coordsize="20,0" path="m1046,1800l1066,1800e" filled="false" stroked="true" strokeweight=".48pt" strokecolor="#fefefe">
                <v:path arrowok="t"/>
              </v:shape>
            </v:group>
            <v:group style="position:absolute;left:1066;top:1800;width:20;height:2" coordorigin="1066,1800" coordsize="20,2">
              <v:shape style="position:absolute;left:1066;top:1800;width:20;height:2" coordorigin="1066,1800" coordsize="20,0" path="m1066,1800l1085,1800e" filled="false" stroked="true" strokeweight=".48pt" strokecolor="#fefefe">
                <v:path arrowok="t"/>
              </v:shape>
            </v:group>
            <v:group style="position:absolute;left:1085;top:1800;width:20;height:2" coordorigin="1085,1800" coordsize="20,2">
              <v:shape style="position:absolute;left:1085;top:1800;width:20;height:2" coordorigin="1085,1800" coordsize="20,0" path="m1085,1800l1104,1800e" filled="false" stroked="true" strokeweight=".48pt" strokecolor="#fefefe">
                <v:path arrowok="t"/>
              </v:shape>
            </v:group>
            <v:group style="position:absolute;left:1104;top:1800;width:20;height:2" coordorigin="1104,1800" coordsize="20,2">
              <v:shape style="position:absolute;left:1104;top:1800;width:20;height:2" coordorigin="1104,1800" coordsize="20,0" path="m1104,1800l1123,1800e" filled="false" stroked="true" strokeweight=".48pt" strokecolor="#fefefe">
                <v:path arrowok="t"/>
              </v:shape>
            </v:group>
            <v:group style="position:absolute;left:1123;top:1800;width:20;height:2" coordorigin="1123,1800" coordsize="20,2">
              <v:shape style="position:absolute;left:1123;top:1800;width:20;height:2" coordorigin="1123,1800" coordsize="20,0" path="m1123,1800l1142,1800e" filled="false" stroked="true" strokeweight=".48pt" strokecolor="#fefefe">
                <v:path arrowok="t"/>
              </v:shape>
            </v:group>
            <v:group style="position:absolute;left:1142;top:1800;width:20;height:2" coordorigin="1142,1800" coordsize="20,2">
              <v:shape style="position:absolute;left:1142;top:1800;width:20;height:2" coordorigin="1142,1800" coordsize="20,0" path="m1142,1800l1162,1800e" filled="false" stroked="true" strokeweight=".48pt" strokecolor="#fefefe">
                <v:path arrowok="t"/>
              </v:shape>
            </v:group>
            <v:group style="position:absolute;left:1162;top:1800;width:20;height:2" coordorigin="1162,1800" coordsize="20,2">
              <v:shape style="position:absolute;left:1162;top:1800;width:20;height:2" coordorigin="1162,1800" coordsize="20,0" path="m1162,1800l1181,1800e" filled="false" stroked="true" strokeweight=".48pt" strokecolor="#fefefe">
                <v:path arrowok="t"/>
              </v:shape>
            </v:group>
            <v:group style="position:absolute;left:1181;top:1800;width:20;height:2" coordorigin="1181,1800" coordsize="20,2">
              <v:shape style="position:absolute;left:1181;top:1800;width:20;height:2" coordorigin="1181,1800" coordsize="20,0" path="m1181,1800l1200,1800e" filled="false" stroked="true" strokeweight=".48pt" strokecolor="#fefefe">
                <v:path arrowok="t"/>
              </v:shape>
            </v:group>
            <v:group style="position:absolute;left:1200;top:1800;width:20;height:2" coordorigin="1200,1800" coordsize="20,2">
              <v:shape style="position:absolute;left:1200;top:1800;width:20;height:2" coordorigin="1200,1800" coordsize="20,0" path="m1200,1800l1219,1800e" filled="false" stroked="true" strokeweight=".48pt" strokecolor="#fefefe">
                <v:path arrowok="t"/>
              </v:shape>
            </v:group>
            <v:group style="position:absolute;left:1219;top:1800;width:20;height:2" coordorigin="1219,1800" coordsize="20,2">
              <v:shape style="position:absolute;left:1219;top:1800;width:20;height:2" coordorigin="1219,1800" coordsize="20,0" path="m1219,1800l1238,1800e" filled="false" stroked="true" strokeweight=".48pt" strokecolor="#fefefe">
                <v:path arrowok="t"/>
              </v:shape>
            </v:group>
            <v:group style="position:absolute;left:1238;top:1800;width:20;height:2" coordorigin="1238,1800" coordsize="20,2">
              <v:shape style="position:absolute;left:1238;top:1800;width:20;height:2" coordorigin="1238,1800" coordsize="20,0" path="m1238,1800l1258,1800e" filled="false" stroked="true" strokeweight=".48pt" strokecolor="#fefefe">
                <v:path arrowok="t"/>
              </v:shape>
            </v:group>
            <v:group style="position:absolute;left:1258;top:1800;width:20;height:2" coordorigin="1258,1800" coordsize="20,2">
              <v:shape style="position:absolute;left:1258;top:1800;width:20;height:2" coordorigin="1258,1800" coordsize="20,0" path="m1258,1800l1277,1800e" filled="false" stroked="true" strokeweight=".48pt" strokecolor="#fefefe">
                <v:path arrowok="t"/>
              </v:shape>
            </v:group>
            <v:group style="position:absolute;left:1277;top:1800;width:20;height:2" coordorigin="1277,1800" coordsize="20,2">
              <v:shape style="position:absolute;left:1277;top:1800;width:20;height:2" coordorigin="1277,1800" coordsize="20,0" path="m1277,1800l1296,1800e" filled="false" stroked="true" strokeweight=".48pt" strokecolor="#fefefe">
                <v:path arrowok="t"/>
              </v:shape>
            </v:group>
            <v:group style="position:absolute;left:1296;top:1800;width:20;height:2" coordorigin="1296,1800" coordsize="20,2">
              <v:shape style="position:absolute;left:1296;top:1800;width:20;height:2" coordorigin="1296,1800" coordsize="20,0" path="m1296,1800l1315,1800e" filled="false" stroked="true" strokeweight=".48pt" strokecolor="#fefefe">
                <v:path arrowok="t"/>
              </v:shape>
            </v:group>
            <v:group style="position:absolute;left:1315;top:1800;width:20;height:2" coordorigin="1315,1800" coordsize="20,2">
              <v:shape style="position:absolute;left:1315;top:1800;width:20;height:2" coordorigin="1315,1800" coordsize="20,0" path="m1315,1800l1334,1800e" filled="false" stroked="true" strokeweight=".48pt" strokecolor="#fefefe">
                <v:path arrowok="t"/>
              </v:shape>
            </v:group>
            <v:group style="position:absolute;left:1334;top:1800;width:20;height:2" coordorigin="1334,1800" coordsize="20,2">
              <v:shape style="position:absolute;left:1334;top:1800;width:20;height:2" coordorigin="1334,1800" coordsize="20,0" path="m1334,1800l1354,1800e" filled="false" stroked="true" strokeweight=".48pt" strokecolor="#fefefe">
                <v:path arrowok="t"/>
              </v:shape>
            </v:group>
            <v:group style="position:absolute;left:1354;top:1800;width:20;height:2" coordorigin="1354,1800" coordsize="20,2">
              <v:shape style="position:absolute;left:1354;top:1800;width:20;height:2" coordorigin="1354,1800" coordsize="20,0" path="m1354,1800l1373,1800e" filled="false" stroked="true" strokeweight=".48pt" strokecolor="#fefefe">
                <v:path arrowok="t"/>
              </v:shape>
            </v:group>
            <v:group style="position:absolute;left:1373;top:1800;width:20;height:2" coordorigin="1373,1800" coordsize="20,2">
              <v:shape style="position:absolute;left:1373;top:1800;width:20;height:2" coordorigin="1373,1800" coordsize="20,0" path="m1373,1800l1392,1800e" filled="false" stroked="true" strokeweight=".48pt" strokecolor="#fefefe">
                <v:path arrowok="t"/>
              </v:shape>
            </v:group>
            <v:group style="position:absolute;left:1392;top:1800;width:20;height:2" coordorigin="1392,1800" coordsize="20,2">
              <v:shape style="position:absolute;left:1392;top:1800;width:20;height:2" coordorigin="1392,1800" coordsize="20,0" path="m1392,1800l1411,1800e" filled="false" stroked="true" strokeweight=".48pt" strokecolor="#fefefe">
                <v:path arrowok="t"/>
              </v:shape>
            </v:group>
            <v:group style="position:absolute;left:1411;top:1800;width:20;height:2" coordorigin="1411,1800" coordsize="20,2">
              <v:shape style="position:absolute;left:1411;top:1800;width:20;height:2" coordorigin="1411,1800" coordsize="20,0" path="m1411,1800l1430,1800e" filled="false" stroked="true" strokeweight=".48pt" strokecolor="#fefefe">
                <v:path arrowok="t"/>
              </v:shape>
            </v:group>
            <v:group style="position:absolute;left:1430;top:1800;width:20;height:2" coordorigin="1430,1800" coordsize="20,2">
              <v:shape style="position:absolute;left:1430;top:1800;width:20;height:2" coordorigin="1430,1800" coordsize="20,0" path="m1430,1800l1450,1800e" filled="false" stroked="true" strokeweight=".48pt" strokecolor="#fefefe">
                <v:path arrowok="t"/>
              </v:shape>
            </v:group>
            <v:group style="position:absolute;left:1450;top:1800;width:20;height:2" coordorigin="1450,1800" coordsize="20,2">
              <v:shape style="position:absolute;left:1450;top:1800;width:20;height:2" coordorigin="1450,1800" coordsize="20,0" path="m1450,1800l1469,1800e" filled="false" stroked="true" strokeweight=".48pt" strokecolor="#fefefe">
                <v:path arrowok="t"/>
              </v:shape>
            </v:group>
            <v:group style="position:absolute;left:1469;top:1800;width:20;height:2" coordorigin="1469,1800" coordsize="20,2">
              <v:shape style="position:absolute;left:1469;top:1800;width:20;height:2" coordorigin="1469,1800" coordsize="20,0" path="m1469,1800l1488,1800e" filled="false" stroked="true" strokeweight=".48pt" strokecolor="#fefefe">
                <v:path arrowok="t"/>
              </v:shape>
            </v:group>
            <v:group style="position:absolute;left:1488;top:1800;width:20;height:2" coordorigin="1488,1800" coordsize="20,2">
              <v:shape style="position:absolute;left:1488;top:1800;width:20;height:2" coordorigin="1488,1800" coordsize="20,0" path="m1488,1800l1507,1800e" filled="false" stroked="true" strokeweight=".48pt" strokecolor="#fefefe">
                <v:path arrowok="t"/>
              </v:shape>
            </v:group>
            <v:group style="position:absolute;left:1507;top:1800;width:20;height:2" coordorigin="1507,1800" coordsize="20,2">
              <v:shape style="position:absolute;left:1507;top:1800;width:20;height:2" coordorigin="1507,1800" coordsize="20,0" path="m1507,1800l1526,1800e" filled="false" stroked="true" strokeweight=".48pt" strokecolor="#fefefe">
                <v:path arrowok="t"/>
              </v:shape>
            </v:group>
            <v:group style="position:absolute;left:1526;top:1800;width:20;height:2" coordorigin="1526,1800" coordsize="20,2">
              <v:shape style="position:absolute;left:1526;top:1800;width:20;height:2" coordorigin="1526,1800" coordsize="20,0" path="m1526,1800l1546,1800e" filled="false" stroked="true" strokeweight=".48pt" strokecolor="#fefefe">
                <v:path arrowok="t"/>
              </v:shape>
            </v:group>
            <v:group style="position:absolute;left:1546;top:1800;width:20;height:2" coordorigin="1546,1800" coordsize="20,2">
              <v:shape style="position:absolute;left:1546;top:1800;width:20;height:2" coordorigin="1546,1800" coordsize="20,0" path="m1546,1800l1565,1800e" filled="false" stroked="true" strokeweight=".48pt" strokecolor="#fefefe">
                <v:path arrowok="t"/>
              </v:shape>
            </v:group>
            <v:group style="position:absolute;left:1565;top:1800;width:20;height:2" coordorigin="1565,1800" coordsize="20,2">
              <v:shape style="position:absolute;left:1565;top:1800;width:20;height:2" coordorigin="1565,1800" coordsize="20,0" path="m1565,1800l1584,1800e" filled="false" stroked="true" strokeweight=".48pt" strokecolor="#fefefe">
                <v:path arrowok="t"/>
              </v:shape>
            </v:group>
            <v:group style="position:absolute;left:1584;top:1800;width:20;height:2" coordorigin="1584,1800" coordsize="20,2">
              <v:shape style="position:absolute;left:1584;top:1800;width:20;height:2" coordorigin="1584,1800" coordsize="20,0" path="m1584,1800l1603,1800e" filled="false" stroked="true" strokeweight=".48pt" strokecolor="#fefefe">
                <v:path arrowok="t"/>
              </v:shape>
            </v:group>
            <v:group style="position:absolute;left:1603;top:1800;width:20;height:2" coordorigin="1603,1800" coordsize="20,2">
              <v:shape style="position:absolute;left:1603;top:1800;width:20;height:2" coordorigin="1603,1800" coordsize="20,0" path="m1603,1800l1622,1800e" filled="false" stroked="true" strokeweight=".48pt" strokecolor="#fefefe">
                <v:path arrowok="t"/>
              </v:shape>
            </v:group>
            <v:group style="position:absolute;left:1622;top:1800;width:20;height:2" coordorigin="1622,1800" coordsize="20,2">
              <v:shape style="position:absolute;left:1622;top:1800;width:20;height:2" coordorigin="1622,1800" coordsize="20,0" path="m1622,1800l1642,1800e" filled="false" stroked="true" strokeweight=".48pt" strokecolor="#fefefe">
                <v:path arrowok="t"/>
              </v:shape>
            </v:group>
            <v:group style="position:absolute;left:1642;top:1800;width:20;height:2" coordorigin="1642,1800" coordsize="20,2">
              <v:shape style="position:absolute;left:1642;top:1800;width:20;height:2" coordorigin="1642,1800" coordsize="20,0" path="m1642,1800l1661,1800e" filled="false" stroked="true" strokeweight=".48pt" strokecolor="#fefefe">
                <v:path arrowok="t"/>
              </v:shape>
            </v:group>
            <v:group style="position:absolute;left:1661;top:1800;width:20;height:2" coordorigin="1661,1800" coordsize="20,2">
              <v:shape style="position:absolute;left:1661;top:1800;width:20;height:2" coordorigin="1661,1800" coordsize="20,0" path="m1661,1800l1680,1800e" filled="false" stroked="true" strokeweight=".48pt" strokecolor="#fefefe">
                <v:path arrowok="t"/>
              </v:shape>
            </v:group>
            <v:group style="position:absolute;left:1680;top:1800;width:20;height:2" coordorigin="1680,1800" coordsize="20,2">
              <v:shape style="position:absolute;left:1680;top:1800;width:20;height:2" coordorigin="1680,1800" coordsize="20,0" path="m1680,1800l1699,1800e" filled="false" stroked="true" strokeweight=".48pt" strokecolor="#fefefe">
                <v:path arrowok="t"/>
              </v:shape>
            </v:group>
            <v:group style="position:absolute;left:1699;top:1800;width:20;height:2" coordorigin="1699,1800" coordsize="20,2">
              <v:shape style="position:absolute;left:1699;top:1800;width:20;height:2" coordorigin="1699,1800" coordsize="20,0" path="m1699,1800l1718,1800e" filled="false" stroked="true" strokeweight=".48pt" strokecolor="#fefefe">
                <v:path arrowok="t"/>
              </v:shape>
            </v:group>
            <v:group style="position:absolute;left:1718;top:1800;width:20;height:2" coordorigin="1718,1800" coordsize="20,2">
              <v:shape style="position:absolute;left:1718;top:1800;width:20;height:2" coordorigin="1718,1800" coordsize="20,0" path="m1718,1800l1738,1800e" filled="false" stroked="true" strokeweight=".48pt" strokecolor="#fefefe">
                <v:path arrowok="t"/>
              </v:shape>
            </v:group>
            <v:group style="position:absolute;left:1738;top:1800;width:20;height:2" coordorigin="1738,1800" coordsize="20,2">
              <v:shape style="position:absolute;left:1738;top:1800;width:20;height:2" coordorigin="1738,1800" coordsize="20,0" path="m1738,1800l1757,1800e" filled="false" stroked="true" strokeweight=".48pt" strokecolor="#fefefe">
                <v:path arrowok="t"/>
              </v:shape>
            </v:group>
            <v:group style="position:absolute;left:1757;top:1800;width:20;height:2" coordorigin="1757,1800" coordsize="20,2">
              <v:shape style="position:absolute;left:1757;top:1800;width:20;height:2" coordorigin="1757,1800" coordsize="20,0" path="m1757,1800l1776,1800e" filled="false" stroked="true" strokeweight=".48pt" strokecolor="#fefefe">
                <v:path arrowok="t"/>
              </v:shape>
            </v:group>
            <v:group style="position:absolute;left:1776;top:1800;width:20;height:2" coordorigin="1776,1800" coordsize="20,2">
              <v:shape style="position:absolute;left:1776;top:1800;width:20;height:2" coordorigin="1776,1800" coordsize="20,0" path="m1776,1800l1795,1800e" filled="false" stroked="true" strokeweight=".48pt" strokecolor="#fefefe">
                <v:path arrowok="t"/>
              </v:shape>
            </v:group>
            <v:group style="position:absolute;left:1795;top:1800;width:20;height:2" coordorigin="1795,1800" coordsize="20,2">
              <v:shape style="position:absolute;left:1795;top:1800;width:20;height:2" coordorigin="1795,1800" coordsize="20,0" path="m1795,1800l1814,1800e" filled="false" stroked="true" strokeweight=".48pt" strokecolor="#fefefe">
                <v:path arrowok="t"/>
              </v:shape>
            </v:group>
            <v:group style="position:absolute;left:1814;top:1800;width:20;height:2" coordorigin="1814,1800" coordsize="20,2">
              <v:shape style="position:absolute;left:1814;top:1800;width:20;height:2" coordorigin="1814,1800" coordsize="20,0" path="m1814,1800l1834,1800e" filled="false" stroked="true" strokeweight=".48pt" strokecolor="#fefefe">
                <v:path arrowok="t"/>
              </v:shape>
            </v:group>
            <v:group style="position:absolute;left:1834;top:1800;width:20;height:2" coordorigin="1834,1800" coordsize="20,2">
              <v:shape style="position:absolute;left:1834;top:1800;width:20;height:2" coordorigin="1834,1800" coordsize="20,0" path="m1834,1800l1853,1800e" filled="false" stroked="true" strokeweight=".48pt" strokecolor="#fefefe">
                <v:path arrowok="t"/>
              </v:shape>
            </v:group>
            <v:group style="position:absolute;left:1853;top:1800;width:20;height:2" coordorigin="1853,1800" coordsize="20,2">
              <v:shape style="position:absolute;left:1853;top:1800;width:20;height:2" coordorigin="1853,1800" coordsize="20,0" path="m1853,1800l1872,1800e" filled="false" stroked="true" strokeweight=".48pt" strokecolor="#fefefe">
                <v:path arrowok="t"/>
              </v:shape>
            </v:group>
            <v:group style="position:absolute;left:1872;top:1800;width:20;height:2" coordorigin="1872,1800" coordsize="20,2">
              <v:shape style="position:absolute;left:1872;top:1800;width:20;height:2" coordorigin="1872,1800" coordsize="20,0" path="m1872,1800l1891,1800e" filled="false" stroked="true" strokeweight=".48pt" strokecolor="#fefefe">
                <v:path arrowok="t"/>
              </v:shape>
            </v:group>
            <v:group style="position:absolute;left:1891;top:1800;width:20;height:2" coordorigin="1891,1800" coordsize="20,2">
              <v:shape style="position:absolute;left:1891;top:1800;width:20;height:2" coordorigin="1891,1800" coordsize="20,0" path="m1891,1800l1910,1800e" filled="false" stroked="true" strokeweight=".48pt" strokecolor="#fefefe">
                <v:path arrowok="t"/>
              </v:shape>
            </v:group>
            <v:group style="position:absolute;left:1910;top:1800;width:20;height:2" coordorigin="1910,1800" coordsize="20,2">
              <v:shape style="position:absolute;left:1910;top:1800;width:20;height:2" coordorigin="1910,1800" coordsize="20,0" path="m1910,1800l1930,1800e" filled="false" stroked="true" strokeweight=".48pt" strokecolor="#fefefe">
                <v:path arrowok="t"/>
              </v:shape>
            </v:group>
            <v:group style="position:absolute;left:1930;top:1800;width:15;height:2" coordorigin="1930,1800" coordsize="15,2">
              <v:shape style="position:absolute;left:1930;top:1800;width:15;height:2" coordorigin="1930,1800" coordsize="15,0" path="m1930,1800l1944,1800e" filled="false" stroked="true" strokeweight=".48pt" strokecolor="#fefefe">
                <v:path arrowok="t"/>
              </v:shape>
            </v:group>
            <v:group style="position:absolute;left:1944;top:1800;width:10;height:2" coordorigin="1944,1800" coordsize="10,2">
              <v:shape style="position:absolute;left:1944;top:1800;width:10;height:2" coordorigin="1944,1800" coordsize="10,0" path="m1944,1800l1954,1800e" filled="false" stroked="true" strokeweight=".48pt" strokecolor="#fefefe">
                <v:path arrowok="t"/>
              </v:shape>
              <v:shape style="position:absolute;left:1944;top:1354;width:1171;height:451" type="#_x0000_t75" stroked="false">
                <v:imagedata r:id="rId42" o:title=""/>
              </v:shape>
            </v:group>
            <v:group style="position:absolute;left:3106;top:1800;width:10;height:2" coordorigin="3106,1800" coordsize="10,2">
              <v:shape style="position:absolute;left:3106;top:1800;width:10;height:2" coordorigin="3106,1800" coordsize="10,0" path="m3106,1800l3115,1800e" filled="false" stroked="true" strokeweight=".48pt" strokecolor="#fefefe">
                <v:path arrowok="t"/>
              </v:shape>
            </v:group>
            <v:group style="position:absolute;left:3115;top:1800;width:20;height:2" coordorigin="3115,1800" coordsize="20,2">
              <v:shape style="position:absolute;left:3115;top:1800;width:20;height:2" coordorigin="3115,1800" coordsize="20,0" path="m3115,1800l3134,1800e" filled="false" stroked="true" strokeweight=".48pt" strokecolor="#fefefe">
                <v:path arrowok="t"/>
              </v:shape>
            </v:group>
            <v:group style="position:absolute;left:3134;top:1800;width:20;height:2" coordorigin="3134,1800" coordsize="20,2">
              <v:shape style="position:absolute;left:3134;top:1800;width:20;height:2" coordorigin="3134,1800" coordsize="20,0" path="m3134,1800l3154,1800e" filled="false" stroked="true" strokeweight=".48pt" strokecolor="#fefefe">
                <v:path arrowok="t"/>
              </v:shape>
            </v:group>
            <v:group style="position:absolute;left:3154;top:1800;width:20;height:2" coordorigin="3154,1800" coordsize="20,2">
              <v:shape style="position:absolute;left:3154;top:1800;width:20;height:2" coordorigin="3154,1800" coordsize="20,0" path="m3154,1800l3173,1800e" filled="false" stroked="true" strokeweight=".48pt" strokecolor="#fefefe">
                <v:path arrowok="t"/>
              </v:shape>
            </v:group>
            <v:group style="position:absolute;left:3173;top:1800;width:20;height:2" coordorigin="3173,1800" coordsize="20,2">
              <v:shape style="position:absolute;left:3173;top:1800;width:20;height:2" coordorigin="3173,1800" coordsize="20,0" path="m3173,1800l3192,1800e" filled="false" stroked="true" strokeweight=".48pt" strokecolor="#fefefe">
                <v:path arrowok="t"/>
              </v:shape>
            </v:group>
            <v:group style="position:absolute;left:3192;top:1800;width:20;height:2" coordorigin="3192,1800" coordsize="20,2">
              <v:shape style="position:absolute;left:3192;top:1800;width:20;height:2" coordorigin="3192,1800" coordsize="20,0" path="m3192,1800l3211,1800e" filled="false" stroked="true" strokeweight=".48pt" strokecolor="#fefefe">
                <v:path arrowok="t"/>
              </v:shape>
            </v:group>
            <v:group style="position:absolute;left:3211;top:1800;width:20;height:2" coordorigin="3211,1800" coordsize="20,2">
              <v:shape style="position:absolute;left:3211;top:1800;width:20;height:2" coordorigin="3211,1800" coordsize="20,0" path="m3211,1800l3230,1800e" filled="false" stroked="true" strokeweight=".48pt" strokecolor="#fefefe">
                <v:path arrowok="t"/>
              </v:shape>
            </v:group>
            <v:group style="position:absolute;left:3230;top:1800;width:20;height:2" coordorigin="3230,1800" coordsize="20,2">
              <v:shape style="position:absolute;left:3230;top:1800;width:20;height:2" coordorigin="3230,1800" coordsize="20,0" path="m3230,1800l3250,1800e" filled="false" stroked="true" strokeweight=".48pt" strokecolor="#fefefe">
                <v:path arrowok="t"/>
              </v:shape>
            </v:group>
            <v:group style="position:absolute;left:3250;top:1800;width:20;height:2" coordorigin="3250,1800" coordsize="20,2">
              <v:shape style="position:absolute;left:3250;top:1800;width:20;height:2" coordorigin="3250,1800" coordsize="20,0" path="m3250,1800l3269,1800e" filled="false" stroked="true" strokeweight=".48pt" strokecolor="#fefefe">
                <v:path arrowok="t"/>
              </v:shape>
            </v:group>
            <v:group style="position:absolute;left:3269;top:1800;width:20;height:2" coordorigin="3269,1800" coordsize="20,2">
              <v:shape style="position:absolute;left:3269;top:1800;width:20;height:2" coordorigin="3269,1800" coordsize="20,0" path="m3269,1800l3288,1800e" filled="false" stroked="true" strokeweight=".48pt" strokecolor="#fefefe">
                <v:path arrowok="t"/>
              </v:shape>
            </v:group>
            <v:group style="position:absolute;left:3288;top:1800;width:20;height:2" coordorigin="3288,1800" coordsize="20,2">
              <v:shape style="position:absolute;left:3288;top:1800;width:20;height:2" coordorigin="3288,1800" coordsize="20,0" path="m3288,1800l3307,1800e" filled="false" stroked="true" strokeweight=".48pt" strokecolor="#fefefe">
                <v:path arrowok="t"/>
              </v:shape>
            </v:group>
            <v:group style="position:absolute;left:3307;top:1800;width:20;height:2" coordorigin="3307,1800" coordsize="20,2">
              <v:shape style="position:absolute;left:3307;top:1800;width:20;height:2" coordorigin="3307,1800" coordsize="20,0" path="m3307,1800l3326,1800e" filled="false" stroked="true" strokeweight=".48pt" strokecolor="#fefefe">
                <v:path arrowok="t"/>
              </v:shape>
            </v:group>
            <v:group style="position:absolute;left:3326;top:1800;width:20;height:2" coordorigin="3326,1800" coordsize="20,2">
              <v:shape style="position:absolute;left:3326;top:1800;width:20;height:2" coordorigin="3326,1800" coordsize="20,0" path="m3326,1800l3346,1800e" filled="false" stroked="true" strokeweight=".48pt" strokecolor="#fefefe">
                <v:path arrowok="t"/>
              </v:shape>
            </v:group>
            <v:group style="position:absolute;left:3346;top:1800;width:20;height:2" coordorigin="3346,1800" coordsize="20,2">
              <v:shape style="position:absolute;left:3346;top:1800;width:20;height:2" coordorigin="3346,1800" coordsize="20,0" path="m3346,1800l3365,1800e" filled="false" stroked="true" strokeweight=".48pt" strokecolor="#fefefe">
                <v:path arrowok="t"/>
              </v:shape>
            </v:group>
            <v:group style="position:absolute;left:3365;top:1800;width:20;height:2" coordorigin="3365,1800" coordsize="20,2">
              <v:shape style="position:absolute;left:3365;top:1800;width:20;height:2" coordorigin="3365,1800" coordsize="20,0" path="m3365,1800l3384,1800e" filled="false" stroked="true" strokeweight=".48pt" strokecolor="#fefefe">
                <v:path arrowok="t"/>
              </v:shape>
            </v:group>
            <v:group style="position:absolute;left:3384;top:1800;width:20;height:2" coordorigin="3384,1800" coordsize="20,2">
              <v:shape style="position:absolute;left:3384;top:1800;width:20;height:2" coordorigin="3384,1800" coordsize="20,0" path="m3384,1800l3403,1800e" filled="false" stroked="true" strokeweight=".48pt" strokecolor="#fefefe">
                <v:path arrowok="t"/>
              </v:shape>
            </v:group>
            <v:group style="position:absolute;left:3403;top:1800;width:20;height:2" coordorigin="3403,1800" coordsize="20,2">
              <v:shape style="position:absolute;left:3403;top:1800;width:20;height:2" coordorigin="3403,1800" coordsize="20,0" path="m3403,1800l3422,1800e" filled="false" stroked="true" strokeweight=".48pt" strokecolor="#fefefe">
                <v:path arrowok="t"/>
              </v:shape>
            </v:group>
            <v:group style="position:absolute;left:3422;top:1800;width:20;height:2" coordorigin="3422,1800" coordsize="20,2">
              <v:shape style="position:absolute;left:3422;top:1800;width:20;height:2" coordorigin="3422,1800" coordsize="20,0" path="m3422,1800l3442,1800e" filled="false" stroked="true" strokeweight=".48pt" strokecolor="#fefefe">
                <v:path arrowok="t"/>
              </v:shape>
            </v:group>
            <v:group style="position:absolute;left:3442;top:1800;width:20;height:2" coordorigin="3442,1800" coordsize="20,2">
              <v:shape style="position:absolute;left:3442;top:1800;width:20;height:2" coordorigin="3442,1800" coordsize="20,0" path="m3442,1800l3461,1800e" filled="false" stroked="true" strokeweight=".48pt" strokecolor="#fefefe">
                <v:path arrowok="t"/>
              </v:shape>
            </v:group>
            <v:group style="position:absolute;left:3461;top:1800;width:20;height:2" coordorigin="3461,1800" coordsize="20,2">
              <v:shape style="position:absolute;left:3461;top:1800;width:20;height:2" coordorigin="3461,1800" coordsize="20,0" path="m3461,1800l3480,1800e" filled="false" stroked="true" strokeweight=".48pt" strokecolor="#fefefe">
                <v:path arrowok="t"/>
              </v:shape>
            </v:group>
            <v:group style="position:absolute;left:3480;top:1800;width:20;height:2" coordorigin="3480,1800" coordsize="20,2">
              <v:shape style="position:absolute;left:3480;top:1800;width:20;height:2" coordorigin="3480,1800" coordsize="20,0" path="m3480,1800l3499,1800e" filled="false" stroked="true" strokeweight=".48pt" strokecolor="#fefefe">
                <v:path arrowok="t"/>
              </v:shape>
            </v:group>
            <v:group style="position:absolute;left:3499;top:1800;width:20;height:2" coordorigin="3499,1800" coordsize="20,2">
              <v:shape style="position:absolute;left:3499;top:1800;width:20;height:2" coordorigin="3499,1800" coordsize="20,0" path="m3499,1800l3518,1800e" filled="false" stroked="true" strokeweight=".48pt" strokecolor="#fefefe">
                <v:path arrowok="t"/>
              </v:shape>
            </v:group>
            <v:group style="position:absolute;left:3518;top:1800;width:20;height:2" coordorigin="3518,1800" coordsize="20,2">
              <v:shape style="position:absolute;left:3518;top:1800;width:20;height:2" coordorigin="3518,1800" coordsize="20,0" path="m3518,1800l3538,1800e" filled="false" stroked="true" strokeweight=".48pt" strokecolor="#fefefe">
                <v:path arrowok="t"/>
              </v:shape>
            </v:group>
            <v:group style="position:absolute;left:3538;top:1800;width:20;height:2" coordorigin="3538,1800" coordsize="20,2">
              <v:shape style="position:absolute;left:3538;top:1800;width:20;height:2" coordorigin="3538,1800" coordsize="20,0" path="m3538,1800l3557,1800e" filled="false" stroked="true" strokeweight=".48pt" strokecolor="#fefefe">
                <v:path arrowok="t"/>
              </v:shape>
            </v:group>
            <v:group style="position:absolute;left:3557;top:1800;width:20;height:2" coordorigin="3557,1800" coordsize="20,2">
              <v:shape style="position:absolute;left:3557;top:1800;width:20;height:2" coordorigin="3557,1800" coordsize="20,0" path="m3557,1800l3576,1800e" filled="false" stroked="true" strokeweight=".48pt" strokecolor="#fefefe">
                <v:path arrowok="t"/>
              </v:shape>
            </v:group>
            <v:group style="position:absolute;left:3576;top:1800;width:20;height:2" coordorigin="3576,1800" coordsize="20,2">
              <v:shape style="position:absolute;left:3576;top:1800;width:20;height:2" coordorigin="3576,1800" coordsize="20,0" path="m3576,1800l3595,1800e" filled="false" stroked="true" strokeweight=".48pt" strokecolor="#fefefe">
                <v:path arrowok="t"/>
              </v:shape>
            </v:group>
            <v:group style="position:absolute;left:3595;top:1800;width:20;height:2" coordorigin="3595,1800" coordsize="20,2">
              <v:shape style="position:absolute;left:3595;top:1800;width:20;height:2" coordorigin="3595,1800" coordsize="20,0" path="m3595,1800l3614,1800e" filled="false" stroked="true" strokeweight=".48pt" strokecolor="#fefefe">
                <v:path arrowok="t"/>
              </v:shape>
            </v:group>
            <v:group style="position:absolute;left:3614;top:1800;width:20;height:2" coordorigin="3614,1800" coordsize="20,2">
              <v:shape style="position:absolute;left:3614;top:1800;width:20;height:2" coordorigin="3614,1800" coordsize="20,0" path="m3614,1800l3634,1800e" filled="false" stroked="true" strokeweight=".48pt" strokecolor="#fefefe">
                <v:path arrowok="t"/>
              </v:shape>
            </v:group>
            <v:group style="position:absolute;left:3634;top:1800;width:20;height:2" coordorigin="3634,1800" coordsize="20,2">
              <v:shape style="position:absolute;left:3634;top:1800;width:20;height:2" coordorigin="3634,1800" coordsize="20,0" path="m3634,1800l3653,1800e" filled="false" stroked="true" strokeweight=".48pt" strokecolor="#fefefe">
                <v:path arrowok="t"/>
              </v:shape>
            </v:group>
            <v:group style="position:absolute;left:3653;top:1800;width:20;height:2" coordorigin="3653,1800" coordsize="20,2">
              <v:shape style="position:absolute;left:3653;top:1800;width:20;height:2" coordorigin="3653,1800" coordsize="20,0" path="m3653,1800l3672,1800e" filled="false" stroked="true" strokeweight=".48pt" strokecolor="#fefefe">
                <v:path arrowok="t"/>
              </v:shape>
            </v:group>
            <v:group style="position:absolute;left:3672;top:1800;width:20;height:2" coordorigin="3672,1800" coordsize="20,2">
              <v:shape style="position:absolute;left:3672;top:1800;width:20;height:2" coordorigin="3672,1800" coordsize="20,0" path="m3672,1800l3691,1800e" filled="false" stroked="true" strokeweight=".48pt" strokecolor="#fefefe">
                <v:path arrowok="t"/>
              </v:shape>
            </v:group>
            <v:group style="position:absolute;left:3691;top:1800;width:20;height:2" coordorigin="3691,1800" coordsize="20,2">
              <v:shape style="position:absolute;left:3691;top:1800;width:20;height:2" coordorigin="3691,1800" coordsize="20,0" path="m3691,1800l3710,1800e" filled="false" stroked="true" strokeweight=".48pt" strokecolor="#fefefe">
                <v:path arrowok="t"/>
              </v:shape>
            </v:group>
            <v:group style="position:absolute;left:3710;top:1800;width:20;height:2" coordorigin="3710,1800" coordsize="20,2">
              <v:shape style="position:absolute;left:3710;top:1800;width:20;height:2" coordorigin="3710,1800" coordsize="20,0" path="m3710,1800l3730,1800e" filled="false" stroked="true" strokeweight=".48pt" strokecolor="#fefefe">
                <v:path arrowok="t"/>
              </v:shape>
            </v:group>
            <v:group style="position:absolute;left:3730;top:1800;width:20;height:2" coordorigin="3730,1800" coordsize="20,2">
              <v:shape style="position:absolute;left:3730;top:1800;width:20;height:2" coordorigin="3730,1800" coordsize="20,0" path="m3730,1800l3749,1800e" filled="false" stroked="true" strokeweight=".48pt" strokecolor="#fefefe">
                <v:path arrowok="t"/>
              </v:shape>
            </v:group>
            <v:group style="position:absolute;left:3749;top:1800;width:20;height:2" coordorigin="3749,1800" coordsize="20,2">
              <v:shape style="position:absolute;left:3749;top:1800;width:20;height:2" coordorigin="3749,1800" coordsize="20,0" path="m3749,1800l3768,1800e" filled="false" stroked="true" strokeweight=".48pt" strokecolor="#fefefe">
                <v:path arrowok="t"/>
              </v:shape>
            </v:group>
            <v:group style="position:absolute;left:3768;top:1800;width:20;height:2" coordorigin="3768,1800" coordsize="20,2">
              <v:shape style="position:absolute;left:3768;top:1800;width:20;height:2" coordorigin="3768,1800" coordsize="20,0" path="m3768,1800l3787,1800e" filled="false" stroked="true" strokeweight=".48pt" strokecolor="#fefefe">
                <v:path arrowok="t"/>
              </v:shape>
            </v:group>
            <v:group style="position:absolute;left:3787;top:1800;width:20;height:2" coordorigin="3787,1800" coordsize="20,2">
              <v:shape style="position:absolute;left:3787;top:1800;width:20;height:2" coordorigin="3787,1800" coordsize="20,0" path="m3787,1800l3806,1800e" filled="false" stroked="true" strokeweight=".48pt" strokecolor="#fefefe">
                <v:path arrowok="t"/>
              </v:shape>
            </v:group>
            <v:group style="position:absolute;left:3806;top:1800;width:20;height:2" coordorigin="3806,1800" coordsize="20,2">
              <v:shape style="position:absolute;left:3806;top:1800;width:20;height:2" coordorigin="3806,1800" coordsize="20,0" path="m3806,1800l3826,1800e" filled="false" stroked="true" strokeweight=".48pt" strokecolor="#fefefe">
                <v:path arrowok="t"/>
              </v:shape>
            </v:group>
            <v:group style="position:absolute;left:3826;top:1800;width:20;height:2" coordorigin="3826,1800" coordsize="20,2">
              <v:shape style="position:absolute;left:3826;top:1800;width:20;height:2" coordorigin="3826,1800" coordsize="20,0" path="m3826,1800l3845,1800e" filled="false" stroked="true" strokeweight=".48pt" strokecolor="#fefefe">
                <v:path arrowok="t"/>
              </v:shape>
            </v:group>
            <v:group style="position:absolute;left:3845;top:1800;width:20;height:2" coordorigin="3845,1800" coordsize="20,2">
              <v:shape style="position:absolute;left:3845;top:1800;width:20;height:2" coordorigin="3845,1800" coordsize="20,0" path="m3845,1800l3864,1800e" filled="false" stroked="true" strokeweight=".48pt" strokecolor="#fefefe">
                <v:path arrowok="t"/>
              </v:shape>
            </v:group>
            <v:group style="position:absolute;left:3864;top:1800;width:20;height:2" coordorigin="3864,1800" coordsize="20,2">
              <v:shape style="position:absolute;left:3864;top:1800;width:20;height:2" coordorigin="3864,1800" coordsize="20,0" path="m3864,1800l3883,1800e" filled="false" stroked="true" strokeweight=".48pt" strokecolor="#fefefe">
                <v:path arrowok="t"/>
              </v:shape>
            </v:group>
            <v:group style="position:absolute;left:3883;top:1800;width:20;height:2" coordorigin="3883,1800" coordsize="20,2">
              <v:shape style="position:absolute;left:3883;top:1800;width:20;height:2" coordorigin="3883,1800" coordsize="20,0" path="m3883,1800l3902,1800e" filled="false" stroked="true" strokeweight=".48pt" strokecolor="#fefefe">
                <v:path arrowok="t"/>
              </v:shape>
            </v:group>
            <v:group style="position:absolute;left:3902;top:1800;width:20;height:2" coordorigin="3902,1800" coordsize="20,2">
              <v:shape style="position:absolute;left:3902;top:1800;width:20;height:2" coordorigin="3902,1800" coordsize="20,0" path="m3902,1800l3922,1800e" filled="false" stroked="true" strokeweight=".48pt" strokecolor="#fefefe">
                <v:path arrowok="t"/>
              </v:shape>
            </v:group>
            <v:group style="position:absolute;left:3922;top:1800;width:20;height:2" coordorigin="3922,1800" coordsize="20,2">
              <v:shape style="position:absolute;left:3922;top:1800;width:20;height:2" coordorigin="3922,1800" coordsize="20,0" path="m3922,1800l3941,1800e" filled="false" stroked="true" strokeweight=".48pt" strokecolor="#fefefe">
                <v:path arrowok="t"/>
              </v:shape>
            </v:group>
            <v:group style="position:absolute;left:3941;top:1800;width:20;height:2" coordorigin="3941,1800" coordsize="20,2">
              <v:shape style="position:absolute;left:3941;top:1800;width:20;height:2" coordorigin="3941,1800" coordsize="20,0" path="m3941,1800l3960,1800e" filled="false" stroked="true" strokeweight=".48pt" strokecolor="#fefefe">
                <v:path arrowok="t"/>
              </v:shape>
            </v:group>
            <v:group style="position:absolute;left:3960;top:1800;width:20;height:2" coordorigin="3960,1800" coordsize="20,2">
              <v:shape style="position:absolute;left:3960;top:1800;width:20;height:2" coordorigin="3960,1800" coordsize="20,0" path="m3960,1800l3979,1800e" filled="false" stroked="true" strokeweight=".48pt" strokecolor="#fefefe">
                <v:path arrowok="t"/>
              </v:shape>
            </v:group>
            <v:group style="position:absolute;left:3979;top:1800;width:20;height:2" coordorigin="3979,1800" coordsize="20,2">
              <v:shape style="position:absolute;left:3979;top:1800;width:20;height:2" coordorigin="3979,1800" coordsize="20,0" path="m3979,1800l3998,1800e" filled="false" stroked="true" strokeweight=".48pt" strokecolor="#fefefe">
                <v:path arrowok="t"/>
              </v:shape>
            </v:group>
            <v:group style="position:absolute;left:3998;top:1800;width:20;height:2" coordorigin="3998,1800" coordsize="20,2">
              <v:shape style="position:absolute;left:3998;top:1800;width:20;height:2" coordorigin="3998,1800" coordsize="20,0" path="m3998,1800l4018,1800e" filled="false" stroked="true" strokeweight=".48pt" strokecolor="#fefefe">
                <v:path arrowok="t"/>
              </v:shape>
            </v:group>
            <v:group style="position:absolute;left:4018;top:1800;width:20;height:2" coordorigin="4018,1800" coordsize="20,2">
              <v:shape style="position:absolute;left:4018;top:1800;width:20;height:2" coordorigin="4018,1800" coordsize="20,0" path="m4018,1800l4037,1800e" filled="false" stroked="true" strokeweight=".48pt" strokecolor="#fefefe">
                <v:path arrowok="t"/>
              </v:shape>
            </v:group>
            <v:group style="position:absolute;left:4037;top:1800;width:20;height:2" coordorigin="4037,1800" coordsize="20,2">
              <v:shape style="position:absolute;left:4037;top:1800;width:20;height:2" coordorigin="4037,1800" coordsize="20,0" path="m4037,1800l4056,1800e" filled="false" stroked="true" strokeweight=".48pt" strokecolor="#fefefe">
                <v:path arrowok="t"/>
              </v:shape>
            </v:group>
            <v:group style="position:absolute;left:4056;top:1800;width:20;height:2" coordorigin="4056,1800" coordsize="20,2">
              <v:shape style="position:absolute;left:4056;top:1800;width:20;height:2" coordorigin="4056,1800" coordsize="20,0" path="m4056,1800l4075,1800e" filled="false" stroked="true" strokeweight=".48pt" strokecolor="#fefefe">
                <v:path arrowok="t"/>
              </v:shape>
            </v:group>
            <v:group style="position:absolute;left:4075;top:1800;width:20;height:2" coordorigin="4075,1800" coordsize="20,2">
              <v:shape style="position:absolute;left:4075;top:1800;width:20;height:2" coordorigin="4075,1800" coordsize="20,0" path="m4075,1800l4094,1800e" filled="false" stroked="true" strokeweight=".48pt" strokecolor="#fefefe">
                <v:path arrowok="t"/>
              </v:shape>
            </v:group>
            <v:group style="position:absolute;left:4094;top:1800;width:20;height:2" coordorigin="4094,1800" coordsize="20,2">
              <v:shape style="position:absolute;left:4094;top:1800;width:20;height:2" coordorigin="4094,1800" coordsize="20,0" path="m4094,1800l4114,1800e" filled="false" stroked="true" strokeweight=".48pt" strokecolor="#fefefe">
                <v:path arrowok="t"/>
              </v:shape>
            </v:group>
            <v:group style="position:absolute;left:4114;top:1800;width:20;height:2" coordorigin="4114,1800" coordsize="20,2">
              <v:shape style="position:absolute;left:4114;top:1800;width:20;height:2" coordorigin="4114,1800" coordsize="20,0" path="m4114,1800l4133,1800e" filled="false" stroked="true" strokeweight=".48pt" strokecolor="#fefefe">
                <v:path arrowok="t"/>
              </v:shape>
            </v:group>
            <v:group style="position:absolute;left:4133;top:1800;width:20;height:2" coordorigin="4133,1800" coordsize="20,2">
              <v:shape style="position:absolute;left:4133;top:1800;width:20;height:2" coordorigin="4133,1800" coordsize="20,0" path="m4133,1800l4152,1800e" filled="false" stroked="true" strokeweight=".48pt" strokecolor="#fefefe">
                <v:path arrowok="t"/>
              </v:shape>
            </v:group>
            <v:group style="position:absolute;left:4152;top:1800;width:20;height:2" coordorigin="4152,1800" coordsize="20,2">
              <v:shape style="position:absolute;left:4152;top:1800;width:20;height:2" coordorigin="4152,1800" coordsize="20,0" path="m4152,1800l4171,1800e" filled="false" stroked="true" strokeweight=".48pt" strokecolor="#fefefe">
                <v:path arrowok="t"/>
              </v:shape>
            </v:group>
            <v:group style="position:absolute;left:4171;top:1800;width:15;height:2" coordorigin="4171,1800" coordsize="15,2">
              <v:shape style="position:absolute;left:4171;top:1800;width:15;height:2" coordorigin="4171,1800" coordsize="15,0" path="m4171,1800l4186,1800e" filled="false" stroked="true" strokeweight=".48pt" strokecolor="#fefefe">
                <v:path arrowok="t"/>
              </v:shape>
            </v:group>
            <v:group style="position:absolute;left:4186;top:1800;width:10;height:2" coordorigin="4186,1800" coordsize="10,2">
              <v:shape style="position:absolute;left:4186;top:1800;width:10;height:2" coordorigin="4186,1800" coordsize="10,0" path="m4186,1800l4195,1800e" filled="false" stroked="true" strokeweight=".48pt" strokecolor="#fefefe">
                <v:path arrowok="t"/>
              </v:shape>
            </v:group>
            <v:group style="position:absolute;left:4195;top:1800;width:20;height:2" coordorigin="4195,1800" coordsize="20,2">
              <v:shape style="position:absolute;left:4195;top:1800;width:20;height:2" coordorigin="4195,1800" coordsize="20,0" path="m4195,1800l4214,1800e" filled="false" stroked="true" strokeweight=".48pt" strokecolor="#fefefe">
                <v:path arrowok="t"/>
              </v:shape>
            </v:group>
            <v:group style="position:absolute;left:4214;top:1800;width:20;height:2" coordorigin="4214,1800" coordsize="20,2">
              <v:shape style="position:absolute;left:4214;top:1800;width:20;height:2" coordorigin="4214,1800" coordsize="20,0" path="m4214,1800l4234,1800e" filled="false" stroked="true" strokeweight=".48pt" strokecolor="#fefefe">
                <v:path arrowok="t"/>
              </v:shape>
            </v:group>
            <v:group style="position:absolute;left:4234;top:1800;width:20;height:2" coordorigin="4234,1800" coordsize="20,2">
              <v:shape style="position:absolute;left:4234;top:1800;width:20;height:2" coordorigin="4234,1800" coordsize="20,0" path="m4234,1800l4253,1800e" filled="false" stroked="true" strokeweight=".48pt" strokecolor="#fefefe">
                <v:path arrowok="t"/>
              </v:shape>
            </v:group>
            <v:group style="position:absolute;left:4253;top:1800;width:20;height:2" coordorigin="4253,1800" coordsize="20,2">
              <v:shape style="position:absolute;left:4253;top:1800;width:20;height:2" coordorigin="4253,1800" coordsize="20,0" path="m4253,1800l4272,1800e" filled="false" stroked="true" strokeweight=".48pt" strokecolor="#fefefe">
                <v:path arrowok="t"/>
              </v:shape>
            </v:group>
            <v:group style="position:absolute;left:4272;top:1800;width:20;height:2" coordorigin="4272,1800" coordsize="20,2">
              <v:shape style="position:absolute;left:4272;top:1800;width:20;height:2" coordorigin="4272,1800" coordsize="20,0" path="m4272,1800l4291,1800e" filled="false" stroked="true" strokeweight=".48pt" strokecolor="#fefefe">
                <v:path arrowok="t"/>
              </v:shape>
            </v:group>
            <v:group style="position:absolute;left:4291;top:1800;width:20;height:2" coordorigin="4291,1800" coordsize="20,2">
              <v:shape style="position:absolute;left:4291;top:1800;width:20;height:2" coordorigin="4291,1800" coordsize="20,0" path="m4291,1800l4310,1800e" filled="false" stroked="true" strokeweight=".48pt" strokecolor="#fefefe">
                <v:path arrowok="t"/>
              </v:shape>
            </v:group>
            <v:group style="position:absolute;left:4310;top:1800;width:20;height:2" coordorigin="4310,1800" coordsize="20,2">
              <v:shape style="position:absolute;left:4310;top:1800;width:20;height:2" coordorigin="4310,1800" coordsize="20,0" path="m4310,1800l4330,1800e" filled="false" stroked="true" strokeweight=".48pt" strokecolor="#fefefe">
                <v:path arrowok="t"/>
              </v:shape>
            </v:group>
            <v:group style="position:absolute;left:4330;top:1800;width:20;height:2" coordorigin="4330,1800" coordsize="20,2">
              <v:shape style="position:absolute;left:4330;top:1800;width:20;height:2" coordorigin="4330,1800" coordsize="20,0" path="m4330,1800l4349,1800e" filled="false" stroked="true" strokeweight=".48pt" strokecolor="#fefefe">
                <v:path arrowok="t"/>
              </v:shape>
            </v:group>
            <v:group style="position:absolute;left:4349;top:1800;width:20;height:2" coordorigin="4349,1800" coordsize="20,2">
              <v:shape style="position:absolute;left:4349;top:1800;width:20;height:2" coordorigin="4349,1800" coordsize="20,0" path="m4349,1800l4368,1800e" filled="false" stroked="true" strokeweight=".48pt" strokecolor="#fefefe">
                <v:path arrowok="t"/>
              </v:shape>
            </v:group>
            <v:group style="position:absolute;left:4368;top:1800;width:20;height:2" coordorigin="4368,1800" coordsize="20,2">
              <v:shape style="position:absolute;left:4368;top:1800;width:20;height:2" coordorigin="4368,1800" coordsize="20,0" path="m4368,1800l4387,1800e" filled="false" stroked="true" strokeweight=".48pt" strokecolor="#fefefe">
                <v:path arrowok="t"/>
              </v:shape>
            </v:group>
            <v:group style="position:absolute;left:4387;top:1800;width:20;height:2" coordorigin="4387,1800" coordsize="20,2">
              <v:shape style="position:absolute;left:4387;top:1800;width:20;height:2" coordorigin="4387,1800" coordsize="20,0" path="m4387,1800l4406,1800e" filled="false" stroked="true" strokeweight=".48pt" strokecolor="#fefefe">
                <v:path arrowok="t"/>
              </v:shape>
            </v:group>
            <v:group style="position:absolute;left:4406;top:1800;width:20;height:2" coordorigin="4406,1800" coordsize="20,2">
              <v:shape style="position:absolute;left:4406;top:1800;width:20;height:2" coordorigin="4406,1800" coordsize="20,0" path="m4406,1800l4426,1800e" filled="false" stroked="true" strokeweight=".48pt" strokecolor="#fefefe">
                <v:path arrowok="t"/>
              </v:shape>
            </v:group>
            <v:group style="position:absolute;left:4426;top:1800;width:20;height:2" coordorigin="4426,1800" coordsize="20,2">
              <v:shape style="position:absolute;left:4426;top:1800;width:20;height:2" coordorigin="4426,1800" coordsize="20,0" path="m4426,1800l4445,1800e" filled="false" stroked="true" strokeweight=".48pt" strokecolor="#fefefe">
                <v:path arrowok="t"/>
              </v:shape>
            </v:group>
            <v:group style="position:absolute;left:4445;top:1800;width:20;height:2" coordorigin="4445,1800" coordsize="20,2">
              <v:shape style="position:absolute;left:4445;top:1800;width:20;height:2" coordorigin="4445,1800" coordsize="20,0" path="m4445,1800l4464,1800e" filled="false" stroked="true" strokeweight=".48pt" strokecolor="#fefefe">
                <v:path arrowok="t"/>
              </v:shape>
            </v:group>
            <v:group style="position:absolute;left:4464;top:1800;width:20;height:2" coordorigin="4464,1800" coordsize="20,2">
              <v:shape style="position:absolute;left:4464;top:1800;width:20;height:2" coordorigin="4464,1800" coordsize="20,0" path="m4464,1800l4483,1800e" filled="false" stroked="true" strokeweight=".48pt" strokecolor="#fefefe">
                <v:path arrowok="t"/>
              </v:shape>
            </v:group>
            <v:group style="position:absolute;left:4483;top:1800;width:20;height:2" coordorigin="4483,1800" coordsize="20,2">
              <v:shape style="position:absolute;left:4483;top:1800;width:20;height:2" coordorigin="4483,1800" coordsize="20,0" path="m4483,1800l4502,1800e" filled="false" stroked="true" strokeweight=".48pt" strokecolor="#fefefe">
                <v:path arrowok="t"/>
              </v:shape>
            </v:group>
            <v:group style="position:absolute;left:4502;top:1800;width:20;height:2" coordorigin="4502,1800" coordsize="20,2">
              <v:shape style="position:absolute;left:4502;top:1800;width:20;height:2" coordorigin="4502,1800" coordsize="20,0" path="m4502,1800l4522,1800e" filled="false" stroked="true" strokeweight=".48pt" strokecolor="#fefefe">
                <v:path arrowok="t"/>
              </v:shape>
            </v:group>
            <v:group style="position:absolute;left:4522;top:1800;width:20;height:2" coordorigin="4522,1800" coordsize="20,2">
              <v:shape style="position:absolute;left:4522;top:1800;width:20;height:2" coordorigin="4522,1800" coordsize="20,0" path="m4522,1800l4541,1800e" filled="false" stroked="true" strokeweight=".48pt" strokecolor="#fefefe">
                <v:path arrowok="t"/>
              </v:shape>
            </v:group>
            <v:group style="position:absolute;left:4541;top:1800;width:20;height:2" coordorigin="4541,1800" coordsize="20,2">
              <v:shape style="position:absolute;left:4541;top:1800;width:20;height:2" coordorigin="4541,1800" coordsize="20,0" path="m4541,1800l4560,1800e" filled="false" stroked="true" strokeweight=".48pt" strokecolor="#fefefe">
                <v:path arrowok="t"/>
              </v:shape>
            </v:group>
            <v:group style="position:absolute;left:4560;top:1800;width:20;height:2" coordorigin="4560,1800" coordsize="20,2">
              <v:shape style="position:absolute;left:4560;top:1800;width:20;height:2" coordorigin="4560,1800" coordsize="20,0" path="m4560,1800l4579,1800e" filled="false" stroked="true" strokeweight=".48pt" strokecolor="#fefefe">
                <v:path arrowok="t"/>
              </v:shape>
            </v:group>
            <v:group style="position:absolute;left:4579;top:1800;width:20;height:2" coordorigin="4579,1800" coordsize="20,2">
              <v:shape style="position:absolute;left:4579;top:1800;width:20;height:2" coordorigin="4579,1800" coordsize="20,0" path="m4579,1800l4598,1800e" filled="false" stroked="true" strokeweight=".48pt" strokecolor="#fefefe">
                <v:path arrowok="t"/>
              </v:shape>
            </v:group>
            <v:group style="position:absolute;left:4598;top:1800;width:20;height:2" coordorigin="4598,1800" coordsize="20,2">
              <v:shape style="position:absolute;left:4598;top:1800;width:20;height:2" coordorigin="4598,1800" coordsize="20,0" path="m4598,1800l4618,1800e" filled="false" stroked="true" strokeweight=".48pt" strokecolor="#fefefe">
                <v:path arrowok="t"/>
              </v:shape>
            </v:group>
            <v:group style="position:absolute;left:4618;top:1800;width:20;height:2" coordorigin="4618,1800" coordsize="20,2">
              <v:shape style="position:absolute;left:4618;top:1800;width:20;height:2" coordorigin="4618,1800" coordsize="20,0" path="m4618,1800l4637,1800e" filled="false" stroked="true" strokeweight=".48pt" strokecolor="#fefefe">
                <v:path arrowok="t"/>
              </v:shape>
            </v:group>
            <v:group style="position:absolute;left:4637;top:1800;width:20;height:2" coordorigin="4637,1800" coordsize="20,2">
              <v:shape style="position:absolute;left:4637;top:1800;width:20;height:2" coordorigin="4637,1800" coordsize="20,0" path="m4637,1800l4656,1800e" filled="false" stroked="true" strokeweight=".48pt" strokecolor="#fefefe">
                <v:path arrowok="t"/>
              </v:shape>
            </v:group>
            <v:group style="position:absolute;left:4656;top:1800;width:20;height:2" coordorigin="4656,1800" coordsize="20,2">
              <v:shape style="position:absolute;left:4656;top:1800;width:20;height:2" coordorigin="4656,1800" coordsize="20,0" path="m4656,1800l4675,1800e" filled="false" stroked="true" strokeweight=".48pt" strokecolor="#fefefe">
                <v:path arrowok="t"/>
              </v:shape>
            </v:group>
            <v:group style="position:absolute;left:4675;top:1800;width:20;height:2" coordorigin="4675,1800" coordsize="20,2">
              <v:shape style="position:absolute;left:4675;top:1800;width:20;height:2" coordorigin="4675,1800" coordsize="20,0" path="m4675,1800l4694,1800e" filled="false" stroked="true" strokeweight=".48pt" strokecolor="#fefefe">
                <v:path arrowok="t"/>
              </v:shape>
            </v:group>
            <v:group style="position:absolute;left:4694;top:1800;width:20;height:2" coordorigin="4694,1800" coordsize="20,2">
              <v:shape style="position:absolute;left:4694;top:1800;width:20;height:2" coordorigin="4694,1800" coordsize="20,0" path="m4694,1800l4714,1800e" filled="false" stroked="true" strokeweight=".48pt" strokecolor="#fefefe">
                <v:path arrowok="t"/>
              </v:shape>
            </v:group>
            <v:group style="position:absolute;left:4714;top:1800;width:20;height:2" coordorigin="4714,1800" coordsize="20,2">
              <v:shape style="position:absolute;left:4714;top:1800;width:20;height:2" coordorigin="4714,1800" coordsize="20,0" path="m4714,1800l4733,1800e" filled="false" stroked="true" strokeweight=".48pt" strokecolor="#fefefe">
                <v:path arrowok="t"/>
              </v:shape>
            </v:group>
            <v:group style="position:absolute;left:4733;top:1800;width:20;height:2" coordorigin="4733,1800" coordsize="20,2">
              <v:shape style="position:absolute;left:4733;top:1800;width:20;height:2" coordorigin="4733,1800" coordsize="20,0" path="m4733,1800l4752,1800e" filled="false" stroked="true" strokeweight=".48pt" strokecolor="#fefefe">
                <v:path arrowok="t"/>
              </v:shape>
            </v:group>
            <v:group style="position:absolute;left:4752;top:1800;width:20;height:2" coordorigin="4752,1800" coordsize="20,2">
              <v:shape style="position:absolute;left:4752;top:1800;width:20;height:2" coordorigin="4752,1800" coordsize="20,0" path="m4752,1800l4771,1800e" filled="false" stroked="true" strokeweight=".48pt" strokecolor="#fefefe">
                <v:path arrowok="t"/>
              </v:shape>
            </v:group>
            <v:group style="position:absolute;left:4771;top:1800;width:20;height:2" coordorigin="4771,1800" coordsize="20,2">
              <v:shape style="position:absolute;left:4771;top:1800;width:20;height:2" coordorigin="4771,1800" coordsize="20,0" path="m4771,1800l4790,1800e" filled="false" stroked="true" strokeweight=".48pt" strokecolor="#fefefe">
                <v:path arrowok="t"/>
              </v:shape>
            </v:group>
            <v:group style="position:absolute;left:4790;top:1800;width:20;height:2" coordorigin="4790,1800" coordsize="20,2">
              <v:shape style="position:absolute;left:4790;top:1800;width:20;height:2" coordorigin="4790,1800" coordsize="20,0" path="m4790,1800l4810,1800e" filled="false" stroked="true" strokeweight=".48pt" strokecolor="#fefefe">
                <v:path arrowok="t"/>
              </v:shape>
            </v:group>
            <v:group style="position:absolute;left:4810;top:1800;width:20;height:2" coordorigin="4810,1800" coordsize="20,2">
              <v:shape style="position:absolute;left:4810;top:1800;width:20;height:2" coordorigin="4810,1800" coordsize="20,0" path="m4810,1800l4829,1800e" filled="false" stroked="true" strokeweight=".48pt" strokecolor="#fefefe">
                <v:path arrowok="t"/>
              </v:shape>
            </v:group>
            <v:group style="position:absolute;left:4829;top:1800;width:20;height:2" coordorigin="4829,1800" coordsize="20,2">
              <v:shape style="position:absolute;left:4829;top:1800;width:20;height:2" coordorigin="4829,1800" coordsize="20,0" path="m4829,1800l4848,1800e" filled="false" stroked="true" strokeweight=".48pt" strokecolor="#fefefe">
                <v:path arrowok="t"/>
              </v:shape>
            </v:group>
            <v:group style="position:absolute;left:4848;top:1800;width:20;height:2" coordorigin="4848,1800" coordsize="20,2">
              <v:shape style="position:absolute;left:4848;top:1800;width:20;height:2" coordorigin="4848,1800" coordsize="20,0" path="m4848,1800l4867,1800e" filled="false" stroked="true" strokeweight=".48pt" strokecolor="#fefefe">
                <v:path arrowok="t"/>
              </v:shape>
            </v:group>
            <v:group style="position:absolute;left:4867;top:1800;width:20;height:2" coordorigin="4867,1800" coordsize="20,2">
              <v:shape style="position:absolute;left:4867;top:1800;width:20;height:2" coordorigin="4867,1800" coordsize="20,0" path="m4867,1800l4886,1800e" filled="false" stroked="true" strokeweight=".48pt" strokecolor="#fefefe">
                <v:path arrowok="t"/>
              </v:shape>
            </v:group>
            <v:group style="position:absolute;left:4886;top:1800;width:20;height:2" coordorigin="4886,1800" coordsize="20,2">
              <v:shape style="position:absolute;left:4886;top:1800;width:20;height:2" coordorigin="4886,1800" coordsize="20,0" path="m4886,1800l4906,1800e" filled="false" stroked="true" strokeweight=".48pt" strokecolor="#fefefe">
                <v:path arrowok="t"/>
              </v:shape>
            </v:group>
            <v:group style="position:absolute;left:4906;top:1800;width:20;height:2" coordorigin="4906,1800" coordsize="20,2">
              <v:shape style="position:absolute;left:4906;top:1800;width:20;height:2" coordorigin="4906,1800" coordsize="20,0" path="m4906,1800l4925,1800e" filled="false" stroked="true" strokeweight=".48pt" strokecolor="#fefefe">
                <v:path arrowok="t"/>
              </v:shape>
            </v:group>
            <v:group style="position:absolute;left:4925;top:1800;width:20;height:2" coordorigin="4925,1800" coordsize="20,2">
              <v:shape style="position:absolute;left:4925;top:1800;width:20;height:2" coordorigin="4925,1800" coordsize="20,0" path="m4925,1800l4944,1800e" filled="false" stroked="true" strokeweight=".48pt" strokecolor="#fefefe">
                <v:path arrowok="t"/>
              </v:shape>
            </v:group>
            <v:group style="position:absolute;left:4944;top:1800;width:20;height:2" coordorigin="4944,1800" coordsize="20,2">
              <v:shape style="position:absolute;left:4944;top:1800;width:20;height:2" coordorigin="4944,1800" coordsize="20,0" path="m4944,1800l4963,1800e" filled="false" stroked="true" strokeweight=".48pt" strokecolor="#fefefe">
                <v:path arrowok="t"/>
              </v:shape>
            </v:group>
            <v:group style="position:absolute;left:4963;top:1800;width:20;height:2" coordorigin="4963,1800" coordsize="20,2">
              <v:shape style="position:absolute;left:4963;top:1800;width:20;height:2" coordorigin="4963,1800" coordsize="20,0" path="m4963,1800l4982,1800e" filled="false" stroked="true" strokeweight=".48pt" strokecolor="#fefefe">
                <v:path arrowok="t"/>
              </v:shape>
            </v:group>
            <v:group style="position:absolute;left:4982;top:1800;width:20;height:2" coordorigin="4982,1800" coordsize="20,2">
              <v:shape style="position:absolute;left:4982;top:1800;width:20;height:2" coordorigin="4982,1800" coordsize="20,0" path="m4982,1800l5002,1800e" filled="false" stroked="true" strokeweight=".48pt" strokecolor="#fefefe">
                <v:path arrowok="t"/>
              </v:shape>
            </v:group>
            <v:group style="position:absolute;left:5002;top:1800;width:20;height:2" coordorigin="5002,1800" coordsize="20,2">
              <v:shape style="position:absolute;left:5002;top:1800;width:20;height:2" coordorigin="5002,1800" coordsize="20,0" path="m5002,1800l5021,1800e" filled="false" stroked="true" strokeweight=".48pt" strokecolor="#fefefe">
                <v:path arrowok="t"/>
              </v:shape>
            </v:group>
            <v:group style="position:absolute;left:5021;top:1800;width:20;height:2" coordorigin="5021,1800" coordsize="20,2">
              <v:shape style="position:absolute;left:5021;top:1800;width:20;height:2" coordorigin="5021,1800" coordsize="20,0" path="m5021,1800l5040,1800e" filled="false" stroked="true" strokeweight=".48pt" strokecolor="#fefefe">
                <v:path arrowok="t"/>
              </v:shape>
            </v:group>
            <v:group style="position:absolute;left:5040;top:1800;width:20;height:2" coordorigin="5040,1800" coordsize="20,2">
              <v:shape style="position:absolute;left:5040;top:1800;width:20;height:2" coordorigin="5040,1800" coordsize="20,0" path="m5040,1800l5059,1800e" filled="false" stroked="true" strokeweight=".48pt" strokecolor="#fefefe">
                <v:path arrowok="t"/>
              </v:shape>
            </v:group>
            <v:group style="position:absolute;left:5059;top:1800;width:20;height:2" coordorigin="5059,1800" coordsize="20,2">
              <v:shape style="position:absolute;left:5059;top:1800;width:20;height:2" coordorigin="5059,1800" coordsize="20,0" path="m5059,1800l5078,1800e" filled="false" stroked="true" strokeweight=".48pt" strokecolor="#fefefe">
                <v:path arrowok="t"/>
              </v:shape>
            </v:group>
            <v:group style="position:absolute;left:5078;top:1800;width:20;height:2" coordorigin="5078,1800" coordsize="20,2">
              <v:shape style="position:absolute;left:5078;top:1800;width:20;height:2" coordorigin="5078,1800" coordsize="20,0" path="m5078,1800l5098,1800e" filled="false" stroked="true" strokeweight=".48pt" strokecolor="#fefefe">
                <v:path arrowok="t"/>
              </v:shape>
            </v:group>
            <v:group style="position:absolute;left:5098;top:1800;width:20;height:2" coordorigin="5098,1800" coordsize="20,2">
              <v:shape style="position:absolute;left:5098;top:1800;width:20;height:2" coordorigin="5098,1800" coordsize="20,0" path="m5098,1800l5117,1800e" filled="false" stroked="true" strokeweight=".48pt" strokecolor="#fefefe">
                <v:path arrowok="t"/>
              </v:shape>
            </v:group>
            <v:group style="position:absolute;left:5117;top:1800;width:20;height:2" coordorigin="5117,1800" coordsize="20,2">
              <v:shape style="position:absolute;left:5117;top:1800;width:20;height:2" coordorigin="5117,1800" coordsize="20,0" path="m5117,1800l5136,1800e" filled="false" stroked="true" strokeweight=".48pt" strokecolor="#fefefe">
                <v:path arrowok="t"/>
              </v:shape>
            </v:group>
            <v:group style="position:absolute;left:5136;top:1800;width:20;height:2" coordorigin="5136,1800" coordsize="20,2">
              <v:shape style="position:absolute;left:5136;top:1800;width:20;height:2" coordorigin="5136,1800" coordsize="20,0" path="m5136,1800l5155,1800e" filled="false" stroked="true" strokeweight=".48pt" strokecolor="#fefefe">
                <v:path arrowok="t"/>
              </v:shape>
            </v:group>
            <v:group style="position:absolute;left:5155;top:1800;width:20;height:2" coordorigin="5155,1800" coordsize="20,2">
              <v:shape style="position:absolute;left:5155;top:1800;width:20;height:2" coordorigin="5155,1800" coordsize="20,0" path="m5155,1800l5174,1800e" filled="false" stroked="true" strokeweight=".48pt" strokecolor="#fefefe">
                <v:path arrowok="t"/>
              </v:shape>
            </v:group>
            <v:group style="position:absolute;left:5174;top:1800;width:20;height:2" coordorigin="5174,1800" coordsize="20,2">
              <v:shape style="position:absolute;left:5174;top:1800;width:20;height:2" coordorigin="5174,1800" coordsize="20,0" path="m5174,1800l5194,1800e" filled="false" stroked="true" strokeweight=".48pt" strokecolor="#fefefe">
                <v:path arrowok="t"/>
              </v:shape>
            </v:group>
            <v:group style="position:absolute;left:5194;top:1800;width:20;height:2" coordorigin="5194,1800" coordsize="20,2">
              <v:shape style="position:absolute;left:5194;top:1800;width:20;height:2" coordorigin="5194,1800" coordsize="20,0" path="m5194,1800l5213,1800e" filled="false" stroked="true" strokeweight=".48pt" strokecolor="#fefefe">
                <v:path arrowok="t"/>
              </v:shape>
            </v:group>
            <v:group style="position:absolute;left:5213;top:1800;width:20;height:2" coordorigin="5213,1800" coordsize="20,2">
              <v:shape style="position:absolute;left:5213;top:1800;width:20;height:2" coordorigin="5213,1800" coordsize="20,0" path="m5213,1800l5232,1800e" filled="false" stroked="true" strokeweight=".48pt" strokecolor="#fefefe">
                <v:path arrowok="t"/>
              </v:shape>
            </v:group>
            <v:group style="position:absolute;left:5232;top:1800;width:20;height:2" coordorigin="5232,1800" coordsize="20,2">
              <v:shape style="position:absolute;left:5232;top:1800;width:20;height:2" coordorigin="5232,1800" coordsize="20,0" path="m5232,1800l5251,1800e" filled="false" stroked="true" strokeweight=".48pt" strokecolor="#fefefe">
                <v:path arrowok="t"/>
              </v:shape>
            </v:group>
            <v:group style="position:absolute;left:5251;top:1800;width:20;height:2" coordorigin="5251,1800" coordsize="20,2">
              <v:shape style="position:absolute;left:5251;top:1800;width:20;height:2" coordorigin="5251,1800" coordsize="20,0" path="m5251,1800l5270,1800e" filled="false" stroked="true" strokeweight=".48pt" strokecolor="#fefefe">
                <v:path arrowok="t"/>
              </v:shape>
            </v:group>
            <v:group style="position:absolute;left:5270;top:1800;width:20;height:2" coordorigin="5270,1800" coordsize="20,2">
              <v:shape style="position:absolute;left:5270;top:1800;width:20;height:2" coordorigin="5270,1800" coordsize="20,0" path="m5270,1800l5290,1800e" filled="false" stroked="true" strokeweight=".48pt" strokecolor="#fefefe">
                <v:path arrowok="t"/>
              </v:shape>
            </v:group>
            <v:group style="position:absolute;left:5290;top:1800;width:20;height:2" coordorigin="5290,1800" coordsize="20,2">
              <v:shape style="position:absolute;left:5290;top:1800;width:20;height:2" coordorigin="5290,1800" coordsize="20,0" path="m5290,1800l5309,1800e" filled="false" stroked="true" strokeweight=".48pt" strokecolor="#fefefe">
                <v:path arrowok="t"/>
              </v:shape>
            </v:group>
            <v:group style="position:absolute;left:5309;top:1800;width:20;height:2" coordorigin="5309,1800" coordsize="20,2">
              <v:shape style="position:absolute;left:5309;top:1800;width:20;height:2" coordorigin="5309,1800" coordsize="20,0" path="m5309,1800l5328,1800e" filled="false" stroked="true" strokeweight=".48pt" strokecolor="#fefefe">
                <v:path arrowok="t"/>
              </v:shape>
            </v:group>
            <v:group style="position:absolute;left:5328;top:1800;width:20;height:2" coordorigin="5328,1800" coordsize="20,2">
              <v:shape style="position:absolute;left:5328;top:1800;width:20;height:2" coordorigin="5328,1800" coordsize="20,0" path="m5328,1800l5347,1800e" filled="false" stroked="true" strokeweight=".48pt" strokecolor="#fefefe">
                <v:path arrowok="t"/>
              </v:shape>
            </v:group>
            <v:group style="position:absolute;left:5347;top:1800;width:20;height:2" coordorigin="5347,1800" coordsize="20,2">
              <v:shape style="position:absolute;left:5347;top:1800;width:20;height:2" coordorigin="5347,1800" coordsize="20,0" path="m5347,1800l5366,1800e" filled="false" stroked="true" strokeweight=".48pt" strokecolor="#fefefe">
                <v:path arrowok="t"/>
              </v:shape>
            </v:group>
            <v:group style="position:absolute;left:5366;top:1800;width:5;height:2" coordorigin="5366,1800" coordsize="5,2">
              <v:shape style="position:absolute;left:5366;top:1800;width:5;height:2" coordorigin="5366,1800" coordsize="5,0" path="m5366,1800l5371,1800e" filled="false" stroked="true" strokeweight=".48pt" strokecolor="#fefefe">
                <v:path arrowok="t"/>
              </v:shape>
            </v:group>
            <v:group style="position:absolute;left:5371;top:1800;width:10;height:2" coordorigin="5371,1800" coordsize="10,2">
              <v:shape style="position:absolute;left:5371;top:1800;width:10;height:2" coordorigin="5371,1800" coordsize="10,0" path="m5371,1800l5381,1800e" filled="false" stroked="true" strokeweight=".48pt" strokecolor="#fefefe">
                <v:path arrowok="t"/>
              </v:shape>
            </v:group>
            <v:group style="position:absolute;left:5381;top:1800;width:20;height:2" coordorigin="5381,1800" coordsize="20,2">
              <v:shape style="position:absolute;left:5381;top:1800;width:20;height:2" coordorigin="5381,1800" coordsize="20,0" path="m5381,1800l5400,1800e" filled="false" stroked="true" strokeweight=".48pt" strokecolor="#fefefe">
                <v:path arrowok="t"/>
              </v:shape>
            </v:group>
            <v:group style="position:absolute;left:5400;top:1800;width:20;height:2" coordorigin="5400,1800" coordsize="20,2">
              <v:shape style="position:absolute;left:5400;top:1800;width:20;height:2" coordorigin="5400,1800" coordsize="20,0" path="m5400,1800l5419,1800e" filled="false" stroked="true" strokeweight=".48pt" strokecolor="#fefefe">
                <v:path arrowok="t"/>
              </v:shape>
            </v:group>
            <v:group style="position:absolute;left:5419;top:1800;width:20;height:2" coordorigin="5419,1800" coordsize="20,2">
              <v:shape style="position:absolute;left:5419;top:1800;width:20;height:2" coordorigin="5419,1800" coordsize="20,0" path="m5419,1800l5438,1800e" filled="false" stroked="true" strokeweight=".48pt" strokecolor="#fefefe">
                <v:path arrowok="t"/>
              </v:shape>
            </v:group>
            <v:group style="position:absolute;left:5438;top:1800;width:20;height:2" coordorigin="5438,1800" coordsize="20,2">
              <v:shape style="position:absolute;left:5438;top:1800;width:20;height:2" coordorigin="5438,1800" coordsize="20,0" path="m5438,1800l5458,1800e" filled="false" stroked="true" strokeweight=".48pt" strokecolor="#fefefe">
                <v:path arrowok="t"/>
              </v:shape>
            </v:group>
            <v:group style="position:absolute;left:5458;top:1800;width:20;height:2" coordorigin="5458,1800" coordsize="20,2">
              <v:shape style="position:absolute;left:5458;top:1800;width:20;height:2" coordorigin="5458,1800" coordsize="20,0" path="m5458,1800l5477,1800e" filled="false" stroked="true" strokeweight=".48pt" strokecolor="#fefefe">
                <v:path arrowok="t"/>
              </v:shape>
            </v:group>
            <v:group style="position:absolute;left:5477;top:1800;width:20;height:2" coordorigin="5477,1800" coordsize="20,2">
              <v:shape style="position:absolute;left:5477;top:1800;width:20;height:2" coordorigin="5477,1800" coordsize="20,0" path="m5477,1800l5496,1800e" filled="false" stroked="true" strokeweight=".48pt" strokecolor="#fefefe">
                <v:path arrowok="t"/>
              </v:shape>
            </v:group>
            <v:group style="position:absolute;left:5496;top:1800;width:20;height:2" coordorigin="5496,1800" coordsize="20,2">
              <v:shape style="position:absolute;left:5496;top:1800;width:20;height:2" coordorigin="5496,1800" coordsize="20,0" path="m5496,1800l5515,1800e" filled="false" stroked="true" strokeweight=".48pt" strokecolor="#fefefe">
                <v:path arrowok="t"/>
              </v:shape>
            </v:group>
            <v:group style="position:absolute;left:5515;top:1800;width:20;height:2" coordorigin="5515,1800" coordsize="20,2">
              <v:shape style="position:absolute;left:5515;top:1800;width:20;height:2" coordorigin="5515,1800" coordsize="20,0" path="m5515,1800l5534,1800e" filled="false" stroked="true" strokeweight=".48pt" strokecolor="#fefefe">
                <v:path arrowok="t"/>
              </v:shape>
            </v:group>
            <v:group style="position:absolute;left:5534;top:1800;width:20;height:2" coordorigin="5534,1800" coordsize="20,2">
              <v:shape style="position:absolute;left:5534;top:1800;width:20;height:2" coordorigin="5534,1800" coordsize="20,0" path="m5534,1800l5554,1800e" filled="false" stroked="true" strokeweight=".48pt" strokecolor="#fefefe">
                <v:path arrowok="t"/>
              </v:shape>
            </v:group>
            <v:group style="position:absolute;left:5554;top:1800;width:20;height:2" coordorigin="5554,1800" coordsize="20,2">
              <v:shape style="position:absolute;left:5554;top:1800;width:20;height:2" coordorigin="5554,1800" coordsize="20,0" path="m5554,1800l5573,1800e" filled="false" stroked="true" strokeweight=".48pt" strokecolor="#fefefe">
                <v:path arrowok="t"/>
              </v:shape>
            </v:group>
            <v:group style="position:absolute;left:5573;top:1800;width:20;height:2" coordorigin="5573,1800" coordsize="20,2">
              <v:shape style="position:absolute;left:5573;top:1800;width:20;height:2" coordorigin="5573,1800" coordsize="20,0" path="m5573,1800l5592,1800e" filled="false" stroked="true" strokeweight=".48pt" strokecolor="#fefefe">
                <v:path arrowok="t"/>
              </v:shape>
            </v:group>
            <v:group style="position:absolute;left:5592;top:1800;width:20;height:2" coordorigin="5592,1800" coordsize="20,2">
              <v:shape style="position:absolute;left:5592;top:1800;width:20;height:2" coordorigin="5592,1800" coordsize="20,0" path="m5592,1800l5611,1800e" filled="false" stroked="true" strokeweight=".48pt" strokecolor="#fefefe">
                <v:path arrowok="t"/>
              </v:shape>
            </v:group>
            <v:group style="position:absolute;left:5611;top:1800;width:20;height:2" coordorigin="5611,1800" coordsize="20,2">
              <v:shape style="position:absolute;left:5611;top:1800;width:20;height:2" coordorigin="5611,1800" coordsize="20,0" path="m5611,1800l5630,1800e" filled="false" stroked="true" strokeweight=".48pt" strokecolor="#fefefe">
                <v:path arrowok="t"/>
              </v:shape>
            </v:group>
            <v:group style="position:absolute;left:5630;top:1800;width:20;height:2" coordorigin="5630,1800" coordsize="20,2">
              <v:shape style="position:absolute;left:5630;top:1800;width:20;height:2" coordorigin="5630,1800" coordsize="20,0" path="m5630,1800l5650,1800e" filled="false" stroked="true" strokeweight=".48pt" strokecolor="#fefefe">
                <v:path arrowok="t"/>
              </v:shape>
            </v:group>
            <v:group style="position:absolute;left:5650;top:1800;width:20;height:2" coordorigin="5650,1800" coordsize="20,2">
              <v:shape style="position:absolute;left:5650;top:1800;width:20;height:2" coordorigin="5650,1800" coordsize="20,0" path="m5650,1800l5669,1800e" filled="false" stroked="true" strokeweight=".48pt" strokecolor="#fefefe">
                <v:path arrowok="t"/>
              </v:shape>
            </v:group>
            <v:group style="position:absolute;left:5669;top:1800;width:20;height:2" coordorigin="5669,1800" coordsize="20,2">
              <v:shape style="position:absolute;left:5669;top:1800;width:20;height:2" coordorigin="5669,1800" coordsize="20,0" path="m5669,1800l5688,1800e" filled="false" stroked="true" strokeweight=".48pt" strokecolor="#fefefe">
                <v:path arrowok="t"/>
              </v:shape>
            </v:group>
            <v:group style="position:absolute;left:5688;top:1800;width:20;height:2" coordorigin="5688,1800" coordsize="20,2">
              <v:shape style="position:absolute;left:5688;top:1800;width:20;height:2" coordorigin="5688,1800" coordsize="20,0" path="m5688,1800l5707,1800e" filled="false" stroked="true" strokeweight=".48pt" strokecolor="#fefefe">
                <v:path arrowok="t"/>
              </v:shape>
            </v:group>
            <v:group style="position:absolute;left:5707;top:1800;width:20;height:2" coordorigin="5707,1800" coordsize="20,2">
              <v:shape style="position:absolute;left:5707;top:1800;width:20;height:2" coordorigin="5707,1800" coordsize="20,0" path="m5707,1800l5726,1800e" filled="false" stroked="true" strokeweight=".48pt" strokecolor="#fefefe">
                <v:path arrowok="t"/>
              </v:shape>
            </v:group>
            <v:group style="position:absolute;left:5726;top:1800;width:20;height:2" coordorigin="5726,1800" coordsize="20,2">
              <v:shape style="position:absolute;left:5726;top:1800;width:20;height:2" coordorigin="5726,1800" coordsize="20,0" path="m5726,1800l5746,1800e" filled="false" stroked="true" strokeweight=".48pt" strokecolor="#fefefe">
                <v:path arrowok="t"/>
              </v:shape>
            </v:group>
            <v:group style="position:absolute;left:5746;top:1800;width:20;height:2" coordorigin="5746,1800" coordsize="20,2">
              <v:shape style="position:absolute;left:5746;top:1800;width:20;height:2" coordorigin="5746,1800" coordsize="20,0" path="m5746,1800l5765,1800e" filled="false" stroked="true" strokeweight=".48pt" strokecolor="#fefefe">
                <v:path arrowok="t"/>
              </v:shape>
            </v:group>
            <v:group style="position:absolute;left:5765;top:1800;width:20;height:2" coordorigin="5765,1800" coordsize="20,2">
              <v:shape style="position:absolute;left:5765;top:1800;width:20;height:2" coordorigin="5765,1800" coordsize="20,0" path="m5765,1800l5784,1800e" filled="false" stroked="true" strokeweight=".48pt" strokecolor="#fefefe">
                <v:path arrowok="t"/>
              </v:shape>
            </v:group>
            <v:group style="position:absolute;left:5784;top:1800;width:20;height:2" coordorigin="5784,1800" coordsize="20,2">
              <v:shape style="position:absolute;left:5784;top:1800;width:20;height:2" coordorigin="5784,1800" coordsize="20,0" path="m5784,1800l5803,1800e" filled="false" stroked="true" strokeweight=".48pt" strokecolor="#fefefe">
                <v:path arrowok="t"/>
              </v:shape>
            </v:group>
            <v:group style="position:absolute;left:5803;top:1800;width:20;height:2" coordorigin="5803,1800" coordsize="20,2">
              <v:shape style="position:absolute;left:5803;top:1800;width:20;height:2" coordorigin="5803,1800" coordsize="20,0" path="m5803,1800l5822,1800e" filled="false" stroked="true" strokeweight=".48pt" strokecolor="#fefefe">
                <v:path arrowok="t"/>
              </v:shape>
            </v:group>
            <v:group style="position:absolute;left:5822;top:1800;width:20;height:2" coordorigin="5822,1800" coordsize="20,2">
              <v:shape style="position:absolute;left:5822;top:1800;width:20;height:2" coordorigin="5822,1800" coordsize="20,0" path="m5822,1800l5842,1800e" filled="false" stroked="true" strokeweight=".48pt" strokecolor="#fefefe">
                <v:path arrowok="t"/>
              </v:shape>
            </v:group>
            <v:group style="position:absolute;left:5842;top:1800;width:20;height:2" coordorigin="5842,1800" coordsize="20,2">
              <v:shape style="position:absolute;left:5842;top:1800;width:20;height:2" coordorigin="5842,1800" coordsize="20,0" path="m5842,1800l5861,1800e" filled="false" stroked="true" strokeweight=".48pt" strokecolor="#fefefe">
                <v:path arrowok="t"/>
              </v:shape>
            </v:group>
            <v:group style="position:absolute;left:5861;top:1800;width:20;height:2" coordorigin="5861,1800" coordsize="20,2">
              <v:shape style="position:absolute;left:5861;top:1800;width:20;height:2" coordorigin="5861,1800" coordsize="20,0" path="m5861,1800l5880,1800e" filled="false" stroked="true" strokeweight=".48pt" strokecolor="#fefefe">
                <v:path arrowok="t"/>
              </v:shape>
            </v:group>
            <v:group style="position:absolute;left:5880;top:1800;width:20;height:2" coordorigin="5880,1800" coordsize="20,2">
              <v:shape style="position:absolute;left:5880;top:1800;width:20;height:2" coordorigin="5880,1800" coordsize="20,0" path="m5880,1800l5899,1800e" filled="false" stroked="true" strokeweight=".48pt" strokecolor="#fefefe">
                <v:path arrowok="t"/>
              </v:shape>
            </v:group>
            <v:group style="position:absolute;left:5899;top:1800;width:20;height:2" coordorigin="5899,1800" coordsize="20,2">
              <v:shape style="position:absolute;left:5899;top:1800;width:20;height:2" coordorigin="5899,1800" coordsize="20,0" path="m5899,1800l5918,1800e" filled="false" stroked="true" strokeweight=".48pt" strokecolor="#fefefe">
                <v:path arrowok="t"/>
              </v:shape>
            </v:group>
            <v:group style="position:absolute;left:5918;top:1800;width:20;height:2" coordorigin="5918,1800" coordsize="20,2">
              <v:shape style="position:absolute;left:5918;top:1800;width:20;height:2" coordorigin="5918,1800" coordsize="20,0" path="m5918,1800l5938,1800e" filled="false" stroked="true" strokeweight=".48pt" strokecolor="#fefefe">
                <v:path arrowok="t"/>
              </v:shape>
            </v:group>
            <v:group style="position:absolute;left:5938;top:1800;width:20;height:2" coordorigin="5938,1800" coordsize="20,2">
              <v:shape style="position:absolute;left:5938;top:1800;width:20;height:2" coordorigin="5938,1800" coordsize="20,0" path="m5938,1800l5957,1800e" filled="false" stroked="true" strokeweight=".48pt" strokecolor="#fefefe">
                <v:path arrowok="t"/>
              </v:shape>
            </v:group>
            <v:group style="position:absolute;left:5957;top:1800;width:20;height:2" coordorigin="5957,1800" coordsize="20,2">
              <v:shape style="position:absolute;left:5957;top:1800;width:20;height:2" coordorigin="5957,1800" coordsize="20,0" path="m5957,1800l5976,1800e" filled="false" stroked="true" strokeweight=".48pt" strokecolor="#fefefe">
                <v:path arrowok="t"/>
              </v:shape>
            </v:group>
            <v:group style="position:absolute;left:5976;top:1800;width:20;height:2" coordorigin="5976,1800" coordsize="20,2">
              <v:shape style="position:absolute;left:5976;top:1800;width:20;height:2" coordorigin="5976,1800" coordsize="20,0" path="m5976,1800l5995,1800e" filled="false" stroked="true" strokeweight=".48pt" strokecolor="#fefefe">
                <v:path arrowok="t"/>
              </v:shape>
            </v:group>
            <v:group style="position:absolute;left:5995;top:1800;width:20;height:2" coordorigin="5995,1800" coordsize="20,2">
              <v:shape style="position:absolute;left:5995;top:1800;width:20;height:2" coordorigin="5995,1800" coordsize="20,0" path="m5995,1800l6014,1800e" filled="false" stroked="true" strokeweight=".48pt" strokecolor="#fefefe">
                <v:path arrowok="t"/>
              </v:shape>
            </v:group>
            <v:group style="position:absolute;left:6014;top:1800;width:20;height:2" coordorigin="6014,1800" coordsize="20,2">
              <v:shape style="position:absolute;left:6014;top:1800;width:20;height:2" coordorigin="6014,1800" coordsize="20,0" path="m6014,1800l6034,1800e" filled="false" stroked="true" strokeweight=".48pt" strokecolor="#fefefe">
                <v:path arrowok="t"/>
              </v:shape>
            </v:group>
            <v:group style="position:absolute;left:6034;top:1800;width:20;height:2" coordorigin="6034,1800" coordsize="20,2">
              <v:shape style="position:absolute;left:6034;top:1800;width:20;height:2" coordorigin="6034,1800" coordsize="20,0" path="m6034,1800l6053,1800e" filled="false" stroked="true" strokeweight=".48pt" strokecolor="#fefefe">
                <v:path arrowok="t"/>
              </v:shape>
            </v:group>
            <v:group style="position:absolute;left:6053;top:1800;width:20;height:2" coordorigin="6053,1800" coordsize="20,2">
              <v:shape style="position:absolute;left:6053;top:1800;width:20;height:2" coordorigin="6053,1800" coordsize="20,0" path="m6053,1800l6072,1800e" filled="false" stroked="true" strokeweight=".48pt" strokecolor="#fefefe">
                <v:path arrowok="t"/>
              </v:shape>
            </v:group>
            <v:group style="position:absolute;left:6072;top:1800;width:20;height:2" coordorigin="6072,1800" coordsize="20,2">
              <v:shape style="position:absolute;left:6072;top:1800;width:20;height:2" coordorigin="6072,1800" coordsize="20,0" path="m6072,1800l6091,1800e" filled="false" stroked="true" strokeweight=".48pt" strokecolor="#fefefe">
                <v:path arrowok="t"/>
              </v:shape>
            </v:group>
            <v:group style="position:absolute;left:6091;top:1800;width:20;height:2" coordorigin="6091,1800" coordsize="20,2">
              <v:shape style="position:absolute;left:6091;top:1800;width:20;height:2" coordorigin="6091,1800" coordsize="20,0" path="m6091,1800l6110,1800e" filled="false" stroked="true" strokeweight=".48pt" strokecolor="#fefefe">
                <v:path arrowok="t"/>
              </v:shape>
            </v:group>
            <v:group style="position:absolute;left:6110;top:1800;width:20;height:2" coordorigin="6110,1800" coordsize="20,2">
              <v:shape style="position:absolute;left:6110;top:1800;width:20;height:2" coordorigin="6110,1800" coordsize="20,0" path="m6110,1800l6130,1800e" filled="false" stroked="true" strokeweight=".48pt" strokecolor="#fefefe">
                <v:path arrowok="t"/>
              </v:shape>
            </v:group>
            <v:group style="position:absolute;left:6130;top:1800;width:20;height:2" coordorigin="6130,1800" coordsize="20,2">
              <v:shape style="position:absolute;left:6130;top:1800;width:20;height:2" coordorigin="6130,1800" coordsize="20,0" path="m6130,1800l6149,1800e" filled="false" stroked="true" strokeweight=".48pt" strokecolor="#fefefe">
                <v:path arrowok="t"/>
              </v:shape>
            </v:group>
            <v:group style="position:absolute;left:6149;top:1800;width:20;height:2" coordorigin="6149,1800" coordsize="20,2">
              <v:shape style="position:absolute;left:6149;top:1800;width:20;height:2" coordorigin="6149,1800" coordsize="20,0" path="m6149,1800l6168,1800e" filled="false" stroked="true" strokeweight=".48pt" strokecolor="#fefefe">
                <v:path arrowok="t"/>
              </v:shape>
            </v:group>
            <v:group style="position:absolute;left:6168;top:1800;width:20;height:2" coordorigin="6168,1800" coordsize="20,2">
              <v:shape style="position:absolute;left:6168;top:1800;width:20;height:2" coordorigin="6168,1800" coordsize="20,0" path="m6168,1800l6187,1800e" filled="false" stroked="true" strokeweight=".48pt" strokecolor="#fefefe">
                <v:path arrowok="t"/>
              </v:shape>
            </v:group>
            <v:group style="position:absolute;left:6187;top:1800;width:20;height:2" coordorigin="6187,1800" coordsize="20,2">
              <v:shape style="position:absolute;left:6187;top:1800;width:20;height:2" coordorigin="6187,1800" coordsize="20,0" path="m6187,1800l6206,1800e" filled="false" stroked="true" strokeweight=".48pt" strokecolor="#fefefe">
                <v:path arrowok="t"/>
              </v:shape>
            </v:group>
            <v:group style="position:absolute;left:6206;top:1800;width:20;height:2" coordorigin="6206,1800" coordsize="20,2">
              <v:shape style="position:absolute;left:6206;top:1800;width:20;height:2" coordorigin="6206,1800" coordsize="20,0" path="m6206,1800l6226,1800e" filled="false" stroked="true" strokeweight=".48pt" strokecolor="#fefefe">
                <v:path arrowok="t"/>
              </v:shape>
            </v:group>
            <v:group style="position:absolute;left:6226;top:1800;width:20;height:2" coordorigin="6226,1800" coordsize="20,2">
              <v:shape style="position:absolute;left:6226;top:1800;width:20;height:2" coordorigin="6226,1800" coordsize="20,0" path="m6226,1800l6245,1800e" filled="false" stroked="true" strokeweight=".48pt" strokecolor="#fefefe">
                <v:path arrowok="t"/>
              </v:shape>
            </v:group>
            <v:group style="position:absolute;left:6245;top:1800;width:20;height:2" coordorigin="6245,1800" coordsize="20,2">
              <v:shape style="position:absolute;left:6245;top:1800;width:20;height:2" coordorigin="6245,1800" coordsize="20,0" path="m6245,1800l6264,1800e" filled="false" stroked="true" strokeweight=".48pt" strokecolor="#fefefe">
                <v:path arrowok="t"/>
              </v:shape>
            </v:group>
            <v:group style="position:absolute;left:6264;top:1800;width:20;height:2" coordorigin="6264,1800" coordsize="20,2">
              <v:shape style="position:absolute;left:6264;top:1800;width:20;height:2" coordorigin="6264,1800" coordsize="20,0" path="m6264,1800l6283,1800e" filled="false" stroked="true" strokeweight=".48pt" strokecolor="#fefefe">
                <v:path arrowok="t"/>
              </v:shape>
            </v:group>
            <v:group style="position:absolute;left:6283;top:1800;width:20;height:2" coordorigin="6283,1800" coordsize="20,2">
              <v:shape style="position:absolute;left:6283;top:1800;width:20;height:2" coordorigin="6283,1800" coordsize="20,0" path="m6283,1800l6302,1800e" filled="false" stroked="true" strokeweight=".48pt" strokecolor="#fefefe">
                <v:path arrowok="t"/>
              </v:shape>
            </v:group>
            <v:group style="position:absolute;left:6302;top:1800;width:20;height:2" coordorigin="6302,1800" coordsize="20,2">
              <v:shape style="position:absolute;left:6302;top:1800;width:20;height:2" coordorigin="6302,1800" coordsize="20,0" path="m6302,1800l6322,1800e" filled="false" stroked="true" strokeweight=".48pt" strokecolor="#fefefe">
                <v:path arrowok="t"/>
              </v:shape>
            </v:group>
            <v:group style="position:absolute;left:6322;top:1800;width:20;height:2" coordorigin="6322,1800" coordsize="20,2">
              <v:shape style="position:absolute;left:6322;top:1800;width:20;height:2" coordorigin="6322,1800" coordsize="20,0" path="m6322,1800l6341,1800e" filled="false" stroked="true" strokeweight=".48pt" strokecolor="#fefefe">
                <v:path arrowok="t"/>
              </v:shape>
            </v:group>
            <v:group style="position:absolute;left:6341;top:1800;width:20;height:2" coordorigin="6341,1800" coordsize="20,2">
              <v:shape style="position:absolute;left:6341;top:1800;width:20;height:2" coordorigin="6341,1800" coordsize="20,0" path="m6341,1800l6360,1800e" filled="false" stroked="true" strokeweight=".48pt" strokecolor="#fefefe">
                <v:path arrowok="t"/>
              </v:shape>
            </v:group>
            <v:group style="position:absolute;left:6360;top:1800;width:20;height:2" coordorigin="6360,1800" coordsize="20,2">
              <v:shape style="position:absolute;left:6360;top:1800;width:20;height:2" coordorigin="6360,1800" coordsize="20,0" path="m6360,1800l6379,1800e" filled="false" stroked="true" strokeweight=".48pt" strokecolor="#fefefe">
                <v:path arrowok="t"/>
              </v:shape>
            </v:group>
            <v:group style="position:absolute;left:6379;top:1800;width:20;height:2" coordorigin="6379,1800" coordsize="20,2">
              <v:shape style="position:absolute;left:6379;top:1800;width:20;height:2" coordorigin="6379,1800" coordsize="20,0" path="m6379,1800l6398,1800e" filled="false" stroked="true" strokeweight=".48pt" strokecolor="#fefefe">
                <v:path arrowok="t"/>
              </v:shape>
            </v:group>
            <v:group style="position:absolute;left:6398;top:1800;width:20;height:2" coordorigin="6398,1800" coordsize="20,2">
              <v:shape style="position:absolute;left:6398;top:1800;width:20;height:2" coordorigin="6398,1800" coordsize="20,0" path="m6398,1800l6418,1800e" filled="false" stroked="true" strokeweight=".48pt" strokecolor="#fefefe">
                <v:path arrowok="t"/>
              </v:shape>
            </v:group>
            <v:group style="position:absolute;left:6418;top:1800;width:20;height:2" coordorigin="6418,1800" coordsize="20,2">
              <v:shape style="position:absolute;left:6418;top:1800;width:20;height:2" coordorigin="6418,1800" coordsize="20,0" path="m6418,1800l6437,1800e" filled="false" stroked="true" strokeweight=".48pt" strokecolor="#fefefe">
                <v:path arrowok="t"/>
              </v:shape>
            </v:group>
            <v:group style="position:absolute;left:6437;top:1800;width:20;height:2" coordorigin="6437,1800" coordsize="20,2">
              <v:shape style="position:absolute;left:6437;top:1800;width:20;height:2" coordorigin="6437,1800" coordsize="20,0" path="m6437,1800l6456,1800e" filled="false" stroked="true" strokeweight=".48pt" strokecolor="#fefefe">
                <v:path arrowok="t"/>
              </v:shape>
            </v:group>
            <v:group style="position:absolute;left:6456;top:1800;width:20;height:2" coordorigin="6456,1800" coordsize="20,2">
              <v:shape style="position:absolute;left:6456;top:1800;width:20;height:2" coordorigin="6456,1800" coordsize="20,0" path="m6456,1800l6475,1800e" filled="false" stroked="true" strokeweight=".48pt" strokecolor="#fefefe">
                <v:path arrowok="t"/>
              </v:shape>
            </v:group>
            <v:group style="position:absolute;left:6475;top:1800;width:20;height:2" coordorigin="6475,1800" coordsize="20,2">
              <v:shape style="position:absolute;left:6475;top:1800;width:20;height:2" coordorigin="6475,1800" coordsize="20,0" path="m6475,1800l6494,1800e" filled="false" stroked="true" strokeweight=".48pt" strokecolor="#fefefe">
                <v:path arrowok="t"/>
              </v:shape>
            </v:group>
            <v:group style="position:absolute;left:6494;top:1800;width:20;height:2" coordorigin="6494,1800" coordsize="20,2">
              <v:shape style="position:absolute;left:6494;top:1800;width:20;height:2" coordorigin="6494,1800" coordsize="20,0" path="m6494,1800l6514,1800e" filled="false" stroked="true" strokeweight=".48pt" strokecolor="#fefefe">
                <v:path arrowok="t"/>
              </v:shape>
            </v:group>
            <v:group style="position:absolute;left:6514;top:1800;width:20;height:2" coordorigin="6514,1800" coordsize="20,2">
              <v:shape style="position:absolute;left:6514;top:1800;width:20;height:2" coordorigin="6514,1800" coordsize="20,0" path="m6514,1800l6533,1800e" filled="false" stroked="true" strokeweight=".48pt" strokecolor="#fefefe">
                <v:path arrowok="t"/>
              </v:shape>
            </v:group>
            <v:group style="position:absolute;left:6533;top:1800;width:20;height:2" coordorigin="6533,1800" coordsize="20,2">
              <v:shape style="position:absolute;left:6533;top:1800;width:20;height:2" coordorigin="6533,1800" coordsize="20,0" path="m6533,1800l6552,1800e" filled="false" stroked="true" strokeweight=".48pt" strokecolor="#fefefe">
                <v:path arrowok="t"/>
              </v:shape>
            </v:group>
            <v:group style="position:absolute;left:6552;top:1800;width:20;height:2" coordorigin="6552,1800" coordsize="20,2">
              <v:shape style="position:absolute;left:6552;top:1800;width:20;height:2" coordorigin="6552,1800" coordsize="20,0" path="m6552,1800l6571,1800e" filled="false" stroked="true" strokeweight=".48pt" strokecolor="#fefefe">
                <v:path arrowok="t"/>
              </v:shape>
            </v:group>
            <v:group style="position:absolute;left:6571;top:1800;width:20;height:2" coordorigin="6571,1800" coordsize="20,2">
              <v:shape style="position:absolute;left:6571;top:1800;width:20;height:2" coordorigin="6571,1800" coordsize="20,0" path="m6571,1800l6590,1800e" filled="false" stroked="true" strokeweight=".48pt" strokecolor="#fefefe">
                <v:path arrowok="t"/>
              </v:shape>
            </v:group>
            <v:group style="position:absolute;left:6590;top:1800;width:20;height:2" coordorigin="6590,1800" coordsize="20,2">
              <v:shape style="position:absolute;left:6590;top:1800;width:20;height:2" coordorigin="6590,1800" coordsize="20,0" path="m6590,1800l6610,1800e" filled="false" stroked="true" strokeweight=".48pt" strokecolor="#fefefe">
                <v:path arrowok="t"/>
              </v:shape>
            </v:group>
            <v:group style="position:absolute;left:6610;top:1800;width:20;height:2" coordorigin="6610,1800" coordsize="20,2">
              <v:shape style="position:absolute;left:6610;top:1800;width:20;height:2" coordorigin="6610,1800" coordsize="20,0" path="m6610,1800l6629,1800e" filled="false" stroked="true" strokeweight=".48pt" strokecolor="#fefefe">
                <v:path arrowok="t"/>
              </v:shape>
            </v:group>
            <v:group style="position:absolute;left:6629;top:1800;width:10;height:2" coordorigin="6629,1800" coordsize="10,2">
              <v:shape style="position:absolute;left:6629;top:1800;width:10;height:2" coordorigin="6629,1800" coordsize="10,0" path="m6629,1800l6638,1800e" filled="false" stroked="true" strokeweight=".48pt" strokecolor="#fefefe">
                <v:path arrowok="t"/>
              </v:shape>
              <v:shape style="position:absolute;left:6629;top:1354;width:1190;height:451" type="#_x0000_t75" stroked="false">
                <v:imagedata r:id="rId43" o:title=""/>
              </v:shape>
            </v:group>
            <v:group style="position:absolute;left:7810;top:1800;width:10;height:2" coordorigin="7810,1800" coordsize="10,2">
              <v:shape style="position:absolute;left:7810;top:1800;width:10;height:2" coordorigin="7810,1800" coordsize="10,0" path="m7810,1800l7819,1800e" filled="false" stroked="true" strokeweight=".48pt" strokecolor="#fefefe">
                <v:path arrowok="t"/>
              </v:shape>
            </v:group>
            <v:group style="position:absolute;left:7819;top:1800;width:20;height:2" coordorigin="7819,1800" coordsize="20,2">
              <v:shape style="position:absolute;left:7819;top:1800;width:20;height:2" coordorigin="7819,1800" coordsize="20,0" path="m7819,1800l7838,1800e" filled="false" stroked="true" strokeweight=".48pt" strokecolor="#fefefe">
                <v:path arrowok="t"/>
              </v:shape>
            </v:group>
            <v:group style="position:absolute;left:7838;top:1800;width:20;height:2" coordorigin="7838,1800" coordsize="20,2">
              <v:shape style="position:absolute;left:7838;top:1800;width:20;height:2" coordorigin="7838,1800" coordsize="20,0" path="m7838,1800l7858,1800e" filled="false" stroked="true" strokeweight=".48pt" strokecolor="#fefefe">
                <v:path arrowok="t"/>
              </v:shape>
            </v:group>
            <v:group style="position:absolute;left:7858;top:1800;width:20;height:2" coordorigin="7858,1800" coordsize="20,2">
              <v:shape style="position:absolute;left:7858;top:1800;width:20;height:2" coordorigin="7858,1800" coordsize="20,0" path="m7858,1800l7877,1800e" filled="false" stroked="true" strokeweight=".48pt" strokecolor="#fefefe">
                <v:path arrowok="t"/>
              </v:shape>
            </v:group>
            <v:group style="position:absolute;left:7877;top:1800;width:20;height:2" coordorigin="7877,1800" coordsize="20,2">
              <v:shape style="position:absolute;left:7877;top:1800;width:20;height:2" coordorigin="7877,1800" coordsize="20,0" path="m7877,1800l7896,1800e" filled="false" stroked="true" strokeweight=".48pt" strokecolor="#fefefe">
                <v:path arrowok="t"/>
              </v:shape>
            </v:group>
            <v:group style="position:absolute;left:7896;top:1800;width:20;height:2" coordorigin="7896,1800" coordsize="20,2">
              <v:shape style="position:absolute;left:7896;top:1800;width:20;height:2" coordorigin="7896,1800" coordsize="20,0" path="m7896,1800l7915,1800e" filled="false" stroked="true" strokeweight=".48pt" strokecolor="#fefefe">
                <v:path arrowok="t"/>
              </v:shape>
            </v:group>
            <v:group style="position:absolute;left:7915;top:1800;width:20;height:2" coordorigin="7915,1800" coordsize="20,2">
              <v:shape style="position:absolute;left:7915;top:1800;width:20;height:2" coordorigin="7915,1800" coordsize="20,0" path="m7915,1800l7934,1800e" filled="false" stroked="true" strokeweight=".48pt" strokecolor="#fefefe">
                <v:path arrowok="t"/>
              </v:shape>
            </v:group>
            <v:group style="position:absolute;left:7934;top:1800;width:20;height:2" coordorigin="7934,1800" coordsize="20,2">
              <v:shape style="position:absolute;left:7934;top:1800;width:20;height:2" coordorigin="7934,1800" coordsize="20,0" path="m7934,1800l7954,1800e" filled="false" stroked="true" strokeweight=".48pt" strokecolor="#fefefe">
                <v:path arrowok="t"/>
              </v:shape>
            </v:group>
            <v:group style="position:absolute;left:7954;top:1800;width:20;height:2" coordorigin="7954,1800" coordsize="20,2">
              <v:shape style="position:absolute;left:7954;top:1800;width:20;height:2" coordorigin="7954,1800" coordsize="20,0" path="m7954,1800l7973,1800e" filled="false" stroked="true" strokeweight=".48pt" strokecolor="#fefefe">
                <v:path arrowok="t"/>
              </v:shape>
            </v:group>
            <v:group style="position:absolute;left:7973;top:1800;width:20;height:2" coordorigin="7973,1800" coordsize="20,2">
              <v:shape style="position:absolute;left:7973;top:1800;width:20;height:2" coordorigin="7973,1800" coordsize="20,0" path="m7973,1800l7992,1800e" filled="false" stroked="true" strokeweight=".48pt" strokecolor="#fefefe">
                <v:path arrowok="t"/>
              </v:shape>
            </v:group>
            <v:group style="position:absolute;left:7992;top:1800;width:20;height:2" coordorigin="7992,1800" coordsize="20,2">
              <v:shape style="position:absolute;left:7992;top:1800;width:20;height:2" coordorigin="7992,1800" coordsize="20,0" path="m7992,1800l8011,1800e" filled="false" stroked="true" strokeweight=".48pt" strokecolor="#fefefe">
                <v:path arrowok="t"/>
              </v:shape>
            </v:group>
            <v:group style="position:absolute;left:8011;top:1800;width:20;height:2" coordorigin="8011,1800" coordsize="20,2">
              <v:shape style="position:absolute;left:8011;top:1800;width:20;height:2" coordorigin="8011,1800" coordsize="20,0" path="m8011,1800l8030,1800e" filled="false" stroked="true" strokeweight=".48pt" strokecolor="#fefefe">
                <v:path arrowok="t"/>
              </v:shape>
            </v:group>
            <v:group style="position:absolute;left:8030;top:1800;width:20;height:2" coordorigin="8030,1800" coordsize="20,2">
              <v:shape style="position:absolute;left:8030;top:1800;width:20;height:2" coordorigin="8030,1800" coordsize="20,0" path="m8030,1800l8050,1800e" filled="false" stroked="true" strokeweight=".48pt" strokecolor="#fefefe">
                <v:path arrowok="t"/>
              </v:shape>
            </v:group>
            <v:group style="position:absolute;left:8050;top:1800;width:20;height:2" coordorigin="8050,1800" coordsize="20,2">
              <v:shape style="position:absolute;left:8050;top:1800;width:20;height:2" coordorigin="8050,1800" coordsize="20,0" path="m8050,1800l8069,1800e" filled="false" stroked="true" strokeweight=".48pt" strokecolor="#fefefe">
                <v:path arrowok="t"/>
              </v:shape>
            </v:group>
            <v:group style="position:absolute;left:8069;top:1800;width:20;height:2" coordorigin="8069,1800" coordsize="20,2">
              <v:shape style="position:absolute;left:8069;top:1800;width:20;height:2" coordorigin="8069,1800" coordsize="20,0" path="m8069,1800l8088,1800e" filled="false" stroked="true" strokeweight=".48pt" strokecolor="#fefefe">
                <v:path arrowok="t"/>
              </v:shape>
            </v:group>
            <v:group style="position:absolute;left:8088;top:1800;width:20;height:2" coordorigin="8088,1800" coordsize="20,2">
              <v:shape style="position:absolute;left:8088;top:1800;width:20;height:2" coordorigin="8088,1800" coordsize="20,0" path="m8088,1800l8107,1800e" filled="false" stroked="true" strokeweight=".48pt" strokecolor="#fefefe">
                <v:path arrowok="t"/>
              </v:shape>
            </v:group>
            <v:group style="position:absolute;left:8107;top:1800;width:20;height:2" coordorigin="8107,1800" coordsize="20,2">
              <v:shape style="position:absolute;left:8107;top:1800;width:20;height:2" coordorigin="8107,1800" coordsize="20,0" path="m8107,1800l8126,1800e" filled="false" stroked="true" strokeweight=".48pt" strokecolor="#fefefe">
                <v:path arrowok="t"/>
              </v:shape>
            </v:group>
            <v:group style="position:absolute;left:8126;top:1800;width:20;height:2" coordorigin="8126,1800" coordsize="20,2">
              <v:shape style="position:absolute;left:8126;top:1800;width:20;height:2" coordorigin="8126,1800" coordsize="20,0" path="m8126,1800l8146,1800e" filled="false" stroked="true" strokeweight=".48pt" strokecolor="#fefefe">
                <v:path arrowok="t"/>
              </v:shape>
            </v:group>
            <v:group style="position:absolute;left:8146;top:1800;width:20;height:2" coordorigin="8146,1800" coordsize="20,2">
              <v:shape style="position:absolute;left:8146;top:1800;width:20;height:2" coordorigin="8146,1800" coordsize="20,0" path="m8146,1800l8165,1800e" filled="false" stroked="true" strokeweight=".48pt" strokecolor="#fefefe">
                <v:path arrowok="t"/>
              </v:shape>
            </v:group>
            <v:group style="position:absolute;left:8165;top:1800;width:20;height:2" coordorigin="8165,1800" coordsize="20,2">
              <v:shape style="position:absolute;left:8165;top:1800;width:20;height:2" coordorigin="8165,1800" coordsize="20,0" path="m8165,1800l8184,1800e" filled="false" stroked="true" strokeweight=".48pt" strokecolor="#fefefe">
                <v:path arrowok="t"/>
              </v:shape>
            </v:group>
            <v:group style="position:absolute;left:8184;top:1800;width:20;height:2" coordorigin="8184,1800" coordsize="20,2">
              <v:shape style="position:absolute;left:8184;top:1800;width:20;height:2" coordorigin="8184,1800" coordsize="20,0" path="m8184,1800l8203,1800e" filled="false" stroked="true" strokeweight=".48pt" strokecolor="#fefefe">
                <v:path arrowok="t"/>
              </v:shape>
            </v:group>
            <v:group style="position:absolute;left:8203;top:1800;width:20;height:2" coordorigin="8203,1800" coordsize="20,2">
              <v:shape style="position:absolute;left:8203;top:1800;width:20;height:2" coordorigin="8203,1800" coordsize="20,0" path="m8203,1800l8222,1800e" filled="false" stroked="true" strokeweight=".48pt" strokecolor="#fefefe">
                <v:path arrowok="t"/>
              </v:shape>
            </v:group>
            <v:group style="position:absolute;left:8222;top:1800;width:20;height:2" coordorigin="8222,1800" coordsize="20,2">
              <v:shape style="position:absolute;left:8222;top:1800;width:20;height:2" coordorigin="8222,1800" coordsize="20,0" path="m8222,1800l8242,1800e" filled="false" stroked="true" strokeweight=".48pt" strokecolor="#fefefe">
                <v:path arrowok="t"/>
              </v:shape>
            </v:group>
            <v:group style="position:absolute;left:8242;top:1800;width:20;height:2" coordorigin="8242,1800" coordsize="20,2">
              <v:shape style="position:absolute;left:8242;top:1800;width:20;height:2" coordorigin="8242,1800" coordsize="20,0" path="m8242,1800l8261,1800e" filled="false" stroked="true" strokeweight=".48pt" strokecolor="#fefefe">
                <v:path arrowok="t"/>
              </v:shape>
            </v:group>
            <v:group style="position:absolute;left:8261;top:1800;width:20;height:2" coordorigin="8261,1800" coordsize="20,2">
              <v:shape style="position:absolute;left:8261;top:1800;width:20;height:2" coordorigin="8261,1800" coordsize="20,0" path="m8261,1800l8280,1800e" filled="false" stroked="true" strokeweight=".48pt" strokecolor="#fefefe">
                <v:path arrowok="t"/>
              </v:shape>
            </v:group>
            <v:group style="position:absolute;left:8280;top:1800;width:20;height:2" coordorigin="8280,1800" coordsize="20,2">
              <v:shape style="position:absolute;left:8280;top:1800;width:20;height:2" coordorigin="8280,1800" coordsize="20,0" path="m8280,1800l8299,1800e" filled="false" stroked="true" strokeweight=".48pt" strokecolor="#fefefe">
                <v:path arrowok="t"/>
              </v:shape>
            </v:group>
            <v:group style="position:absolute;left:8299;top:1800;width:20;height:2" coordorigin="8299,1800" coordsize="20,2">
              <v:shape style="position:absolute;left:8299;top:1800;width:20;height:2" coordorigin="8299,1800" coordsize="20,0" path="m8299,1800l8318,1800e" filled="false" stroked="true" strokeweight=".48pt" strokecolor="#fefefe">
                <v:path arrowok="t"/>
              </v:shape>
            </v:group>
            <v:group style="position:absolute;left:8318;top:1800;width:20;height:2" coordorigin="8318,1800" coordsize="20,2">
              <v:shape style="position:absolute;left:8318;top:1800;width:20;height:2" coordorigin="8318,1800" coordsize="20,0" path="m8318,1800l8338,1800e" filled="false" stroked="true" strokeweight=".48pt" strokecolor="#fefefe">
                <v:path arrowok="t"/>
              </v:shape>
            </v:group>
            <v:group style="position:absolute;left:8338;top:1800;width:20;height:2" coordorigin="8338,1800" coordsize="20,2">
              <v:shape style="position:absolute;left:8338;top:1800;width:20;height:2" coordorigin="8338,1800" coordsize="20,0" path="m8338,1800l8357,1800e" filled="false" stroked="true" strokeweight=".48pt" strokecolor="#fefefe">
                <v:path arrowok="t"/>
              </v:shape>
            </v:group>
            <v:group style="position:absolute;left:8357;top:1800;width:20;height:2" coordorigin="8357,1800" coordsize="20,2">
              <v:shape style="position:absolute;left:8357;top:1800;width:20;height:2" coordorigin="8357,1800" coordsize="20,0" path="m8357,1800l8376,1800e" filled="false" stroked="true" strokeweight=".48pt" strokecolor="#fefefe">
                <v:path arrowok="t"/>
              </v:shape>
            </v:group>
            <v:group style="position:absolute;left:8376;top:1800;width:20;height:2" coordorigin="8376,1800" coordsize="20,2">
              <v:shape style="position:absolute;left:8376;top:1800;width:20;height:2" coordorigin="8376,1800" coordsize="20,0" path="m8376,1800l8395,1800e" filled="false" stroked="true" strokeweight=".48pt" strokecolor="#fefefe">
                <v:path arrowok="t"/>
              </v:shape>
            </v:group>
            <v:group style="position:absolute;left:8395;top:1800;width:20;height:2" coordorigin="8395,1800" coordsize="20,2">
              <v:shape style="position:absolute;left:8395;top:1800;width:20;height:2" coordorigin="8395,1800" coordsize="20,0" path="m8395,1800l8414,1800e" filled="false" stroked="true" strokeweight=".48pt" strokecolor="#fefefe">
                <v:path arrowok="t"/>
              </v:shape>
            </v:group>
            <v:group style="position:absolute;left:8414;top:1800;width:20;height:2" coordorigin="8414,1800" coordsize="20,2">
              <v:shape style="position:absolute;left:8414;top:1800;width:20;height:2" coordorigin="8414,1800" coordsize="20,0" path="m8414,1800l8434,1800e" filled="false" stroked="true" strokeweight=".48pt" strokecolor="#fefefe">
                <v:path arrowok="t"/>
              </v:shape>
            </v:group>
            <v:group style="position:absolute;left:8434;top:1800;width:20;height:2" coordorigin="8434,1800" coordsize="20,2">
              <v:shape style="position:absolute;left:8434;top:1800;width:20;height:2" coordorigin="8434,1800" coordsize="20,0" path="m8434,1800l8453,1800e" filled="false" stroked="true" strokeweight=".48pt" strokecolor="#fefefe">
                <v:path arrowok="t"/>
              </v:shape>
            </v:group>
            <v:group style="position:absolute;left:8453;top:1800;width:20;height:2" coordorigin="8453,1800" coordsize="20,2">
              <v:shape style="position:absolute;left:8453;top:1800;width:20;height:2" coordorigin="8453,1800" coordsize="20,0" path="m8453,1800l8472,1800e" filled="false" stroked="true" strokeweight=".48pt" strokecolor="#fefefe">
                <v:path arrowok="t"/>
              </v:shape>
            </v:group>
            <v:group style="position:absolute;left:8472;top:1800;width:20;height:2" coordorigin="8472,1800" coordsize="20,2">
              <v:shape style="position:absolute;left:8472;top:1800;width:20;height:2" coordorigin="8472,1800" coordsize="20,0" path="m8472,1800l8491,1800e" filled="false" stroked="true" strokeweight=".48pt" strokecolor="#fefefe">
                <v:path arrowok="t"/>
              </v:shape>
            </v:group>
            <v:group style="position:absolute;left:8491;top:1800;width:20;height:2" coordorigin="8491,1800" coordsize="20,2">
              <v:shape style="position:absolute;left:8491;top:1800;width:20;height:2" coordorigin="8491,1800" coordsize="20,0" path="m8491,1800l8510,1800e" filled="false" stroked="true" strokeweight=".48pt" strokecolor="#fefefe">
                <v:path arrowok="t"/>
              </v:shape>
            </v:group>
            <v:group style="position:absolute;left:8510;top:1800;width:20;height:2" coordorigin="8510,1800" coordsize="20,2">
              <v:shape style="position:absolute;left:8510;top:1800;width:20;height:2" coordorigin="8510,1800" coordsize="20,0" path="m8510,1800l8530,1800e" filled="false" stroked="true" strokeweight=".48pt" strokecolor="#fefefe">
                <v:path arrowok="t"/>
              </v:shape>
            </v:group>
            <v:group style="position:absolute;left:8530;top:1800;width:20;height:2" coordorigin="8530,1800" coordsize="20,2">
              <v:shape style="position:absolute;left:8530;top:1800;width:20;height:2" coordorigin="8530,1800" coordsize="20,0" path="m8530,1800l8549,1800e" filled="false" stroked="true" strokeweight=".48pt" strokecolor="#fefefe">
                <v:path arrowok="t"/>
              </v:shape>
            </v:group>
            <v:group style="position:absolute;left:8549;top:1800;width:20;height:2" coordorigin="8549,1800" coordsize="20,2">
              <v:shape style="position:absolute;left:8549;top:1800;width:20;height:2" coordorigin="8549,1800" coordsize="20,0" path="m8549,1800l8568,1800e" filled="false" stroked="true" strokeweight=".48pt" strokecolor="#fefefe">
                <v:path arrowok="t"/>
              </v:shape>
            </v:group>
            <v:group style="position:absolute;left:8568;top:1800;width:20;height:2" coordorigin="8568,1800" coordsize="20,2">
              <v:shape style="position:absolute;left:8568;top:1800;width:20;height:2" coordorigin="8568,1800" coordsize="20,0" path="m8568,1800l8587,1800e" filled="false" stroked="true" strokeweight=".48pt" strokecolor="#fefefe">
                <v:path arrowok="t"/>
              </v:shape>
            </v:group>
            <v:group style="position:absolute;left:8587;top:1800;width:20;height:2" coordorigin="8587,1800" coordsize="20,2">
              <v:shape style="position:absolute;left:8587;top:1800;width:20;height:2" coordorigin="8587,1800" coordsize="20,0" path="m8587,1800l8606,1800e" filled="false" stroked="true" strokeweight=".48pt" strokecolor="#fefefe">
                <v:path arrowok="t"/>
              </v:shape>
            </v:group>
            <v:group style="position:absolute;left:8606;top:1800;width:20;height:2" coordorigin="8606,1800" coordsize="20,2">
              <v:shape style="position:absolute;left:8606;top:1800;width:20;height:2" coordorigin="8606,1800" coordsize="20,0" path="m8606,1800l8626,1800e" filled="false" stroked="true" strokeweight=".48pt" strokecolor="#fefefe">
                <v:path arrowok="t"/>
              </v:shape>
            </v:group>
            <v:group style="position:absolute;left:8626;top:1800;width:20;height:2" coordorigin="8626,1800" coordsize="20,2">
              <v:shape style="position:absolute;left:8626;top:1800;width:20;height:2" coordorigin="8626,1800" coordsize="20,0" path="m8626,1800l8645,1800e" filled="false" stroked="true" strokeweight=".48pt" strokecolor="#fefefe">
                <v:path arrowok="t"/>
              </v:shape>
            </v:group>
            <v:group style="position:absolute;left:8645;top:1800;width:20;height:2" coordorigin="8645,1800" coordsize="20,2">
              <v:shape style="position:absolute;left:8645;top:1800;width:20;height:2" coordorigin="8645,1800" coordsize="20,0" path="m8645,1800l8664,1800e" filled="false" stroked="true" strokeweight=".48pt" strokecolor="#fefefe">
                <v:path arrowok="t"/>
              </v:shape>
            </v:group>
            <v:group style="position:absolute;left:8664;top:1800;width:20;height:2" coordorigin="8664,1800" coordsize="20,2">
              <v:shape style="position:absolute;left:8664;top:1800;width:20;height:2" coordorigin="8664,1800" coordsize="20,0" path="m8664,1800l8683,1800e" filled="false" stroked="true" strokeweight=".48pt" strokecolor="#fefefe">
                <v:path arrowok="t"/>
              </v:shape>
            </v:group>
            <v:group style="position:absolute;left:8683;top:1800;width:20;height:2" coordorigin="8683,1800" coordsize="20,2">
              <v:shape style="position:absolute;left:8683;top:1800;width:20;height:2" coordorigin="8683,1800" coordsize="20,0" path="m8683,1800l8702,1800e" filled="false" stroked="true" strokeweight=".48pt" strokecolor="#fefefe">
                <v:path arrowok="t"/>
              </v:shape>
            </v:group>
            <v:group style="position:absolute;left:8702;top:1800;width:20;height:2" coordorigin="8702,1800" coordsize="20,2">
              <v:shape style="position:absolute;left:8702;top:1800;width:20;height:2" coordorigin="8702,1800" coordsize="20,0" path="m8702,1800l8722,1800e" filled="false" stroked="true" strokeweight=".48pt" strokecolor="#fefefe">
                <v:path arrowok="t"/>
              </v:shape>
            </v:group>
            <v:group style="position:absolute;left:8722;top:1800;width:20;height:2" coordorigin="8722,1800" coordsize="20,2">
              <v:shape style="position:absolute;left:8722;top:1800;width:20;height:2" coordorigin="8722,1800" coordsize="20,0" path="m8722,1800l8741,1800e" filled="false" stroked="true" strokeweight=".48pt" strokecolor="#fefefe">
                <v:path arrowok="t"/>
              </v:shape>
            </v:group>
            <v:group style="position:absolute;left:8741;top:1800;width:20;height:2" coordorigin="8741,1800" coordsize="20,2">
              <v:shape style="position:absolute;left:8741;top:1800;width:20;height:2" coordorigin="8741,1800" coordsize="20,0" path="m8741,1800l8760,1800e" filled="false" stroked="true" strokeweight=".48pt" strokecolor="#fefefe">
                <v:path arrowok="t"/>
              </v:shape>
            </v:group>
            <v:group style="position:absolute;left:8760;top:1800;width:20;height:2" coordorigin="8760,1800" coordsize="20,2">
              <v:shape style="position:absolute;left:8760;top:1800;width:20;height:2" coordorigin="8760,1800" coordsize="20,0" path="m8760,1800l8779,1800e" filled="false" stroked="true" strokeweight=".48pt" strokecolor="#fefefe">
                <v:path arrowok="t"/>
              </v:shape>
            </v:group>
            <v:group style="position:absolute;left:8779;top:1800;width:20;height:2" coordorigin="8779,1800" coordsize="20,2">
              <v:shape style="position:absolute;left:8779;top:1800;width:20;height:2" coordorigin="8779,1800" coordsize="20,0" path="m8779,1800l8798,1800e" filled="false" stroked="true" strokeweight=".48pt" strokecolor="#fefefe">
                <v:path arrowok="t"/>
              </v:shape>
            </v:group>
            <v:group style="position:absolute;left:8798;top:1800;width:20;height:2" coordorigin="8798,1800" coordsize="20,2">
              <v:shape style="position:absolute;left:8798;top:1800;width:20;height:2" coordorigin="8798,1800" coordsize="20,0" path="m8798,1800l8818,1800e" filled="false" stroked="true" strokeweight=".48pt" strokecolor="#fefefe">
                <v:path arrowok="t"/>
              </v:shape>
            </v:group>
            <v:group style="position:absolute;left:8818;top:1800;width:20;height:2" coordorigin="8818,1800" coordsize="20,2">
              <v:shape style="position:absolute;left:8818;top:1800;width:20;height:2" coordorigin="8818,1800" coordsize="20,0" path="m8818,1800l8837,1800e" filled="false" stroked="true" strokeweight=".48pt" strokecolor="#fefefe">
                <v:path arrowok="t"/>
              </v:shape>
            </v:group>
            <v:group style="position:absolute;left:8837;top:1800;width:20;height:2" coordorigin="8837,1800" coordsize="20,2">
              <v:shape style="position:absolute;left:8837;top:1800;width:20;height:2" coordorigin="8837,1800" coordsize="20,0" path="m8837,1800l8856,1800e" filled="false" stroked="true" strokeweight=".48pt" strokecolor="#fefefe">
                <v:path arrowok="t"/>
              </v:shape>
            </v:group>
            <v:group style="position:absolute;left:8856;top:1800;width:20;height:2" coordorigin="8856,1800" coordsize="20,2">
              <v:shape style="position:absolute;left:8856;top:1800;width:20;height:2" coordorigin="8856,1800" coordsize="20,0" path="m8856,1800l8875,1800e" filled="false" stroked="true" strokeweight=".48pt" strokecolor="#fefefe">
                <v:path arrowok="t"/>
              </v:shape>
            </v:group>
            <v:group style="position:absolute;left:8875;top:1800;width:20;height:2" coordorigin="8875,1800" coordsize="20,2">
              <v:shape style="position:absolute;left:8875;top:1800;width:20;height:2" coordorigin="8875,1800" coordsize="20,0" path="m8875,1800l8894,1800e" filled="false" stroked="true" strokeweight=".48pt" strokecolor="#fefefe">
                <v:path arrowok="t"/>
              </v:shape>
            </v:group>
            <v:group style="position:absolute;left:8894;top:1800;width:20;height:2" coordorigin="8894,1800" coordsize="20,2">
              <v:shape style="position:absolute;left:8894;top:1800;width:20;height:2" coordorigin="8894,1800" coordsize="20,0" path="m8894,1800l8914,1800e" filled="false" stroked="true" strokeweight=".48pt" strokecolor="#fefefe">
                <v:path arrowok="t"/>
              </v:shape>
            </v:group>
            <v:group style="position:absolute;left:8914;top:1800;width:20;height:2" coordorigin="8914,1800" coordsize="20,2">
              <v:shape style="position:absolute;left:8914;top:1800;width:20;height:2" coordorigin="8914,1800" coordsize="20,0" path="m8914,1800l8933,1800e" filled="false" stroked="true" strokeweight=".48pt" strokecolor="#fefefe">
                <v:path arrowok="t"/>
              </v:shape>
            </v:group>
            <v:group style="position:absolute;left:8933;top:1800;width:20;height:2" coordorigin="8933,1800" coordsize="20,2">
              <v:shape style="position:absolute;left:8933;top:1800;width:20;height:2" coordorigin="8933,1800" coordsize="20,0" path="m8933,1800l8952,1800e" filled="false" stroked="true" strokeweight=".48pt" strokecolor="#fefefe">
                <v:path arrowok="t"/>
              </v:shape>
            </v:group>
            <v:group style="position:absolute;left:8952;top:1800;width:20;height:2" coordorigin="8952,1800" coordsize="20,2">
              <v:shape style="position:absolute;left:8952;top:1800;width:20;height:2" coordorigin="8952,1800" coordsize="20,0" path="m8952,1800l8971,1800e" filled="false" stroked="true" strokeweight=".48pt" strokecolor="#fefefe">
                <v:path arrowok="t"/>
              </v:shape>
            </v:group>
            <v:group style="position:absolute;left:8971;top:1800;width:20;height:2" coordorigin="8971,1800" coordsize="20,2">
              <v:shape style="position:absolute;left:8971;top:1800;width:20;height:2" coordorigin="8971,1800" coordsize="20,0" path="m8971,1800l8990,1800e" filled="false" stroked="true" strokeweight=".48pt" strokecolor="#fefefe">
                <v:path arrowok="t"/>
              </v:shape>
            </v:group>
            <v:group style="position:absolute;left:8990;top:1800;width:20;height:2" coordorigin="8990,1800" coordsize="20,2">
              <v:shape style="position:absolute;left:8990;top:1800;width:20;height:2" coordorigin="8990,1800" coordsize="20,0" path="m8990,1800l9010,1800e" filled="false" stroked="true" strokeweight=".48pt" strokecolor="#fefefe">
                <v:path arrowok="t"/>
              </v:shape>
            </v:group>
            <v:group style="position:absolute;left:9010;top:1800;width:20;height:2" coordorigin="9010,1800" coordsize="20,2">
              <v:shape style="position:absolute;left:9010;top:1800;width:20;height:2" coordorigin="9010,1800" coordsize="20,0" path="m9010,1800l9029,1800e" filled="false" stroked="true" strokeweight=".48pt" strokecolor="#fefefe">
                <v:path arrowok="t"/>
              </v:shape>
            </v:group>
            <v:group style="position:absolute;left:9029;top:1800;width:20;height:2" coordorigin="9029,1800" coordsize="20,2">
              <v:shape style="position:absolute;left:9029;top:1800;width:20;height:2" coordorigin="9029,1800" coordsize="20,0" path="m9029,1800l9048,1800e" filled="false" stroked="true" strokeweight=".48pt" strokecolor="#fefefe">
                <v:path arrowok="t"/>
              </v:shape>
            </v:group>
            <v:group style="position:absolute;left:9048;top:1800;width:20;height:2" coordorigin="9048,1800" coordsize="20,2">
              <v:shape style="position:absolute;left:9048;top:1800;width:20;height:2" coordorigin="9048,1800" coordsize="20,0" path="m9048,1800l9067,1800e" filled="false" stroked="true" strokeweight=".48pt" strokecolor="#fefefe">
                <v:path arrowok="t"/>
              </v:shape>
            </v:group>
            <v:group style="position:absolute;left:9067;top:1800;width:20;height:2" coordorigin="9067,1800" coordsize="20,2">
              <v:shape style="position:absolute;left:9067;top:1800;width:20;height:2" coordorigin="9067,1800" coordsize="20,0" path="m9067,1800l9086,1800e" filled="false" stroked="true" strokeweight=".48pt" strokecolor="#fefefe">
                <v:path arrowok="t"/>
              </v:shape>
            </v:group>
            <v:group style="position:absolute;left:9086;top:1800;width:20;height:2" coordorigin="9086,1800" coordsize="20,2">
              <v:shape style="position:absolute;left:9086;top:1800;width:20;height:2" coordorigin="9086,1800" coordsize="20,0" path="m9086,1800l9106,1800e" filled="false" stroked="true" strokeweight=".48pt" strokecolor="#fefefe">
                <v:path arrowok="t"/>
              </v:shape>
            </v:group>
            <v:group style="position:absolute;left:9106;top:1800;width:20;height:2" coordorigin="9106,1800" coordsize="20,2">
              <v:shape style="position:absolute;left:9106;top:1800;width:20;height:2" coordorigin="9106,1800" coordsize="20,0" path="m9106,1800l9125,1800e" filled="false" stroked="true" strokeweight=".48pt" strokecolor="#fefefe">
                <v:path arrowok="t"/>
              </v:shape>
            </v:group>
            <v:group style="position:absolute;left:9125;top:1800;width:20;height:2" coordorigin="9125,1800" coordsize="20,2">
              <v:shape style="position:absolute;left:9125;top:1800;width:20;height:2" coordorigin="9125,1800" coordsize="20,0" path="m9125,1800l9144,1800e" filled="false" stroked="true" strokeweight=".48pt" strokecolor="#fefefe">
                <v:path arrowok="t"/>
              </v:shape>
            </v:group>
            <v:group style="position:absolute;left:9144;top:1800;width:20;height:2" coordorigin="9144,1800" coordsize="20,2">
              <v:shape style="position:absolute;left:9144;top:1800;width:20;height:2" coordorigin="9144,1800" coordsize="20,0" path="m9144,1800l9163,1800e" filled="false" stroked="true" strokeweight=".48pt" strokecolor="#fefefe">
                <v:path arrowok="t"/>
              </v:shape>
            </v:group>
            <v:group style="position:absolute;left:9163;top:1800;width:20;height:2" coordorigin="9163,1800" coordsize="20,2">
              <v:shape style="position:absolute;left:9163;top:1800;width:20;height:2" coordorigin="9163,1800" coordsize="20,0" path="m9163,1800l9182,1800e" filled="false" stroked="true" strokeweight=".48pt" strokecolor="#fefefe">
                <v:path arrowok="t"/>
              </v:shape>
            </v:group>
            <v:group style="position:absolute;left:9182;top:1800;width:20;height:2" coordorigin="9182,1800" coordsize="20,2">
              <v:shape style="position:absolute;left:9182;top:1800;width:20;height:2" coordorigin="9182,1800" coordsize="20,0" path="m9182,1800l9202,1800e" filled="false" stroked="true" strokeweight=".48pt" strokecolor="#fefefe">
                <v:path arrowok="t"/>
              </v:shape>
            </v:group>
            <v:group style="position:absolute;left:9202;top:1800;width:20;height:2" coordorigin="9202,1800" coordsize="20,2">
              <v:shape style="position:absolute;left:9202;top:1800;width:20;height:2" coordorigin="9202,1800" coordsize="20,0" path="m9202,1800l9221,1800e" filled="false" stroked="true" strokeweight=".48pt" strokecolor="#fefefe">
                <v:path arrowok="t"/>
              </v:shape>
            </v:group>
            <v:group style="position:absolute;left:9221;top:1800;width:10;height:2" coordorigin="9221,1800" coordsize="10,2">
              <v:shape style="position:absolute;left:9221;top:1800;width:10;height:2" coordorigin="9221,1800" coordsize="10,0" path="m9221,1800l9230,1800e" filled="false" stroked="true" strokeweight=".48pt" strokecolor="#fefefe">
                <v:path arrowok="t"/>
              </v:shape>
            </v:group>
            <v:group style="position:absolute;left:14;top:2261;width:1930;height:2" coordorigin="14,2261" coordsize="1930,2">
              <v:shape style="position:absolute;left:14;top:2261;width:1930;height:2" coordorigin="14,2261" coordsize="1930,0" path="m14,2261l1944,2261e" filled="false" stroked="true" strokeweight="1.44pt" strokecolor="#000000">
                <v:path arrowok="t"/>
              </v:shape>
              <v:shape style="position:absolute;left:1944;top:1805;width:10;height:442" type="#_x0000_t75" stroked="false">
                <v:imagedata r:id="rId39" o:title=""/>
              </v:shape>
            </v:group>
            <v:group style="position:absolute;left:1944;top:2261;width:29;height:2" coordorigin="1944,2261" coordsize="29,2">
              <v:shape style="position:absolute;left:1944;top:2261;width:29;height:2" coordorigin="1944,2261" coordsize="29,0" path="m1944,2261l1973,2261e" filled="false" stroked="true" strokeweight="1.44pt" strokecolor="#000000">
                <v:path arrowok="t"/>
              </v:shape>
            </v:group>
            <v:group style="position:absolute;left:1973;top:2261;width:1133;height:2" coordorigin="1973,2261" coordsize="1133,2">
              <v:shape style="position:absolute;left:1973;top:2261;width:1133;height:2" coordorigin="1973,2261" coordsize="1133,0" path="m1973,2261l3106,2261e" filled="false" stroked="true" strokeweight="1.44pt" strokecolor="#000000">
                <v:path arrowok="t"/>
              </v:shape>
              <v:shape style="position:absolute;left:3106;top:1805;width:10;height:442" type="#_x0000_t75" stroked="false">
                <v:imagedata r:id="rId39" o:title=""/>
              </v:shape>
            </v:group>
            <v:group style="position:absolute;left:3106;top:2261;width:29;height:2" coordorigin="3106,2261" coordsize="29,2">
              <v:shape style="position:absolute;left:3106;top:2261;width:29;height:2" coordorigin="3106,2261" coordsize="29,0" path="m3106,2261l3134,2261e" filled="false" stroked="true" strokeweight="1.44pt" strokecolor="#000000">
                <v:path arrowok="t"/>
              </v:shape>
            </v:group>
            <v:group style="position:absolute;left:3134;top:2261;width:1052;height:2" coordorigin="3134,2261" coordsize="1052,2">
              <v:shape style="position:absolute;left:3134;top:2261;width:1052;height:2" coordorigin="3134,2261" coordsize="1052,0" path="m3134,2261l4186,2261e" filled="false" stroked="true" strokeweight="1.44pt" strokecolor="#000000">
                <v:path arrowok="t"/>
              </v:shape>
              <v:shape style="position:absolute;left:4186;top:451;width:10;height:1795" type="#_x0000_t75" stroked="false">
                <v:imagedata r:id="rId46" o:title=""/>
              </v:shape>
            </v:group>
            <v:group style="position:absolute;left:4186;top:2261;width:29;height:2" coordorigin="4186,2261" coordsize="29,2">
              <v:shape style="position:absolute;left:4186;top:2261;width:29;height:2" coordorigin="4186,2261" coordsize="29,0" path="m4186,2261l4214,2261e" filled="false" stroked="true" strokeweight="1.44pt" strokecolor="#000000">
                <v:path arrowok="t"/>
              </v:shape>
            </v:group>
            <v:group style="position:absolute;left:4214;top:2261;width:1157;height:2" coordorigin="4214,2261" coordsize="1157,2">
              <v:shape style="position:absolute;left:4214;top:2261;width:1157;height:2" coordorigin="4214,2261" coordsize="1157,0" path="m4214,2261l5371,2261e" filled="false" stroked="true" strokeweight="1.44pt" strokecolor="#000000">
                <v:path arrowok="t"/>
              </v:shape>
              <v:shape style="position:absolute;left:5371;top:451;width:10;height:1795" type="#_x0000_t75" stroked="false">
                <v:imagedata r:id="rId46" o:title=""/>
              </v:shape>
            </v:group>
            <v:group style="position:absolute;left:5371;top:2261;width:29;height:2" coordorigin="5371,2261" coordsize="29,2">
              <v:shape style="position:absolute;left:5371;top:2261;width:29;height:2" coordorigin="5371,2261" coordsize="29,0" path="m5371,2261l5400,2261e" filled="false" stroked="true" strokeweight="1.44pt" strokecolor="#000000">
                <v:path arrowok="t"/>
              </v:shape>
            </v:group>
            <v:group style="position:absolute;left:5400;top:2261;width:1229;height:2" coordorigin="5400,2261" coordsize="1229,2">
              <v:shape style="position:absolute;left:5400;top:2261;width:1229;height:2" coordorigin="5400,2261" coordsize="1229,0" path="m5400,2261l6629,2261e" filled="false" stroked="true" strokeweight="1.44pt" strokecolor="#000000">
                <v:path arrowok="t"/>
              </v:shape>
              <v:shape style="position:absolute;left:6629;top:1805;width:10;height:442" type="#_x0000_t75" stroked="false">
                <v:imagedata r:id="rId39" o:title=""/>
              </v:shape>
            </v:group>
            <v:group style="position:absolute;left:6629;top:2261;width:29;height:2" coordorigin="6629,2261" coordsize="29,2">
              <v:shape style="position:absolute;left:6629;top:2261;width:29;height:2" coordorigin="6629,2261" coordsize="29,0" path="m6629,2261l6658,2261e" filled="false" stroked="true" strokeweight="1.44pt" strokecolor="#000000">
                <v:path arrowok="t"/>
              </v:shape>
            </v:group>
            <v:group style="position:absolute;left:6658;top:2261;width:1152;height:2" coordorigin="6658,2261" coordsize="1152,2">
              <v:shape style="position:absolute;left:6658;top:2261;width:1152;height:2" coordorigin="6658,2261" coordsize="1152,0" path="m6658,2261l7810,2261e" filled="false" stroked="true" strokeweight="1.44pt" strokecolor="#000000">
                <v:path arrowok="t"/>
              </v:shape>
              <v:shape style="position:absolute;left:7810;top:1805;width:10;height:442" type="#_x0000_t75" stroked="false">
                <v:imagedata r:id="rId39" o:title=""/>
              </v:shape>
            </v:group>
            <v:group style="position:absolute;left:7810;top:2261;width:29;height:2" coordorigin="7810,2261" coordsize="29,2">
              <v:shape style="position:absolute;left:7810;top:2261;width:29;height:2" coordorigin="7810,2261" coordsize="29,0" path="m7810,2261l7838,2261e" filled="false" stroked="true" strokeweight="1.44pt" strokecolor="#000000">
                <v:path arrowok="t"/>
              </v:shape>
            </v:group>
            <v:group style="position:absolute;left:7838;top:2261;width:1402;height:2" coordorigin="7838,2261" coordsize="1402,2">
              <v:shape style="position:absolute;left:7838;top:2261;width:1402;height:2" coordorigin="7838,2261" coordsize="1402,0" path="m7838,2261l9240,2261e" filled="false" stroked="true" strokeweight="1.44pt" strokecolor="#000000">
                <v:path arrowok="t"/>
              </v:shape>
              <v:shape style="position:absolute;left:763;top:636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198;top:185;width:1944;height:672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106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58" w:lineRule="exact" w:before="68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账面余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 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1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减值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445;top:636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账面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值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630;top:185;width:2156;height:672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1272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142" w:val="left" w:leader="none"/>
                        </w:tabs>
                        <w:spacing w:line="358" w:lineRule="exact" w:before="68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账面余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减值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064;top:636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账面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值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8;top:1130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长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资</w:t>
                      </w:r>
                    </w:p>
                  </w:txbxContent>
                </v:textbox>
                <w10:wrap type="none"/>
              </v:shape>
              <v:shape style="position:absolute;left:600;top:1581;width:1080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资</w:t>
                      </w:r>
                    </w:p>
                  </w:txbxContent>
                </v:textbox>
                <w10:wrap type="none"/>
              </v:shape>
              <v:shape style="position:absolute;left:2266;top:1600;width:8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300,000.00</w:t>
                      </w:r>
                    </w:p>
                  </w:txbxContent>
                </v:textbox>
                <w10:wrap type="none"/>
              </v:shape>
              <v:shape style="position:absolute;left:3845;top:1600;width:32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4531;top:1600;width:8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300,000.00</w:t>
                      </w:r>
                    </w:p>
                  </w:txbxContent>
                </v:textbox>
                <w10:wrap type="none"/>
              </v:shape>
              <v:shape style="position:absolute;left:5726;top:1600;width:8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300,000.00</w:t>
                      </w:r>
                    </w:p>
                  </w:txbxContent>
                </v:textbox>
                <w10:wrap type="none"/>
              </v:shape>
              <v:shape style="position:absolute;left:7459;top:1600;width:32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8160;top:1600;width:8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300,000.00</w:t>
                      </w:r>
                    </w:p>
                  </w:txbxContent>
                </v:textbox>
                <w10:wrap type="none"/>
              </v:shape>
              <v:shape style="position:absolute;left:806;top:203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</w:t>
                      </w:r>
                    </w:p>
                  </w:txbxContent>
                </v:textbox>
                <w10:wrap type="none"/>
              </v:shape>
              <v:shape style="position:absolute;left:2266;top:2052;width:8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300,000.00</w:t>
                      </w:r>
                    </w:p>
                  </w:txbxContent>
                </v:textbox>
                <w10:wrap type="none"/>
              </v:shape>
              <v:shape style="position:absolute;left:3845;top:2052;width:32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4531;top:2052;width:8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300,000.00</w:t>
                      </w:r>
                    </w:p>
                  </w:txbxContent>
                </v:textbox>
                <w10:wrap type="none"/>
              </v:shape>
              <v:shape style="position:absolute;left:5726;top:2052;width:8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300,000.00</w:t>
                      </w:r>
                    </w:p>
                  </w:txbxContent>
                </v:textbox>
                <w10:wrap type="none"/>
              </v:shape>
              <v:shape style="position:absolute;left:7459;top:2052;width:32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8160;top:2052;width:8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300,000.00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45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6"/>
          <w:szCs w:val="6"/>
        </w:rPr>
      </w:pPr>
    </w:p>
    <w:p>
      <w:pPr>
        <w:spacing w:before="32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1833" w:lineRule="exact"/>
        <w:ind w:left="17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6"/>
          <w:sz w:val="20"/>
          <w:szCs w:val="20"/>
        </w:rPr>
        <w:pict>
          <v:group style="width:443.55pt;height:91.7pt;mso-position-horizontal-relative:char;mso-position-vertical-relative:line" coordorigin="0,0" coordsize="8871,1834">
            <v:group style="position:absolute;left:29;top:14;width:1743;height:2" coordorigin="29,14" coordsize="1743,2">
              <v:shape style="position:absolute;left:29;top:14;width:1743;height:2" coordorigin="29,14" coordsize="1743,0" path="m29,14l1771,14e" filled="false" stroked="true" strokeweight="1.44pt" strokecolor="#000000">
                <v:path arrowok="t"/>
              </v:shape>
            </v:group>
            <v:group style="position:absolute;left:1771;top:14;width:29;height:2" coordorigin="1771,14" coordsize="29,2">
              <v:shape style="position:absolute;left:1771;top:14;width:29;height:2" coordorigin="1771,14" coordsize="29,0" path="m1771,14l1800,14e" filled="false" stroked="true" strokeweight="1.44pt" strokecolor="#000000">
                <v:path arrowok="t"/>
              </v:shape>
            </v:group>
            <v:group style="position:absolute;left:1800;top:14;width:792;height:2" coordorigin="1800,14" coordsize="792,2">
              <v:shape style="position:absolute;left:1800;top:14;width:792;height:2" coordorigin="1800,14" coordsize="792,0" path="m1800,14l2592,14e" filled="false" stroked="true" strokeweight="1.44pt" strokecolor="#000000">
                <v:path arrowok="t"/>
              </v:shape>
            </v:group>
            <v:group style="position:absolute;left:2592;top:14;width:29;height:2" coordorigin="2592,14" coordsize="29,2">
              <v:shape style="position:absolute;left:2592;top:14;width:29;height:2" coordorigin="2592,14" coordsize="29,0" path="m2592,14l2621,14e" filled="false" stroked="true" strokeweight="1.44pt" strokecolor="#000000">
                <v:path arrowok="t"/>
              </v:shape>
            </v:group>
            <v:group style="position:absolute;left:2621;top:14;width:1152;height:2" coordorigin="2621,14" coordsize="1152,2">
              <v:shape style="position:absolute;left:2621;top:14;width:1152;height:2" coordorigin="2621,14" coordsize="1152,0" path="m2621,14l3773,14e" filled="false" stroked="true" strokeweight="1.44pt" strokecolor="#000000">
                <v:path arrowok="t"/>
              </v:shape>
            </v:group>
            <v:group style="position:absolute;left:3773;top:14;width:29;height:2" coordorigin="3773,14" coordsize="29,2">
              <v:shape style="position:absolute;left:3773;top:14;width:29;height:2" coordorigin="3773,14" coordsize="29,0" path="m3773,14l3802,14e" filled="false" stroked="true" strokeweight="1.44pt" strokecolor="#000000">
                <v:path arrowok="t"/>
              </v:shape>
            </v:group>
            <v:group style="position:absolute;left:3802;top:14;width:1152;height:2" coordorigin="3802,14" coordsize="1152,2">
              <v:shape style="position:absolute;left:3802;top:14;width:1152;height:2" coordorigin="3802,14" coordsize="1152,0" path="m3802,14l4954,14e" filled="false" stroked="true" strokeweight="1.44pt" strokecolor="#000000">
                <v:path arrowok="t"/>
              </v:shape>
            </v:group>
            <v:group style="position:absolute;left:4954;top:14;width:29;height:2" coordorigin="4954,14" coordsize="29,2">
              <v:shape style="position:absolute;left:4954;top:14;width:29;height:2" coordorigin="4954,14" coordsize="29,0" path="m4954,14l4982,14e" filled="false" stroked="true" strokeweight="1.44pt" strokecolor="#000000">
                <v:path arrowok="t"/>
              </v:shape>
            </v:group>
            <v:group style="position:absolute;left:4982;top:14;width:970;height:2" coordorigin="4982,14" coordsize="970,2">
              <v:shape style="position:absolute;left:4982;top:14;width:970;height:2" coordorigin="4982,14" coordsize="970,0" path="m4982,14l5952,14e" filled="false" stroked="true" strokeweight="1.44pt" strokecolor="#000000">
                <v:path arrowok="t"/>
              </v:shape>
            </v:group>
            <v:group style="position:absolute;left:5952;top:14;width:29;height:2" coordorigin="5952,14" coordsize="29,2">
              <v:shape style="position:absolute;left:5952;top:14;width:29;height:2" coordorigin="5952,14" coordsize="29,0" path="m5952,14l5981,14e" filled="false" stroked="true" strokeweight="1.44pt" strokecolor="#000000">
                <v:path arrowok="t"/>
              </v:shape>
            </v:group>
            <v:group style="position:absolute;left:5981;top:14;width:874;height:2" coordorigin="5981,14" coordsize="874,2">
              <v:shape style="position:absolute;left:5981;top:14;width:874;height:2" coordorigin="5981,14" coordsize="874,0" path="m5981,14l6854,14e" filled="false" stroked="true" strokeweight="1.44pt" strokecolor="#000000">
                <v:path arrowok="t"/>
              </v:shape>
            </v:group>
            <v:group style="position:absolute;left:6854;top:14;width:29;height:2" coordorigin="6854,14" coordsize="29,2">
              <v:shape style="position:absolute;left:6854;top:14;width:29;height:2" coordorigin="6854,14" coordsize="29,0" path="m6854,14l6883,14e" filled="false" stroked="true" strokeweight="1.44pt" strokecolor="#000000">
                <v:path arrowok="t"/>
              </v:shape>
            </v:group>
            <v:group style="position:absolute;left:6883;top:14;width:792;height:2" coordorigin="6883,14" coordsize="792,2">
              <v:shape style="position:absolute;left:6883;top:14;width:792;height:2" coordorigin="6883,14" coordsize="792,0" path="m6883,14l7675,14e" filled="false" stroked="true" strokeweight="1.44pt" strokecolor="#000000">
                <v:path arrowok="t"/>
              </v:shape>
            </v:group>
            <v:group style="position:absolute;left:7675;top:14;width:29;height:2" coordorigin="7675,14" coordsize="29,2">
              <v:shape style="position:absolute;left:7675;top:14;width:29;height:2" coordorigin="7675,14" coordsize="29,0" path="m7675,14l7704,14e" filled="false" stroked="true" strokeweight="1.44pt" strokecolor="#000000">
                <v:path arrowok="t"/>
              </v:shape>
            </v:group>
            <v:group style="position:absolute;left:7704;top:14;width:1143;height:2" coordorigin="7704,14" coordsize="1143,2">
              <v:shape style="position:absolute;left:7704;top:14;width:1143;height:2" coordorigin="7704,14" coordsize="1143,0" path="m7704,14l8846,14e" filled="false" stroked="true" strokeweight="1.44pt" strokecolor="#000000">
                <v:path arrowok="t"/>
              </v:shape>
            </v:group>
            <v:group style="position:absolute;left:29;top:917;width:20;height:2" coordorigin="29,917" coordsize="20,2">
              <v:shape style="position:absolute;left:29;top:917;width:20;height:2" coordorigin="29,917" coordsize="20,0" path="m29,917l48,917e" filled="false" stroked="true" strokeweight=".48pt" strokecolor="#fefefe">
                <v:path arrowok="t"/>
              </v:shape>
            </v:group>
            <v:group style="position:absolute;left:48;top:917;width:20;height:2" coordorigin="48,917" coordsize="20,2">
              <v:shape style="position:absolute;left:48;top:917;width:20;height:2" coordorigin="48,917" coordsize="20,0" path="m48,917l67,917e" filled="false" stroked="true" strokeweight=".48pt" strokecolor="#fefefe">
                <v:path arrowok="t"/>
              </v:shape>
            </v:group>
            <v:group style="position:absolute;left:67;top:917;width:20;height:2" coordorigin="67,917" coordsize="20,2">
              <v:shape style="position:absolute;left:67;top:917;width:20;height:2" coordorigin="67,917" coordsize="20,0" path="m67,917l86,917e" filled="false" stroked="true" strokeweight=".48pt" strokecolor="#fefefe">
                <v:path arrowok="t"/>
              </v:shape>
            </v:group>
            <v:group style="position:absolute;left:86;top:917;width:20;height:2" coordorigin="86,917" coordsize="20,2">
              <v:shape style="position:absolute;left:86;top:917;width:20;height:2" coordorigin="86,917" coordsize="20,0" path="m86,917l106,917e" filled="false" stroked="true" strokeweight=".48pt" strokecolor="#fefefe">
                <v:path arrowok="t"/>
              </v:shape>
            </v:group>
            <v:group style="position:absolute;left:106;top:917;width:20;height:2" coordorigin="106,917" coordsize="20,2">
              <v:shape style="position:absolute;left:106;top:917;width:20;height:2" coordorigin="106,917" coordsize="20,0" path="m106,917l125,917e" filled="false" stroked="true" strokeweight=".48pt" strokecolor="#fefefe">
                <v:path arrowok="t"/>
              </v:shape>
            </v:group>
            <v:group style="position:absolute;left:125;top:917;width:20;height:2" coordorigin="125,917" coordsize="20,2">
              <v:shape style="position:absolute;left:125;top:917;width:20;height:2" coordorigin="125,917" coordsize="20,0" path="m125,917l144,917e" filled="false" stroked="true" strokeweight=".48pt" strokecolor="#fefefe">
                <v:path arrowok="t"/>
              </v:shape>
            </v:group>
            <v:group style="position:absolute;left:144;top:917;width:20;height:2" coordorigin="144,917" coordsize="20,2">
              <v:shape style="position:absolute;left:144;top:917;width:20;height:2" coordorigin="144,917" coordsize="20,0" path="m144,917l163,917e" filled="false" stroked="true" strokeweight=".48pt" strokecolor="#fefefe">
                <v:path arrowok="t"/>
              </v:shape>
            </v:group>
            <v:group style="position:absolute;left:163;top:917;width:20;height:2" coordorigin="163,917" coordsize="20,2">
              <v:shape style="position:absolute;left:163;top:917;width:20;height:2" coordorigin="163,917" coordsize="20,0" path="m163,917l182,917e" filled="false" stroked="true" strokeweight=".48pt" strokecolor="#fefefe">
                <v:path arrowok="t"/>
              </v:shape>
            </v:group>
            <v:group style="position:absolute;left:182;top:917;width:20;height:2" coordorigin="182,917" coordsize="20,2">
              <v:shape style="position:absolute;left:182;top:917;width:20;height:2" coordorigin="182,917" coordsize="20,0" path="m182,917l202,917e" filled="false" stroked="true" strokeweight=".48pt" strokecolor="#fefefe">
                <v:path arrowok="t"/>
              </v:shape>
            </v:group>
            <v:group style="position:absolute;left:202;top:917;width:20;height:2" coordorigin="202,917" coordsize="20,2">
              <v:shape style="position:absolute;left:202;top:917;width:20;height:2" coordorigin="202,917" coordsize="20,0" path="m202,917l221,917e" filled="false" stroked="true" strokeweight=".48pt" strokecolor="#fefefe">
                <v:path arrowok="t"/>
              </v:shape>
            </v:group>
            <v:group style="position:absolute;left:221;top:917;width:20;height:2" coordorigin="221,917" coordsize="20,2">
              <v:shape style="position:absolute;left:221;top:917;width:20;height:2" coordorigin="221,917" coordsize="20,0" path="m221,917l240,917e" filled="false" stroked="true" strokeweight=".48pt" strokecolor="#fefefe">
                <v:path arrowok="t"/>
              </v:shape>
            </v:group>
            <v:group style="position:absolute;left:240;top:917;width:20;height:2" coordorigin="240,917" coordsize="20,2">
              <v:shape style="position:absolute;left:240;top:917;width:20;height:2" coordorigin="240,917" coordsize="20,0" path="m240,917l259,917e" filled="false" stroked="true" strokeweight=".48pt" strokecolor="#fefefe">
                <v:path arrowok="t"/>
              </v:shape>
            </v:group>
            <v:group style="position:absolute;left:259;top:917;width:20;height:2" coordorigin="259,917" coordsize="20,2">
              <v:shape style="position:absolute;left:259;top:917;width:20;height:2" coordorigin="259,917" coordsize="20,0" path="m259,917l278,917e" filled="false" stroked="true" strokeweight=".48pt" strokecolor="#fefefe">
                <v:path arrowok="t"/>
              </v:shape>
            </v:group>
            <v:group style="position:absolute;left:278;top:917;width:20;height:2" coordorigin="278,917" coordsize="20,2">
              <v:shape style="position:absolute;left:278;top:917;width:20;height:2" coordorigin="278,917" coordsize="20,0" path="m278,917l298,917e" filled="false" stroked="true" strokeweight=".48pt" strokecolor="#fefefe">
                <v:path arrowok="t"/>
              </v:shape>
            </v:group>
            <v:group style="position:absolute;left:298;top:917;width:20;height:2" coordorigin="298,917" coordsize="20,2">
              <v:shape style="position:absolute;left:298;top:917;width:20;height:2" coordorigin="298,917" coordsize="20,0" path="m298,917l317,917e" filled="false" stroked="true" strokeweight=".48pt" strokecolor="#fefefe">
                <v:path arrowok="t"/>
              </v:shape>
            </v:group>
            <v:group style="position:absolute;left:317;top:917;width:20;height:2" coordorigin="317,917" coordsize="20,2">
              <v:shape style="position:absolute;left:317;top:917;width:20;height:2" coordorigin="317,917" coordsize="20,0" path="m317,917l336,917e" filled="false" stroked="true" strokeweight=".48pt" strokecolor="#fefefe">
                <v:path arrowok="t"/>
              </v:shape>
            </v:group>
            <v:group style="position:absolute;left:336;top:917;width:20;height:2" coordorigin="336,917" coordsize="20,2">
              <v:shape style="position:absolute;left:336;top:917;width:20;height:2" coordorigin="336,917" coordsize="20,0" path="m336,917l355,917e" filled="false" stroked="true" strokeweight=".48pt" strokecolor="#fefefe">
                <v:path arrowok="t"/>
              </v:shape>
            </v:group>
            <v:group style="position:absolute;left:355;top:917;width:20;height:2" coordorigin="355,917" coordsize="20,2">
              <v:shape style="position:absolute;left:355;top:917;width:20;height:2" coordorigin="355,917" coordsize="20,0" path="m355,917l374,917e" filled="false" stroked="true" strokeweight=".48pt" strokecolor="#fefefe">
                <v:path arrowok="t"/>
              </v:shape>
            </v:group>
            <v:group style="position:absolute;left:374;top:917;width:20;height:2" coordorigin="374,917" coordsize="20,2">
              <v:shape style="position:absolute;left:374;top:917;width:20;height:2" coordorigin="374,917" coordsize="20,0" path="m374,917l394,917e" filled="false" stroked="true" strokeweight=".48pt" strokecolor="#fefefe">
                <v:path arrowok="t"/>
              </v:shape>
            </v:group>
            <v:group style="position:absolute;left:394;top:917;width:20;height:2" coordorigin="394,917" coordsize="20,2">
              <v:shape style="position:absolute;left:394;top:917;width:20;height:2" coordorigin="394,917" coordsize="20,0" path="m394,917l413,917e" filled="false" stroked="true" strokeweight=".48pt" strokecolor="#fefefe">
                <v:path arrowok="t"/>
              </v:shape>
            </v:group>
            <v:group style="position:absolute;left:413;top:917;width:20;height:2" coordorigin="413,917" coordsize="20,2">
              <v:shape style="position:absolute;left:413;top:917;width:20;height:2" coordorigin="413,917" coordsize="20,0" path="m413,917l432,917e" filled="false" stroked="true" strokeweight=".48pt" strokecolor="#fefefe">
                <v:path arrowok="t"/>
              </v:shape>
            </v:group>
            <v:group style="position:absolute;left:432;top:917;width:20;height:2" coordorigin="432,917" coordsize="20,2">
              <v:shape style="position:absolute;left:432;top:917;width:20;height:2" coordorigin="432,917" coordsize="20,0" path="m432,917l451,917e" filled="false" stroked="true" strokeweight=".48pt" strokecolor="#fefefe">
                <v:path arrowok="t"/>
              </v:shape>
            </v:group>
            <v:group style="position:absolute;left:451;top:917;width:20;height:2" coordorigin="451,917" coordsize="20,2">
              <v:shape style="position:absolute;left:451;top:917;width:20;height:2" coordorigin="451,917" coordsize="20,0" path="m451,917l470,917e" filled="false" stroked="true" strokeweight=".48pt" strokecolor="#fefefe">
                <v:path arrowok="t"/>
              </v:shape>
            </v:group>
            <v:group style="position:absolute;left:470;top:917;width:20;height:2" coordorigin="470,917" coordsize="20,2">
              <v:shape style="position:absolute;left:470;top:917;width:20;height:2" coordorigin="470,917" coordsize="20,0" path="m470,917l490,917e" filled="false" stroked="true" strokeweight=".48pt" strokecolor="#fefefe">
                <v:path arrowok="t"/>
              </v:shape>
            </v:group>
            <v:group style="position:absolute;left:490;top:917;width:20;height:2" coordorigin="490,917" coordsize="20,2">
              <v:shape style="position:absolute;left:490;top:917;width:20;height:2" coordorigin="490,917" coordsize="20,0" path="m490,917l509,917e" filled="false" stroked="true" strokeweight=".48pt" strokecolor="#fefefe">
                <v:path arrowok="t"/>
              </v:shape>
            </v:group>
            <v:group style="position:absolute;left:509;top:917;width:20;height:2" coordorigin="509,917" coordsize="20,2">
              <v:shape style="position:absolute;left:509;top:917;width:20;height:2" coordorigin="509,917" coordsize="20,0" path="m509,917l528,917e" filled="false" stroked="true" strokeweight=".48pt" strokecolor="#fefefe">
                <v:path arrowok="t"/>
              </v:shape>
            </v:group>
            <v:group style="position:absolute;left:528;top:917;width:20;height:2" coordorigin="528,917" coordsize="20,2">
              <v:shape style="position:absolute;left:528;top:917;width:20;height:2" coordorigin="528,917" coordsize="20,0" path="m528,917l547,917e" filled="false" stroked="true" strokeweight=".48pt" strokecolor="#fefefe">
                <v:path arrowok="t"/>
              </v:shape>
            </v:group>
            <v:group style="position:absolute;left:547;top:917;width:20;height:2" coordorigin="547,917" coordsize="20,2">
              <v:shape style="position:absolute;left:547;top:917;width:20;height:2" coordorigin="547,917" coordsize="20,0" path="m547,917l566,917e" filled="false" stroked="true" strokeweight=".48pt" strokecolor="#fefefe">
                <v:path arrowok="t"/>
              </v:shape>
            </v:group>
            <v:group style="position:absolute;left:566;top:917;width:20;height:2" coordorigin="566,917" coordsize="20,2">
              <v:shape style="position:absolute;left:566;top:917;width:20;height:2" coordorigin="566,917" coordsize="20,0" path="m566,917l586,917e" filled="false" stroked="true" strokeweight=".48pt" strokecolor="#fefefe">
                <v:path arrowok="t"/>
              </v:shape>
            </v:group>
            <v:group style="position:absolute;left:586;top:917;width:20;height:2" coordorigin="586,917" coordsize="20,2">
              <v:shape style="position:absolute;left:586;top:917;width:20;height:2" coordorigin="586,917" coordsize="20,0" path="m586,917l605,917e" filled="false" stroked="true" strokeweight=".48pt" strokecolor="#fefefe">
                <v:path arrowok="t"/>
              </v:shape>
            </v:group>
            <v:group style="position:absolute;left:605;top:917;width:20;height:2" coordorigin="605,917" coordsize="20,2">
              <v:shape style="position:absolute;left:605;top:917;width:20;height:2" coordorigin="605,917" coordsize="20,0" path="m605,917l624,917e" filled="false" stroked="true" strokeweight=".48pt" strokecolor="#fefefe">
                <v:path arrowok="t"/>
              </v:shape>
            </v:group>
            <v:group style="position:absolute;left:624;top:917;width:20;height:2" coordorigin="624,917" coordsize="20,2">
              <v:shape style="position:absolute;left:624;top:917;width:20;height:2" coordorigin="624,917" coordsize="20,0" path="m624,917l643,917e" filled="false" stroked="true" strokeweight=".48pt" strokecolor="#fefefe">
                <v:path arrowok="t"/>
              </v:shape>
            </v:group>
            <v:group style="position:absolute;left:643;top:917;width:20;height:2" coordorigin="643,917" coordsize="20,2">
              <v:shape style="position:absolute;left:643;top:917;width:20;height:2" coordorigin="643,917" coordsize="20,0" path="m643,917l662,917e" filled="false" stroked="true" strokeweight=".48pt" strokecolor="#fefefe">
                <v:path arrowok="t"/>
              </v:shape>
            </v:group>
            <v:group style="position:absolute;left:662;top:917;width:20;height:2" coordorigin="662,917" coordsize="20,2">
              <v:shape style="position:absolute;left:662;top:917;width:20;height:2" coordorigin="662,917" coordsize="20,0" path="m662,917l682,917e" filled="false" stroked="true" strokeweight=".48pt" strokecolor="#fefefe">
                <v:path arrowok="t"/>
              </v:shape>
            </v:group>
            <v:group style="position:absolute;left:682;top:917;width:20;height:2" coordorigin="682,917" coordsize="20,2">
              <v:shape style="position:absolute;left:682;top:917;width:20;height:2" coordorigin="682,917" coordsize="20,0" path="m682,917l701,917e" filled="false" stroked="true" strokeweight=".48pt" strokecolor="#fefefe">
                <v:path arrowok="t"/>
              </v:shape>
            </v:group>
            <v:group style="position:absolute;left:701;top:917;width:20;height:2" coordorigin="701,917" coordsize="20,2">
              <v:shape style="position:absolute;left:701;top:917;width:20;height:2" coordorigin="701,917" coordsize="20,0" path="m701,917l720,917e" filled="false" stroked="true" strokeweight=".48pt" strokecolor="#fefefe">
                <v:path arrowok="t"/>
              </v:shape>
            </v:group>
            <v:group style="position:absolute;left:720;top:917;width:20;height:2" coordorigin="720,917" coordsize="20,2">
              <v:shape style="position:absolute;left:720;top:917;width:20;height:2" coordorigin="720,917" coordsize="20,0" path="m720,917l739,917e" filled="false" stroked="true" strokeweight=".48pt" strokecolor="#fefefe">
                <v:path arrowok="t"/>
              </v:shape>
            </v:group>
            <v:group style="position:absolute;left:739;top:917;width:20;height:2" coordorigin="739,917" coordsize="20,2">
              <v:shape style="position:absolute;left:739;top:917;width:20;height:2" coordorigin="739,917" coordsize="20,0" path="m739,917l758,917e" filled="false" stroked="true" strokeweight=".48pt" strokecolor="#fefefe">
                <v:path arrowok="t"/>
              </v:shape>
            </v:group>
            <v:group style="position:absolute;left:758;top:917;width:20;height:2" coordorigin="758,917" coordsize="20,2">
              <v:shape style="position:absolute;left:758;top:917;width:20;height:2" coordorigin="758,917" coordsize="20,0" path="m758,917l778,917e" filled="false" stroked="true" strokeweight=".48pt" strokecolor="#fefefe">
                <v:path arrowok="t"/>
              </v:shape>
            </v:group>
            <v:group style="position:absolute;left:778;top:917;width:20;height:2" coordorigin="778,917" coordsize="20,2">
              <v:shape style="position:absolute;left:778;top:917;width:20;height:2" coordorigin="778,917" coordsize="20,0" path="m778,917l797,917e" filled="false" stroked="true" strokeweight=".48pt" strokecolor="#fefefe">
                <v:path arrowok="t"/>
              </v:shape>
            </v:group>
            <v:group style="position:absolute;left:797;top:917;width:20;height:2" coordorigin="797,917" coordsize="20,2">
              <v:shape style="position:absolute;left:797;top:917;width:20;height:2" coordorigin="797,917" coordsize="20,0" path="m797,917l816,917e" filled="false" stroked="true" strokeweight=".48pt" strokecolor="#fefefe">
                <v:path arrowok="t"/>
              </v:shape>
            </v:group>
            <v:group style="position:absolute;left:816;top:917;width:20;height:2" coordorigin="816,917" coordsize="20,2">
              <v:shape style="position:absolute;left:816;top:917;width:20;height:2" coordorigin="816,917" coordsize="20,0" path="m816,917l835,917e" filled="false" stroked="true" strokeweight=".48pt" strokecolor="#fefefe">
                <v:path arrowok="t"/>
              </v:shape>
            </v:group>
            <v:group style="position:absolute;left:835;top:917;width:20;height:2" coordorigin="835,917" coordsize="20,2">
              <v:shape style="position:absolute;left:835;top:917;width:20;height:2" coordorigin="835,917" coordsize="20,0" path="m835,917l854,917e" filled="false" stroked="true" strokeweight=".48pt" strokecolor="#fefefe">
                <v:path arrowok="t"/>
              </v:shape>
            </v:group>
            <v:group style="position:absolute;left:854;top:917;width:20;height:2" coordorigin="854,917" coordsize="20,2">
              <v:shape style="position:absolute;left:854;top:917;width:20;height:2" coordorigin="854,917" coordsize="20,0" path="m854,917l874,917e" filled="false" stroked="true" strokeweight=".48pt" strokecolor="#fefefe">
                <v:path arrowok="t"/>
              </v:shape>
            </v:group>
            <v:group style="position:absolute;left:874;top:917;width:20;height:2" coordorigin="874,917" coordsize="20,2">
              <v:shape style="position:absolute;left:874;top:917;width:20;height:2" coordorigin="874,917" coordsize="20,0" path="m874,917l893,917e" filled="false" stroked="true" strokeweight=".48pt" strokecolor="#fefefe">
                <v:path arrowok="t"/>
              </v:shape>
            </v:group>
            <v:group style="position:absolute;left:893;top:917;width:20;height:2" coordorigin="893,917" coordsize="20,2">
              <v:shape style="position:absolute;left:893;top:917;width:20;height:2" coordorigin="893,917" coordsize="20,0" path="m893,917l912,917e" filled="false" stroked="true" strokeweight=".48pt" strokecolor="#fefefe">
                <v:path arrowok="t"/>
              </v:shape>
            </v:group>
            <v:group style="position:absolute;left:912;top:917;width:20;height:2" coordorigin="912,917" coordsize="20,2">
              <v:shape style="position:absolute;left:912;top:917;width:20;height:2" coordorigin="912,917" coordsize="20,0" path="m912,917l931,917e" filled="false" stroked="true" strokeweight=".48pt" strokecolor="#fefefe">
                <v:path arrowok="t"/>
              </v:shape>
            </v:group>
            <v:group style="position:absolute;left:931;top:917;width:20;height:2" coordorigin="931,917" coordsize="20,2">
              <v:shape style="position:absolute;left:931;top:917;width:20;height:2" coordorigin="931,917" coordsize="20,0" path="m931,917l950,917e" filled="false" stroked="true" strokeweight=".48pt" strokecolor="#fefefe">
                <v:path arrowok="t"/>
              </v:shape>
            </v:group>
            <v:group style="position:absolute;left:950;top:917;width:20;height:2" coordorigin="950,917" coordsize="20,2">
              <v:shape style="position:absolute;left:950;top:917;width:20;height:2" coordorigin="950,917" coordsize="20,0" path="m950,917l970,917e" filled="false" stroked="true" strokeweight=".48pt" strokecolor="#fefefe">
                <v:path arrowok="t"/>
              </v:shape>
            </v:group>
            <v:group style="position:absolute;left:970;top:917;width:20;height:2" coordorigin="970,917" coordsize="20,2">
              <v:shape style="position:absolute;left:970;top:917;width:20;height:2" coordorigin="970,917" coordsize="20,0" path="m970,917l989,917e" filled="false" stroked="true" strokeweight=".48pt" strokecolor="#fefefe">
                <v:path arrowok="t"/>
              </v:shape>
            </v:group>
            <v:group style="position:absolute;left:989;top:917;width:20;height:2" coordorigin="989,917" coordsize="20,2">
              <v:shape style="position:absolute;left:989;top:917;width:20;height:2" coordorigin="989,917" coordsize="20,0" path="m989,917l1008,917e" filled="false" stroked="true" strokeweight=".48pt" strokecolor="#fefefe">
                <v:path arrowok="t"/>
              </v:shape>
            </v:group>
            <v:group style="position:absolute;left:1008;top:917;width:20;height:2" coordorigin="1008,917" coordsize="20,2">
              <v:shape style="position:absolute;left:1008;top:917;width:20;height:2" coordorigin="1008,917" coordsize="20,0" path="m1008,917l1027,917e" filled="false" stroked="true" strokeweight=".48pt" strokecolor="#fefefe">
                <v:path arrowok="t"/>
              </v:shape>
            </v:group>
            <v:group style="position:absolute;left:1027;top:917;width:20;height:2" coordorigin="1027,917" coordsize="20,2">
              <v:shape style="position:absolute;left:1027;top:917;width:20;height:2" coordorigin="1027,917" coordsize="20,0" path="m1027,917l1046,917e" filled="false" stroked="true" strokeweight=".48pt" strokecolor="#fefefe">
                <v:path arrowok="t"/>
              </v:shape>
            </v:group>
            <v:group style="position:absolute;left:1046;top:917;width:20;height:2" coordorigin="1046,917" coordsize="20,2">
              <v:shape style="position:absolute;left:1046;top:917;width:20;height:2" coordorigin="1046,917" coordsize="20,0" path="m1046,917l1066,917e" filled="false" stroked="true" strokeweight=".48pt" strokecolor="#fefefe">
                <v:path arrowok="t"/>
              </v:shape>
            </v:group>
            <v:group style="position:absolute;left:1066;top:917;width:20;height:2" coordorigin="1066,917" coordsize="20,2">
              <v:shape style="position:absolute;left:1066;top:917;width:20;height:2" coordorigin="1066,917" coordsize="20,0" path="m1066,917l1085,917e" filled="false" stroked="true" strokeweight=".48pt" strokecolor="#fefefe">
                <v:path arrowok="t"/>
              </v:shape>
            </v:group>
            <v:group style="position:absolute;left:1085;top:917;width:20;height:2" coordorigin="1085,917" coordsize="20,2">
              <v:shape style="position:absolute;left:1085;top:917;width:20;height:2" coordorigin="1085,917" coordsize="20,0" path="m1085,917l1104,917e" filled="false" stroked="true" strokeweight=".48pt" strokecolor="#fefefe">
                <v:path arrowok="t"/>
              </v:shape>
            </v:group>
            <v:group style="position:absolute;left:1104;top:917;width:20;height:2" coordorigin="1104,917" coordsize="20,2">
              <v:shape style="position:absolute;left:1104;top:917;width:20;height:2" coordorigin="1104,917" coordsize="20,0" path="m1104,917l1123,917e" filled="false" stroked="true" strokeweight=".48pt" strokecolor="#fefefe">
                <v:path arrowok="t"/>
              </v:shape>
            </v:group>
            <v:group style="position:absolute;left:1123;top:917;width:20;height:2" coordorigin="1123,917" coordsize="20,2">
              <v:shape style="position:absolute;left:1123;top:917;width:20;height:2" coordorigin="1123,917" coordsize="20,0" path="m1123,917l1142,917e" filled="false" stroked="true" strokeweight=".48pt" strokecolor="#fefefe">
                <v:path arrowok="t"/>
              </v:shape>
            </v:group>
            <v:group style="position:absolute;left:1142;top:917;width:20;height:2" coordorigin="1142,917" coordsize="20,2">
              <v:shape style="position:absolute;left:1142;top:917;width:20;height:2" coordorigin="1142,917" coordsize="20,0" path="m1142,917l1162,917e" filled="false" stroked="true" strokeweight=".48pt" strokecolor="#fefefe">
                <v:path arrowok="t"/>
              </v:shape>
            </v:group>
            <v:group style="position:absolute;left:1162;top:917;width:20;height:2" coordorigin="1162,917" coordsize="20,2">
              <v:shape style="position:absolute;left:1162;top:917;width:20;height:2" coordorigin="1162,917" coordsize="20,0" path="m1162,917l1181,917e" filled="false" stroked="true" strokeweight=".48pt" strokecolor="#fefefe">
                <v:path arrowok="t"/>
              </v:shape>
            </v:group>
            <v:group style="position:absolute;left:1181;top:917;width:20;height:2" coordorigin="1181,917" coordsize="20,2">
              <v:shape style="position:absolute;left:1181;top:917;width:20;height:2" coordorigin="1181,917" coordsize="20,0" path="m1181,917l1200,917e" filled="false" stroked="true" strokeweight=".48pt" strokecolor="#fefefe">
                <v:path arrowok="t"/>
              </v:shape>
            </v:group>
            <v:group style="position:absolute;left:1200;top:917;width:20;height:2" coordorigin="1200,917" coordsize="20,2">
              <v:shape style="position:absolute;left:1200;top:917;width:20;height:2" coordorigin="1200,917" coordsize="20,0" path="m1200,917l1219,917e" filled="false" stroked="true" strokeweight=".48pt" strokecolor="#fefefe">
                <v:path arrowok="t"/>
              </v:shape>
            </v:group>
            <v:group style="position:absolute;left:1219;top:917;width:20;height:2" coordorigin="1219,917" coordsize="20,2">
              <v:shape style="position:absolute;left:1219;top:917;width:20;height:2" coordorigin="1219,917" coordsize="20,0" path="m1219,917l1238,917e" filled="false" stroked="true" strokeweight=".48pt" strokecolor="#fefefe">
                <v:path arrowok="t"/>
              </v:shape>
            </v:group>
            <v:group style="position:absolute;left:1238;top:917;width:20;height:2" coordorigin="1238,917" coordsize="20,2">
              <v:shape style="position:absolute;left:1238;top:917;width:20;height:2" coordorigin="1238,917" coordsize="20,0" path="m1238,917l1258,917e" filled="false" stroked="true" strokeweight=".48pt" strokecolor="#fefefe">
                <v:path arrowok="t"/>
              </v:shape>
            </v:group>
            <v:group style="position:absolute;left:1258;top:917;width:20;height:2" coordorigin="1258,917" coordsize="20,2">
              <v:shape style="position:absolute;left:1258;top:917;width:20;height:2" coordorigin="1258,917" coordsize="20,0" path="m1258,917l1277,917e" filled="false" stroked="true" strokeweight=".48pt" strokecolor="#fefefe">
                <v:path arrowok="t"/>
              </v:shape>
            </v:group>
            <v:group style="position:absolute;left:1277;top:917;width:20;height:2" coordorigin="1277,917" coordsize="20,2">
              <v:shape style="position:absolute;left:1277;top:917;width:20;height:2" coordorigin="1277,917" coordsize="20,0" path="m1277,917l1296,917e" filled="false" stroked="true" strokeweight=".48pt" strokecolor="#fefefe">
                <v:path arrowok="t"/>
              </v:shape>
            </v:group>
            <v:group style="position:absolute;left:1296;top:917;width:20;height:2" coordorigin="1296,917" coordsize="20,2">
              <v:shape style="position:absolute;left:1296;top:917;width:20;height:2" coordorigin="1296,917" coordsize="20,0" path="m1296,917l1315,917e" filled="false" stroked="true" strokeweight=".48pt" strokecolor="#fefefe">
                <v:path arrowok="t"/>
              </v:shape>
            </v:group>
            <v:group style="position:absolute;left:1315;top:917;width:20;height:2" coordorigin="1315,917" coordsize="20,2">
              <v:shape style="position:absolute;left:1315;top:917;width:20;height:2" coordorigin="1315,917" coordsize="20,0" path="m1315,917l1334,917e" filled="false" stroked="true" strokeweight=".48pt" strokecolor="#fefefe">
                <v:path arrowok="t"/>
              </v:shape>
            </v:group>
            <v:group style="position:absolute;left:1334;top:917;width:20;height:2" coordorigin="1334,917" coordsize="20,2">
              <v:shape style="position:absolute;left:1334;top:917;width:20;height:2" coordorigin="1334,917" coordsize="20,0" path="m1334,917l1354,917e" filled="false" stroked="true" strokeweight=".48pt" strokecolor="#fefefe">
                <v:path arrowok="t"/>
              </v:shape>
            </v:group>
            <v:group style="position:absolute;left:1354;top:917;width:20;height:2" coordorigin="1354,917" coordsize="20,2">
              <v:shape style="position:absolute;left:1354;top:917;width:20;height:2" coordorigin="1354,917" coordsize="20,0" path="m1354,917l1373,917e" filled="false" stroked="true" strokeweight=".48pt" strokecolor="#fefefe">
                <v:path arrowok="t"/>
              </v:shape>
            </v:group>
            <v:group style="position:absolute;left:1373;top:917;width:20;height:2" coordorigin="1373,917" coordsize="20,2">
              <v:shape style="position:absolute;left:1373;top:917;width:20;height:2" coordorigin="1373,917" coordsize="20,0" path="m1373,917l1392,917e" filled="false" stroked="true" strokeweight=".48pt" strokecolor="#fefefe">
                <v:path arrowok="t"/>
              </v:shape>
            </v:group>
            <v:group style="position:absolute;left:1392;top:917;width:20;height:2" coordorigin="1392,917" coordsize="20,2">
              <v:shape style="position:absolute;left:1392;top:917;width:20;height:2" coordorigin="1392,917" coordsize="20,0" path="m1392,917l1411,917e" filled="false" stroked="true" strokeweight=".48pt" strokecolor="#fefefe">
                <v:path arrowok="t"/>
              </v:shape>
            </v:group>
            <v:group style="position:absolute;left:1411;top:917;width:20;height:2" coordorigin="1411,917" coordsize="20,2">
              <v:shape style="position:absolute;left:1411;top:917;width:20;height:2" coordorigin="1411,917" coordsize="20,0" path="m1411,917l1430,917e" filled="false" stroked="true" strokeweight=".48pt" strokecolor="#fefefe">
                <v:path arrowok="t"/>
              </v:shape>
            </v:group>
            <v:group style="position:absolute;left:1430;top:917;width:20;height:2" coordorigin="1430,917" coordsize="20,2">
              <v:shape style="position:absolute;left:1430;top:917;width:20;height:2" coordorigin="1430,917" coordsize="20,0" path="m1430,917l1450,917e" filled="false" stroked="true" strokeweight=".48pt" strokecolor="#fefefe">
                <v:path arrowok="t"/>
              </v:shape>
            </v:group>
            <v:group style="position:absolute;left:1450;top:917;width:20;height:2" coordorigin="1450,917" coordsize="20,2">
              <v:shape style="position:absolute;left:1450;top:917;width:20;height:2" coordorigin="1450,917" coordsize="20,0" path="m1450,917l1469,917e" filled="false" stroked="true" strokeweight=".48pt" strokecolor="#fefefe">
                <v:path arrowok="t"/>
              </v:shape>
            </v:group>
            <v:group style="position:absolute;left:1469;top:917;width:20;height:2" coordorigin="1469,917" coordsize="20,2">
              <v:shape style="position:absolute;left:1469;top:917;width:20;height:2" coordorigin="1469,917" coordsize="20,0" path="m1469,917l1488,917e" filled="false" stroked="true" strokeweight=".48pt" strokecolor="#fefefe">
                <v:path arrowok="t"/>
              </v:shape>
            </v:group>
            <v:group style="position:absolute;left:1488;top:917;width:20;height:2" coordorigin="1488,917" coordsize="20,2">
              <v:shape style="position:absolute;left:1488;top:917;width:20;height:2" coordorigin="1488,917" coordsize="20,0" path="m1488,917l1507,917e" filled="false" stroked="true" strokeweight=".48pt" strokecolor="#fefefe">
                <v:path arrowok="t"/>
              </v:shape>
            </v:group>
            <v:group style="position:absolute;left:1507;top:917;width:20;height:2" coordorigin="1507,917" coordsize="20,2">
              <v:shape style="position:absolute;left:1507;top:917;width:20;height:2" coordorigin="1507,917" coordsize="20,0" path="m1507,917l1526,917e" filled="false" stroked="true" strokeweight=".48pt" strokecolor="#fefefe">
                <v:path arrowok="t"/>
              </v:shape>
            </v:group>
            <v:group style="position:absolute;left:1526;top:917;width:20;height:2" coordorigin="1526,917" coordsize="20,2">
              <v:shape style="position:absolute;left:1526;top:917;width:20;height:2" coordorigin="1526,917" coordsize="20,0" path="m1526,917l1546,917e" filled="false" stroked="true" strokeweight=".48pt" strokecolor="#fefefe">
                <v:path arrowok="t"/>
              </v:shape>
            </v:group>
            <v:group style="position:absolute;left:1546;top:917;width:20;height:2" coordorigin="1546,917" coordsize="20,2">
              <v:shape style="position:absolute;left:1546;top:917;width:20;height:2" coordorigin="1546,917" coordsize="20,0" path="m1546,917l1565,917e" filled="false" stroked="true" strokeweight=".48pt" strokecolor="#fefefe">
                <v:path arrowok="t"/>
              </v:shape>
            </v:group>
            <v:group style="position:absolute;left:1565;top:917;width:20;height:2" coordorigin="1565,917" coordsize="20,2">
              <v:shape style="position:absolute;left:1565;top:917;width:20;height:2" coordorigin="1565,917" coordsize="20,0" path="m1565,917l1584,917e" filled="false" stroked="true" strokeweight=".48pt" strokecolor="#fefefe">
                <v:path arrowok="t"/>
              </v:shape>
            </v:group>
            <v:group style="position:absolute;left:1584;top:917;width:20;height:2" coordorigin="1584,917" coordsize="20,2">
              <v:shape style="position:absolute;left:1584;top:917;width:20;height:2" coordorigin="1584,917" coordsize="20,0" path="m1584,917l1603,917e" filled="false" stroked="true" strokeweight=".48pt" strokecolor="#fefefe">
                <v:path arrowok="t"/>
              </v:shape>
            </v:group>
            <v:group style="position:absolute;left:1603;top:917;width:20;height:2" coordorigin="1603,917" coordsize="20,2">
              <v:shape style="position:absolute;left:1603;top:917;width:20;height:2" coordorigin="1603,917" coordsize="20,0" path="m1603,917l1622,917e" filled="false" stroked="true" strokeweight=".48pt" strokecolor="#fefefe">
                <v:path arrowok="t"/>
              </v:shape>
            </v:group>
            <v:group style="position:absolute;left:1622;top:917;width:20;height:2" coordorigin="1622,917" coordsize="20,2">
              <v:shape style="position:absolute;left:1622;top:917;width:20;height:2" coordorigin="1622,917" coordsize="20,0" path="m1622,917l1642,917e" filled="false" stroked="true" strokeweight=".48pt" strokecolor="#fefefe">
                <v:path arrowok="t"/>
              </v:shape>
            </v:group>
            <v:group style="position:absolute;left:1642;top:917;width:20;height:2" coordorigin="1642,917" coordsize="20,2">
              <v:shape style="position:absolute;left:1642;top:917;width:20;height:2" coordorigin="1642,917" coordsize="20,0" path="m1642,917l1661,917e" filled="false" stroked="true" strokeweight=".48pt" strokecolor="#fefefe">
                <v:path arrowok="t"/>
              </v:shape>
            </v:group>
            <v:group style="position:absolute;left:1661;top:917;width:20;height:2" coordorigin="1661,917" coordsize="20,2">
              <v:shape style="position:absolute;left:1661;top:917;width:20;height:2" coordorigin="1661,917" coordsize="20,0" path="m1661,917l1680,917e" filled="false" stroked="true" strokeweight=".48pt" strokecolor="#fefefe">
                <v:path arrowok="t"/>
              </v:shape>
            </v:group>
            <v:group style="position:absolute;left:1680;top:917;width:20;height:2" coordorigin="1680,917" coordsize="20,2">
              <v:shape style="position:absolute;left:1680;top:917;width:20;height:2" coordorigin="1680,917" coordsize="20,0" path="m1680,917l1699,917e" filled="false" stroked="true" strokeweight=".48pt" strokecolor="#fefefe">
                <v:path arrowok="t"/>
              </v:shape>
            </v:group>
            <v:group style="position:absolute;left:1699;top:917;width:20;height:2" coordorigin="1699,917" coordsize="20,2">
              <v:shape style="position:absolute;left:1699;top:917;width:20;height:2" coordorigin="1699,917" coordsize="20,0" path="m1699,917l1718,917e" filled="false" stroked="true" strokeweight=".48pt" strokecolor="#fefefe">
                <v:path arrowok="t"/>
              </v:shape>
            </v:group>
            <v:group style="position:absolute;left:1718;top:917;width:20;height:2" coordorigin="1718,917" coordsize="20,2">
              <v:shape style="position:absolute;left:1718;top:917;width:20;height:2" coordorigin="1718,917" coordsize="20,0" path="m1718,917l1738,917e" filled="false" stroked="true" strokeweight=".48pt" strokecolor="#fefefe">
                <v:path arrowok="t"/>
              </v:shape>
            </v:group>
            <v:group style="position:absolute;left:1738;top:917;width:20;height:2" coordorigin="1738,917" coordsize="20,2">
              <v:shape style="position:absolute;left:1738;top:917;width:20;height:2" coordorigin="1738,917" coordsize="20,0" path="m1738,917l1757,917e" filled="false" stroked="true" strokeweight=".48pt" strokecolor="#fefefe">
                <v:path arrowok="t"/>
              </v:shape>
            </v:group>
            <v:group style="position:absolute;left:1757;top:917;width:15;height:2" coordorigin="1757,917" coordsize="15,2">
              <v:shape style="position:absolute;left:1757;top:917;width:15;height:2" coordorigin="1757,917" coordsize="15,0" path="m1757,917l1771,917e" filled="false" stroked="true" strokeweight=".48pt" strokecolor="#fefefe">
                <v:path arrowok="t"/>
              </v:shape>
            </v:group>
            <v:group style="position:absolute;left:1771;top:917;width:10;height:2" coordorigin="1771,917" coordsize="10,2">
              <v:shape style="position:absolute;left:1771;top:917;width:10;height:2" coordorigin="1771,917" coordsize="10,0" path="m1771,917l1781,917e" filled="false" stroked="true" strokeweight=".48pt" strokecolor="#000000">
                <v:path arrowok="t"/>
              </v:shape>
              <v:shape style="position:absolute;left:1771;top:29;width:830;height:893" type="#_x0000_t75" stroked="false">
                <v:imagedata r:id="rId47" o:title=""/>
              </v:shape>
            </v:group>
            <v:group style="position:absolute;left:2587;top:917;width:5;height:2" coordorigin="2587,917" coordsize="5,2">
              <v:shape style="position:absolute;left:2587;top:917;width:5;height:2" coordorigin="2587,917" coordsize="5,0" path="m2587,917l2592,917e" filled="false" stroked="true" strokeweight=".48pt" strokecolor="#000000">
                <v:path arrowok="t"/>
              </v:shape>
            </v:group>
            <v:group style="position:absolute;left:2592;top:917;width:10;height:2" coordorigin="2592,917" coordsize="10,2">
              <v:shape style="position:absolute;left:2592;top:917;width:10;height:2" coordorigin="2592,917" coordsize="10,0" path="m2592,917l2602,917e" filled="false" stroked="true" strokeweight=".48pt" strokecolor="#000000">
                <v:path arrowok="t"/>
              </v:shape>
            </v:group>
            <v:group style="position:absolute;left:2602;top:917;width:20;height:2" coordorigin="2602,917" coordsize="20,2">
              <v:shape style="position:absolute;left:2602;top:917;width:20;height:2" coordorigin="2602,917" coordsize="20,0" path="m2602,917l2621,917e" filled="false" stroked="true" strokeweight=".48pt" strokecolor="#fefefe">
                <v:path arrowok="t"/>
              </v:shape>
            </v:group>
            <v:group style="position:absolute;left:2621;top:917;width:20;height:2" coordorigin="2621,917" coordsize="20,2">
              <v:shape style="position:absolute;left:2621;top:917;width:20;height:2" coordorigin="2621,917" coordsize="20,0" path="m2621,917l2640,917e" filled="false" stroked="true" strokeweight=".48pt" strokecolor="#fefefe">
                <v:path arrowok="t"/>
              </v:shape>
            </v:group>
            <v:group style="position:absolute;left:2640;top:917;width:20;height:2" coordorigin="2640,917" coordsize="20,2">
              <v:shape style="position:absolute;left:2640;top:917;width:20;height:2" coordorigin="2640,917" coordsize="20,0" path="m2640,917l2659,917e" filled="false" stroked="true" strokeweight=".48pt" strokecolor="#fefefe">
                <v:path arrowok="t"/>
              </v:shape>
            </v:group>
            <v:group style="position:absolute;left:2659;top:917;width:20;height:2" coordorigin="2659,917" coordsize="20,2">
              <v:shape style="position:absolute;left:2659;top:917;width:20;height:2" coordorigin="2659,917" coordsize="20,0" path="m2659,917l2678,917e" filled="false" stroked="true" strokeweight=".48pt" strokecolor="#fefefe">
                <v:path arrowok="t"/>
              </v:shape>
            </v:group>
            <v:group style="position:absolute;left:2678;top:917;width:20;height:2" coordorigin="2678,917" coordsize="20,2">
              <v:shape style="position:absolute;left:2678;top:917;width:20;height:2" coordorigin="2678,917" coordsize="20,0" path="m2678,917l2698,917e" filled="false" stroked="true" strokeweight=".48pt" strokecolor="#fefefe">
                <v:path arrowok="t"/>
              </v:shape>
            </v:group>
            <v:group style="position:absolute;left:2698;top:917;width:20;height:2" coordorigin="2698,917" coordsize="20,2">
              <v:shape style="position:absolute;left:2698;top:917;width:20;height:2" coordorigin="2698,917" coordsize="20,0" path="m2698,917l2717,917e" filled="false" stroked="true" strokeweight=".48pt" strokecolor="#fefefe">
                <v:path arrowok="t"/>
              </v:shape>
            </v:group>
            <v:group style="position:absolute;left:2717;top:917;width:20;height:2" coordorigin="2717,917" coordsize="20,2">
              <v:shape style="position:absolute;left:2717;top:917;width:20;height:2" coordorigin="2717,917" coordsize="20,0" path="m2717,917l2736,917e" filled="false" stroked="true" strokeweight=".48pt" strokecolor="#fefefe">
                <v:path arrowok="t"/>
              </v:shape>
            </v:group>
            <v:group style="position:absolute;left:2736;top:917;width:20;height:2" coordorigin="2736,917" coordsize="20,2">
              <v:shape style="position:absolute;left:2736;top:917;width:20;height:2" coordorigin="2736,917" coordsize="20,0" path="m2736,917l2755,917e" filled="false" stroked="true" strokeweight=".48pt" strokecolor="#fefefe">
                <v:path arrowok="t"/>
              </v:shape>
            </v:group>
            <v:group style="position:absolute;left:2755;top:917;width:20;height:2" coordorigin="2755,917" coordsize="20,2">
              <v:shape style="position:absolute;left:2755;top:917;width:20;height:2" coordorigin="2755,917" coordsize="20,0" path="m2755,917l2774,917e" filled="false" stroked="true" strokeweight=".48pt" strokecolor="#fefefe">
                <v:path arrowok="t"/>
              </v:shape>
            </v:group>
            <v:group style="position:absolute;left:2774;top:917;width:20;height:2" coordorigin="2774,917" coordsize="20,2">
              <v:shape style="position:absolute;left:2774;top:917;width:20;height:2" coordorigin="2774,917" coordsize="20,0" path="m2774,917l2794,917e" filled="false" stroked="true" strokeweight=".48pt" strokecolor="#fefefe">
                <v:path arrowok="t"/>
              </v:shape>
            </v:group>
            <v:group style="position:absolute;left:2794;top:917;width:20;height:2" coordorigin="2794,917" coordsize="20,2">
              <v:shape style="position:absolute;left:2794;top:917;width:20;height:2" coordorigin="2794,917" coordsize="20,0" path="m2794,917l2813,917e" filled="false" stroked="true" strokeweight=".48pt" strokecolor="#fefefe">
                <v:path arrowok="t"/>
              </v:shape>
            </v:group>
            <v:group style="position:absolute;left:2813;top:917;width:20;height:2" coordorigin="2813,917" coordsize="20,2">
              <v:shape style="position:absolute;left:2813;top:917;width:20;height:2" coordorigin="2813,917" coordsize="20,0" path="m2813,917l2832,917e" filled="false" stroked="true" strokeweight=".48pt" strokecolor="#fefefe">
                <v:path arrowok="t"/>
              </v:shape>
            </v:group>
            <v:group style="position:absolute;left:2832;top:917;width:20;height:2" coordorigin="2832,917" coordsize="20,2">
              <v:shape style="position:absolute;left:2832;top:917;width:20;height:2" coordorigin="2832,917" coordsize="20,0" path="m2832,917l2851,917e" filled="false" stroked="true" strokeweight=".48pt" strokecolor="#fefefe">
                <v:path arrowok="t"/>
              </v:shape>
            </v:group>
            <v:group style="position:absolute;left:2851;top:917;width:20;height:2" coordorigin="2851,917" coordsize="20,2">
              <v:shape style="position:absolute;left:2851;top:917;width:20;height:2" coordorigin="2851,917" coordsize="20,0" path="m2851,917l2870,917e" filled="false" stroked="true" strokeweight=".48pt" strokecolor="#fefefe">
                <v:path arrowok="t"/>
              </v:shape>
            </v:group>
            <v:group style="position:absolute;left:2870;top:917;width:20;height:2" coordorigin="2870,917" coordsize="20,2">
              <v:shape style="position:absolute;left:2870;top:917;width:20;height:2" coordorigin="2870,917" coordsize="20,0" path="m2870,917l2890,917e" filled="false" stroked="true" strokeweight=".48pt" strokecolor="#fefefe">
                <v:path arrowok="t"/>
              </v:shape>
            </v:group>
            <v:group style="position:absolute;left:2890;top:917;width:20;height:2" coordorigin="2890,917" coordsize="20,2">
              <v:shape style="position:absolute;left:2890;top:917;width:20;height:2" coordorigin="2890,917" coordsize="20,0" path="m2890,917l2909,917e" filled="false" stroked="true" strokeweight=".48pt" strokecolor="#fefefe">
                <v:path arrowok="t"/>
              </v:shape>
            </v:group>
            <v:group style="position:absolute;left:2909;top:917;width:20;height:2" coordorigin="2909,917" coordsize="20,2">
              <v:shape style="position:absolute;left:2909;top:917;width:20;height:2" coordorigin="2909,917" coordsize="20,0" path="m2909,917l2928,917e" filled="false" stroked="true" strokeweight=".48pt" strokecolor="#fefefe">
                <v:path arrowok="t"/>
              </v:shape>
            </v:group>
            <v:group style="position:absolute;left:2928;top:917;width:20;height:2" coordorigin="2928,917" coordsize="20,2">
              <v:shape style="position:absolute;left:2928;top:917;width:20;height:2" coordorigin="2928,917" coordsize="20,0" path="m2928,917l2947,917e" filled="false" stroked="true" strokeweight=".48pt" strokecolor="#fefefe">
                <v:path arrowok="t"/>
              </v:shape>
            </v:group>
            <v:group style="position:absolute;left:2947;top:917;width:20;height:2" coordorigin="2947,917" coordsize="20,2">
              <v:shape style="position:absolute;left:2947;top:917;width:20;height:2" coordorigin="2947,917" coordsize="20,0" path="m2947,917l2966,917e" filled="false" stroked="true" strokeweight=".48pt" strokecolor="#fefefe">
                <v:path arrowok="t"/>
              </v:shape>
            </v:group>
            <v:group style="position:absolute;left:2966;top:917;width:20;height:2" coordorigin="2966,917" coordsize="20,2">
              <v:shape style="position:absolute;left:2966;top:917;width:20;height:2" coordorigin="2966,917" coordsize="20,0" path="m2966,917l2986,917e" filled="false" stroked="true" strokeweight=".48pt" strokecolor="#fefefe">
                <v:path arrowok="t"/>
              </v:shape>
            </v:group>
            <v:group style="position:absolute;left:2986;top:917;width:20;height:2" coordorigin="2986,917" coordsize="20,2">
              <v:shape style="position:absolute;left:2986;top:917;width:20;height:2" coordorigin="2986,917" coordsize="20,0" path="m2986,917l3005,917e" filled="false" stroked="true" strokeweight=".48pt" strokecolor="#fefefe">
                <v:path arrowok="t"/>
              </v:shape>
            </v:group>
            <v:group style="position:absolute;left:3005;top:917;width:20;height:2" coordorigin="3005,917" coordsize="20,2">
              <v:shape style="position:absolute;left:3005;top:917;width:20;height:2" coordorigin="3005,917" coordsize="20,0" path="m3005,917l3024,917e" filled="false" stroked="true" strokeweight=".48pt" strokecolor="#fefefe">
                <v:path arrowok="t"/>
              </v:shape>
            </v:group>
            <v:group style="position:absolute;left:3024;top:917;width:20;height:2" coordorigin="3024,917" coordsize="20,2">
              <v:shape style="position:absolute;left:3024;top:917;width:20;height:2" coordorigin="3024,917" coordsize="20,0" path="m3024,917l3043,917e" filled="false" stroked="true" strokeweight=".48pt" strokecolor="#fefefe">
                <v:path arrowok="t"/>
              </v:shape>
            </v:group>
            <v:group style="position:absolute;left:3043;top:917;width:20;height:2" coordorigin="3043,917" coordsize="20,2">
              <v:shape style="position:absolute;left:3043;top:917;width:20;height:2" coordorigin="3043,917" coordsize="20,0" path="m3043,917l3062,917e" filled="false" stroked="true" strokeweight=".48pt" strokecolor="#fefefe">
                <v:path arrowok="t"/>
              </v:shape>
            </v:group>
            <v:group style="position:absolute;left:3062;top:917;width:20;height:2" coordorigin="3062,917" coordsize="20,2">
              <v:shape style="position:absolute;left:3062;top:917;width:20;height:2" coordorigin="3062,917" coordsize="20,0" path="m3062,917l3082,917e" filled="false" stroked="true" strokeweight=".48pt" strokecolor="#fefefe">
                <v:path arrowok="t"/>
              </v:shape>
            </v:group>
            <v:group style="position:absolute;left:3082;top:917;width:20;height:2" coordorigin="3082,917" coordsize="20,2">
              <v:shape style="position:absolute;left:3082;top:917;width:20;height:2" coordorigin="3082,917" coordsize="20,0" path="m3082,917l3101,917e" filled="false" stroked="true" strokeweight=".48pt" strokecolor="#fefefe">
                <v:path arrowok="t"/>
              </v:shape>
            </v:group>
            <v:group style="position:absolute;left:3101;top:917;width:20;height:2" coordorigin="3101,917" coordsize="20,2">
              <v:shape style="position:absolute;left:3101;top:917;width:20;height:2" coordorigin="3101,917" coordsize="20,0" path="m3101,917l3120,917e" filled="false" stroked="true" strokeweight=".48pt" strokecolor="#fefefe">
                <v:path arrowok="t"/>
              </v:shape>
            </v:group>
            <v:group style="position:absolute;left:3120;top:917;width:20;height:2" coordorigin="3120,917" coordsize="20,2">
              <v:shape style="position:absolute;left:3120;top:917;width:20;height:2" coordorigin="3120,917" coordsize="20,0" path="m3120,917l3139,917e" filled="false" stroked="true" strokeweight=".48pt" strokecolor="#fefefe">
                <v:path arrowok="t"/>
              </v:shape>
            </v:group>
            <v:group style="position:absolute;left:3139;top:917;width:20;height:2" coordorigin="3139,917" coordsize="20,2">
              <v:shape style="position:absolute;left:3139;top:917;width:20;height:2" coordorigin="3139,917" coordsize="20,0" path="m3139,917l3158,917e" filled="false" stroked="true" strokeweight=".48pt" strokecolor="#fefefe">
                <v:path arrowok="t"/>
              </v:shape>
            </v:group>
            <v:group style="position:absolute;left:3158;top:917;width:20;height:2" coordorigin="3158,917" coordsize="20,2">
              <v:shape style="position:absolute;left:3158;top:917;width:20;height:2" coordorigin="3158,917" coordsize="20,0" path="m3158,917l3178,917e" filled="false" stroked="true" strokeweight=".48pt" strokecolor="#fefefe">
                <v:path arrowok="t"/>
              </v:shape>
            </v:group>
            <v:group style="position:absolute;left:3178;top:917;width:20;height:2" coordorigin="3178,917" coordsize="20,2">
              <v:shape style="position:absolute;left:3178;top:917;width:20;height:2" coordorigin="3178,917" coordsize="20,0" path="m3178,917l3197,917e" filled="false" stroked="true" strokeweight=".48pt" strokecolor="#fefefe">
                <v:path arrowok="t"/>
              </v:shape>
            </v:group>
            <v:group style="position:absolute;left:3197;top:917;width:20;height:2" coordorigin="3197,917" coordsize="20,2">
              <v:shape style="position:absolute;left:3197;top:917;width:20;height:2" coordorigin="3197,917" coordsize="20,0" path="m3197,917l3216,917e" filled="false" stroked="true" strokeweight=".48pt" strokecolor="#fefefe">
                <v:path arrowok="t"/>
              </v:shape>
            </v:group>
            <v:group style="position:absolute;left:3216;top:917;width:20;height:2" coordorigin="3216,917" coordsize="20,2">
              <v:shape style="position:absolute;left:3216;top:917;width:20;height:2" coordorigin="3216,917" coordsize="20,0" path="m3216,917l3235,917e" filled="false" stroked="true" strokeweight=".48pt" strokecolor="#fefefe">
                <v:path arrowok="t"/>
              </v:shape>
            </v:group>
            <v:group style="position:absolute;left:3235;top:917;width:20;height:2" coordorigin="3235,917" coordsize="20,2">
              <v:shape style="position:absolute;left:3235;top:917;width:20;height:2" coordorigin="3235,917" coordsize="20,0" path="m3235,917l3254,917e" filled="false" stroked="true" strokeweight=".48pt" strokecolor="#fefefe">
                <v:path arrowok="t"/>
              </v:shape>
            </v:group>
            <v:group style="position:absolute;left:3254;top:917;width:20;height:2" coordorigin="3254,917" coordsize="20,2">
              <v:shape style="position:absolute;left:3254;top:917;width:20;height:2" coordorigin="3254,917" coordsize="20,0" path="m3254,917l3274,917e" filled="false" stroked="true" strokeweight=".48pt" strokecolor="#fefefe">
                <v:path arrowok="t"/>
              </v:shape>
            </v:group>
            <v:group style="position:absolute;left:3274;top:917;width:20;height:2" coordorigin="3274,917" coordsize="20,2">
              <v:shape style="position:absolute;left:3274;top:917;width:20;height:2" coordorigin="3274,917" coordsize="20,0" path="m3274,917l3293,917e" filled="false" stroked="true" strokeweight=".48pt" strokecolor="#fefefe">
                <v:path arrowok="t"/>
              </v:shape>
            </v:group>
            <v:group style="position:absolute;left:3293;top:917;width:20;height:2" coordorigin="3293,917" coordsize="20,2">
              <v:shape style="position:absolute;left:3293;top:917;width:20;height:2" coordorigin="3293,917" coordsize="20,0" path="m3293,917l3312,917e" filled="false" stroked="true" strokeweight=".48pt" strokecolor="#fefefe">
                <v:path arrowok="t"/>
              </v:shape>
            </v:group>
            <v:group style="position:absolute;left:3312;top:917;width:20;height:2" coordorigin="3312,917" coordsize="20,2">
              <v:shape style="position:absolute;left:3312;top:917;width:20;height:2" coordorigin="3312,917" coordsize="20,0" path="m3312,917l3331,917e" filled="false" stroked="true" strokeweight=".48pt" strokecolor="#fefefe">
                <v:path arrowok="t"/>
              </v:shape>
            </v:group>
            <v:group style="position:absolute;left:3331;top:917;width:20;height:2" coordorigin="3331,917" coordsize="20,2">
              <v:shape style="position:absolute;left:3331;top:917;width:20;height:2" coordorigin="3331,917" coordsize="20,0" path="m3331,917l3350,917e" filled="false" stroked="true" strokeweight=".48pt" strokecolor="#fefefe">
                <v:path arrowok="t"/>
              </v:shape>
            </v:group>
            <v:group style="position:absolute;left:3350;top:917;width:20;height:2" coordorigin="3350,917" coordsize="20,2">
              <v:shape style="position:absolute;left:3350;top:917;width:20;height:2" coordorigin="3350,917" coordsize="20,0" path="m3350,917l3370,917e" filled="false" stroked="true" strokeweight=".48pt" strokecolor="#fefefe">
                <v:path arrowok="t"/>
              </v:shape>
            </v:group>
            <v:group style="position:absolute;left:3370;top:917;width:20;height:2" coordorigin="3370,917" coordsize="20,2">
              <v:shape style="position:absolute;left:3370;top:917;width:20;height:2" coordorigin="3370,917" coordsize="20,0" path="m3370,917l3389,917e" filled="false" stroked="true" strokeweight=".48pt" strokecolor="#fefefe">
                <v:path arrowok="t"/>
              </v:shape>
            </v:group>
            <v:group style="position:absolute;left:3389;top:917;width:20;height:2" coordorigin="3389,917" coordsize="20,2">
              <v:shape style="position:absolute;left:3389;top:917;width:20;height:2" coordorigin="3389,917" coordsize="20,0" path="m3389,917l3408,917e" filled="false" stroked="true" strokeweight=".48pt" strokecolor="#fefefe">
                <v:path arrowok="t"/>
              </v:shape>
            </v:group>
            <v:group style="position:absolute;left:3408;top:917;width:20;height:2" coordorigin="3408,917" coordsize="20,2">
              <v:shape style="position:absolute;left:3408;top:917;width:20;height:2" coordorigin="3408,917" coordsize="20,0" path="m3408,917l3427,917e" filled="false" stroked="true" strokeweight=".48pt" strokecolor="#fefefe">
                <v:path arrowok="t"/>
              </v:shape>
            </v:group>
            <v:group style="position:absolute;left:3427;top:917;width:20;height:2" coordorigin="3427,917" coordsize="20,2">
              <v:shape style="position:absolute;left:3427;top:917;width:20;height:2" coordorigin="3427,917" coordsize="20,0" path="m3427,917l3446,917e" filled="false" stroked="true" strokeweight=".48pt" strokecolor="#fefefe">
                <v:path arrowok="t"/>
              </v:shape>
            </v:group>
            <v:group style="position:absolute;left:3446;top:917;width:20;height:2" coordorigin="3446,917" coordsize="20,2">
              <v:shape style="position:absolute;left:3446;top:917;width:20;height:2" coordorigin="3446,917" coordsize="20,0" path="m3446,917l3466,917e" filled="false" stroked="true" strokeweight=".48pt" strokecolor="#fefefe">
                <v:path arrowok="t"/>
              </v:shape>
            </v:group>
            <v:group style="position:absolute;left:3466;top:917;width:20;height:2" coordorigin="3466,917" coordsize="20,2">
              <v:shape style="position:absolute;left:3466;top:917;width:20;height:2" coordorigin="3466,917" coordsize="20,0" path="m3466,917l3485,917e" filled="false" stroked="true" strokeweight=".48pt" strokecolor="#fefefe">
                <v:path arrowok="t"/>
              </v:shape>
            </v:group>
            <v:group style="position:absolute;left:3485;top:917;width:20;height:2" coordorigin="3485,917" coordsize="20,2">
              <v:shape style="position:absolute;left:3485;top:917;width:20;height:2" coordorigin="3485,917" coordsize="20,0" path="m3485,917l3504,917e" filled="false" stroked="true" strokeweight=".48pt" strokecolor="#fefefe">
                <v:path arrowok="t"/>
              </v:shape>
            </v:group>
            <v:group style="position:absolute;left:3504;top:917;width:20;height:2" coordorigin="3504,917" coordsize="20,2">
              <v:shape style="position:absolute;left:3504;top:917;width:20;height:2" coordorigin="3504,917" coordsize="20,0" path="m3504,917l3523,917e" filled="false" stroked="true" strokeweight=".48pt" strokecolor="#fefefe">
                <v:path arrowok="t"/>
              </v:shape>
            </v:group>
            <v:group style="position:absolute;left:3523;top:917;width:20;height:2" coordorigin="3523,917" coordsize="20,2">
              <v:shape style="position:absolute;left:3523;top:917;width:20;height:2" coordorigin="3523,917" coordsize="20,0" path="m3523,917l3542,917e" filled="false" stroked="true" strokeweight=".48pt" strokecolor="#fefefe">
                <v:path arrowok="t"/>
              </v:shape>
            </v:group>
            <v:group style="position:absolute;left:3542;top:917;width:20;height:2" coordorigin="3542,917" coordsize="20,2">
              <v:shape style="position:absolute;left:3542;top:917;width:20;height:2" coordorigin="3542,917" coordsize="20,0" path="m3542,917l3562,917e" filled="false" stroked="true" strokeweight=".48pt" strokecolor="#fefefe">
                <v:path arrowok="t"/>
              </v:shape>
            </v:group>
            <v:group style="position:absolute;left:3562;top:917;width:20;height:2" coordorigin="3562,917" coordsize="20,2">
              <v:shape style="position:absolute;left:3562;top:917;width:20;height:2" coordorigin="3562,917" coordsize="20,0" path="m3562,917l3581,917e" filled="false" stroked="true" strokeweight=".48pt" strokecolor="#fefefe">
                <v:path arrowok="t"/>
              </v:shape>
            </v:group>
            <v:group style="position:absolute;left:3581;top:917;width:20;height:2" coordorigin="3581,917" coordsize="20,2">
              <v:shape style="position:absolute;left:3581;top:917;width:20;height:2" coordorigin="3581,917" coordsize="20,0" path="m3581,917l3600,917e" filled="false" stroked="true" strokeweight=".48pt" strokecolor="#fefefe">
                <v:path arrowok="t"/>
              </v:shape>
            </v:group>
            <v:group style="position:absolute;left:3600;top:917;width:20;height:2" coordorigin="3600,917" coordsize="20,2">
              <v:shape style="position:absolute;left:3600;top:917;width:20;height:2" coordorigin="3600,917" coordsize="20,0" path="m3600,917l3619,917e" filled="false" stroked="true" strokeweight=".48pt" strokecolor="#fefefe">
                <v:path arrowok="t"/>
              </v:shape>
            </v:group>
            <v:group style="position:absolute;left:3619;top:917;width:20;height:2" coordorigin="3619,917" coordsize="20,2">
              <v:shape style="position:absolute;left:3619;top:917;width:20;height:2" coordorigin="3619,917" coordsize="20,0" path="m3619,917l3638,917e" filled="false" stroked="true" strokeweight=".48pt" strokecolor="#fefefe">
                <v:path arrowok="t"/>
              </v:shape>
            </v:group>
            <v:group style="position:absolute;left:3638;top:917;width:20;height:2" coordorigin="3638,917" coordsize="20,2">
              <v:shape style="position:absolute;left:3638;top:917;width:20;height:2" coordorigin="3638,917" coordsize="20,0" path="m3638,917l3658,917e" filled="false" stroked="true" strokeweight=".48pt" strokecolor="#fefefe">
                <v:path arrowok="t"/>
              </v:shape>
            </v:group>
            <v:group style="position:absolute;left:3658;top:917;width:20;height:2" coordorigin="3658,917" coordsize="20,2">
              <v:shape style="position:absolute;left:3658;top:917;width:20;height:2" coordorigin="3658,917" coordsize="20,0" path="m3658,917l3677,917e" filled="false" stroked="true" strokeweight=".48pt" strokecolor="#fefefe">
                <v:path arrowok="t"/>
              </v:shape>
            </v:group>
            <v:group style="position:absolute;left:3677;top:917;width:20;height:2" coordorigin="3677,917" coordsize="20,2">
              <v:shape style="position:absolute;left:3677;top:917;width:20;height:2" coordorigin="3677,917" coordsize="20,0" path="m3677,917l3696,917e" filled="false" stroked="true" strokeweight=".48pt" strokecolor="#fefefe">
                <v:path arrowok="t"/>
              </v:shape>
            </v:group>
            <v:group style="position:absolute;left:3696;top:917;width:20;height:2" coordorigin="3696,917" coordsize="20,2">
              <v:shape style="position:absolute;left:3696;top:917;width:20;height:2" coordorigin="3696,917" coordsize="20,0" path="m3696,917l3715,917e" filled="false" stroked="true" strokeweight=".48pt" strokecolor="#fefefe">
                <v:path arrowok="t"/>
              </v:shape>
            </v:group>
            <v:group style="position:absolute;left:3715;top:917;width:20;height:2" coordorigin="3715,917" coordsize="20,2">
              <v:shape style="position:absolute;left:3715;top:917;width:20;height:2" coordorigin="3715,917" coordsize="20,0" path="m3715,917l3734,917e" filled="false" stroked="true" strokeweight=".48pt" strokecolor="#fefefe">
                <v:path arrowok="t"/>
              </v:shape>
            </v:group>
            <v:group style="position:absolute;left:3734;top:917;width:20;height:2" coordorigin="3734,917" coordsize="20,2">
              <v:shape style="position:absolute;left:3734;top:917;width:20;height:2" coordorigin="3734,917" coordsize="20,0" path="m3734,917l3754,917e" filled="false" stroked="true" strokeweight=".48pt" strokecolor="#fefefe">
                <v:path arrowok="t"/>
              </v:shape>
            </v:group>
            <v:group style="position:absolute;left:3754;top:917;width:20;height:2" coordorigin="3754,917" coordsize="20,2">
              <v:shape style="position:absolute;left:3754;top:917;width:20;height:2" coordorigin="3754,917" coordsize="20,0" path="m3754,917l3773,917e" filled="false" stroked="true" strokeweight=".48pt" strokecolor="#fefefe">
                <v:path arrowok="t"/>
              </v:shape>
            </v:group>
            <v:group style="position:absolute;left:3773;top:917;width:10;height:2" coordorigin="3773,917" coordsize="10,2">
              <v:shape style="position:absolute;left:3773;top:917;width:10;height:2" coordorigin="3773,917" coordsize="10,0" path="m3773,917l3782,917e" filled="false" stroked="true" strokeweight=".48pt" strokecolor="#000000">
                <v:path arrowok="t"/>
              </v:shape>
              <v:shape style="position:absolute;left:3773;top:29;width:1190;height:893" type="#_x0000_t75" stroked="false">
                <v:imagedata r:id="rId48" o:title=""/>
              </v:shape>
            </v:group>
            <v:group style="position:absolute;left:4954;top:917;width:10;height:2" coordorigin="4954,917" coordsize="10,2">
              <v:shape style="position:absolute;left:4954;top:917;width:10;height:2" coordorigin="4954,917" coordsize="10,0" path="m4954,917l4963,917e" filled="false" stroked="true" strokeweight=".48pt" strokecolor="#000000">
                <v:path arrowok="t"/>
              </v:shape>
            </v:group>
            <v:group style="position:absolute;left:4963;top:917;width:20;height:2" coordorigin="4963,917" coordsize="20,2">
              <v:shape style="position:absolute;left:4963;top:917;width:20;height:2" coordorigin="4963,917" coordsize="20,0" path="m4963,917l4982,917e" filled="false" stroked="true" strokeweight=".48pt" strokecolor="#fefefe">
                <v:path arrowok="t"/>
              </v:shape>
            </v:group>
            <v:group style="position:absolute;left:4982;top:917;width:20;height:2" coordorigin="4982,917" coordsize="20,2">
              <v:shape style="position:absolute;left:4982;top:917;width:20;height:2" coordorigin="4982,917" coordsize="20,0" path="m4982,917l5002,917e" filled="false" stroked="true" strokeweight=".48pt" strokecolor="#fefefe">
                <v:path arrowok="t"/>
              </v:shape>
            </v:group>
            <v:group style="position:absolute;left:5002;top:917;width:20;height:2" coordorigin="5002,917" coordsize="20,2">
              <v:shape style="position:absolute;left:5002;top:917;width:20;height:2" coordorigin="5002,917" coordsize="20,0" path="m5002,917l5021,917e" filled="false" stroked="true" strokeweight=".48pt" strokecolor="#fefefe">
                <v:path arrowok="t"/>
              </v:shape>
            </v:group>
            <v:group style="position:absolute;left:5021;top:917;width:20;height:2" coordorigin="5021,917" coordsize="20,2">
              <v:shape style="position:absolute;left:5021;top:917;width:20;height:2" coordorigin="5021,917" coordsize="20,0" path="m5021,917l5040,917e" filled="false" stroked="true" strokeweight=".48pt" strokecolor="#fefefe">
                <v:path arrowok="t"/>
              </v:shape>
            </v:group>
            <v:group style="position:absolute;left:5040;top:917;width:20;height:2" coordorigin="5040,917" coordsize="20,2">
              <v:shape style="position:absolute;left:5040;top:917;width:20;height:2" coordorigin="5040,917" coordsize="20,0" path="m5040,917l5059,917e" filled="false" stroked="true" strokeweight=".48pt" strokecolor="#fefefe">
                <v:path arrowok="t"/>
              </v:shape>
            </v:group>
            <v:group style="position:absolute;left:5059;top:917;width:20;height:2" coordorigin="5059,917" coordsize="20,2">
              <v:shape style="position:absolute;left:5059;top:917;width:20;height:2" coordorigin="5059,917" coordsize="20,0" path="m5059,917l5078,917e" filled="false" stroked="true" strokeweight=".48pt" strokecolor="#fefefe">
                <v:path arrowok="t"/>
              </v:shape>
            </v:group>
            <v:group style="position:absolute;left:5078;top:917;width:20;height:2" coordorigin="5078,917" coordsize="20,2">
              <v:shape style="position:absolute;left:5078;top:917;width:20;height:2" coordorigin="5078,917" coordsize="20,0" path="m5078,917l5098,917e" filled="false" stroked="true" strokeweight=".48pt" strokecolor="#fefefe">
                <v:path arrowok="t"/>
              </v:shape>
            </v:group>
            <v:group style="position:absolute;left:5098;top:917;width:20;height:2" coordorigin="5098,917" coordsize="20,2">
              <v:shape style="position:absolute;left:5098;top:917;width:20;height:2" coordorigin="5098,917" coordsize="20,0" path="m5098,917l5117,917e" filled="false" stroked="true" strokeweight=".48pt" strokecolor="#fefefe">
                <v:path arrowok="t"/>
              </v:shape>
            </v:group>
            <v:group style="position:absolute;left:5117;top:917;width:20;height:2" coordorigin="5117,917" coordsize="20,2">
              <v:shape style="position:absolute;left:5117;top:917;width:20;height:2" coordorigin="5117,917" coordsize="20,0" path="m5117,917l5136,917e" filled="false" stroked="true" strokeweight=".48pt" strokecolor="#fefefe">
                <v:path arrowok="t"/>
              </v:shape>
            </v:group>
            <v:group style="position:absolute;left:5136;top:917;width:20;height:2" coordorigin="5136,917" coordsize="20,2">
              <v:shape style="position:absolute;left:5136;top:917;width:20;height:2" coordorigin="5136,917" coordsize="20,0" path="m5136,917l5155,917e" filled="false" stroked="true" strokeweight=".48pt" strokecolor="#fefefe">
                <v:path arrowok="t"/>
              </v:shape>
            </v:group>
            <v:group style="position:absolute;left:5155;top:917;width:20;height:2" coordorigin="5155,917" coordsize="20,2">
              <v:shape style="position:absolute;left:5155;top:917;width:20;height:2" coordorigin="5155,917" coordsize="20,0" path="m5155,917l5174,917e" filled="false" stroked="true" strokeweight=".48pt" strokecolor="#fefefe">
                <v:path arrowok="t"/>
              </v:shape>
            </v:group>
            <v:group style="position:absolute;left:5174;top:917;width:20;height:2" coordorigin="5174,917" coordsize="20,2">
              <v:shape style="position:absolute;left:5174;top:917;width:20;height:2" coordorigin="5174,917" coordsize="20,0" path="m5174,917l5194,917e" filled="false" stroked="true" strokeweight=".48pt" strokecolor="#fefefe">
                <v:path arrowok="t"/>
              </v:shape>
            </v:group>
            <v:group style="position:absolute;left:5194;top:917;width:20;height:2" coordorigin="5194,917" coordsize="20,2">
              <v:shape style="position:absolute;left:5194;top:917;width:20;height:2" coordorigin="5194,917" coordsize="20,0" path="m5194,917l5213,917e" filled="false" stroked="true" strokeweight=".48pt" strokecolor="#fefefe">
                <v:path arrowok="t"/>
              </v:shape>
            </v:group>
            <v:group style="position:absolute;left:5213;top:917;width:20;height:2" coordorigin="5213,917" coordsize="20,2">
              <v:shape style="position:absolute;left:5213;top:917;width:20;height:2" coordorigin="5213,917" coordsize="20,0" path="m5213,917l5232,917e" filled="false" stroked="true" strokeweight=".48pt" strokecolor="#fefefe">
                <v:path arrowok="t"/>
              </v:shape>
            </v:group>
            <v:group style="position:absolute;left:5232;top:917;width:20;height:2" coordorigin="5232,917" coordsize="20,2">
              <v:shape style="position:absolute;left:5232;top:917;width:20;height:2" coordorigin="5232,917" coordsize="20,0" path="m5232,917l5251,917e" filled="false" stroked="true" strokeweight=".48pt" strokecolor="#fefefe">
                <v:path arrowok="t"/>
              </v:shape>
            </v:group>
            <v:group style="position:absolute;left:5251;top:917;width:20;height:2" coordorigin="5251,917" coordsize="20,2">
              <v:shape style="position:absolute;left:5251;top:917;width:20;height:2" coordorigin="5251,917" coordsize="20,0" path="m5251,917l5270,917e" filled="false" stroked="true" strokeweight=".48pt" strokecolor="#fefefe">
                <v:path arrowok="t"/>
              </v:shape>
            </v:group>
            <v:group style="position:absolute;left:5270;top:917;width:20;height:2" coordorigin="5270,917" coordsize="20,2">
              <v:shape style="position:absolute;left:5270;top:917;width:20;height:2" coordorigin="5270,917" coordsize="20,0" path="m5270,917l5290,917e" filled="false" stroked="true" strokeweight=".48pt" strokecolor="#fefefe">
                <v:path arrowok="t"/>
              </v:shape>
            </v:group>
            <v:group style="position:absolute;left:5290;top:917;width:20;height:2" coordorigin="5290,917" coordsize="20,2">
              <v:shape style="position:absolute;left:5290;top:917;width:20;height:2" coordorigin="5290,917" coordsize="20,0" path="m5290,917l5309,917e" filled="false" stroked="true" strokeweight=".48pt" strokecolor="#fefefe">
                <v:path arrowok="t"/>
              </v:shape>
            </v:group>
            <v:group style="position:absolute;left:5309;top:917;width:20;height:2" coordorigin="5309,917" coordsize="20,2">
              <v:shape style="position:absolute;left:5309;top:917;width:20;height:2" coordorigin="5309,917" coordsize="20,0" path="m5309,917l5328,917e" filled="false" stroked="true" strokeweight=".48pt" strokecolor="#fefefe">
                <v:path arrowok="t"/>
              </v:shape>
            </v:group>
            <v:group style="position:absolute;left:5328;top:917;width:20;height:2" coordorigin="5328,917" coordsize="20,2">
              <v:shape style="position:absolute;left:5328;top:917;width:20;height:2" coordorigin="5328,917" coordsize="20,0" path="m5328,917l5347,917e" filled="false" stroked="true" strokeweight=".48pt" strokecolor="#fefefe">
                <v:path arrowok="t"/>
              </v:shape>
            </v:group>
            <v:group style="position:absolute;left:5347;top:917;width:20;height:2" coordorigin="5347,917" coordsize="20,2">
              <v:shape style="position:absolute;left:5347;top:917;width:20;height:2" coordorigin="5347,917" coordsize="20,0" path="m5347,917l5366,917e" filled="false" stroked="true" strokeweight=".48pt" strokecolor="#fefefe">
                <v:path arrowok="t"/>
              </v:shape>
            </v:group>
            <v:group style="position:absolute;left:5366;top:917;width:20;height:2" coordorigin="5366,917" coordsize="20,2">
              <v:shape style="position:absolute;left:5366;top:917;width:20;height:2" coordorigin="5366,917" coordsize="20,0" path="m5366,917l5386,917e" filled="false" stroked="true" strokeweight=".48pt" strokecolor="#fefefe">
                <v:path arrowok="t"/>
              </v:shape>
            </v:group>
            <v:group style="position:absolute;left:5386;top:917;width:20;height:2" coordorigin="5386,917" coordsize="20,2">
              <v:shape style="position:absolute;left:5386;top:917;width:20;height:2" coordorigin="5386,917" coordsize="20,0" path="m5386,917l5405,917e" filled="false" stroked="true" strokeweight=".48pt" strokecolor="#fefefe">
                <v:path arrowok="t"/>
              </v:shape>
            </v:group>
            <v:group style="position:absolute;left:5405;top:917;width:20;height:2" coordorigin="5405,917" coordsize="20,2">
              <v:shape style="position:absolute;left:5405;top:917;width:20;height:2" coordorigin="5405,917" coordsize="20,0" path="m5405,917l5424,917e" filled="false" stroked="true" strokeweight=".48pt" strokecolor="#fefefe">
                <v:path arrowok="t"/>
              </v:shape>
            </v:group>
            <v:group style="position:absolute;left:5424;top:917;width:20;height:2" coordorigin="5424,917" coordsize="20,2">
              <v:shape style="position:absolute;left:5424;top:917;width:20;height:2" coordorigin="5424,917" coordsize="20,0" path="m5424,917l5443,917e" filled="false" stroked="true" strokeweight=".48pt" strokecolor="#fefefe">
                <v:path arrowok="t"/>
              </v:shape>
            </v:group>
            <v:group style="position:absolute;left:5443;top:917;width:20;height:2" coordorigin="5443,917" coordsize="20,2">
              <v:shape style="position:absolute;left:5443;top:917;width:20;height:2" coordorigin="5443,917" coordsize="20,0" path="m5443,917l5462,917e" filled="false" stroked="true" strokeweight=".48pt" strokecolor="#fefefe">
                <v:path arrowok="t"/>
              </v:shape>
            </v:group>
            <v:group style="position:absolute;left:5462;top:917;width:20;height:2" coordorigin="5462,917" coordsize="20,2">
              <v:shape style="position:absolute;left:5462;top:917;width:20;height:2" coordorigin="5462,917" coordsize="20,0" path="m5462,917l5482,917e" filled="false" stroked="true" strokeweight=".48pt" strokecolor="#fefefe">
                <v:path arrowok="t"/>
              </v:shape>
            </v:group>
            <v:group style="position:absolute;left:5482;top:917;width:20;height:2" coordorigin="5482,917" coordsize="20,2">
              <v:shape style="position:absolute;left:5482;top:917;width:20;height:2" coordorigin="5482,917" coordsize="20,0" path="m5482,917l5501,917e" filled="false" stroked="true" strokeweight=".48pt" strokecolor="#fefefe">
                <v:path arrowok="t"/>
              </v:shape>
            </v:group>
            <v:group style="position:absolute;left:5501;top:917;width:20;height:2" coordorigin="5501,917" coordsize="20,2">
              <v:shape style="position:absolute;left:5501;top:917;width:20;height:2" coordorigin="5501,917" coordsize="20,0" path="m5501,917l5520,917e" filled="false" stroked="true" strokeweight=".48pt" strokecolor="#fefefe">
                <v:path arrowok="t"/>
              </v:shape>
            </v:group>
            <v:group style="position:absolute;left:5520;top:917;width:20;height:2" coordorigin="5520,917" coordsize="20,2">
              <v:shape style="position:absolute;left:5520;top:917;width:20;height:2" coordorigin="5520,917" coordsize="20,0" path="m5520,917l5539,917e" filled="false" stroked="true" strokeweight=".48pt" strokecolor="#fefefe">
                <v:path arrowok="t"/>
              </v:shape>
            </v:group>
            <v:group style="position:absolute;left:5539;top:917;width:20;height:2" coordorigin="5539,917" coordsize="20,2">
              <v:shape style="position:absolute;left:5539;top:917;width:20;height:2" coordorigin="5539,917" coordsize="20,0" path="m5539,917l5558,917e" filled="false" stroked="true" strokeweight=".48pt" strokecolor="#fefefe">
                <v:path arrowok="t"/>
              </v:shape>
            </v:group>
            <v:group style="position:absolute;left:5558;top:917;width:20;height:2" coordorigin="5558,917" coordsize="20,2">
              <v:shape style="position:absolute;left:5558;top:917;width:20;height:2" coordorigin="5558,917" coordsize="20,0" path="m5558,917l5578,917e" filled="false" stroked="true" strokeweight=".48pt" strokecolor="#fefefe">
                <v:path arrowok="t"/>
              </v:shape>
            </v:group>
            <v:group style="position:absolute;left:5578;top:917;width:20;height:2" coordorigin="5578,917" coordsize="20,2">
              <v:shape style="position:absolute;left:5578;top:917;width:20;height:2" coordorigin="5578,917" coordsize="20,0" path="m5578,917l5597,917e" filled="false" stroked="true" strokeweight=".48pt" strokecolor="#fefefe">
                <v:path arrowok="t"/>
              </v:shape>
            </v:group>
            <v:group style="position:absolute;left:5597;top:917;width:20;height:2" coordorigin="5597,917" coordsize="20,2">
              <v:shape style="position:absolute;left:5597;top:917;width:20;height:2" coordorigin="5597,917" coordsize="20,0" path="m5597,917l5616,917e" filled="false" stroked="true" strokeweight=".48pt" strokecolor="#fefefe">
                <v:path arrowok="t"/>
              </v:shape>
            </v:group>
            <v:group style="position:absolute;left:5616;top:917;width:20;height:2" coordorigin="5616,917" coordsize="20,2">
              <v:shape style="position:absolute;left:5616;top:917;width:20;height:2" coordorigin="5616,917" coordsize="20,0" path="m5616,917l5635,917e" filled="false" stroked="true" strokeweight=".48pt" strokecolor="#fefefe">
                <v:path arrowok="t"/>
              </v:shape>
            </v:group>
            <v:group style="position:absolute;left:5635;top:917;width:20;height:2" coordorigin="5635,917" coordsize="20,2">
              <v:shape style="position:absolute;left:5635;top:917;width:20;height:2" coordorigin="5635,917" coordsize="20,0" path="m5635,917l5654,917e" filled="false" stroked="true" strokeweight=".48pt" strokecolor="#fefefe">
                <v:path arrowok="t"/>
              </v:shape>
            </v:group>
            <v:group style="position:absolute;left:5654;top:917;width:20;height:2" coordorigin="5654,917" coordsize="20,2">
              <v:shape style="position:absolute;left:5654;top:917;width:20;height:2" coordorigin="5654,917" coordsize="20,0" path="m5654,917l5674,917e" filled="false" stroked="true" strokeweight=".48pt" strokecolor="#fefefe">
                <v:path arrowok="t"/>
              </v:shape>
            </v:group>
            <v:group style="position:absolute;left:5674;top:917;width:20;height:2" coordorigin="5674,917" coordsize="20,2">
              <v:shape style="position:absolute;left:5674;top:917;width:20;height:2" coordorigin="5674,917" coordsize="20,0" path="m5674,917l5693,917e" filled="false" stroked="true" strokeweight=".48pt" strokecolor="#fefefe">
                <v:path arrowok="t"/>
              </v:shape>
            </v:group>
            <v:group style="position:absolute;left:5693;top:917;width:20;height:2" coordorigin="5693,917" coordsize="20,2">
              <v:shape style="position:absolute;left:5693;top:917;width:20;height:2" coordorigin="5693,917" coordsize="20,0" path="m5693,917l5712,917e" filled="false" stroked="true" strokeweight=".48pt" strokecolor="#fefefe">
                <v:path arrowok="t"/>
              </v:shape>
            </v:group>
            <v:group style="position:absolute;left:5712;top:917;width:20;height:2" coordorigin="5712,917" coordsize="20,2">
              <v:shape style="position:absolute;left:5712;top:917;width:20;height:2" coordorigin="5712,917" coordsize="20,0" path="m5712,917l5731,917e" filled="false" stroked="true" strokeweight=".48pt" strokecolor="#fefefe">
                <v:path arrowok="t"/>
              </v:shape>
            </v:group>
            <v:group style="position:absolute;left:5731;top:917;width:20;height:2" coordorigin="5731,917" coordsize="20,2">
              <v:shape style="position:absolute;left:5731;top:917;width:20;height:2" coordorigin="5731,917" coordsize="20,0" path="m5731,917l5750,917e" filled="false" stroked="true" strokeweight=".48pt" strokecolor="#fefefe">
                <v:path arrowok="t"/>
              </v:shape>
            </v:group>
            <v:group style="position:absolute;left:5750;top:917;width:20;height:2" coordorigin="5750,917" coordsize="20,2">
              <v:shape style="position:absolute;left:5750;top:917;width:20;height:2" coordorigin="5750,917" coordsize="20,0" path="m5750,917l5770,917e" filled="false" stroked="true" strokeweight=".48pt" strokecolor="#fefefe">
                <v:path arrowok="t"/>
              </v:shape>
            </v:group>
            <v:group style="position:absolute;left:5770;top:917;width:20;height:2" coordorigin="5770,917" coordsize="20,2">
              <v:shape style="position:absolute;left:5770;top:917;width:20;height:2" coordorigin="5770,917" coordsize="20,0" path="m5770,917l5789,917e" filled="false" stroked="true" strokeweight=".48pt" strokecolor="#fefefe">
                <v:path arrowok="t"/>
              </v:shape>
            </v:group>
            <v:group style="position:absolute;left:5789;top:917;width:20;height:2" coordorigin="5789,917" coordsize="20,2">
              <v:shape style="position:absolute;left:5789;top:917;width:20;height:2" coordorigin="5789,917" coordsize="20,0" path="m5789,917l5808,917e" filled="false" stroked="true" strokeweight=".48pt" strokecolor="#fefefe">
                <v:path arrowok="t"/>
              </v:shape>
            </v:group>
            <v:group style="position:absolute;left:5808;top:917;width:20;height:2" coordorigin="5808,917" coordsize="20,2">
              <v:shape style="position:absolute;left:5808;top:917;width:20;height:2" coordorigin="5808,917" coordsize="20,0" path="m5808,917l5827,917e" filled="false" stroked="true" strokeweight=".48pt" strokecolor="#fefefe">
                <v:path arrowok="t"/>
              </v:shape>
            </v:group>
            <v:group style="position:absolute;left:5827;top:917;width:20;height:2" coordorigin="5827,917" coordsize="20,2">
              <v:shape style="position:absolute;left:5827;top:917;width:20;height:2" coordorigin="5827,917" coordsize="20,0" path="m5827,917l5846,917e" filled="false" stroked="true" strokeweight=".48pt" strokecolor="#fefefe">
                <v:path arrowok="t"/>
              </v:shape>
            </v:group>
            <v:group style="position:absolute;left:5846;top:917;width:20;height:2" coordorigin="5846,917" coordsize="20,2">
              <v:shape style="position:absolute;left:5846;top:917;width:20;height:2" coordorigin="5846,917" coordsize="20,0" path="m5846,917l5866,917e" filled="false" stroked="true" strokeweight=".48pt" strokecolor="#fefefe">
                <v:path arrowok="t"/>
              </v:shape>
            </v:group>
            <v:group style="position:absolute;left:5866;top:917;width:20;height:2" coordorigin="5866,917" coordsize="20,2">
              <v:shape style="position:absolute;left:5866;top:917;width:20;height:2" coordorigin="5866,917" coordsize="20,0" path="m5866,917l5885,917e" filled="false" stroked="true" strokeweight=".48pt" strokecolor="#fefefe">
                <v:path arrowok="t"/>
              </v:shape>
            </v:group>
            <v:group style="position:absolute;left:5885;top:917;width:20;height:2" coordorigin="5885,917" coordsize="20,2">
              <v:shape style="position:absolute;left:5885;top:917;width:20;height:2" coordorigin="5885,917" coordsize="20,0" path="m5885,917l5904,917e" filled="false" stroked="true" strokeweight=".48pt" strokecolor="#fefefe">
                <v:path arrowok="t"/>
              </v:shape>
            </v:group>
            <v:group style="position:absolute;left:5904;top:917;width:20;height:2" coordorigin="5904,917" coordsize="20,2">
              <v:shape style="position:absolute;left:5904;top:917;width:20;height:2" coordorigin="5904,917" coordsize="20,0" path="m5904,917l5923,917e" filled="false" stroked="true" strokeweight=".48pt" strokecolor="#fefefe">
                <v:path arrowok="t"/>
              </v:shape>
            </v:group>
            <v:group style="position:absolute;left:5923;top:917;width:20;height:2" coordorigin="5923,917" coordsize="20,2">
              <v:shape style="position:absolute;left:5923;top:917;width:20;height:2" coordorigin="5923,917" coordsize="20,0" path="m5923,917l5942,917e" filled="false" stroked="true" strokeweight=".48pt" strokecolor="#fefefe">
                <v:path arrowok="t"/>
              </v:shape>
            </v:group>
            <v:group style="position:absolute;left:5942;top:917;width:10;height:2" coordorigin="5942,917" coordsize="10,2">
              <v:shape style="position:absolute;left:5942;top:917;width:10;height:2" coordorigin="5942,917" coordsize="10,0" path="m5942,917l5952,917e" filled="false" stroked="true" strokeweight=".48pt" strokecolor="#fefefe">
                <v:path arrowok="t"/>
              </v:shape>
            </v:group>
            <v:group style="position:absolute;left:5952;top:917;width:10;height:2" coordorigin="5952,917" coordsize="10,2">
              <v:shape style="position:absolute;left:5952;top:917;width:10;height:2" coordorigin="5952,917" coordsize="10,0" path="m5952,917l5962,917e" filled="false" stroked="true" strokeweight=".48pt" strokecolor="#000000">
                <v:path arrowok="t"/>
              </v:shape>
            </v:group>
            <v:group style="position:absolute;left:5962;top:917;width:20;height:2" coordorigin="5962,917" coordsize="20,2">
              <v:shape style="position:absolute;left:5962;top:917;width:20;height:2" coordorigin="5962,917" coordsize="20,0" path="m5962,917l5981,917e" filled="false" stroked="true" strokeweight=".48pt" strokecolor="#fefefe">
                <v:path arrowok="t"/>
              </v:shape>
            </v:group>
            <v:group style="position:absolute;left:5981;top:917;width:20;height:2" coordorigin="5981,917" coordsize="20,2">
              <v:shape style="position:absolute;left:5981;top:917;width:20;height:2" coordorigin="5981,917" coordsize="20,0" path="m5981,917l6000,917e" filled="false" stroked="true" strokeweight=".48pt" strokecolor="#fefefe">
                <v:path arrowok="t"/>
              </v:shape>
            </v:group>
            <v:group style="position:absolute;left:6000;top:917;width:20;height:2" coordorigin="6000,917" coordsize="20,2">
              <v:shape style="position:absolute;left:6000;top:917;width:20;height:2" coordorigin="6000,917" coordsize="20,0" path="m6000,917l6019,917e" filled="false" stroked="true" strokeweight=".48pt" strokecolor="#fefefe">
                <v:path arrowok="t"/>
              </v:shape>
            </v:group>
            <v:group style="position:absolute;left:6019;top:917;width:20;height:2" coordorigin="6019,917" coordsize="20,2">
              <v:shape style="position:absolute;left:6019;top:917;width:20;height:2" coordorigin="6019,917" coordsize="20,0" path="m6019,917l6038,917e" filled="false" stroked="true" strokeweight=".48pt" strokecolor="#fefefe">
                <v:path arrowok="t"/>
              </v:shape>
            </v:group>
            <v:group style="position:absolute;left:6038;top:917;width:20;height:2" coordorigin="6038,917" coordsize="20,2">
              <v:shape style="position:absolute;left:6038;top:917;width:20;height:2" coordorigin="6038,917" coordsize="20,0" path="m6038,917l6058,917e" filled="false" stroked="true" strokeweight=".48pt" strokecolor="#fefefe">
                <v:path arrowok="t"/>
              </v:shape>
            </v:group>
            <v:group style="position:absolute;left:6058;top:917;width:20;height:2" coordorigin="6058,917" coordsize="20,2">
              <v:shape style="position:absolute;left:6058;top:917;width:20;height:2" coordorigin="6058,917" coordsize="20,0" path="m6058,917l6077,917e" filled="false" stroked="true" strokeweight=".48pt" strokecolor="#fefefe">
                <v:path arrowok="t"/>
              </v:shape>
            </v:group>
            <v:group style="position:absolute;left:6077;top:917;width:20;height:2" coordorigin="6077,917" coordsize="20,2">
              <v:shape style="position:absolute;left:6077;top:917;width:20;height:2" coordorigin="6077,917" coordsize="20,0" path="m6077,917l6096,917e" filled="false" stroked="true" strokeweight=".48pt" strokecolor="#fefefe">
                <v:path arrowok="t"/>
              </v:shape>
            </v:group>
            <v:group style="position:absolute;left:6096;top:917;width:20;height:2" coordorigin="6096,917" coordsize="20,2">
              <v:shape style="position:absolute;left:6096;top:917;width:20;height:2" coordorigin="6096,917" coordsize="20,0" path="m6096,917l6115,917e" filled="false" stroked="true" strokeweight=".48pt" strokecolor="#fefefe">
                <v:path arrowok="t"/>
              </v:shape>
            </v:group>
            <v:group style="position:absolute;left:6115;top:917;width:20;height:2" coordorigin="6115,917" coordsize="20,2">
              <v:shape style="position:absolute;left:6115;top:917;width:20;height:2" coordorigin="6115,917" coordsize="20,0" path="m6115,917l6134,917e" filled="false" stroked="true" strokeweight=".48pt" strokecolor="#fefefe">
                <v:path arrowok="t"/>
              </v:shape>
            </v:group>
            <v:group style="position:absolute;left:6134;top:917;width:20;height:2" coordorigin="6134,917" coordsize="20,2">
              <v:shape style="position:absolute;left:6134;top:917;width:20;height:2" coordorigin="6134,917" coordsize="20,0" path="m6134,917l6154,917e" filled="false" stroked="true" strokeweight=".48pt" strokecolor="#fefefe">
                <v:path arrowok="t"/>
              </v:shape>
            </v:group>
            <v:group style="position:absolute;left:6154;top:917;width:20;height:2" coordorigin="6154,917" coordsize="20,2">
              <v:shape style="position:absolute;left:6154;top:917;width:20;height:2" coordorigin="6154,917" coordsize="20,0" path="m6154,917l6173,917e" filled="false" stroked="true" strokeweight=".48pt" strokecolor="#fefefe">
                <v:path arrowok="t"/>
              </v:shape>
            </v:group>
            <v:group style="position:absolute;left:6173;top:917;width:20;height:2" coordorigin="6173,917" coordsize="20,2">
              <v:shape style="position:absolute;left:6173;top:917;width:20;height:2" coordorigin="6173,917" coordsize="20,0" path="m6173,917l6192,917e" filled="false" stroked="true" strokeweight=".48pt" strokecolor="#fefefe">
                <v:path arrowok="t"/>
              </v:shape>
            </v:group>
            <v:group style="position:absolute;left:6192;top:917;width:20;height:2" coordorigin="6192,917" coordsize="20,2">
              <v:shape style="position:absolute;left:6192;top:917;width:20;height:2" coordorigin="6192,917" coordsize="20,0" path="m6192,917l6211,917e" filled="false" stroked="true" strokeweight=".48pt" strokecolor="#fefefe">
                <v:path arrowok="t"/>
              </v:shape>
            </v:group>
            <v:group style="position:absolute;left:6211;top:917;width:20;height:2" coordorigin="6211,917" coordsize="20,2">
              <v:shape style="position:absolute;left:6211;top:917;width:20;height:2" coordorigin="6211,917" coordsize="20,0" path="m6211,917l6230,917e" filled="false" stroked="true" strokeweight=".48pt" strokecolor="#fefefe">
                <v:path arrowok="t"/>
              </v:shape>
            </v:group>
            <v:group style="position:absolute;left:6230;top:917;width:20;height:2" coordorigin="6230,917" coordsize="20,2">
              <v:shape style="position:absolute;left:6230;top:917;width:20;height:2" coordorigin="6230,917" coordsize="20,0" path="m6230,917l6250,917e" filled="false" stroked="true" strokeweight=".48pt" strokecolor="#fefefe">
                <v:path arrowok="t"/>
              </v:shape>
            </v:group>
            <v:group style="position:absolute;left:6250;top:917;width:20;height:2" coordorigin="6250,917" coordsize="20,2">
              <v:shape style="position:absolute;left:6250;top:917;width:20;height:2" coordorigin="6250,917" coordsize="20,0" path="m6250,917l6269,917e" filled="false" stroked="true" strokeweight=".48pt" strokecolor="#fefefe">
                <v:path arrowok="t"/>
              </v:shape>
            </v:group>
            <v:group style="position:absolute;left:6269;top:917;width:20;height:2" coordorigin="6269,917" coordsize="20,2">
              <v:shape style="position:absolute;left:6269;top:917;width:20;height:2" coordorigin="6269,917" coordsize="20,0" path="m6269,917l6288,917e" filled="false" stroked="true" strokeweight=".48pt" strokecolor="#fefefe">
                <v:path arrowok="t"/>
              </v:shape>
            </v:group>
            <v:group style="position:absolute;left:6288;top:917;width:20;height:2" coordorigin="6288,917" coordsize="20,2">
              <v:shape style="position:absolute;left:6288;top:917;width:20;height:2" coordorigin="6288,917" coordsize="20,0" path="m6288,917l6307,917e" filled="false" stroked="true" strokeweight=".48pt" strokecolor="#fefefe">
                <v:path arrowok="t"/>
              </v:shape>
            </v:group>
            <v:group style="position:absolute;left:6307;top:917;width:20;height:2" coordorigin="6307,917" coordsize="20,2">
              <v:shape style="position:absolute;left:6307;top:917;width:20;height:2" coordorigin="6307,917" coordsize="20,0" path="m6307,917l6326,917e" filled="false" stroked="true" strokeweight=".48pt" strokecolor="#fefefe">
                <v:path arrowok="t"/>
              </v:shape>
            </v:group>
            <v:group style="position:absolute;left:6326;top:917;width:20;height:2" coordorigin="6326,917" coordsize="20,2">
              <v:shape style="position:absolute;left:6326;top:917;width:20;height:2" coordorigin="6326,917" coordsize="20,0" path="m6326,917l6346,917e" filled="false" stroked="true" strokeweight=".48pt" strokecolor="#fefefe">
                <v:path arrowok="t"/>
              </v:shape>
            </v:group>
            <v:group style="position:absolute;left:6346;top:917;width:20;height:2" coordorigin="6346,917" coordsize="20,2">
              <v:shape style="position:absolute;left:6346;top:917;width:20;height:2" coordorigin="6346,917" coordsize="20,0" path="m6346,917l6365,917e" filled="false" stroked="true" strokeweight=".48pt" strokecolor="#fefefe">
                <v:path arrowok="t"/>
              </v:shape>
            </v:group>
            <v:group style="position:absolute;left:6365;top:917;width:20;height:2" coordorigin="6365,917" coordsize="20,2">
              <v:shape style="position:absolute;left:6365;top:917;width:20;height:2" coordorigin="6365,917" coordsize="20,0" path="m6365,917l6384,917e" filled="false" stroked="true" strokeweight=".48pt" strokecolor="#fefefe">
                <v:path arrowok="t"/>
              </v:shape>
            </v:group>
            <v:group style="position:absolute;left:6384;top:917;width:20;height:2" coordorigin="6384,917" coordsize="20,2">
              <v:shape style="position:absolute;left:6384;top:917;width:20;height:2" coordorigin="6384,917" coordsize="20,0" path="m6384,917l6403,917e" filled="false" stroked="true" strokeweight=".48pt" strokecolor="#fefefe">
                <v:path arrowok="t"/>
              </v:shape>
            </v:group>
            <v:group style="position:absolute;left:6403;top:917;width:20;height:2" coordorigin="6403,917" coordsize="20,2">
              <v:shape style="position:absolute;left:6403;top:917;width:20;height:2" coordorigin="6403,917" coordsize="20,0" path="m6403,917l6422,917e" filled="false" stroked="true" strokeweight=".48pt" strokecolor="#fefefe">
                <v:path arrowok="t"/>
              </v:shape>
            </v:group>
            <v:group style="position:absolute;left:6422;top:917;width:20;height:2" coordorigin="6422,917" coordsize="20,2">
              <v:shape style="position:absolute;left:6422;top:917;width:20;height:2" coordorigin="6422,917" coordsize="20,0" path="m6422,917l6442,917e" filled="false" stroked="true" strokeweight=".48pt" strokecolor="#fefefe">
                <v:path arrowok="t"/>
              </v:shape>
            </v:group>
            <v:group style="position:absolute;left:6442;top:917;width:20;height:2" coordorigin="6442,917" coordsize="20,2">
              <v:shape style="position:absolute;left:6442;top:917;width:20;height:2" coordorigin="6442,917" coordsize="20,0" path="m6442,917l6461,917e" filled="false" stroked="true" strokeweight=".48pt" strokecolor="#fefefe">
                <v:path arrowok="t"/>
              </v:shape>
            </v:group>
            <v:group style="position:absolute;left:6461;top:917;width:20;height:2" coordorigin="6461,917" coordsize="20,2">
              <v:shape style="position:absolute;left:6461;top:917;width:20;height:2" coordorigin="6461,917" coordsize="20,0" path="m6461,917l6480,917e" filled="false" stroked="true" strokeweight=".48pt" strokecolor="#fefefe">
                <v:path arrowok="t"/>
              </v:shape>
            </v:group>
            <v:group style="position:absolute;left:6480;top:917;width:20;height:2" coordorigin="6480,917" coordsize="20,2">
              <v:shape style="position:absolute;left:6480;top:917;width:20;height:2" coordorigin="6480,917" coordsize="20,0" path="m6480,917l6499,917e" filled="false" stroked="true" strokeweight=".48pt" strokecolor="#fefefe">
                <v:path arrowok="t"/>
              </v:shape>
            </v:group>
            <v:group style="position:absolute;left:6499;top:917;width:20;height:2" coordorigin="6499,917" coordsize="20,2">
              <v:shape style="position:absolute;left:6499;top:917;width:20;height:2" coordorigin="6499,917" coordsize="20,0" path="m6499,917l6518,917e" filled="false" stroked="true" strokeweight=".48pt" strokecolor="#fefefe">
                <v:path arrowok="t"/>
              </v:shape>
            </v:group>
            <v:group style="position:absolute;left:6518;top:917;width:20;height:2" coordorigin="6518,917" coordsize="20,2">
              <v:shape style="position:absolute;left:6518;top:917;width:20;height:2" coordorigin="6518,917" coordsize="20,0" path="m6518,917l6538,917e" filled="false" stroked="true" strokeweight=".48pt" strokecolor="#fefefe">
                <v:path arrowok="t"/>
              </v:shape>
            </v:group>
            <v:group style="position:absolute;left:6538;top:917;width:20;height:2" coordorigin="6538,917" coordsize="20,2">
              <v:shape style="position:absolute;left:6538;top:917;width:20;height:2" coordorigin="6538,917" coordsize="20,0" path="m6538,917l6557,917e" filled="false" stroked="true" strokeweight=".48pt" strokecolor="#fefefe">
                <v:path arrowok="t"/>
              </v:shape>
            </v:group>
            <v:group style="position:absolute;left:6557;top:917;width:20;height:2" coordorigin="6557,917" coordsize="20,2">
              <v:shape style="position:absolute;left:6557;top:917;width:20;height:2" coordorigin="6557,917" coordsize="20,0" path="m6557,917l6576,917e" filled="false" stroked="true" strokeweight=".48pt" strokecolor="#fefefe">
                <v:path arrowok="t"/>
              </v:shape>
            </v:group>
            <v:group style="position:absolute;left:6576;top:917;width:20;height:2" coordorigin="6576,917" coordsize="20,2">
              <v:shape style="position:absolute;left:6576;top:917;width:20;height:2" coordorigin="6576,917" coordsize="20,0" path="m6576,917l6595,917e" filled="false" stroked="true" strokeweight=".48pt" strokecolor="#fefefe">
                <v:path arrowok="t"/>
              </v:shape>
            </v:group>
            <v:group style="position:absolute;left:6595;top:917;width:20;height:2" coordorigin="6595,917" coordsize="20,2">
              <v:shape style="position:absolute;left:6595;top:917;width:20;height:2" coordorigin="6595,917" coordsize="20,0" path="m6595,917l6614,917e" filled="false" stroked="true" strokeweight=".48pt" strokecolor="#fefefe">
                <v:path arrowok="t"/>
              </v:shape>
            </v:group>
            <v:group style="position:absolute;left:6614;top:917;width:20;height:2" coordorigin="6614,917" coordsize="20,2">
              <v:shape style="position:absolute;left:6614;top:917;width:20;height:2" coordorigin="6614,917" coordsize="20,0" path="m6614,917l6634,917e" filled="false" stroked="true" strokeweight=".48pt" strokecolor="#fefefe">
                <v:path arrowok="t"/>
              </v:shape>
            </v:group>
            <v:group style="position:absolute;left:6634;top:917;width:20;height:2" coordorigin="6634,917" coordsize="20,2">
              <v:shape style="position:absolute;left:6634;top:917;width:20;height:2" coordorigin="6634,917" coordsize="20,0" path="m6634,917l6653,917e" filled="false" stroked="true" strokeweight=".48pt" strokecolor="#fefefe">
                <v:path arrowok="t"/>
              </v:shape>
            </v:group>
            <v:group style="position:absolute;left:6653;top:917;width:20;height:2" coordorigin="6653,917" coordsize="20,2">
              <v:shape style="position:absolute;left:6653;top:917;width:20;height:2" coordorigin="6653,917" coordsize="20,0" path="m6653,917l6672,917e" filled="false" stroked="true" strokeweight=".48pt" strokecolor="#fefefe">
                <v:path arrowok="t"/>
              </v:shape>
            </v:group>
            <v:group style="position:absolute;left:6672;top:917;width:20;height:2" coordorigin="6672,917" coordsize="20,2">
              <v:shape style="position:absolute;left:6672;top:917;width:20;height:2" coordorigin="6672,917" coordsize="20,0" path="m6672,917l6691,917e" filled="false" stroked="true" strokeweight=".48pt" strokecolor="#fefefe">
                <v:path arrowok="t"/>
              </v:shape>
            </v:group>
            <v:group style="position:absolute;left:6691;top:917;width:20;height:2" coordorigin="6691,917" coordsize="20,2">
              <v:shape style="position:absolute;left:6691;top:917;width:20;height:2" coordorigin="6691,917" coordsize="20,0" path="m6691,917l6710,917e" filled="false" stroked="true" strokeweight=".48pt" strokecolor="#fefefe">
                <v:path arrowok="t"/>
              </v:shape>
            </v:group>
            <v:group style="position:absolute;left:6710;top:917;width:20;height:2" coordorigin="6710,917" coordsize="20,2">
              <v:shape style="position:absolute;left:6710;top:917;width:20;height:2" coordorigin="6710,917" coordsize="20,0" path="m6710,917l6730,917e" filled="false" stroked="true" strokeweight=".48pt" strokecolor="#fefefe">
                <v:path arrowok="t"/>
              </v:shape>
            </v:group>
            <v:group style="position:absolute;left:6730;top:917;width:20;height:2" coordorigin="6730,917" coordsize="20,2">
              <v:shape style="position:absolute;left:6730;top:917;width:20;height:2" coordorigin="6730,917" coordsize="20,0" path="m6730,917l6749,917e" filled="false" stroked="true" strokeweight=".48pt" strokecolor="#fefefe">
                <v:path arrowok="t"/>
              </v:shape>
            </v:group>
            <v:group style="position:absolute;left:6749;top:917;width:20;height:2" coordorigin="6749,917" coordsize="20,2">
              <v:shape style="position:absolute;left:6749;top:917;width:20;height:2" coordorigin="6749,917" coordsize="20,0" path="m6749,917l6768,917e" filled="false" stroked="true" strokeweight=".48pt" strokecolor="#fefefe">
                <v:path arrowok="t"/>
              </v:shape>
            </v:group>
            <v:group style="position:absolute;left:6768;top:917;width:20;height:2" coordorigin="6768,917" coordsize="20,2">
              <v:shape style="position:absolute;left:6768;top:917;width:20;height:2" coordorigin="6768,917" coordsize="20,0" path="m6768,917l6787,917e" filled="false" stroked="true" strokeweight=".48pt" strokecolor="#fefefe">
                <v:path arrowok="t"/>
              </v:shape>
            </v:group>
            <v:group style="position:absolute;left:6787;top:917;width:20;height:2" coordorigin="6787,917" coordsize="20,2">
              <v:shape style="position:absolute;left:6787;top:917;width:20;height:2" coordorigin="6787,917" coordsize="20,0" path="m6787,917l6806,917e" filled="false" stroked="true" strokeweight=".48pt" strokecolor="#fefefe">
                <v:path arrowok="t"/>
              </v:shape>
            </v:group>
            <v:group style="position:absolute;left:6806;top:917;width:20;height:2" coordorigin="6806,917" coordsize="20,2">
              <v:shape style="position:absolute;left:6806;top:917;width:20;height:2" coordorigin="6806,917" coordsize="20,0" path="m6806,917l6826,917e" filled="false" stroked="true" strokeweight=".48pt" strokecolor="#fefefe">
                <v:path arrowok="t"/>
              </v:shape>
            </v:group>
            <v:group style="position:absolute;left:6826;top:917;width:20;height:2" coordorigin="6826,917" coordsize="20,2">
              <v:shape style="position:absolute;left:6826;top:917;width:20;height:2" coordorigin="6826,917" coordsize="20,0" path="m6826,917l6845,917e" filled="false" stroked="true" strokeweight=".48pt" strokecolor="#fefefe">
                <v:path arrowok="t"/>
              </v:shape>
            </v:group>
            <v:group style="position:absolute;left:6845;top:917;width:10;height:2" coordorigin="6845,917" coordsize="10,2">
              <v:shape style="position:absolute;left:6845;top:917;width:10;height:2" coordorigin="6845,917" coordsize="10,0" path="m6845,917l6854,917e" filled="false" stroked="true" strokeweight=".48pt" strokecolor="#fefefe">
                <v:path arrowok="t"/>
              </v:shape>
            </v:group>
            <v:group style="position:absolute;left:6854;top:917;width:10;height:2" coordorigin="6854,917" coordsize="10,2">
              <v:shape style="position:absolute;left:6854;top:917;width:10;height:2" coordorigin="6854,917" coordsize="10,0" path="m6854,917l6864,917e" filled="false" stroked="true" strokeweight=".48pt" strokecolor="#000000">
                <v:path arrowok="t"/>
              </v:shape>
            </v:group>
            <v:group style="position:absolute;left:6864;top:917;width:20;height:2" coordorigin="6864,917" coordsize="20,2">
              <v:shape style="position:absolute;left:6864;top:917;width:20;height:2" coordorigin="6864,917" coordsize="20,0" path="m6864,917l6883,917e" filled="false" stroked="true" strokeweight=".48pt" strokecolor="#fefefe">
                <v:path arrowok="t"/>
              </v:shape>
            </v:group>
            <v:group style="position:absolute;left:6883;top:917;width:20;height:2" coordorigin="6883,917" coordsize="20,2">
              <v:shape style="position:absolute;left:6883;top:917;width:20;height:2" coordorigin="6883,917" coordsize="20,0" path="m6883,917l6902,917e" filled="false" stroked="true" strokeweight=".48pt" strokecolor="#fefefe">
                <v:path arrowok="t"/>
              </v:shape>
            </v:group>
            <v:group style="position:absolute;left:6902;top:917;width:20;height:2" coordorigin="6902,917" coordsize="20,2">
              <v:shape style="position:absolute;left:6902;top:917;width:20;height:2" coordorigin="6902,917" coordsize="20,0" path="m6902,917l6922,917e" filled="false" stroked="true" strokeweight=".48pt" strokecolor="#fefefe">
                <v:path arrowok="t"/>
              </v:shape>
            </v:group>
            <v:group style="position:absolute;left:6922;top:917;width:20;height:2" coordorigin="6922,917" coordsize="20,2">
              <v:shape style="position:absolute;left:6922;top:917;width:20;height:2" coordorigin="6922,917" coordsize="20,0" path="m6922,917l6941,917e" filled="false" stroked="true" strokeweight=".48pt" strokecolor="#fefefe">
                <v:path arrowok="t"/>
              </v:shape>
            </v:group>
            <v:group style="position:absolute;left:6941;top:917;width:20;height:2" coordorigin="6941,917" coordsize="20,2">
              <v:shape style="position:absolute;left:6941;top:917;width:20;height:2" coordorigin="6941,917" coordsize="20,0" path="m6941,917l6960,917e" filled="false" stroked="true" strokeweight=".48pt" strokecolor="#fefefe">
                <v:path arrowok="t"/>
              </v:shape>
            </v:group>
            <v:group style="position:absolute;left:6960;top:917;width:20;height:2" coordorigin="6960,917" coordsize="20,2">
              <v:shape style="position:absolute;left:6960;top:917;width:20;height:2" coordorigin="6960,917" coordsize="20,0" path="m6960,917l6979,917e" filled="false" stroked="true" strokeweight=".48pt" strokecolor="#fefefe">
                <v:path arrowok="t"/>
              </v:shape>
            </v:group>
            <v:group style="position:absolute;left:6979;top:917;width:20;height:2" coordorigin="6979,917" coordsize="20,2">
              <v:shape style="position:absolute;left:6979;top:917;width:20;height:2" coordorigin="6979,917" coordsize="20,0" path="m6979,917l6998,917e" filled="false" stroked="true" strokeweight=".48pt" strokecolor="#fefefe">
                <v:path arrowok="t"/>
              </v:shape>
            </v:group>
            <v:group style="position:absolute;left:6998;top:917;width:20;height:2" coordorigin="6998,917" coordsize="20,2">
              <v:shape style="position:absolute;left:6998;top:917;width:20;height:2" coordorigin="6998,917" coordsize="20,0" path="m6998,917l7018,917e" filled="false" stroked="true" strokeweight=".48pt" strokecolor="#fefefe">
                <v:path arrowok="t"/>
              </v:shape>
            </v:group>
            <v:group style="position:absolute;left:7018;top:917;width:20;height:2" coordorigin="7018,917" coordsize="20,2">
              <v:shape style="position:absolute;left:7018;top:917;width:20;height:2" coordorigin="7018,917" coordsize="20,0" path="m7018,917l7037,917e" filled="false" stroked="true" strokeweight=".48pt" strokecolor="#fefefe">
                <v:path arrowok="t"/>
              </v:shape>
            </v:group>
            <v:group style="position:absolute;left:7037;top:917;width:20;height:2" coordorigin="7037,917" coordsize="20,2">
              <v:shape style="position:absolute;left:7037;top:917;width:20;height:2" coordorigin="7037,917" coordsize="20,0" path="m7037,917l7056,917e" filled="false" stroked="true" strokeweight=".48pt" strokecolor="#fefefe">
                <v:path arrowok="t"/>
              </v:shape>
            </v:group>
            <v:group style="position:absolute;left:7056;top:917;width:20;height:2" coordorigin="7056,917" coordsize="20,2">
              <v:shape style="position:absolute;left:7056;top:917;width:20;height:2" coordorigin="7056,917" coordsize="20,0" path="m7056,917l7075,917e" filled="false" stroked="true" strokeweight=".48pt" strokecolor="#fefefe">
                <v:path arrowok="t"/>
              </v:shape>
            </v:group>
            <v:group style="position:absolute;left:7075;top:917;width:20;height:2" coordorigin="7075,917" coordsize="20,2">
              <v:shape style="position:absolute;left:7075;top:917;width:20;height:2" coordorigin="7075,917" coordsize="20,0" path="m7075,917l7094,917e" filled="false" stroked="true" strokeweight=".48pt" strokecolor="#fefefe">
                <v:path arrowok="t"/>
              </v:shape>
            </v:group>
            <v:group style="position:absolute;left:7094;top:917;width:20;height:2" coordorigin="7094,917" coordsize="20,2">
              <v:shape style="position:absolute;left:7094;top:917;width:20;height:2" coordorigin="7094,917" coordsize="20,0" path="m7094,917l7114,917e" filled="false" stroked="true" strokeweight=".48pt" strokecolor="#fefefe">
                <v:path arrowok="t"/>
              </v:shape>
            </v:group>
            <v:group style="position:absolute;left:7114;top:917;width:20;height:2" coordorigin="7114,917" coordsize="20,2">
              <v:shape style="position:absolute;left:7114;top:917;width:20;height:2" coordorigin="7114,917" coordsize="20,0" path="m7114,917l7133,917e" filled="false" stroked="true" strokeweight=".48pt" strokecolor="#fefefe">
                <v:path arrowok="t"/>
              </v:shape>
            </v:group>
            <v:group style="position:absolute;left:7133;top:917;width:20;height:2" coordorigin="7133,917" coordsize="20,2">
              <v:shape style="position:absolute;left:7133;top:917;width:20;height:2" coordorigin="7133,917" coordsize="20,0" path="m7133,917l7152,917e" filled="false" stroked="true" strokeweight=".48pt" strokecolor="#fefefe">
                <v:path arrowok="t"/>
              </v:shape>
            </v:group>
            <v:group style="position:absolute;left:7152;top:917;width:20;height:2" coordorigin="7152,917" coordsize="20,2">
              <v:shape style="position:absolute;left:7152;top:917;width:20;height:2" coordorigin="7152,917" coordsize="20,0" path="m7152,917l7171,917e" filled="false" stroked="true" strokeweight=".48pt" strokecolor="#fefefe">
                <v:path arrowok="t"/>
              </v:shape>
            </v:group>
            <v:group style="position:absolute;left:7171;top:917;width:20;height:2" coordorigin="7171,917" coordsize="20,2">
              <v:shape style="position:absolute;left:7171;top:917;width:20;height:2" coordorigin="7171,917" coordsize="20,0" path="m7171,917l7190,917e" filled="false" stroked="true" strokeweight=".48pt" strokecolor="#fefefe">
                <v:path arrowok="t"/>
              </v:shape>
            </v:group>
            <v:group style="position:absolute;left:7190;top:917;width:20;height:2" coordorigin="7190,917" coordsize="20,2">
              <v:shape style="position:absolute;left:7190;top:917;width:20;height:2" coordorigin="7190,917" coordsize="20,0" path="m7190,917l7210,917e" filled="false" stroked="true" strokeweight=".48pt" strokecolor="#fefefe">
                <v:path arrowok="t"/>
              </v:shape>
            </v:group>
            <v:group style="position:absolute;left:7210;top:917;width:20;height:2" coordorigin="7210,917" coordsize="20,2">
              <v:shape style="position:absolute;left:7210;top:917;width:20;height:2" coordorigin="7210,917" coordsize="20,0" path="m7210,917l7229,917e" filled="false" stroked="true" strokeweight=".48pt" strokecolor="#fefefe">
                <v:path arrowok="t"/>
              </v:shape>
            </v:group>
            <v:group style="position:absolute;left:7229;top:917;width:20;height:2" coordorigin="7229,917" coordsize="20,2">
              <v:shape style="position:absolute;left:7229;top:917;width:20;height:2" coordorigin="7229,917" coordsize="20,0" path="m7229,917l7248,917e" filled="false" stroked="true" strokeweight=".48pt" strokecolor="#fefefe">
                <v:path arrowok="t"/>
              </v:shape>
            </v:group>
            <v:group style="position:absolute;left:7248;top:917;width:20;height:2" coordorigin="7248,917" coordsize="20,2">
              <v:shape style="position:absolute;left:7248;top:917;width:20;height:2" coordorigin="7248,917" coordsize="20,0" path="m7248,917l7267,917e" filled="false" stroked="true" strokeweight=".48pt" strokecolor="#fefefe">
                <v:path arrowok="t"/>
              </v:shape>
            </v:group>
            <v:group style="position:absolute;left:7267;top:917;width:20;height:2" coordorigin="7267,917" coordsize="20,2">
              <v:shape style="position:absolute;left:7267;top:917;width:20;height:2" coordorigin="7267,917" coordsize="20,0" path="m7267,917l7286,917e" filled="false" stroked="true" strokeweight=".48pt" strokecolor="#fefefe">
                <v:path arrowok="t"/>
              </v:shape>
            </v:group>
            <v:group style="position:absolute;left:7286;top:917;width:20;height:2" coordorigin="7286,917" coordsize="20,2">
              <v:shape style="position:absolute;left:7286;top:917;width:20;height:2" coordorigin="7286,917" coordsize="20,0" path="m7286,917l7306,917e" filled="false" stroked="true" strokeweight=".48pt" strokecolor="#fefefe">
                <v:path arrowok="t"/>
              </v:shape>
            </v:group>
            <v:group style="position:absolute;left:7306;top:917;width:20;height:2" coordorigin="7306,917" coordsize="20,2">
              <v:shape style="position:absolute;left:7306;top:917;width:20;height:2" coordorigin="7306,917" coordsize="20,0" path="m7306,917l7325,917e" filled="false" stroked="true" strokeweight=".48pt" strokecolor="#fefefe">
                <v:path arrowok="t"/>
              </v:shape>
            </v:group>
            <v:group style="position:absolute;left:7325;top:917;width:20;height:2" coordorigin="7325,917" coordsize="20,2">
              <v:shape style="position:absolute;left:7325;top:917;width:20;height:2" coordorigin="7325,917" coordsize="20,0" path="m7325,917l7344,917e" filled="false" stroked="true" strokeweight=".48pt" strokecolor="#fefefe">
                <v:path arrowok="t"/>
              </v:shape>
            </v:group>
            <v:group style="position:absolute;left:7344;top:917;width:20;height:2" coordorigin="7344,917" coordsize="20,2">
              <v:shape style="position:absolute;left:7344;top:917;width:20;height:2" coordorigin="7344,917" coordsize="20,0" path="m7344,917l7363,917e" filled="false" stroked="true" strokeweight=".48pt" strokecolor="#fefefe">
                <v:path arrowok="t"/>
              </v:shape>
            </v:group>
            <v:group style="position:absolute;left:7363;top:917;width:20;height:2" coordorigin="7363,917" coordsize="20,2">
              <v:shape style="position:absolute;left:7363;top:917;width:20;height:2" coordorigin="7363,917" coordsize="20,0" path="m7363,917l7382,917e" filled="false" stroked="true" strokeweight=".48pt" strokecolor="#fefefe">
                <v:path arrowok="t"/>
              </v:shape>
            </v:group>
            <v:group style="position:absolute;left:7382;top:917;width:20;height:2" coordorigin="7382,917" coordsize="20,2">
              <v:shape style="position:absolute;left:7382;top:917;width:20;height:2" coordorigin="7382,917" coordsize="20,0" path="m7382,917l7402,917e" filled="false" stroked="true" strokeweight=".48pt" strokecolor="#fefefe">
                <v:path arrowok="t"/>
              </v:shape>
            </v:group>
            <v:group style="position:absolute;left:7402;top:917;width:20;height:2" coordorigin="7402,917" coordsize="20,2">
              <v:shape style="position:absolute;left:7402;top:917;width:20;height:2" coordorigin="7402,917" coordsize="20,0" path="m7402,917l7421,917e" filled="false" stroked="true" strokeweight=".48pt" strokecolor="#fefefe">
                <v:path arrowok="t"/>
              </v:shape>
            </v:group>
            <v:group style="position:absolute;left:7421;top:917;width:20;height:2" coordorigin="7421,917" coordsize="20,2">
              <v:shape style="position:absolute;left:7421;top:917;width:20;height:2" coordorigin="7421,917" coordsize="20,0" path="m7421,917l7440,917e" filled="false" stroked="true" strokeweight=".48pt" strokecolor="#fefefe">
                <v:path arrowok="t"/>
              </v:shape>
            </v:group>
            <v:group style="position:absolute;left:7440;top:917;width:20;height:2" coordorigin="7440,917" coordsize="20,2">
              <v:shape style="position:absolute;left:7440;top:917;width:20;height:2" coordorigin="7440,917" coordsize="20,0" path="m7440,917l7459,917e" filled="false" stroked="true" strokeweight=".48pt" strokecolor="#fefefe">
                <v:path arrowok="t"/>
              </v:shape>
            </v:group>
            <v:group style="position:absolute;left:7459;top:917;width:20;height:2" coordorigin="7459,917" coordsize="20,2">
              <v:shape style="position:absolute;left:7459;top:917;width:20;height:2" coordorigin="7459,917" coordsize="20,0" path="m7459,917l7478,917e" filled="false" stroked="true" strokeweight=".48pt" strokecolor="#fefefe">
                <v:path arrowok="t"/>
              </v:shape>
            </v:group>
            <v:group style="position:absolute;left:7478;top:917;width:20;height:2" coordorigin="7478,917" coordsize="20,2">
              <v:shape style="position:absolute;left:7478;top:917;width:20;height:2" coordorigin="7478,917" coordsize="20,0" path="m7478,917l7498,917e" filled="false" stroked="true" strokeweight=".48pt" strokecolor="#fefefe">
                <v:path arrowok="t"/>
              </v:shape>
            </v:group>
            <v:group style="position:absolute;left:7498;top:917;width:20;height:2" coordorigin="7498,917" coordsize="20,2">
              <v:shape style="position:absolute;left:7498;top:917;width:20;height:2" coordorigin="7498,917" coordsize="20,0" path="m7498,917l7517,917e" filled="false" stroked="true" strokeweight=".48pt" strokecolor="#fefefe">
                <v:path arrowok="t"/>
              </v:shape>
            </v:group>
            <v:group style="position:absolute;left:7517;top:917;width:20;height:2" coordorigin="7517,917" coordsize="20,2">
              <v:shape style="position:absolute;left:7517;top:917;width:20;height:2" coordorigin="7517,917" coordsize="20,0" path="m7517,917l7536,917e" filled="false" stroked="true" strokeweight=".48pt" strokecolor="#fefefe">
                <v:path arrowok="t"/>
              </v:shape>
            </v:group>
            <v:group style="position:absolute;left:7536;top:917;width:20;height:2" coordorigin="7536,917" coordsize="20,2">
              <v:shape style="position:absolute;left:7536;top:917;width:20;height:2" coordorigin="7536,917" coordsize="20,0" path="m7536,917l7555,917e" filled="false" stroked="true" strokeweight=".48pt" strokecolor="#fefefe">
                <v:path arrowok="t"/>
              </v:shape>
            </v:group>
            <v:group style="position:absolute;left:7555;top:917;width:20;height:2" coordorigin="7555,917" coordsize="20,2">
              <v:shape style="position:absolute;left:7555;top:917;width:20;height:2" coordorigin="7555,917" coordsize="20,0" path="m7555,917l7574,917e" filled="false" stroked="true" strokeweight=".48pt" strokecolor="#fefefe">
                <v:path arrowok="t"/>
              </v:shape>
            </v:group>
            <v:group style="position:absolute;left:7574;top:917;width:20;height:2" coordorigin="7574,917" coordsize="20,2">
              <v:shape style="position:absolute;left:7574;top:917;width:20;height:2" coordorigin="7574,917" coordsize="20,0" path="m7574,917l7594,917e" filled="false" stroked="true" strokeweight=".48pt" strokecolor="#fefefe">
                <v:path arrowok="t"/>
              </v:shape>
            </v:group>
            <v:group style="position:absolute;left:7594;top:917;width:20;height:2" coordorigin="7594,917" coordsize="20,2">
              <v:shape style="position:absolute;left:7594;top:917;width:20;height:2" coordorigin="7594,917" coordsize="20,0" path="m7594,917l7613,917e" filled="false" stroked="true" strokeweight=".48pt" strokecolor="#fefefe">
                <v:path arrowok="t"/>
              </v:shape>
            </v:group>
            <v:group style="position:absolute;left:7613;top:917;width:20;height:2" coordorigin="7613,917" coordsize="20,2">
              <v:shape style="position:absolute;left:7613;top:917;width:20;height:2" coordorigin="7613,917" coordsize="20,0" path="m7613,917l7632,917e" filled="false" stroked="true" strokeweight=".48pt" strokecolor="#fefefe">
                <v:path arrowok="t"/>
              </v:shape>
            </v:group>
            <v:group style="position:absolute;left:7632;top:917;width:20;height:2" coordorigin="7632,917" coordsize="20,2">
              <v:shape style="position:absolute;left:7632;top:917;width:20;height:2" coordorigin="7632,917" coordsize="20,0" path="m7632,917l7651,917e" filled="false" stroked="true" strokeweight=".48pt" strokecolor="#fefefe">
                <v:path arrowok="t"/>
              </v:shape>
            </v:group>
            <v:group style="position:absolute;left:7651;top:917;width:20;height:2" coordorigin="7651,917" coordsize="20,2">
              <v:shape style="position:absolute;left:7651;top:917;width:20;height:2" coordorigin="7651,917" coordsize="20,0" path="m7651,917l7670,917e" filled="false" stroked="true" strokeweight=".48pt" strokecolor="#fefefe">
                <v:path arrowok="t"/>
              </v:shape>
            </v:group>
            <v:group style="position:absolute;left:7670;top:917;width:5;height:2" coordorigin="7670,917" coordsize="5,2">
              <v:shape style="position:absolute;left:7670;top:917;width:5;height:2" coordorigin="7670,917" coordsize="5,0" path="m7670,917l7675,917e" filled="false" stroked="true" strokeweight=".48pt" strokecolor="#fefefe">
                <v:path arrowok="t"/>
              </v:shape>
            </v:group>
            <v:group style="position:absolute;left:7675;top:917;width:10;height:2" coordorigin="7675,917" coordsize="10,2">
              <v:shape style="position:absolute;left:7675;top:917;width:10;height:2" coordorigin="7675,917" coordsize="10,0" path="m7675,917l7685,917e" filled="false" stroked="true" strokeweight=".48pt" strokecolor="#000000">
                <v:path arrowok="t"/>
              </v:shape>
            </v:group>
            <v:group style="position:absolute;left:7685;top:917;width:20;height:2" coordorigin="7685,917" coordsize="20,2">
              <v:shape style="position:absolute;left:7685;top:917;width:20;height:2" coordorigin="7685,917" coordsize="20,0" path="m7685,917l7704,917e" filled="false" stroked="true" strokeweight=".48pt" strokecolor="#fefefe">
                <v:path arrowok="t"/>
              </v:shape>
            </v:group>
            <v:group style="position:absolute;left:7704;top:917;width:20;height:2" coordorigin="7704,917" coordsize="20,2">
              <v:shape style="position:absolute;left:7704;top:917;width:20;height:2" coordorigin="7704,917" coordsize="20,0" path="m7704,917l7723,917e" filled="false" stroked="true" strokeweight=".48pt" strokecolor="#fefefe">
                <v:path arrowok="t"/>
              </v:shape>
            </v:group>
            <v:group style="position:absolute;left:7723;top:917;width:20;height:2" coordorigin="7723,917" coordsize="20,2">
              <v:shape style="position:absolute;left:7723;top:917;width:20;height:2" coordorigin="7723,917" coordsize="20,0" path="m7723,917l7742,917e" filled="false" stroked="true" strokeweight=".48pt" strokecolor="#fefefe">
                <v:path arrowok="t"/>
              </v:shape>
            </v:group>
            <v:group style="position:absolute;left:7742;top:917;width:20;height:2" coordorigin="7742,917" coordsize="20,2">
              <v:shape style="position:absolute;left:7742;top:917;width:20;height:2" coordorigin="7742,917" coordsize="20,0" path="m7742,917l7762,917e" filled="false" stroked="true" strokeweight=".48pt" strokecolor="#fefefe">
                <v:path arrowok="t"/>
              </v:shape>
            </v:group>
            <v:group style="position:absolute;left:7762;top:917;width:20;height:2" coordorigin="7762,917" coordsize="20,2">
              <v:shape style="position:absolute;left:7762;top:917;width:20;height:2" coordorigin="7762,917" coordsize="20,0" path="m7762,917l7781,917e" filled="false" stroked="true" strokeweight=".48pt" strokecolor="#fefefe">
                <v:path arrowok="t"/>
              </v:shape>
            </v:group>
            <v:group style="position:absolute;left:7781;top:917;width:20;height:2" coordorigin="7781,917" coordsize="20,2">
              <v:shape style="position:absolute;left:7781;top:917;width:20;height:2" coordorigin="7781,917" coordsize="20,0" path="m7781,917l7800,917e" filled="false" stroked="true" strokeweight=".48pt" strokecolor="#fefefe">
                <v:path arrowok="t"/>
              </v:shape>
            </v:group>
            <v:group style="position:absolute;left:7800;top:917;width:20;height:2" coordorigin="7800,917" coordsize="20,2">
              <v:shape style="position:absolute;left:7800;top:917;width:20;height:2" coordorigin="7800,917" coordsize="20,0" path="m7800,917l7819,917e" filled="false" stroked="true" strokeweight=".48pt" strokecolor="#fefefe">
                <v:path arrowok="t"/>
              </v:shape>
            </v:group>
            <v:group style="position:absolute;left:7819;top:917;width:20;height:2" coordorigin="7819,917" coordsize="20,2">
              <v:shape style="position:absolute;left:7819;top:917;width:20;height:2" coordorigin="7819,917" coordsize="20,0" path="m7819,917l7838,917e" filled="false" stroked="true" strokeweight=".48pt" strokecolor="#fefefe">
                <v:path arrowok="t"/>
              </v:shape>
            </v:group>
            <v:group style="position:absolute;left:7838;top:917;width:20;height:2" coordorigin="7838,917" coordsize="20,2">
              <v:shape style="position:absolute;left:7838;top:917;width:20;height:2" coordorigin="7838,917" coordsize="20,0" path="m7838,917l7858,917e" filled="false" stroked="true" strokeweight=".48pt" strokecolor="#fefefe">
                <v:path arrowok="t"/>
              </v:shape>
            </v:group>
            <v:group style="position:absolute;left:7858;top:917;width:20;height:2" coordorigin="7858,917" coordsize="20,2">
              <v:shape style="position:absolute;left:7858;top:917;width:20;height:2" coordorigin="7858,917" coordsize="20,0" path="m7858,917l7877,917e" filled="false" stroked="true" strokeweight=".48pt" strokecolor="#fefefe">
                <v:path arrowok="t"/>
              </v:shape>
            </v:group>
            <v:group style="position:absolute;left:7877;top:917;width:20;height:2" coordorigin="7877,917" coordsize="20,2">
              <v:shape style="position:absolute;left:7877;top:917;width:20;height:2" coordorigin="7877,917" coordsize="20,0" path="m7877,917l7896,917e" filled="false" stroked="true" strokeweight=".48pt" strokecolor="#fefefe">
                <v:path arrowok="t"/>
              </v:shape>
            </v:group>
            <v:group style="position:absolute;left:7896;top:917;width:20;height:2" coordorigin="7896,917" coordsize="20,2">
              <v:shape style="position:absolute;left:7896;top:917;width:20;height:2" coordorigin="7896,917" coordsize="20,0" path="m7896,917l7915,917e" filled="false" stroked="true" strokeweight=".48pt" strokecolor="#fefefe">
                <v:path arrowok="t"/>
              </v:shape>
            </v:group>
            <v:group style="position:absolute;left:7915;top:917;width:20;height:2" coordorigin="7915,917" coordsize="20,2">
              <v:shape style="position:absolute;left:7915;top:917;width:20;height:2" coordorigin="7915,917" coordsize="20,0" path="m7915,917l7934,917e" filled="false" stroked="true" strokeweight=".48pt" strokecolor="#fefefe">
                <v:path arrowok="t"/>
              </v:shape>
            </v:group>
            <v:group style="position:absolute;left:7934;top:917;width:20;height:2" coordorigin="7934,917" coordsize="20,2">
              <v:shape style="position:absolute;left:7934;top:917;width:20;height:2" coordorigin="7934,917" coordsize="20,0" path="m7934,917l7954,917e" filled="false" stroked="true" strokeweight=".48pt" strokecolor="#fefefe">
                <v:path arrowok="t"/>
              </v:shape>
            </v:group>
            <v:group style="position:absolute;left:7954;top:917;width:20;height:2" coordorigin="7954,917" coordsize="20,2">
              <v:shape style="position:absolute;left:7954;top:917;width:20;height:2" coordorigin="7954,917" coordsize="20,0" path="m7954,917l7973,917e" filled="false" stroked="true" strokeweight=".48pt" strokecolor="#fefefe">
                <v:path arrowok="t"/>
              </v:shape>
            </v:group>
            <v:group style="position:absolute;left:7973;top:917;width:20;height:2" coordorigin="7973,917" coordsize="20,2">
              <v:shape style="position:absolute;left:7973;top:917;width:20;height:2" coordorigin="7973,917" coordsize="20,0" path="m7973,917l7992,917e" filled="false" stroked="true" strokeweight=".48pt" strokecolor="#fefefe">
                <v:path arrowok="t"/>
              </v:shape>
            </v:group>
            <v:group style="position:absolute;left:7992;top:917;width:20;height:2" coordorigin="7992,917" coordsize="20,2">
              <v:shape style="position:absolute;left:7992;top:917;width:20;height:2" coordorigin="7992,917" coordsize="20,0" path="m7992,917l8011,917e" filled="false" stroked="true" strokeweight=".48pt" strokecolor="#fefefe">
                <v:path arrowok="t"/>
              </v:shape>
            </v:group>
            <v:group style="position:absolute;left:8011;top:917;width:20;height:2" coordorigin="8011,917" coordsize="20,2">
              <v:shape style="position:absolute;left:8011;top:917;width:20;height:2" coordorigin="8011,917" coordsize="20,0" path="m8011,917l8030,917e" filled="false" stroked="true" strokeweight=".48pt" strokecolor="#fefefe">
                <v:path arrowok="t"/>
              </v:shape>
            </v:group>
            <v:group style="position:absolute;left:8030;top:917;width:20;height:2" coordorigin="8030,917" coordsize="20,2">
              <v:shape style="position:absolute;left:8030;top:917;width:20;height:2" coordorigin="8030,917" coordsize="20,0" path="m8030,917l8050,917e" filled="false" stroked="true" strokeweight=".48pt" strokecolor="#fefefe">
                <v:path arrowok="t"/>
              </v:shape>
            </v:group>
            <v:group style="position:absolute;left:8050;top:917;width:20;height:2" coordorigin="8050,917" coordsize="20,2">
              <v:shape style="position:absolute;left:8050;top:917;width:20;height:2" coordorigin="8050,917" coordsize="20,0" path="m8050,917l8069,917e" filled="false" stroked="true" strokeweight=".48pt" strokecolor="#fefefe">
                <v:path arrowok="t"/>
              </v:shape>
            </v:group>
            <v:group style="position:absolute;left:8069;top:917;width:20;height:2" coordorigin="8069,917" coordsize="20,2">
              <v:shape style="position:absolute;left:8069;top:917;width:20;height:2" coordorigin="8069,917" coordsize="20,0" path="m8069,917l8088,917e" filled="false" stroked="true" strokeweight=".48pt" strokecolor="#fefefe">
                <v:path arrowok="t"/>
              </v:shape>
            </v:group>
            <v:group style="position:absolute;left:8088;top:917;width:20;height:2" coordorigin="8088,917" coordsize="20,2">
              <v:shape style="position:absolute;left:8088;top:917;width:20;height:2" coordorigin="8088,917" coordsize="20,0" path="m8088,917l8107,917e" filled="false" stroked="true" strokeweight=".48pt" strokecolor="#fefefe">
                <v:path arrowok="t"/>
              </v:shape>
            </v:group>
            <v:group style="position:absolute;left:8107;top:917;width:20;height:2" coordorigin="8107,917" coordsize="20,2">
              <v:shape style="position:absolute;left:8107;top:917;width:20;height:2" coordorigin="8107,917" coordsize="20,0" path="m8107,917l8126,917e" filled="false" stroked="true" strokeweight=".48pt" strokecolor="#fefefe">
                <v:path arrowok="t"/>
              </v:shape>
            </v:group>
            <v:group style="position:absolute;left:8126;top:917;width:20;height:2" coordorigin="8126,917" coordsize="20,2">
              <v:shape style="position:absolute;left:8126;top:917;width:20;height:2" coordorigin="8126,917" coordsize="20,0" path="m8126,917l8146,917e" filled="false" stroked="true" strokeweight=".48pt" strokecolor="#fefefe">
                <v:path arrowok="t"/>
              </v:shape>
            </v:group>
            <v:group style="position:absolute;left:8146;top:917;width:20;height:2" coordorigin="8146,917" coordsize="20,2">
              <v:shape style="position:absolute;left:8146;top:917;width:20;height:2" coordorigin="8146,917" coordsize="20,0" path="m8146,917l8165,917e" filled="false" stroked="true" strokeweight=".48pt" strokecolor="#fefefe">
                <v:path arrowok="t"/>
              </v:shape>
            </v:group>
            <v:group style="position:absolute;left:8165;top:917;width:20;height:2" coordorigin="8165,917" coordsize="20,2">
              <v:shape style="position:absolute;left:8165;top:917;width:20;height:2" coordorigin="8165,917" coordsize="20,0" path="m8165,917l8184,917e" filled="false" stroked="true" strokeweight=".48pt" strokecolor="#fefefe">
                <v:path arrowok="t"/>
              </v:shape>
            </v:group>
            <v:group style="position:absolute;left:8184;top:917;width:20;height:2" coordorigin="8184,917" coordsize="20,2">
              <v:shape style="position:absolute;left:8184;top:917;width:20;height:2" coordorigin="8184,917" coordsize="20,0" path="m8184,917l8203,917e" filled="false" stroked="true" strokeweight=".48pt" strokecolor="#fefefe">
                <v:path arrowok="t"/>
              </v:shape>
            </v:group>
            <v:group style="position:absolute;left:8203;top:917;width:20;height:2" coordorigin="8203,917" coordsize="20,2">
              <v:shape style="position:absolute;left:8203;top:917;width:20;height:2" coordorigin="8203,917" coordsize="20,0" path="m8203,917l8222,917e" filled="false" stroked="true" strokeweight=".48pt" strokecolor="#fefefe">
                <v:path arrowok="t"/>
              </v:shape>
            </v:group>
            <v:group style="position:absolute;left:8222;top:917;width:20;height:2" coordorigin="8222,917" coordsize="20,2">
              <v:shape style="position:absolute;left:8222;top:917;width:20;height:2" coordorigin="8222,917" coordsize="20,0" path="m8222,917l8242,917e" filled="false" stroked="true" strokeweight=".48pt" strokecolor="#fefefe">
                <v:path arrowok="t"/>
              </v:shape>
            </v:group>
            <v:group style="position:absolute;left:8242;top:917;width:20;height:2" coordorigin="8242,917" coordsize="20,2">
              <v:shape style="position:absolute;left:8242;top:917;width:20;height:2" coordorigin="8242,917" coordsize="20,0" path="m8242,917l8261,917e" filled="false" stroked="true" strokeweight=".48pt" strokecolor="#fefefe">
                <v:path arrowok="t"/>
              </v:shape>
            </v:group>
            <v:group style="position:absolute;left:8261;top:917;width:20;height:2" coordorigin="8261,917" coordsize="20,2">
              <v:shape style="position:absolute;left:8261;top:917;width:20;height:2" coordorigin="8261,917" coordsize="20,0" path="m8261,917l8280,917e" filled="false" stroked="true" strokeweight=".48pt" strokecolor="#fefefe">
                <v:path arrowok="t"/>
              </v:shape>
            </v:group>
            <v:group style="position:absolute;left:8280;top:917;width:20;height:2" coordorigin="8280,917" coordsize="20,2">
              <v:shape style="position:absolute;left:8280;top:917;width:20;height:2" coordorigin="8280,917" coordsize="20,0" path="m8280,917l8299,917e" filled="false" stroked="true" strokeweight=".48pt" strokecolor="#fefefe">
                <v:path arrowok="t"/>
              </v:shape>
            </v:group>
            <v:group style="position:absolute;left:8299;top:917;width:20;height:2" coordorigin="8299,917" coordsize="20,2">
              <v:shape style="position:absolute;left:8299;top:917;width:20;height:2" coordorigin="8299,917" coordsize="20,0" path="m8299,917l8318,917e" filled="false" stroked="true" strokeweight=".48pt" strokecolor="#fefefe">
                <v:path arrowok="t"/>
              </v:shape>
            </v:group>
            <v:group style="position:absolute;left:8318;top:917;width:20;height:2" coordorigin="8318,917" coordsize="20,2">
              <v:shape style="position:absolute;left:8318;top:917;width:20;height:2" coordorigin="8318,917" coordsize="20,0" path="m8318,917l8338,917e" filled="false" stroked="true" strokeweight=".48pt" strokecolor="#fefefe">
                <v:path arrowok="t"/>
              </v:shape>
            </v:group>
            <v:group style="position:absolute;left:8338;top:917;width:20;height:2" coordorigin="8338,917" coordsize="20,2">
              <v:shape style="position:absolute;left:8338;top:917;width:20;height:2" coordorigin="8338,917" coordsize="20,0" path="m8338,917l8357,917e" filled="false" stroked="true" strokeweight=".48pt" strokecolor="#fefefe">
                <v:path arrowok="t"/>
              </v:shape>
            </v:group>
            <v:group style="position:absolute;left:8357;top:917;width:20;height:2" coordorigin="8357,917" coordsize="20,2">
              <v:shape style="position:absolute;left:8357;top:917;width:20;height:2" coordorigin="8357,917" coordsize="20,0" path="m8357,917l8376,917e" filled="false" stroked="true" strokeweight=".48pt" strokecolor="#fefefe">
                <v:path arrowok="t"/>
              </v:shape>
            </v:group>
            <v:group style="position:absolute;left:8376;top:917;width:20;height:2" coordorigin="8376,917" coordsize="20,2">
              <v:shape style="position:absolute;left:8376;top:917;width:20;height:2" coordorigin="8376,917" coordsize="20,0" path="m8376,917l8395,917e" filled="false" stroked="true" strokeweight=".48pt" strokecolor="#fefefe">
                <v:path arrowok="t"/>
              </v:shape>
            </v:group>
            <v:group style="position:absolute;left:8395;top:917;width:20;height:2" coordorigin="8395,917" coordsize="20,2">
              <v:shape style="position:absolute;left:8395;top:917;width:20;height:2" coordorigin="8395,917" coordsize="20,0" path="m8395,917l8414,917e" filled="false" stroked="true" strokeweight=".48pt" strokecolor="#fefefe">
                <v:path arrowok="t"/>
              </v:shape>
            </v:group>
            <v:group style="position:absolute;left:8414;top:917;width:20;height:2" coordorigin="8414,917" coordsize="20,2">
              <v:shape style="position:absolute;left:8414;top:917;width:20;height:2" coordorigin="8414,917" coordsize="20,0" path="m8414,917l8434,917e" filled="false" stroked="true" strokeweight=".48pt" strokecolor="#fefefe">
                <v:path arrowok="t"/>
              </v:shape>
            </v:group>
            <v:group style="position:absolute;left:8434;top:917;width:20;height:2" coordorigin="8434,917" coordsize="20,2">
              <v:shape style="position:absolute;left:8434;top:917;width:20;height:2" coordorigin="8434,917" coordsize="20,0" path="m8434,917l8453,917e" filled="false" stroked="true" strokeweight=".48pt" strokecolor="#fefefe">
                <v:path arrowok="t"/>
              </v:shape>
            </v:group>
            <v:group style="position:absolute;left:8453;top:917;width:20;height:2" coordorigin="8453,917" coordsize="20,2">
              <v:shape style="position:absolute;left:8453;top:917;width:20;height:2" coordorigin="8453,917" coordsize="20,0" path="m8453,917l8472,917e" filled="false" stroked="true" strokeweight=".48pt" strokecolor="#fefefe">
                <v:path arrowok="t"/>
              </v:shape>
            </v:group>
            <v:group style="position:absolute;left:8472;top:917;width:20;height:2" coordorigin="8472,917" coordsize="20,2">
              <v:shape style="position:absolute;left:8472;top:917;width:20;height:2" coordorigin="8472,917" coordsize="20,0" path="m8472,917l8491,917e" filled="false" stroked="true" strokeweight=".48pt" strokecolor="#fefefe">
                <v:path arrowok="t"/>
              </v:shape>
            </v:group>
            <v:group style="position:absolute;left:8491;top:917;width:20;height:2" coordorigin="8491,917" coordsize="20,2">
              <v:shape style="position:absolute;left:8491;top:917;width:20;height:2" coordorigin="8491,917" coordsize="20,0" path="m8491,917l8510,917e" filled="false" stroked="true" strokeweight=".48pt" strokecolor="#fefefe">
                <v:path arrowok="t"/>
              </v:shape>
            </v:group>
            <v:group style="position:absolute;left:8510;top:917;width:20;height:2" coordorigin="8510,917" coordsize="20,2">
              <v:shape style="position:absolute;left:8510;top:917;width:20;height:2" coordorigin="8510,917" coordsize="20,0" path="m8510,917l8530,917e" filled="false" stroked="true" strokeweight=".48pt" strokecolor="#fefefe">
                <v:path arrowok="t"/>
              </v:shape>
            </v:group>
            <v:group style="position:absolute;left:8530;top:917;width:20;height:2" coordorigin="8530,917" coordsize="20,2">
              <v:shape style="position:absolute;left:8530;top:917;width:20;height:2" coordorigin="8530,917" coordsize="20,0" path="m8530,917l8549,917e" filled="false" stroked="true" strokeweight=".48pt" strokecolor="#fefefe">
                <v:path arrowok="t"/>
              </v:shape>
            </v:group>
            <v:group style="position:absolute;left:8549;top:917;width:20;height:2" coordorigin="8549,917" coordsize="20,2">
              <v:shape style="position:absolute;left:8549;top:917;width:20;height:2" coordorigin="8549,917" coordsize="20,0" path="m8549,917l8568,917e" filled="false" stroked="true" strokeweight=".48pt" strokecolor="#fefefe">
                <v:path arrowok="t"/>
              </v:shape>
            </v:group>
            <v:group style="position:absolute;left:8568;top:917;width:20;height:2" coordorigin="8568,917" coordsize="20,2">
              <v:shape style="position:absolute;left:8568;top:917;width:20;height:2" coordorigin="8568,917" coordsize="20,0" path="m8568,917l8587,917e" filled="false" stroked="true" strokeweight=".48pt" strokecolor="#fefefe">
                <v:path arrowok="t"/>
              </v:shape>
            </v:group>
            <v:group style="position:absolute;left:8587;top:917;width:20;height:2" coordorigin="8587,917" coordsize="20,2">
              <v:shape style="position:absolute;left:8587;top:917;width:20;height:2" coordorigin="8587,917" coordsize="20,0" path="m8587,917l8606,917e" filled="false" stroked="true" strokeweight=".48pt" strokecolor="#fefefe">
                <v:path arrowok="t"/>
              </v:shape>
            </v:group>
            <v:group style="position:absolute;left:8606;top:917;width:20;height:2" coordorigin="8606,917" coordsize="20,2">
              <v:shape style="position:absolute;left:8606;top:917;width:20;height:2" coordorigin="8606,917" coordsize="20,0" path="m8606,917l8626,917e" filled="false" stroked="true" strokeweight=".48pt" strokecolor="#fefefe">
                <v:path arrowok="t"/>
              </v:shape>
            </v:group>
            <v:group style="position:absolute;left:8626;top:917;width:20;height:2" coordorigin="8626,917" coordsize="20,2">
              <v:shape style="position:absolute;left:8626;top:917;width:20;height:2" coordorigin="8626,917" coordsize="20,0" path="m8626,917l8645,917e" filled="false" stroked="true" strokeweight=".48pt" strokecolor="#fefefe">
                <v:path arrowok="t"/>
              </v:shape>
            </v:group>
            <v:group style="position:absolute;left:8645;top:917;width:20;height:2" coordorigin="8645,917" coordsize="20,2">
              <v:shape style="position:absolute;left:8645;top:917;width:20;height:2" coordorigin="8645,917" coordsize="20,0" path="m8645,917l8664,917e" filled="false" stroked="true" strokeweight=".48pt" strokecolor="#fefefe">
                <v:path arrowok="t"/>
              </v:shape>
            </v:group>
            <v:group style="position:absolute;left:8664;top:917;width:20;height:2" coordorigin="8664,917" coordsize="20,2">
              <v:shape style="position:absolute;left:8664;top:917;width:20;height:2" coordorigin="8664,917" coordsize="20,0" path="m8664,917l8683,917e" filled="false" stroked="true" strokeweight=".48pt" strokecolor="#fefefe">
                <v:path arrowok="t"/>
              </v:shape>
            </v:group>
            <v:group style="position:absolute;left:8683;top:917;width:20;height:2" coordorigin="8683,917" coordsize="20,2">
              <v:shape style="position:absolute;left:8683;top:917;width:20;height:2" coordorigin="8683,917" coordsize="20,0" path="m8683,917l8702,917e" filled="false" stroked="true" strokeweight=".48pt" strokecolor="#fefefe">
                <v:path arrowok="t"/>
              </v:shape>
            </v:group>
            <v:group style="position:absolute;left:8702;top:917;width:20;height:2" coordorigin="8702,917" coordsize="20,2">
              <v:shape style="position:absolute;left:8702;top:917;width:20;height:2" coordorigin="8702,917" coordsize="20,0" path="m8702,917l8722,917e" filled="false" stroked="true" strokeweight=".48pt" strokecolor="#fefefe">
                <v:path arrowok="t"/>
              </v:shape>
            </v:group>
            <v:group style="position:absolute;left:8722;top:917;width:20;height:2" coordorigin="8722,917" coordsize="20,2">
              <v:shape style="position:absolute;left:8722;top:917;width:20;height:2" coordorigin="8722,917" coordsize="20,0" path="m8722,917l8741,917e" filled="false" stroked="true" strokeweight=".48pt" strokecolor="#fefefe">
                <v:path arrowok="t"/>
              </v:shape>
            </v:group>
            <v:group style="position:absolute;left:8741;top:917;width:20;height:2" coordorigin="8741,917" coordsize="20,2">
              <v:shape style="position:absolute;left:8741;top:917;width:20;height:2" coordorigin="8741,917" coordsize="20,0" path="m8741,917l8760,917e" filled="false" stroked="true" strokeweight=".48pt" strokecolor="#fefefe">
                <v:path arrowok="t"/>
              </v:shape>
            </v:group>
            <v:group style="position:absolute;left:8760;top:917;width:20;height:2" coordorigin="8760,917" coordsize="20,2">
              <v:shape style="position:absolute;left:8760;top:917;width:20;height:2" coordorigin="8760,917" coordsize="20,0" path="m8760,917l8779,917e" filled="false" stroked="true" strokeweight=".48pt" strokecolor="#fefefe">
                <v:path arrowok="t"/>
              </v:shape>
            </v:group>
            <v:group style="position:absolute;left:8779;top:917;width:20;height:2" coordorigin="8779,917" coordsize="20,2">
              <v:shape style="position:absolute;left:8779;top:917;width:20;height:2" coordorigin="8779,917" coordsize="20,0" path="m8779,917l8798,917e" filled="false" stroked="true" strokeweight=".48pt" strokecolor="#fefefe">
                <v:path arrowok="t"/>
              </v:shape>
            </v:group>
            <v:group style="position:absolute;left:8798;top:917;width:20;height:2" coordorigin="8798,917" coordsize="20,2">
              <v:shape style="position:absolute;left:8798;top:917;width:20;height:2" coordorigin="8798,917" coordsize="20,0" path="m8798,917l8818,917e" filled="false" stroked="true" strokeweight=".48pt" strokecolor="#fefefe">
                <v:path arrowok="t"/>
              </v:shape>
            </v:group>
            <v:group style="position:absolute;left:8818;top:917;width:20;height:2" coordorigin="8818,917" coordsize="20,2">
              <v:shape style="position:absolute;left:8818;top:917;width:20;height:2" coordorigin="8818,917" coordsize="20,0" path="m8818,917l8837,917e" filled="false" stroked="true" strokeweight=".48pt" strokecolor="#fefefe">
                <v:path arrowok="t"/>
              </v:shape>
            </v:group>
            <v:group style="position:absolute;left:8837;top:917;width:10;height:2" coordorigin="8837,917" coordsize="10,2">
              <v:shape style="position:absolute;left:8837;top:917;width:10;height:2" coordorigin="8837,917" coordsize="10,0" path="m8837,917l8846,917e" filled="false" stroked="true" strokeweight=".48pt" strokecolor="#fefefe">
                <v:path arrowok="t"/>
              </v:shape>
            </v:group>
            <v:group style="position:absolute;left:14;top:1819;width:1757;height:2" coordorigin="14,1819" coordsize="1757,2">
              <v:shape style="position:absolute;left:14;top:1819;width:1757;height:2" coordorigin="14,1819" coordsize="1757,0" path="m14,1819l1771,1819e" filled="false" stroked="true" strokeweight="1.44pt" strokecolor="#000000">
                <v:path arrowok="t"/>
              </v:shape>
              <v:shape style="position:absolute;left:1771;top:922;width:10;height:883" type="#_x0000_t75" stroked="false">
                <v:imagedata r:id="rId49" o:title=""/>
              </v:shape>
            </v:group>
            <v:group style="position:absolute;left:1771;top:1819;width:29;height:2" coordorigin="1771,1819" coordsize="29,2">
              <v:shape style="position:absolute;left:1771;top:1819;width:29;height:2" coordorigin="1771,1819" coordsize="29,0" path="m1771,1819l1800,1819e" filled="false" stroked="true" strokeweight="1.44pt" strokecolor="#000000">
                <v:path arrowok="t"/>
              </v:shape>
            </v:group>
            <v:group style="position:absolute;left:1800;top:1819;width:792;height:2" coordorigin="1800,1819" coordsize="792,2">
              <v:shape style="position:absolute;left:1800;top:1819;width:792;height:2" coordorigin="1800,1819" coordsize="792,0" path="m1800,1819l2592,1819e" filled="false" stroked="true" strokeweight="1.44pt" strokecolor="#000000">
                <v:path arrowok="t"/>
              </v:shape>
              <v:shape style="position:absolute;left:2592;top:922;width:10;height:883" type="#_x0000_t75" stroked="false">
                <v:imagedata r:id="rId49" o:title=""/>
              </v:shape>
            </v:group>
            <v:group style="position:absolute;left:2592;top:1819;width:29;height:2" coordorigin="2592,1819" coordsize="29,2">
              <v:shape style="position:absolute;left:2592;top:1819;width:29;height:2" coordorigin="2592,1819" coordsize="29,0" path="m2592,1819l2621,1819e" filled="false" stroked="true" strokeweight="1.44pt" strokecolor="#000000">
                <v:path arrowok="t"/>
              </v:shape>
            </v:group>
            <v:group style="position:absolute;left:2621;top:1819;width:1152;height:2" coordorigin="2621,1819" coordsize="1152,2">
              <v:shape style="position:absolute;left:2621;top:1819;width:1152;height:2" coordorigin="2621,1819" coordsize="1152,0" path="m2621,1819l3773,1819e" filled="false" stroked="true" strokeweight="1.44pt" strokecolor="#000000">
                <v:path arrowok="t"/>
              </v:shape>
              <v:shape style="position:absolute;left:3773;top:922;width:10;height:883" type="#_x0000_t75" stroked="false">
                <v:imagedata r:id="rId49" o:title=""/>
              </v:shape>
            </v:group>
            <v:group style="position:absolute;left:3773;top:1819;width:29;height:2" coordorigin="3773,1819" coordsize="29,2">
              <v:shape style="position:absolute;left:3773;top:1819;width:29;height:2" coordorigin="3773,1819" coordsize="29,0" path="m3773,1819l3802,1819e" filled="false" stroked="true" strokeweight="1.44pt" strokecolor="#000000">
                <v:path arrowok="t"/>
              </v:shape>
            </v:group>
            <v:group style="position:absolute;left:3802;top:1819;width:1152;height:2" coordorigin="3802,1819" coordsize="1152,2">
              <v:shape style="position:absolute;left:3802;top:1819;width:1152;height:2" coordorigin="3802,1819" coordsize="1152,0" path="m3802,1819l4954,1819e" filled="false" stroked="true" strokeweight="1.44pt" strokecolor="#000000">
                <v:path arrowok="t"/>
              </v:shape>
              <v:shape style="position:absolute;left:4954;top:922;width:10;height:883" type="#_x0000_t75" stroked="false">
                <v:imagedata r:id="rId49" o:title=""/>
              </v:shape>
            </v:group>
            <v:group style="position:absolute;left:4954;top:1819;width:29;height:2" coordorigin="4954,1819" coordsize="29,2">
              <v:shape style="position:absolute;left:4954;top:1819;width:29;height:2" coordorigin="4954,1819" coordsize="29,0" path="m4954,1819l4982,1819e" filled="false" stroked="true" strokeweight="1.44pt" strokecolor="#000000">
                <v:path arrowok="t"/>
              </v:shape>
            </v:group>
            <v:group style="position:absolute;left:4982;top:1819;width:970;height:2" coordorigin="4982,1819" coordsize="970,2">
              <v:shape style="position:absolute;left:4982;top:1819;width:970;height:2" coordorigin="4982,1819" coordsize="970,0" path="m4982,1819l5952,1819e" filled="false" stroked="true" strokeweight="1.44pt" strokecolor="#000000">
                <v:path arrowok="t"/>
              </v:shape>
              <v:shape style="position:absolute;left:5952;top:29;width:10;height:1776" type="#_x0000_t75" stroked="false">
                <v:imagedata r:id="rId50" o:title=""/>
              </v:shape>
            </v:group>
            <v:group style="position:absolute;left:5952;top:1819;width:29;height:2" coordorigin="5952,1819" coordsize="29,2">
              <v:shape style="position:absolute;left:5952;top:1819;width:29;height:2" coordorigin="5952,1819" coordsize="29,0" path="m5952,1819l5981,1819e" filled="false" stroked="true" strokeweight="1.44pt" strokecolor="#000000">
                <v:path arrowok="t"/>
              </v:shape>
            </v:group>
            <v:group style="position:absolute;left:5981;top:1819;width:874;height:2" coordorigin="5981,1819" coordsize="874,2">
              <v:shape style="position:absolute;left:5981;top:1819;width:874;height:2" coordorigin="5981,1819" coordsize="874,0" path="m5981,1819l6854,1819e" filled="false" stroked="true" strokeweight="1.44pt" strokecolor="#000000">
                <v:path arrowok="t"/>
              </v:shape>
              <v:shape style="position:absolute;left:6854;top:29;width:10;height:1776" type="#_x0000_t75" stroked="false">
                <v:imagedata r:id="rId50" o:title=""/>
              </v:shape>
            </v:group>
            <v:group style="position:absolute;left:6854;top:1819;width:29;height:2" coordorigin="6854,1819" coordsize="29,2">
              <v:shape style="position:absolute;left:6854;top:1819;width:29;height:2" coordorigin="6854,1819" coordsize="29,0" path="m6854,1819l6883,1819e" filled="false" stroked="true" strokeweight="1.44pt" strokecolor="#000000">
                <v:path arrowok="t"/>
              </v:shape>
            </v:group>
            <v:group style="position:absolute;left:6883;top:1819;width:792;height:2" coordorigin="6883,1819" coordsize="792,2">
              <v:shape style="position:absolute;left:6883;top:1819;width:792;height:2" coordorigin="6883,1819" coordsize="792,0" path="m6883,1819l7675,1819e" filled="false" stroked="true" strokeweight="1.44pt" strokecolor="#000000">
                <v:path arrowok="t"/>
              </v:shape>
              <v:shape style="position:absolute;left:7675;top:29;width:10;height:1776" type="#_x0000_t75" stroked="false">
                <v:imagedata r:id="rId50" o:title=""/>
              </v:shape>
            </v:group>
            <v:group style="position:absolute;left:7675;top:1819;width:29;height:2" coordorigin="7675,1819" coordsize="29,2">
              <v:shape style="position:absolute;left:7675;top:1819;width:29;height:2" coordorigin="7675,1819" coordsize="29,0" path="m7675,1819l7704,1819e" filled="false" stroked="true" strokeweight="1.44pt" strokecolor="#000000">
                <v:path arrowok="t"/>
              </v:shape>
            </v:group>
            <v:group style="position:absolute;left:7704;top:1819;width:1152;height:2" coordorigin="7704,1819" coordsize="1152,2">
              <v:shape style="position:absolute;left:7704;top:1819;width:1152;height:2" coordorigin="7704,1819" coordsize="1152,0" path="m7704,1819l8856,1819e" filled="false" stroked="true" strokeweight="1.44pt" strokecolor="#000000">
                <v:path arrowok="t"/>
              </v:shape>
              <v:shape style="position:absolute;left:2645;top:256;width:1080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69;top:477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824;top:477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003;top:477;width:3620;height:183" type="#_x0000_t202" filled="false" stroked="false">
                <v:textbox inset="0,0,0,0">
                  <w:txbxContent>
                    <w:p>
                      <w:pPr>
                        <w:tabs>
                          <w:tab w:pos="1089" w:val="left" w:leader="none"/>
                          <w:tab w:pos="2039" w:val="left" w:leader="none"/>
                        </w:tabs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本</w:t>
                        <w:tab/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额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增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加 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2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减少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906;top:477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640;top:698;width:1080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册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资本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8;top:1149;width:169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京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巨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龙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信</w:t>
                      </w:r>
                    </w:p>
                  </w:txbxContent>
                </v:textbox>
                <w10:wrap type="none"/>
              </v:shape>
              <v:shape style="position:absolute;left:1982;top:1365;width:408;height:193" type="#_x0000_t202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</w:p>
                  </w:txbxContent>
                </v:textbox>
                <w10:wrap type="none"/>
              </v:shape>
              <v:shape style="position:absolute;left:3062;top:1384;width:24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6%</w:t>
                      </w:r>
                    </w:p>
                  </w:txbxContent>
                </v:textbox>
                <w10:wrap type="none"/>
              </v:shape>
              <v:shape style="position:absolute;left:4104;top:1384;width:182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300,000.00   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</w:rPr>
                        <w:t>300,000.00</w:t>
                      </w:r>
                    </w:p>
                  </w:txbxContent>
                </v:textbox>
                <w10:wrap type="none"/>
              </v:shape>
              <v:shape style="position:absolute;left:6619;top:1384;width:61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101"/>
                          <w:sz w:val="18"/>
                        </w:rPr>
                        <w:t>-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40;top:1384;width:61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101"/>
                          <w:sz w:val="18"/>
                        </w:rPr>
                        <w:t>-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006;top:1384;width:8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300,000.00</w:t>
                      </w:r>
                    </w:p>
                  </w:txbxContent>
                </v:textbox>
                <w10:wrap type="none"/>
              </v:shape>
              <v:shape style="position:absolute;left:58;top:1590;width:161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息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术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责任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6"/>
          <w:sz w:val="20"/>
          <w:szCs w:val="20"/>
        </w:rPr>
      </w:r>
    </w:p>
    <w:p>
      <w:pPr>
        <w:spacing w:line="252" w:lineRule="exact" w:before="0"/>
        <w:ind w:left="62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 w:line="252" w:lineRule="exact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020" w:right="960"/>
        </w:sectPr>
      </w:pPr>
    </w:p>
    <w:p>
      <w:pPr>
        <w:spacing w:before="15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47512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/>
          <w:w w:val="100"/>
          <w:sz w:val="22"/>
        </w:rPr>
        <w:t> </w:t>
      </w:r>
    </w:p>
    <w:p>
      <w:pPr>
        <w:spacing w:before="0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5.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1252" w:lineRule="exact"/>
        <w:ind w:left="65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4"/>
          <w:sz w:val="20"/>
          <w:szCs w:val="20"/>
        </w:rPr>
        <w:pict>
          <v:group style="width:428.9pt;height:62.65pt;mso-position-horizontal-relative:char;mso-position-vertical-relative:line" coordorigin="0,0" coordsize="8578,1253">
            <v:group style="position:absolute;left:29;top:14;width:2981;height:2" coordorigin="29,14" coordsize="2981,2">
              <v:shape style="position:absolute;left:29;top:14;width:2981;height:2" coordorigin="29,14" coordsize="2981,0" path="m29,14l3010,14e" filled="false" stroked="true" strokeweight="1.44pt" strokecolor="#000000">
                <v:path arrowok="t"/>
              </v:shape>
            </v:group>
            <v:group style="position:absolute;left:3010;top:14;width:29;height:2" coordorigin="3010,14" coordsize="29,2">
              <v:shape style="position:absolute;left:3010;top:14;width:29;height:2" coordorigin="3010,14" coordsize="29,0" path="m3010,14l3038,14e" filled="false" stroked="true" strokeweight="1.44pt" strokecolor="#000000">
                <v:path arrowok="t"/>
              </v:shape>
            </v:group>
            <v:group style="position:absolute;left:3038;top:14;width:2568;height:2" coordorigin="3038,14" coordsize="2568,2">
              <v:shape style="position:absolute;left:3038;top:14;width:2568;height:2" coordorigin="3038,14" coordsize="2568,0" path="m3038,14l5606,14e" filled="false" stroked="true" strokeweight="1.44pt" strokecolor="#000000">
                <v:path arrowok="t"/>
              </v:shape>
            </v:group>
            <v:group style="position:absolute;left:5606;top:14;width:29;height:2" coordorigin="5606,14" coordsize="29,2">
              <v:shape style="position:absolute;left:5606;top:14;width:29;height:2" coordorigin="5606,14" coordsize="29,0" path="m5606,14l5635,14e" filled="false" stroked="true" strokeweight="1.44pt" strokecolor="#000000">
                <v:path arrowok="t"/>
              </v:shape>
            </v:group>
            <v:group style="position:absolute;left:5635;top:14;width:2919;height:2" coordorigin="5635,14" coordsize="2919,2">
              <v:shape style="position:absolute;left:5635;top:14;width:2919;height:2" coordorigin="5635,14" coordsize="2919,0" path="m5635,14l8554,14e" filled="false" stroked="true" strokeweight="1.44pt" strokecolor="#000000">
                <v:path arrowok="t"/>
              </v:shape>
              <v:shape style="position:absolute;left:29;top:29;width:2990;height:451" type="#_x0000_t75" stroked="false">
                <v:imagedata r:id="rId52" o:title=""/>
              </v:shape>
            </v:group>
            <v:group style="position:absolute;left:3005;top:475;width:5;height:2" coordorigin="3005,475" coordsize="5,2">
              <v:shape style="position:absolute;left:3005;top:475;width:5;height:2" coordorigin="3005,475" coordsize="5,0" path="m3005,475l3010,475e" filled="false" stroked="true" strokeweight=".48pt" strokecolor="#000000">
                <v:path arrowok="t"/>
              </v:shape>
            </v:group>
            <v:group style="position:absolute;left:3010;top:475;width:10;height:2" coordorigin="3010,475" coordsize="10,2">
              <v:shape style="position:absolute;left:3010;top:475;width:10;height:2" coordorigin="3010,475" coordsize="10,0" path="m3010,475l3019,475e" filled="false" stroked="true" strokeweight=".48pt" strokecolor="#fefefe">
                <v:path arrowok="t"/>
              </v:shape>
            </v:group>
            <v:group style="position:absolute;left:3019;top:475;width:20;height:2" coordorigin="3019,475" coordsize="20,2">
              <v:shape style="position:absolute;left:3019;top:475;width:20;height:2" coordorigin="3019,475" coordsize="20,0" path="m3019,475l3038,475e" filled="false" stroked="true" strokeweight=".48pt" strokecolor="#fefefe">
                <v:path arrowok="t"/>
              </v:shape>
            </v:group>
            <v:group style="position:absolute;left:3038;top:475;width:20;height:2" coordorigin="3038,475" coordsize="20,2">
              <v:shape style="position:absolute;left:3038;top:475;width:20;height:2" coordorigin="3038,475" coordsize="20,0" path="m3038,475l3058,475e" filled="false" stroked="true" strokeweight=".48pt" strokecolor="#fefefe">
                <v:path arrowok="t"/>
              </v:shape>
            </v:group>
            <v:group style="position:absolute;left:3058;top:475;width:20;height:2" coordorigin="3058,475" coordsize="20,2">
              <v:shape style="position:absolute;left:3058;top:475;width:20;height:2" coordorigin="3058,475" coordsize="20,0" path="m3058,475l3077,475e" filled="false" stroked="true" strokeweight=".48pt" strokecolor="#fefefe">
                <v:path arrowok="t"/>
              </v:shape>
            </v:group>
            <v:group style="position:absolute;left:3077;top:475;width:20;height:2" coordorigin="3077,475" coordsize="20,2">
              <v:shape style="position:absolute;left:3077;top:475;width:20;height:2" coordorigin="3077,475" coordsize="20,0" path="m3077,475l3096,475e" filled="false" stroked="true" strokeweight=".48pt" strokecolor="#fefefe">
                <v:path arrowok="t"/>
              </v:shape>
            </v:group>
            <v:group style="position:absolute;left:3096;top:475;width:20;height:2" coordorigin="3096,475" coordsize="20,2">
              <v:shape style="position:absolute;left:3096;top:475;width:20;height:2" coordorigin="3096,475" coordsize="20,0" path="m3096,475l3115,475e" filled="false" stroked="true" strokeweight=".48pt" strokecolor="#fefefe">
                <v:path arrowok="t"/>
              </v:shape>
            </v:group>
            <v:group style="position:absolute;left:3115;top:475;width:20;height:2" coordorigin="3115,475" coordsize="20,2">
              <v:shape style="position:absolute;left:3115;top:475;width:20;height:2" coordorigin="3115,475" coordsize="20,0" path="m3115,475l3134,475e" filled="false" stroked="true" strokeweight=".48pt" strokecolor="#fefefe">
                <v:path arrowok="t"/>
              </v:shape>
            </v:group>
            <v:group style="position:absolute;left:3134;top:475;width:20;height:2" coordorigin="3134,475" coordsize="20,2">
              <v:shape style="position:absolute;left:3134;top:475;width:20;height:2" coordorigin="3134,475" coordsize="20,0" path="m3134,475l3154,475e" filled="false" stroked="true" strokeweight=".48pt" strokecolor="#fefefe">
                <v:path arrowok="t"/>
              </v:shape>
            </v:group>
            <v:group style="position:absolute;left:3154;top:475;width:20;height:2" coordorigin="3154,475" coordsize="20,2">
              <v:shape style="position:absolute;left:3154;top:475;width:20;height:2" coordorigin="3154,475" coordsize="20,0" path="m3154,475l3173,475e" filled="false" stroked="true" strokeweight=".48pt" strokecolor="#fefefe">
                <v:path arrowok="t"/>
              </v:shape>
            </v:group>
            <v:group style="position:absolute;left:3173;top:475;width:20;height:2" coordorigin="3173,475" coordsize="20,2">
              <v:shape style="position:absolute;left:3173;top:475;width:20;height:2" coordorigin="3173,475" coordsize="20,0" path="m3173,475l3192,475e" filled="false" stroked="true" strokeweight=".48pt" strokecolor="#fefefe">
                <v:path arrowok="t"/>
              </v:shape>
            </v:group>
            <v:group style="position:absolute;left:3192;top:475;width:20;height:2" coordorigin="3192,475" coordsize="20,2">
              <v:shape style="position:absolute;left:3192;top:475;width:20;height:2" coordorigin="3192,475" coordsize="20,0" path="m3192,475l3211,475e" filled="false" stroked="true" strokeweight=".48pt" strokecolor="#fefefe">
                <v:path arrowok="t"/>
              </v:shape>
            </v:group>
            <v:group style="position:absolute;left:3211;top:475;width:20;height:2" coordorigin="3211,475" coordsize="20,2">
              <v:shape style="position:absolute;left:3211;top:475;width:20;height:2" coordorigin="3211,475" coordsize="20,0" path="m3211,475l3230,475e" filled="false" stroked="true" strokeweight=".48pt" strokecolor="#fefefe">
                <v:path arrowok="t"/>
              </v:shape>
            </v:group>
            <v:group style="position:absolute;left:3230;top:475;width:20;height:2" coordorigin="3230,475" coordsize="20,2">
              <v:shape style="position:absolute;left:3230;top:475;width:20;height:2" coordorigin="3230,475" coordsize="20,0" path="m3230,475l3250,475e" filled="false" stroked="true" strokeweight=".48pt" strokecolor="#fefefe">
                <v:path arrowok="t"/>
              </v:shape>
            </v:group>
            <v:group style="position:absolute;left:3250;top:475;width:20;height:2" coordorigin="3250,475" coordsize="20,2">
              <v:shape style="position:absolute;left:3250;top:475;width:20;height:2" coordorigin="3250,475" coordsize="20,0" path="m3250,475l3269,475e" filled="false" stroked="true" strokeweight=".48pt" strokecolor="#fefefe">
                <v:path arrowok="t"/>
              </v:shape>
            </v:group>
            <v:group style="position:absolute;left:3269;top:475;width:20;height:2" coordorigin="3269,475" coordsize="20,2">
              <v:shape style="position:absolute;left:3269;top:475;width:20;height:2" coordorigin="3269,475" coordsize="20,0" path="m3269,475l3288,475e" filled="false" stroked="true" strokeweight=".48pt" strokecolor="#fefefe">
                <v:path arrowok="t"/>
              </v:shape>
            </v:group>
            <v:group style="position:absolute;left:3288;top:475;width:20;height:2" coordorigin="3288,475" coordsize="20,2">
              <v:shape style="position:absolute;left:3288;top:475;width:20;height:2" coordorigin="3288,475" coordsize="20,0" path="m3288,475l3307,475e" filled="false" stroked="true" strokeweight=".48pt" strokecolor="#fefefe">
                <v:path arrowok="t"/>
              </v:shape>
            </v:group>
            <v:group style="position:absolute;left:3307;top:475;width:20;height:2" coordorigin="3307,475" coordsize="20,2">
              <v:shape style="position:absolute;left:3307;top:475;width:20;height:2" coordorigin="3307,475" coordsize="20,0" path="m3307,475l3326,475e" filled="false" stroked="true" strokeweight=".48pt" strokecolor="#fefefe">
                <v:path arrowok="t"/>
              </v:shape>
            </v:group>
            <v:group style="position:absolute;left:3326;top:475;width:20;height:2" coordorigin="3326,475" coordsize="20,2">
              <v:shape style="position:absolute;left:3326;top:475;width:20;height:2" coordorigin="3326,475" coordsize="20,0" path="m3326,475l3346,475e" filled="false" stroked="true" strokeweight=".48pt" strokecolor="#fefefe">
                <v:path arrowok="t"/>
              </v:shape>
            </v:group>
            <v:group style="position:absolute;left:3346;top:475;width:20;height:2" coordorigin="3346,475" coordsize="20,2">
              <v:shape style="position:absolute;left:3346;top:475;width:20;height:2" coordorigin="3346,475" coordsize="20,0" path="m3346,475l3365,475e" filled="false" stroked="true" strokeweight=".48pt" strokecolor="#fefefe">
                <v:path arrowok="t"/>
              </v:shape>
            </v:group>
            <v:group style="position:absolute;left:3365;top:475;width:20;height:2" coordorigin="3365,475" coordsize="20,2">
              <v:shape style="position:absolute;left:3365;top:475;width:20;height:2" coordorigin="3365,475" coordsize="20,0" path="m3365,475l3384,475e" filled="false" stroked="true" strokeweight=".48pt" strokecolor="#fefefe">
                <v:path arrowok="t"/>
              </v:shape>
            </v:group>
            <v:group style="position:absolute;left:3384;top:475;width:20;height:2" coordorigin="3384,475" coordsize="20,2">
              <v:shape style="position:absolute;left:3384;top:475;width:20;height:2" coordorigin="3384,475" coordsize="20,0" path="m3384,475l3403,475e" filled="false" stroked="true" strokeweight=".48pt" strokecolor="#fefefe">
                <v:path arrowok="t"/>
              </v:shape>
            </v:group>
            <v:group style="position:absolute;left:3403;top:475;width:20;height:2" coordorigin="3403,475" coordsize="20,2">
              <v:shape style="position:absolute;left:3403;top:475;width:20;height:2" coordorigin="3403,475" coordsize="20,0" path="m3403,475l3422,475e" filled="false" stroked="true" strokeweight=".48pt" strokecolor="#fefefe">
                <v:path arrowok="t"/>
              </v:shape>
            </v:group>
            <v:group style="position:absolute;left:3422;top:475;width:20;height:2" coordorigin="3422,475" coordsize="20,2">
              <v:shape style="position:absolute;left:3422;top:475;width:20;height:2" coordorigin="3422,475" coordsize="20,0" path="m3422,475l3442,475e" filled="false" stroked="true" strokeweight=".48pt" strokecolor="#fefefe">
                <v:path arrowok="t"/>
              </v:shape>
            </v:group>
            <v:group style="position:absolute;left:3442;top:475;width:20;height:2" coordorigin="3442,475" coordsize="20,2">
              <v:shape style="position:absolute;left:3442;top:475;width:20;height:2" coordorigin="3442,475" coordsize="20,0" path="m3442,475l3461,475e" filled="false" stroked="true" strokeweight=".48pt" strokecolor="#fefefe">
                <v:path arrowok="t"/>
              </v:shape>
            </v:group>
            <v:group style="position:absolute;left:3461;top:475;width:20;height:2" coordorigin="3461,475" coordsize="20,2">
              <v:shape style="position:absolute;left:3461;top:475;width:20;height:2" coordorigin="3461,475" coordsize="20,0" path="m3461,475l3480,475e" filled="false" stroked="true" strokeweight=".48pt" strokecolor="#fefefe">
                <v:path arrowok="t"/>
              </v:shape>
            </v:group>
            <v:group style="position:absolute;left:3480;top:475;width:20;height:2" coordorigin="3480,475" coordsize="20,2">
              <v:shape style="position:absolute;left:3480;top:475;width:20;height:2" coordorigin="3480,475" coordsize="20,0" path="m3480,475l3499,475e" filled="false" stroked="true" strokeweight=".48pt" strokecolor="#fefefe">
                <v:path arrowok="t"/>
              </v:shape>
            </v:group>
            <v:group style="position:absolute;left:3499;top:475;width:20;height:2" coordorigin="3499,475" coordsize="20,2">
              <v:shape style="position:absolute;left:3499;top:475;width:20;height:2" coordorigin="3499,475" coordsize="20,0" path="m3499,475l3518,475e" filled="false" stroked="true" strokeweight=".48pt" strokecolor="#fefefe">
                <v:path arrowok="t"/>
              </v:shape>
            </v:group>
            <v:group style="position:absolute;left:3518;top:475;width:20;height:2" coordorigin="3518,475" coordsize="20,2">
              <v:shape style="position:absolute;left:3518;top:475;width:20;height:2" coordorigin="3518,475" coordsize="20,0" path="m3518,475l3538,475e" filled="false" stroked="true" strokeweight=".48pt" strokecolor="#fefefe">
                <v:path arrowok="t"/>
              </v:shape>
            </v:group>
            <v:group style="position:absolute;left:3538;top:475;width:20;height:2" coordorigin="3538,475" coordsize="20,2">
              <v:shape style="position:absolute;left:3538;top:475;width:20;height:2" coordorigin="3538,475" coordsize="20,0" path="m3538,475l3557,475e" filled="false" stroked="true" strokeweight=".48pt" strokecolor="#fefefe">
                <v:path arrowok="t"/>
              </v:shape>
            </v:group>
            <v:group style="position:absolute;left:3557;top:475;width:20;height:2" coordorigin="3557,475" coordsize="20,2">
              <v:shape style="position:absolute;left:3557;top:475;width:20;height:2" coordorigin="3557,475" coordsize="20,0" path="m3557,475l3576,475e" filled="false" stroked="true" strokeweight=".48pt" strokecolor="#fefefe">
                <v:path arrowok="t"/>
              </v:shape>
            </v:group>
            <v:group style="position:absolute;left:3576;top:475;width:20;height:2" coordorigin="3576,475" coordsize="20,2">
              <v:shape style="position:absolute;left:3576;top:475;width:20;height:2" coordorigin="3576,475" coordsize="20,0" path="m3576,475l3595,475e" filled="false" stroked="true" strokeweight=".48pt" strokecolor="#fefefe">
                <v:path arrowok="t"/>
              </v:shape>
            </v:group>
            <v:group style="position:absolute;left:3595;top:475;width:20;height:2" coordorigin="3595,475" coordsize="20,2">
              <v:shape style="position:absolute;left:3595;top:475;width:20;height:2" coordorigin="3595,475" coordsize="20,0" path="m3595,475l3614,475e" filled="false" stroked="true" strokeweight=".48pt" strokecolor="#fefefe">
                <v:path arrowok="t"/>
              </v:shape>
            </v:group>
            <v:group style="position:absolute;left:3614;top:475;width:20;height:2" coordorigin="3614,475" coordsize="20,2">
              <v:shape style="position:absolute;left:3614;top:475;width:20;height:2" coordorigin="3614,475" coordsize="20,0" path="m3614,475l3634,475e" filled="false" stroked="true" strokeweight=".48pt" strokecolor="#fefefe">
                <v:path arrowok="t"/>
              </v:shape>
            </v:group>
            <v:group style="position:absolute;left:3634;top:475;width:20;height:2" coordorigin="3634,475" coordsize="20,2">
              <v:shape style="position:absolute;left:3634;top:475;width:20;height:2" coordorigin="3634,475" coordsize="20,0" path="m3634,475l3653,475e" filled="false" stroked="true" strokeweight=".48pt" strokecolor="#fefefe">
                <v:path arrowok="t"/>
              </v:shape>
            </v:group>
            <v:group style="position:absolute;left:3653;top:475;width:20;height:2" coordorigin="3653,475" coordsize="20,2">
              <v:shape style="position:absolute;left:3653;top:475;width:20;height:2" coordorigin="3653,475" coordsize="20,0" path="m3653,475l3672,475e" filled="false" stroked="true" strokeweight=".48pt" strokecolor="#fefefe">
                <v:path arrowok="t"/>
              </v:shape>
            </v:group>
            <v:group style="position:absolute;left:3672;top:475;width:20;height:2" coordorigin="3672,475" coordsize="20,2">
              <v:shape style="position:absolute;left:3672;top:475;width:20;height:2" coordorigin="3672,475" coordsize="20,0" path="m3672,475l3691,475e" filled="false" stroked="true" strokeweight=".48pt" strokecolor="#fefefe">
                <v:path arrowok="t"/>
              </v:shape>
            </v:group>
            <v:group style="position:absolute;left:3691;top:475;width:20;height:2" coordorigin="3691,475" coordsize="20,2">
              <v:shape style="position:absolute;left:3691;top:475;width:20;height:2" coordorigin="3691,475" coordsize="20,0" path="m3691,475l3710,475e" filled="false" stroked="true" strokeweight=".48pt" strokecolor="#fefefe">
                <v:path arrowok="t"/>
              </v:shape>
            </v:group>
            <v:group style="position:absolute;left:3710;top:475;width:20;height:2" coordorigin="3710,475" coordsize="20,2">
              <v:shape style="position:absolute;left:3710;top:475;width:20;height:2" coordorigin="3710,475" coordsize="20,0" path="m3710,475l3730,475e" filled="false" stroked="true" strokeweight=".48pt" strokecolor="#fefefe">
                <v:path arrowok="t"/>
              </v:shape>
            </v:group>
            <v:group style="position:absolute;left:3730;top:475;width:20;height:2" coordorigin="3730,475" coordsize="20,2">
              <v:shape style="position:absolute;left:3730;top:475;width:20;height:2" coordorigin="3730,475" coordsize="20,0" path="m3730,475l3749,475e" filled="false" stroked="true" strokeweight=".48pt" strokecolor="#fefefe">
                <v:path arrowok="t"/>
              </v:shape>
            </v:group>
            <v:group style="position:absolute;left:3749;top:475;width:20;height:2" coordorigin="3749,475" coordsize="20,2">
              <v:shape style="position:absolute;left:3749;top:475;width:20;height:2" coordorigin="3749,475" coordsize="20,0" path="m3749,475l3768,475e" filled="false" stroked="true" strokeweight=".48pt" strokecolor="#fefefe">
                <v:path arrowok="t"/>
              </v:shape>
            </v:group>
            <v:group style="position:absolute;left:3768;top:475;width:20;height:2" coordorigin="3768,475" coordsize="20,2">
              <v:shape style="position:absolute;left:3768;top:475;width:20;height:2" coordorigin="3768,475" coordsize="20,0" path="m3768,475l3787,475e" filled="false" stroked="true" strokeweight=".48pt" strokecolor="#fefefe">
                <v:path arrowok="t"/>
              </v:shape>
            </v:group>
            <v:group style="position:absolute;left:3787;top:475;width:20;height:2" coordorigin="3787,475" coordsize="20,2">
              <v:shape style="position:absolute;left:3787;top:475;width:20;height:2" coordorigin="3787,475" coordsize="20,0" path="m3787,475l3806,475e" filled="false" stroked="true" strokeweight=".48pt" strokecolor="#fefefe">
                <v:path arrowok="t"/>
              </v:shape>
            </v:group>
            <v:group style="position:absolute;left:3806;top:475;width:20;height:2" coordorigin="3806,475" coordsize="20,2">
              <v:shape style="position:absolute;left:3806;top:475;width:20;height:2" coordorigin="3806,475" coordsize="20,0" path="m3806,475l3826,475e" filled="false" stroked="true" strokeweight=".48pt" strokecolor="#fefefe">
                <v:path arrowok="t"/>
              </v:shape>
            </v:group>
            <v:group style="position:absolute;left:3826;top:475;width:20;height:2" coordorigin="3826,475" coordsize="20,2">
              <v:shape style="position:absolute;left:3826;top:475;width:20;height:2" coordorigin="3826,475" coordsize="20,0" path="m3826,475l3845,475e" filled="false" stroked="true" strokeweight=".48pt" strokecolor="#fefefe">
                <v:path arrowok="t"/>
              </v:shape>
            </v:group>
            <v:group style="position:absolute;left:3845;top:475;width:20;height:2" coordorigin="3845,475" coordsize="20,2">
              <v:shape style="position:absolute;left:3845;top:475;width:20;height:2" coordorigin="3845,475" coordsize="20,0" path="m3845,475l3864,475e" filled="false" stroked="true" strokeweight=".48pt" strokecolor="#fefefe">
                <v:path arrowok="t"/>
              </v:shape>
            </v:group>
            <v:group style="position:absolute;left:3864;top:475;width:20;height:2" coordorigin="3864,475" coordsize="20,2">
              <v:shape style="position:absolute;left:3864;top:475;width:20;height:2" coordorigin="3864,475" coordsize="20,0" path="m3864,475l3883,475e" filled="false" stroked="true" strokeweight=".48pt" strokecolor="#fefefe">
                <v:path arrowok="t"/>
              </v:shape>
            </v:group>
            <v:group style="position:absolute;left:3883;top:475;width:20;height:2" coordorigin="3883,475" coordsize="20,2">
              <v:shape style="position:absolute;left:3883;top:475;width:20;height:2" coordorigin="3883,475" coordsize="20,0" path="m3883,475l3902,475e" filled="false" stroked="true" strokeweight=".48pt" strokecolor="#fefefe">
                <v:path arrowok="t"/>
              </v:shape>
            </v:group>
            <v:group style="position:absolute;left:3902;top:475;width:20;height:2" coordorigin="3902,475" coordsize="20,2">
              <v:shape style="position:absolute;left:3902;top:475;width:20;height:2" coordorigin="3902,475" coordsize="20,0" path="m3902,475l3922,475e" filled="false" stroked="true" strokeweight=".48pt" strokecolor="#fefefe">
                <v:path arrowok="t"/>
              </v:shape>
            </v:group>
            <v:group style="position:absolute;left:3922;top:475;width:20;height:2" coordorigin="3922,475" coordsize="20,2">
              <v:shape style="position:absolute;left:3922;top:475;width:20;height:2" coordorigin="3922,475" coordsize="20,0" path="m3922,475l3941,475e" filled="false" stroked="true" strokeweight=".48pt" strokecolor="#fefefe">
                <v:path arrowok="t"/>
              </v:shape>
            </v:group>
            <v:group style="position:absolute;left:3941;top:475;width:20;height:2" coordorigin="3941,475" coordsize="20,2">
              <v:shape style="position:absolute;left:3941;top:475;width:20;height:2" coordorigin="3941,475" coordsize="20,0" path="m3941,475l3960,475e" filled="false" stroked="true" strokeweight=".48pt" strokecolor="#fefefe">
                <v:path arrowok="t"/>
              </v:shape>
            </v:group>
            <v:group style="position:absolute;left:3960;top:475;width:20;height:2" coordorigin="3960,475" coordsize="20,2">
              <v:shape style="position:absolute;left:3960;top:475;width:20;height:2" coordorigin="3960,475" coordsize="20,0" path="m3960,475l3979,475e" filled="false" stroked="true" strokeweight=".48pt" strokecolor="#fefefe">
                <v:path arrowok="t"/>
              </v:shape>
            </v:group>
            <v:group style="position:absolute;left:3979;top:475;width:20;height:2" coordorigin="3979,475" coordsize="20,2">
              <v:shape style="position:absolute;left:3979;top:475;width:20;height:2" coordorigin="3979,475" coordsize="20,0" path="m3979,475l3998,475e" filled="false" stroked="true" strokeweight=".48pt" strokecolor="#fefefe">
                <v:path arrowok="t"/>
              </v:shape>
            </v:group>
            <v:group style="position:absolute;left:3998;top:475;width:20;height:2" coordorigin="3998,475" coordsize="20,2">
              <v:shape style="position:absolute;left:3998;top:475;width:20;height:2" coordorigin="3998,475" coordsize="20,0" path="m3998,475l4018,475e" filled="false" stroked="true" strokeweight=".48pt" strokecolor="#fefefe">
                <v:path arrowok="t"/>
              </v:shape>
            </v:group>
            <v:group style="position:absolute;left:4018;top:475;width:20;height:2" coordorigin="4018,475" coordsize="20,2">
              <v:shape style="position:absolute;left:4018;top:475;width:20;height:2" coordorigin="4018,475" coordsize="20,0" path="m4018,475l4037,475e" filled="false" stroked="true" strokeweight=".48pt" strokecolor="#fefefe">
                <v:path arrowok="t"/>
              </v:shape>
            </v:group>
            <v:group style="position:absolute;left:4037;top:475;width:20;height:2" coordorigin="4037,475" coordsize="20,2">
              <v:shape style="position:absolute;left:4037;top:475;width:20;height:2" coordorigin="4037,475" coordsize="20,0" path="m4037,475l4056,475e" filled="false" stroked="true" strokeweight=".48pt" strokecolor="#fefefe">
                <v:path arrowok="t"/>
              </v:shape>
            </v:group>
            <v:group style="position:absolute;left:4056;top:475;width:20;height:2" coordorigin="4056,475" coordsize="20,2">
              <v:shape style="position:absolute;left:4056;top:475;width:20;height:2" coordorigin="4056,475" coordsize="20,0" path="m4056,475l4075,475e" filled="false" stroked="true" strokeweight=".48pt" strokecolor="#fefefe">
                <v:path arrowok="t"/>
              </v:shape>
            </v:group>
            <v:group style="position:absolute;left:4075;top:475;width:20;height:2" coordorigin="4075,475" coordsize="20,2">
              <v:shape style="position:absolute;left:4075;top:475;width:20;height:2" coordorigin="4075,475" coordsize="20,0" path="m4075,475l4094,475e" filled="false" stroked="true" strokeweight=".48pt" strokecolor="#fefefe">
                <v:path arrowok="t"/>
              </v:shape>
            </v:group>
            <v:group style="position:absolute;left:4094;top:475;width:20;height:2" coordorigin="4094,475" coordsize="20,2">
              <v:shape style="position:absolute;left:4094;top:475;width:20;height:2" coordorigin="4094,475" coordsize="20,0" path="m4094,475l4114,475e" filled="false" stroked="true" strokeweight=".48pt" strokecolor="#fefefe">
                <v:path arrowok="t"/>
              </v:shape>
            </v:group>
            <v:group style="position:absolute;left:4114;top:475;width:20;height:2" coordorigin="4114,475" coordsize="20,2">
              <v:shape style="position:absolute;left:4114;top:475;width:20;height:2" coordorigin="4114,475" coordsize="20,0" path="m4114,475l4133,475e" filled="false" stroked="true" strokeweight=".48pt" strokecolor="#fefefe">
                <v:path arrowok="t"/>
              </v:shape>
            </v:group>
            <v:group style="position:absolute;left:4133;top:475;width:20;height:2" coordorigin="4133,475" coordsize="20,2">
              <v:shape style="position:absolute;left:4133;top:475;width:20;height:2" coordorigin="4133,475" coordsize="20,0" path="m4133,475l4152,475e" filled="false" stroked="true" strokeweight=".48pt" strokecolor="#fefefe">
                <v:path arrowok="t"/>
              </v:shape>
            </v:group>
            <v:group style="position:absolute;left:4152;top:475;width:20;height:2" coordorigin="4152,475" coordsize="20,2">
              <v:shape style="position:absolute;left:4152;top:475;width:20;height:2" coordorigin="4152,475" coordsize="20,0" path="m4152,475l4171,475e" filled="false" stroked="true" strokeweight=".48pt" strokecolor="#fefefe">
                <v:path arrowok="t"/>
              </v:shape>
            </v:group>
            <v:group style="position:absolute;left:4171;top:475;width:20;height:2" coordorigin="4171,475" coordsize="20,2">
              <v:shape style="position:absolute;left:4171;top:475;width:20;height:2" coordorigin="4171,475" coordsize="20,0" path="m4171,475l4190,475e" filled="false" stroked="true" strokeweight=".48pt" strokecolor="#fefefe">
                <v:path arrowok="t"/>
              </v:shape>
            </v:group>
            <v:group style="position:absolute;left:4190;top:475;width:20;height:2" coordorigin="4190,475" coordsize="20,2">
              <v:shape style="position:absolute;left:4190;top:475;width:20;height:2" coordorigin="4190,475" coordsize="20,0" path="m4190,475l4210,475e" filled="false" stroked="true" strokeweight=".48pt" strokecolor="#fefefe">
                <v:path arrowok="t"/>
              </v:shape>
            </v:group>
            <v:group style="position:absolute;left:4210;top:475;width:20;height:2" coordorigin="4210,475" coordsize="20,2">
              <v:shape style="position:absolute;left:4210;top:475;width:20;height:2" coordorigin="4210,475" coordsize="20,0" path="m4210,475l4229,475e" filled="false" stroked="true" strokeweight=".48pt" strokecolor="#fefefe">
                <v:path arrowok="t"/>
              </v:shape>
            </v:group>
            <v:group style="position:absolute;left:4229;top:475;width:20;height:2" coordorigin="4229,475" coordsize="20,2">
              <v:shape style="position:absolute;left:4229;top:475;width:20;height:2" coordorigin="4229,475" coordsize="20,0" path="m4229,475l4248,475e" filled="false" stroked="true" strokeweight=".48pt" strokecolor="#fefefe">
                <v:path arrowok="t"/>
              </v:shape>
            </v:group>
            <v:group style="position:absolute;left:4248;top:475;width:20;height:2" coordorigin="4248,475" coordsize="20,2">
              <v:shape style="position:absolute;left:4248;top:475;width:20;height:2" coordorigin="4248,475" coordsize="20,0" path="m4248,475l4267,475e" filled="false" stroked="true" strokeweight=".48pt" strokecolor="#fefefe">
                <v:path arrowok="t"/>
              </v:shape>
            </v:group>
            <v:group style="position:absolute;left:4267;top:475;width:20;height:2" coordorigin="4267,475" coordsize="20,2">
              <v:shape style="position:absolute;left:4267;top:475;width:20;height:2" coordorigin="4267,475" coordsize="20,0" path="m4267,475l4286,475e" filled="false" stroked="true" strokeweight=".48pt" strokecolor="#fefefe">
                <v:path arrowok="t"/>
              </v:shape>
            </v:group>
            <v:group style="position:absolute;left:4286;top:475;width:20;height:2" coordorigin="4286,475" coordsize="20,2">
              <v:shape style="position:absolute;left:4286;top:475;width:20;height:2" coordorigin="4286,475" coordsize="20,0" path="m4286,475l4306,475e" filled="false" stroked="true" strokeweight=".48pt" strokecolor="#fefefe">
                <v:path arrowok="t"/>
              </v:shape>
            </v:group>
            <v:group style="position:absolute;left:4306;top:475;width:20;height:2" coordorigin="4306,475" coordsize="20,2">
              <v:shape style="position:absolute;left:4306;top:475;width:20;height:2" coordorigin="4306,475" coordsize="20,0" path="m4306,475l4325,475e" filled="false" stroked="true" strokeweight=".48pt" strokecolor="#fefefe">
                <v:path arrowok="t"/>
              </v:shape>
            </v:group>
            <v:group style="position:absolute;left:4325;top:475;width:20;height:2" coordorigin="4325,475" coordsize="20,2">
              <v:shape style="position:absolute;left:4325;top:475;width:20;height:2" coordorigin="4325,475" coordsize="20,0" path="m4325,475l4344,475e" filled="false" stroked="true" strokeweight=".48pt" strokecolor="#fefefe">
                <v:path arrowok="t"/>
              </v:shape>
            </v:group>
            <v:group style="position:absolute;left:4344;top:475;width:20;height:2" coordorigin="4344,475" coordsize="20,2">
              <v:shape style="position:absolute;left:4344;top:475;width:20;height:2" coordorigin="4344,475" coordsize="20,0" path="m4344,475l4363,475e" filled="false" stroked="true" strokeweight=".48pt" strokecolor="#fefefe">
                <v:path arrowok="t"/>
              </v:shape>
            </v:group>
            <v:group style="position:absolute;left:4363;top:475;width:20;height:2" coordorigin="4363,475" coordsize="20,2">
              <v:shape style="position:absolute;left:4363;top:475;width:20;height:2" coordorigin="4363,475" coordsize="20,0" path="m4363,475l4382,475e" filled="false" stroked="true" strokeweight=".48pt" strokecolor="#fefefe">
                <v:path arrowok="t"/>
              </v:shape>
            </v:group>
            <v:group style="position:absolute;left:4382;top:475;width:20;height:2" coordorigin="4382,475" coordsize="20,2">
              <v:shape style="position:absolute;left:4382;top:475;width:20;height:2" coordorigin="4382,475" coordsize="20,0" path="m4382,475l4402,475e" filled="false" stroked="true" strokeweight=".48pt" strokecolor="#fefefe">
                <v:path arrowok="t"/>
              </v:shape>
            </v:group>
            <v:group style="position:absolute;left:4402;top:475;width:20;height:2" coordorigin="4402,475" coordsize="20,2">
              <v:shape style="position:absolute;left:4402;top:475;width:20;height:2" coordorigin="4402,475" coordsize="20,0" path="m4402,475l4421,475e" filled="false" stroked="true" strokeweight=".48pt" strokecolor="#fefefe">
                <v:path arrowok="t"/>
              </v:shape>
            </v:group>
            <v:group style="position:absolute;left:4421;top:475;width:20;height:2" coordorigin="4421,475" coordsize="20,2">
              <v:shape style="position:absolute;left:4421;top:475;width:20;height:2" coordorigin="4421,475" coordsize="20,0" path="m4421,475l4440,475e" filled="false" stroked="true" strokeweight=".48pt" strokecolor="#fefefe">
                <v:path arrowok="t"/>
              </v:shape>
            </v:group>
            <v:group style="position:absolute;left:4440;top:475;width:20;height:2" coordorigin="4440,475" coordsize="20,2">
              <v:shape style="position:absolute;left:4440;top:475;width:20;height:2" coordorigin="4440,475" coordsize="20,0" path="m4440,475l4459,475e" filled="false" stroked="true" strokeweight=".48pt" strokecolor="#fefefe">
                <v:path arrowok="t"/>
              </v:shape>
            </v:group>
            <v:group style="position:absolute;left:4459;top:475;width:20;height:2" coordorigin="4459,475" coordsize="20,2">
              <v:shape style="position:absolute;left:4459;top:475;width:20;height:2" coordorigin="4459,475" coordsize="20,0" path="m4459,475l4478,475e" filled="false" stroked="true" strokeweight=".48pt" strokecolor="#fefefe">
                <v:path arrowok="t"/>
              </v:shape>
            </v:group>
            <v:group style="position:absolute;left:4478;top:475;width:20;height:2" coordorigin="4478,475" coordsize="20,2">
              <v:shape style="position:absolute;left:4478;top:475;width:20;height:2" coordorigin="4478,475" coordsize="20,0" path="m4478,475l4498,475e" filled="false" stroked="true" strokeweight=".48pt" strokecolor="#fefefe">
                <v:path arrowok="t"/>
              </v:shape>
            </v:group>
            <v:group style="position:absolute;left:4498;top:475;width:20;height:2" coordorigin="4498,475" coordsize="20,2">
              <v:shape style="position:absolute;left:4498;top:475;width:20;height:2" coordorigin="4498,475" coordsize="20,0" path="m4498,475l4517,475e" filled="false" stroked="true" strokeweight=".48pt" strokecolor="#fefefe">
                <v:path arrowok="t"/>
              </v:shape>
            </v:group>
            <v:group style="position:absolute;left:4517;top:475;width:20;height:2" coordorigin="4517,475" coordsize="20,2">
              <v:shape style="position:absolute;left:4517;top:475;width:20;height:2" coordorigin="4517,475" coordsize="20,0" path="m4517,475l4536,475e" filled="false" stroked="true" strokeweight=".48pt" strokecolor="#fefefe">
                <v:path arrowok="t"/>
              </v:shape>
            </v:group>
            <v:group style="position:absolute;left:4536;top:475;width:20;height:2" coordorigin="4536,475" coordsize="20,2">
              <v:shape style="position:absolute;left:4536;top:475;width:20;height:2" coordorigin="4536,475" coordsize="20,0" path="m4536,475l4555,475e" filled="false" stroked="true" strokeweight=".48pt" strokecolor="#fefefe">
                <v:path arrowok="t"/>
              </v:shape>
            </v:group>
            <v:group style="position:absolute;left:4555;top:475;width:20;height:2" coordorigin="4555,475" coordsize="20,2">
              <v:shape style="position:absolute;left:4555;top:475;width:20;height:2" coordorigin="4555,475" coordsize="20,0" path="m4555,475l4574,475e" filled="false" stroked="true" strokeweight=".48pt" strokecolor="#fefefe">
                <v:path arrowok="t"/>
              </v:shape>
            </v:group>
            <v:group style="position:absolute;left:4574;top:475;width:20;height:2" coordorigin="4574,475" coordsize="20,2">
              <v:shape style="position:absolute;left:4574;top:475;width:20;height:2" coordorigin="4574,475" coordsize="20,0" path="m4574,475l4594,475e" filled="false" stroked="true" strokeweight=".48pt" strokecolor="#fefefe">
                <v:path arrowok="t"/>
              </v:shape>
            </v:group>
            <v:group style="position:absolute;left:4594;top:475;width:20;height:2" coordorigin="4594,475" coordsize="20,2">
              <v:shape style="position:absolute;left:4594;top:475;width:20;height:2" coordorigin="4594,475" coordsize="20,0" path="m4594,475l4613,475e" filled="false" stroked="true" strokeweight=".48pt" strokecolor="#fefefe">
                <v:path arrowok="t"/>
              </v:shape>
            </v:group>
            <v:group style="position:absolute;left:4613;top:475;width:20;height:2" coordorigin="4613,475" coordsize="20,2">
              <v:shape style="position:absolute;left:4613;top:475;width:20;height:2" coordorigin="4613,475" coordsize="20,0" path="m4613,475l4632,475e" filled="false" stroked="true" strokeweight=".48pt" strokecolor="#fefefe">
                <v:path arrowok="t"/>
              </v:shape>
            </v:group>
            <v:group style="position:absolute;left:4632;top:475;width:20;height:2" coordorigin="4632,475" coordsize="20,2">
              <v:shape style="position:absolute;left:4632;top:475;width:20;height:2" coordorigin="4632,475" coordsize="20,0" path="m4632,475l4651,475e" filled="false" stroked="true" strokeweight=".48pt" strokecolor="#fefefe">
                <v:path arrowok="t"/>
              </v:shape>
            </v:group>
            <v:group style="position:absolute;left:4651;top:475;width:20;height:2" coordorigin="4651,475" coordsize="20,2">
              <v:shape style="position:absolute;left:4651;top:475;width:20;height:2" coordorigin="4651,475" coordsize="20,0" path="m4651,475l4670,475e" filled="false" stroked="true" strokeweight=".48pt" strokecolor="#fefefe">
                <v:path arrowok="t"/>
              </v:shape>
            </v:group>
            <v:group style="position:absolute;left:4670;top:475;width:20;height:2" coordorigin="4670,475" coordsize="20,2">
              <v:shape style="position:absolute;left:4670;top:475;width:20;height:2" coordorigin="4670,475" coordsize="20,0" path="m4670,475l4690,475e" filled="false" stroked="true" strokeweight=".48pt" strokecolor="#fefefe">
                <v:path arrowok="t"/>
              </v:shape>
            </v:group>
            <v:group style="position:absolute;left:4690;top:475;width:20;height:2" coordorigin="4690,475" coordsize="20,2">
              <v:shape style="position:absolute;left:4690;top:475;width:20;height:2" coordorigin="4690,475" coordsize="20,0" path="m4690,475l4709,475e" filled="false" stroked="true" strokeweight=".48pt" strokecolor="#fefefe">
                <v:path arrowok="t"/>
              </v:shape>
            </v:group>
            <v:group style="position:absolute;left:4709;top:475;width:20;height:2" coordorigin="4709,475" coordsize="20,2">
              <v:shape style="position:absolute;left:4709;top:475;width:20;height:2" coordorigin="4709,475" coordsize="20,0" path="m4709,475l4728,475e" filled="false" stroked="true" strokeweight=".48pt" strokecolor="#fefefe">
                <v:path arrowok="t"/>
              </v:shape>
            </v:group>
            <v:group style="position:absolute;left:4728;top:475;width:20;height:2" coordorigin="4728,475" coordsize="20,2">
              <v:shape style="position:absolute;left:4728;top:475;width:20;height:2" coordorigin="4728,475" coordsize="20,0" path="m4728,475l4747,475e" filled="false" stroked="true" strokeweight=".48pt" strokecolor="#fefefe">
                <v:path arrowok="t"/>
              </v:shape>
            </v:group>
            <v:group style="position:absolute;left:4747;top:475;width:20;height:2" coordorigin="4747,475" coordsize="20,2">
              <v:shape style="position:absolute;left:4747;top:475;width:20;height:2" coordorigin="4747,475" coordsize="20,0" path="m4747,475l4766,475e" filled="false" stroked="true" strokeweight=".48pt" strokecolor="#fefefe">
                <v:path arrowok="t"/>
              </v:shape>
            </v:group>
            <v:group style="position:absolute;left:4766;top:475;width:20;height:2" coordorigin="4766,475" coordsize="20,2">
              <v:shape style="position:absolute;left:4766;top:475;width:20;height:2" coordorigin="4766,475" coordsize="20,0" path="m4766,475l4786,475e" filled="false" stroked="true" strokeweight=".48pt" strokecolor="#fefefe">
                <v:path arrowok="t"/>
              </v:shape>
            </v:group>
            <v:group style="position:absolute;left:4786;top:475;width:20;height:2" coordorigin="4786,475" coordsize="20,2">
              <v:shape style="position:absolute;left:4786;top:475;width:20;height:2" coordorigin="4786,475" coordsize="20,0" path="m4786,475l4805,475e" filled="false" stroked="true" strokeweight=".48pt" strokecolor="#fefefe">
                <v:path arrowok="t"/>
              </v:shape>
            </v:group>
            <v:group style="position:absolute;left:4805;top:475;width:20;height:2" coordorigin="4805,475" coordsize="20,2">
              <v:shape style="position:absolute;left:4805;top:475;width:20;height:2" coordorigin="4805,475" coordsize="20,0" path="m4805,475l4824,475e" filled="false" stroked="true" strokeweight=".48pt" strokecolor="#fefefe">
                <v:path arrowok="t"/>
              </v:shape>
            </v:group>
            <v:group style="position:absolute;left:4824;top:475;width:20;height:2" coordorigin="4824,475" coordsize="20,2">
              <v:shape style="position:absolute;left:4824;top:475;width:20;height:2" coordorigin="4824,475" coordsize="20,0" path="m4824,475l4843,475e" filled="false" stroked="true" strokeweight=".48pt" strokecolor="#fefefe">
                <v:path arrowok="t"/>
              </v:shape>
            </v:group>
            <v:group style="position:absolute;left:4843;top:475;width:20;height:2" coordorigin="4843,475" coordsize="20,2">
              <v:shape style="position:absolute;left:4843;top:475;width:20;height:2" coordorigin="4843,475" coordsize="20,0" path="m4843,475l4862,475e" filled="false" stroked="true" strokeweight=".48pt" strokecolor="#fefefe">
                <v:path arrowok="t"/>
              </v:shape>
            </v:group>
            <v:group style="position:absolute;left:4862;top:475;width:20;height:2" coordorigin="4862,475" coordsize="20,2">
              <v:shape style="position:absolute;left:4862;top:475;width:20;height:2" coordorigin="4862,475" coordsize="20,0" path="m4862,475l4882,475e" filled="false" stroked="true" strokeweight=".48pt" strokecolor="#fefefe">
                <v:path arrowok="t"/>
              </v:shape>
            </v:group>
            <v:group style="position:absolute;left:4882;top:475;width:20;height:2" coordorigin="4882,475" coordsize="20,2">
              <v:shape style="position:absolute;left:4882;top:475;width:20;height:2" coordorigin="4882,475" coordsize="20,0" path="m4882,475l4901,475e" filled="false" stroked="true" strokeweight=".48pt" strokecolor="#fefefe">
                <v:path arrowok="t"/>
              </v:shape>
            </v:group>
            <v:group style="position:absolute;left:4901;top:475;width:20;height:2" coordorigin="4901,475" coordsize="20,2">
              <v:shape style="position:absolute;left:4901;top:475;width:20;height:2" coordorigin="4901,475" coordsize="20,0" path="m4901,475l4920,475e" filled="false" stroked="true" strokeweight=".48pt" strokecolor="#fefefe">
                <v:path arrowok="t"/>
              </v:shape>
            </v:group>
            <v:group style="position:absolute;left:4920;top:475;width:20;height:2" coordorigin="4920,475" coordsize="20,2">
              <v:shape style="position:absolute;left:4920;top:475;width:20;height:2" coordorigin="4920,475" coordsize="20,0" path="m4920,475l4939,475e" filled="false" stroked="true" strokeweight=".48pt" strokecolor="#fefefe">
                <v:path arrowok="t"/>
              </v:shape>
            </v:group>
            <v:group style="position:absolute;left:4939;top:475;width:20;height:2" coordorigin="4939,475" coordsize="20,2">
              <v:shape style="position:absolute;left:4939;top:475;width:20;height:2" coordorigin="4939,475" coordsize="20,0" path="m4939,475l4958,475e" filled="false" stroked="true" strokeweight=".48pt" strokecolor="#fefefe">
                <v:path arrowok="t"/>
              </v:shape>
            </v:group>
            <v:group style="position:absolute;left:4958;top:475;width:20;height:2" coordorigin="4958,475" coordsize="20,2">
              <v:shape style="position:absolute;left:4958;top:475;width:20;height:2" coordorigin="4958,475" coordsize="20,0" path="m4958,475l4978,475e" filled="false" stroked="true" strokeweight=".48pt" strokecolor="#fefefe">
                <v:path arrowok="t"/>
              </v:shape>
            </v:group>
            <v:group style="position:absolute;left:4978;top:475;width:20;height:2" coordorigin="4978,475" coordsize="20,2">
              <v:shape style="position:absolute;left:4978;top:475;width:20;height:2" coordorigin="4978,475" coordsize="20,0" path="m4978,475l4997,475e" filled="false" stroked="true" strokeweight=".48pt" strokecolor="#fefefe">
                <v:path arrowok="t"/>
              </v:shape>
            </v:group>
            <v:group style="position:absolute;left:4997;top:475;width:20;height:2" coordorigin="4997,475" coordsize="20,2">
              <v:shape style="position:absolute;left:4997;top:475;width:20;height:2" coordorigin="4997,475" coordsize="20,0" path="m4997,475l5016,475e" filled="false" stroked="true" strokeweight=".48pt" strokecolor="#fefefe">
                <v:path arrowok="t"/>
              </v:shape>
            </v:group>
            <v:group style="position:absolute;left:5016;top:475;width:20;height:2" coordorigin="5016,475" coordsize="20,2">
              <v:shape style="position:absolute;left:5016;top:475;width:20;height:2" coordorigin="5016,475" coordsize="20,0" path="m5016,475l5035,475e" filled="false" stroked="true" strokeweight=".48pt" strokecolor="#fefefe">
                <v:path arrowok="t"/>
              </v:shape>
            </v:group>
            <v:group style="position:absolute;left:5035;top:475;width:20;height:2" coordorigin="5035,475" coordsize="20,2">
              <v:shape style="position:absolute;left:5035;top:475;width:20;height:2" coordorigin="5035,475" coordsize="20,0" path="m5035,475l5054,475e" filled="false" stroked="true" strokeweight=".48pt" strokecolor="#fefefe">
                <v:path arrowok="t"/>
              </v:shape>
            </v:group>
            <v:group style="position:absolute;left:5054;top:475;width:20;height:2" coordorigin="5054,475" coordsize="20,2">
              <v:shape style="position:absolute;left:5054;top:475;width:20;height:2" coordorigin="5054,475" coordsize="20,0" path="m5054,475l5074,475e" filled="false" stroked="true" strokeweight=".48pt" strokecolor="#fefefe">
                <v:path arrowok="t"/>
              </v:shape>
            </v:group>
            <v:group style="position:absolute;left:5074;top:475;width:20;height:2" coordorigin="5074,475" coordsize="20,2">
              <v:shape style="position:absolute;left:5074;top:475;width:20;height:2" coordorigin="5074,475" coordsize="20,0" path="m5074,475l5093,475e" filled="false" stroked="true" strokeweight=".48pt" strokecolor="#fefefe">
                <v:path arrowok="t"/>
              </v:shape>
            </v:group>
            <v:group style="position:absolute;left:5093;top:475;width:20;height:2" coordorigin="5093,475" coordsize="20,2">
              <v:shape style="position:absolute;left:5093;top:475;width:20;height:2" coordorigin="5093,475" coordsize="20,0" path="m5093,475l5112,475e" filled="false" stroked="true" strokeweight=".48pt" strokecolor="#fefefe">
                <v:path arrowok="t"/>
              </v:shape>
            </v:group>
            <v:group style="position:absolute;left:5112;top:475;width:20;height:2" coordorigin="5112,475" coordsize="20,2">
              <v:shape style="position:absolute;left:5112;top:475;width:20;height:2" coordorigin="5112,475" coordsize="20,0" path="m5112,475l5131,475e" filled="false" stroked="true" strokeweight=".48pt" strokecolor="#fefefe">
                <v:path arrowok="t"/>
              </v:shape>
            </v:group>
            <v:group style="position:absolute;left:5131;top:475;width:20;height:2" coordorigin="5131,475" coordsize="20,2">
              <v:shape style="position:absolute;left:5131;top:475;width:20;height:2" coordorigin="5131,475" coordsize="20,0" path="m5131,475l5150,475e" filled="false" stroked="true" strokeweight=".48pt" strokecolor="#fefefe">
                <v:path arrowok="t"/>
              </v:shape>
            </v:group>
            <v:group style="position:absolute;left:5150;top:475;width:20;height:2" coordorigin="5150,475" coordsize="20,2">
              <v:shape style="position:absolute;left:5150;top:475;width:20;height:2" coordorigin="5150,475" coordsize="20,0" path="m5150,475l5170,475e" filled="false" stroked="true" strokeweight=".48pt" strokecolor="#fefefe">
                <v:path arrowok="t"/>
              </v:shape>
            </v:group>
            <v:group style="position:absolute;left:5170;top:475;width:20;height:2" coordorigin="5170,475" coordsize="20,2">
              <v:shape style="position:absolute;left:5170;top:475;width:20;height:2" coordorigin="5170,475" coordsize="20,0" path="m5170,475l5189,475e" filled="false" stroked="true" strokeweight=".48pt" strokecolor="#fefefe">
                <v:path arrowok="t"/>
              </v:shape>
            </v:group>
            <v:group style="position:absolute;left:5189;top:475;width:20;height:2" coordorigin="5189,475" coordsize="20,2">
              <v:shape style="position:absolute;left:5189;top:475;width:20;height:2" coordorigin="5189,475" coordsize="20,0" path="m5189,475l5208,475e" filled="false" stroked="true" strokeweight=".48pt" strokecolor="#fefefe">
                <v:path arrowok="t"/>
              </v:shape>
            </v:group>
            <v:group style="position:absolute;left:5208;top:475;width:20;height:2" coordorigin="5208,475" coordsize="20,2">
              <v:shape style="position:absolute;left:5208;top:475;width:20;height:2" coordorigin="5208,475" coordsize="20,0" path="m5208,475l5227,475e" filled="false" stroked="true" strokeweight=".48pt" strokecolor="#fefefe">
                <v:path arrowok="t"/>
              </v:shape>
            </v:group>
            <v:group style="position:absolute;left:5227;top:475;width:20;height:2" coordorigin="5227,475" coordsize="20,2">
              <v:shape style="position:absolute;left:5227;top:475;width:20;height:2" coordorigin="5227,475" coordsize="20,0" path="m5227,475l5246,475e" filled="false" stroked="true" strokeweight=".48pt" strokecolor="#fefefe">
                <v:path arrowok="t"/>
              </v:shape>
            </v:group>
            <v:group style="position:absolute;left:5246;top:475;width:20;height:2" coordorigin="5246,475" coordsize="20,2">
              <v:shape style="position:absolute;left:5246;top:475;width:20;height:2" coordorigin="5246,475" coordsize="20,0" path="m5246,475l5266,475e" filled="false" stroked="true" strokeweight=".48pt" strokecolor="#fefefe">
                <v:path arrowok="t"/>
              </v:shape>
            </v:group>
            <v:group style="position:absolute;left:5266;top:475;width:20;height:2" coordorigin="5266,475" coordsize="20,2">
              <v:shape style="position:absolute;left:5266;top:475;width:20;height:2" coordorigin="5266,475" coordsize="20,0" path="m5266,475l5285,475e" filled="false" stroked="true" strokeweight=".48pt" strokecolor="#fefefe">
                <v:path arrowok="t"/>
              </v:shape>
            </v:group>
            <v:group style="position:absolute;left:5285;top:475;width:20;height:2" coordorigin="5285,475" coordsize="20,2">
              <v:shape style="position:absolute;left:5285;top:475;width:20;height:2" coordorigin="5285,475" coordsize="20,0" path="m5285,475l5304,475e" filled="false" stroked="true" strokeweight=".48pt" strokecolor="#fefefe">
                <v:path arrowok="t"/>
              </v:shape>
            </v:group>
            <v:group style="position:absolute;left:5304;top:475;width:20;height:2" coordorigin="5304,475" coordsize="20,2">
              <v:shape style="position:absolute;left:5304;top:475;width:20;height:2" coordorigin="5304,475" coordsize="20,0" path="m5304,475l5323,475e" filled="false" stroked="true" strokeweight=".48pt" strokecolor="#fefefe">
                <v:path arrowok="t"/>
              </v:shape>
            </v:group>
            <v:group style="position:absolute;left:5323;top:475;width:20;height:2" coordorigin="5323,475" coordsize="20,2">
              <v:shape style="position:absolute;left:5323;top:475;width:20;height:2" coordorigin="5323,475" coordsize="20,0" path="m5323,475l5342,475e" filled="false" stroked="true" strokeweight=".48pt" strokecolor="#fefefe">
                <v:path arrowok="t"/>
              </v:shape>
            </v:group>
            <v:group style="position:absolute;left:5342;top:475;width:20;height:2" coordorigin="5342,475" coordsize="20,2">
              <v:shape style="position:absolute;left:5342;top:475;width:20;height:2" coordorigin="5342,475" coordsize="20,0" path="m5342,475l5362,475e" filled="false" stroked="true" strokeweight=".48pt" strokecolor="#fefefe">
                <v:path arrowok="t"/>
              </v:shape>
            </v:group>
            <v:group style="position:absolute;left:5362;top:475;width:20;height:2" coordorigin="5362,475" coordsize="20,2">
              <v:shape style="position:absolute;left:5362;top:475;width:20;height:2" coordorigin="5362,475" coordsize="20,0" path="m5362,475l5381,475e" filled="false" stroked="true" strokeweight=".48pt" strokecolor="#fefefe">
                <v:path arrowok="t"/>
              </v:shape>
            </v:group>
            <v:group style="position:absolute;left:5381;top:475;width:20;height:2" coordorigin="5381,475" coordsize="20,2">
              <v:shape style="position:absolute;left:5381;top:475;width:20;height:2" coordorigin="5381,475" coordsize="20,0" path="m5381,475l5400,475e" filled="false" stroked="true" strokeweight=".48pt" strokecolor="#fefefe">
                <v:path arrowok="t"/>
              </v:shape>
            </v:group>
            <v:group style="position:absolute;left:5400;top:475;width:20;height:2" coordorigin="5400,475" coordsize="20,2">
              <v:shape style="position:absolute;left:5400;top:475;width:20;height:2" coordorigin="5400,475" coordsize="20,0" path="m5400,475l5419,475e" filled="false" stroked="true" strokeweight=".48pt" strokecolor="#fefefe">
                <v:path arrowok="t"/>
              </v:shape>
            </v:group>
            <v:group style="position:absolute;left:5419;top:475;width:20;height:2" coordorigin="5419,475" coordsize="20,2">
              <v:shape style="position:absolute;left:5419;top:475;width:20;height:2" coordorigin="5419,475" coordsize="20,0" path="m5419,475l5438,475e" filled="false" stroked="true" strokeweight=".48pt" strokecolor="#fefefe">
                <v:path arrowok="t"/>
              </v:shape>
            </v:group>
            <v:group style="position:absolute;left:5438;top:475;width:20;height:2" coordorigin="5438,475" coordsize="20,2">
              <v:shape style="position:absolute;left:5438;top:475;width:20;height:2" coordorigin="5438,475" coordsize="20,0" path="m5438,475l5458,475e" filled="false" stroked="true" strokeweight=".48pt" strokecolor="#fefefe">
                <v:path arrowok="t"/>
              </v:shape>
            </v:group>
            <v:group style="position:absolute;left:5458;top:475;width:20;height:2" coordorigin="5458,475" coordsize="20,2">
              <v:shape style="position:absolute;left:5458;top:475;width:20;height:2" coordorigin="5458,475" coordsize="20,0" path="m5458,475l5477,475e" filled="false" stroked="true" strokeweight=".48pt" strokecolor="#fefefe">
                <v:path arrowok="t"/>
              </v:shape>
            </v:group>
            <v:group style="position:absolute;left:5477;top:475;width:20;height:2" coordorigin="5477,475" coordsize="20,2">
              <v:shape style="position:absolute;left:5477;top:475;width:20;height:2" coordorigin="5477,475" coordsize="20,0" path="m5477,475l5496,475e" filled="false" stroked="true" strokeweight=".48pt" strokecolor="#fefefe">
                <v:path arrowok="t"/>
              </v:shape>
            </v:group>
            <v:group style="position:absolute;left:5496;top:475;width:20;height:2" coordorigin="5496,475" coordsize="20,2">
              <v:shape style="position:absolute;left:5496;top:475;width:20;height:2" coordorigin="5496,475" coordsize="20,0" path="m5496,475l5515,475e" filled="false" stroked="true" strokeweight=".48pt" strokecolor="#fefefe">
                <v:path arrowok="t"/>
              </v:shape>
            </v:group>
            <v:group style="position:absolute;left:5515;top:475;width:20;height:2" coordorigin="5515,475" coordsize="20,2">
              <v:shape style="position:absolute;left:5515;top:475;width:20;height:2" coordorigin="5515,475" coordsize="20,0" path="m5515,475l5534,475e" filled="false" stroked="true" strokeweight=".48pt" strokecolor="#fefefe">
                <v:path arrowok="t"/>
              </v:shape>
            </v:group>
            <v:group style="position:absolute;left:5534;top:475;width:20;height:2" coordorigin="5534,475" coordsize="20,2">
              <v:shape style="position:absolute;left:5534;top:475;width:20;height:2" coordorigin="5534,475" coordsize="20,0" path="m5534,475l5554,475e" filled="false" stroked="true" strokeweight=".48pt" strokecolor="#fefefe">
                <v:path arrowok="t"/>
              </v:shape>
            </v:group>
            <v:group style="position:absolute;left:5554;top:475;width:20;height:2" coordorigin="5554,475" coordsize="20,2">
              <v:shape style="position:absolute;left:5554;top:475;width:20;height:2" coordorigin="5554,475" coordsize="20,0" path="m5554,475l5573,475e" filled="false" stroked="true" strokeweight=".48pt" strokecolor="#fefefe">
                <v:path arrowok="t"/>
              </v:shape>
            </v:group>
            <v:group style="position:absolute;left:5573;top:475;width:20;height:2" coordorigin="5573,475" coordsize="20,2">
              <v:shape style="position:absolute;left:5573;top:475;width:20;height:2" coordorigin="5573,475" coordsize="20,0" path="m5573,475l5592,475e" filled="false" stroked="true" strokeweight=".48pt" strokecolor="#fefefe">
                <v:path arrowok="t"/>
              </v:shape>
            </v:group>
            <v:group style="position:absolute;left:5592;top:475;width:15;height:2" coordorigin="5592,475" coordsize="15,2">
              <v:shape style="position:absolute;left:5592;top:475;width:15;height:2" coordorigin="5592,475" coordsize="15,0" path="m5592,475l5606,475e" filled="false" stroked="true" strokeweight=".48pt" strokecolor="#fefefe">
                <v:path arrowok="t"/>
              </v:shape>
            </v:group>
            <v:group style="position:absolute;left:5606;top:475;width:10;height:2" coordorigin="5606,475" coordsize="10,2">
              <v:shape style="position:absolute;left:5606;top:475;width:10;height:2" coordorigin="5606,475" coordsize="10,0" path="m5606,475l5616,475e" filled="false" stroked="true" strokeweight=".48pt" strokecolor="#fefefe">
                <v:path arrowok="t"/>
              </v:shape>
            </v:group>
            <v:group style="position:absolute;left:14;top:1238;width:2996;height:2" coordorigin="14,1238" coordsize="2996,2">
              <v:shape style="position:absolute;left:14;top:1238;width:2996;height:2" coordorigin="14,1238" coordsize="2996,0" path="m14,1238l3010,1238e" filled="false" stroked="true" strokeweight="1.44pt" strokecolor="#000000">
                <v:path arrowok="t"/>
              </v:shape>
            </v:group>
            <v:group style="position:absolute;left:3010;top:1238;width:29;height:2" coordorigin="3010,1238" coordsize="29,2">
              <v:shape style="position:absolute;left:3010;top:1238;width:29;height:2" coordorigin="3010,1238" coordsize="29,0" path="m3010,1238l3038,1238e" filled="false" stroked="true" strokeweight="1.44pt" strokecolor="#000000">
                <v:path arrowok="t"/>
              </v:shape>
            </v:group>
            <v:group style="position:absolute;left:3038;top:1238;width:2568;height:2" coordorigin="3038,1238" coordsize="2568,2">
              <v:shape style="position:absolute;left:3038;top:1238;width:2568;height:2" coordorigin="3038,1238" coordsize="2568,0" path="m3038,1238l5606,1238e" filled="false" stroked="true" strokeweight="1.44pt" strokecolor="#000000">
                <v:path arrowok="t"/>
              </v:shape>
              <v:shape style="position:absolute;left:29;top:29;width:8525;height:1195" type="#_x0000_t75" stroked="false">
                <v:imagedata r:id="rId53" o:title=""/>
              </v:shape>
            </v:group>
            <v:group style="position:absolute;left:5606;top:1238;width:29;height:2" coordorigin="5606,1238" coordsize="29,2">
              <v:shape style="position:absolute;left:5606;top:1238;width:29;height:2" coordorigin="5606,1238" coordsize="29,0" path="m5606,1238l5635,1238e" filled="false" stroked="true" strokeweight="1.44pt" strokecolor="#000000">
                <v:path arrowok="t"/>
              </v:shape>
            </v:group>
            <v:group style="position:absolute;left:5635;top:1238;width:2928;height:2" coordorigin="5635,1238" coordsize="2928,2">
              <v:shape style="position:absolute;left:5635;top:1238;width:2928;height:2" coordorigin="5635,1238" coordsize="2928,0" path="m5635,1238l8563,1238e" filled="false" stroked="true" strokeweight="1.44pt" strokecolor="#000000">
                <v:path arrowok="t"/>
              </v:shape>
              <v:shape style="position:absolute;left:139;top:165;width:1599;height:1018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中：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869;top:213;width:1743;height:97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56"/>
                        <w:ind w:left="30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7,488,204.60 </w:t>
                      </w:r>
                    </w:p>
                    <w:p>
                      <w:pPr>
                        <w:spacing w:before="91"/>
                        <w:ind w:left="30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1,641,090.99 </w:t>
                      </w:r>
                    </w:p>
                  </w:txbxContent>
                </v:textbox>
                <w10:wrap type="none"/>
              </v:shape>
              <v:shape style="position:absolute;left:6643;top:213;width:1925;height:97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56"/>
                        <w:ind w:left="48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1,641,090.99 </w:t>
                      </w:r>
                    </w:p>
                    <w:p>
                      <w:pPr>
                        <w:spacing w:before="91"/>
                        <w:ind w:left="48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1,641,090.99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4"/>
          <w:sz w:val="20"/>
          <w:szCs w:val="20"/>
        </w:rPr>
      </w:r>
    </w:p>
    <w:p>
      <w:pPr>
        <w:spacing w:line="253" w:lineRule="exact"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账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w w:val="100"/>
          <w:sz w:val="22"/>
          <w:szCs w:val="22"/>
        </w:rPr>
        <w:t>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7,488,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w w:val="100"/>
          <w:sz w:val="22"/>
          <w:szCs w:val="22"/>
        </w:rPr>
        <w:t>04.60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1,641,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0</w:t>
      </w:r>
      <w:r>
        <w:rPr>
          <w:rFonts w:ascii="宋体" w:hAnsi="宋体" w:cs="宋体" w:eastAsia="宋体" w:hint="default"/>
          <w:w w:val="100"/>
          <w:sz w:val="22"/>
          <w:szCs w:val="22"/>
        </w:rPr>
        <w:t>90.99</w:t>
      </w:r>
    </w:p>
    <w:p>
      <w:pPr>
        <w:spacing w:before="139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w w:val="100"/>
          <w:sz w:val="22"/>
          <w:szCs w:val="22"/>
        </w:rPr>
        <w:t>末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比</w:t>
      </w:r>
      <w:r>
        <w:rPr>
          <w:rFonts w:ascii="宋体" w:hAnsi="宋体" w:cs="宋体" w:eastAsia="宋体" w:hint="default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w w:val="100"/>
          <w:sz w:val="22"/>
          <w:szCs w:val="22"/>
        </w:rPr>
        <w:t>末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增加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原因</w:t>
      </w:r>
      <w:r>
        <w:rPr>
          <w:rFonts w:ascii="宋体" w:hAnsi="宋体" w:cs="宋体" w:eastAsia="宋体" w:hint="default"/>
          <w:w w:val="100"/>
          <w:sz w:val="22"/>
          <w:szCs w:val="22"/>
        </w:rPr>
        <w:t>系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货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增加</w:t>
      </w:r>
      <w:r>
        <w:rPr>
          <w:rFonts w:ascii="宋体" w:hAnsi="宋体" w:cs="宋体" w:eastAsia="宋体" w:hint="default"/>
          <w:w w:val="100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致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144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39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6.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1248" w:lineRule="exact"/>
        <w:ind w:left="65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4"/>
          <w:sz w:val="20"/>
          <w:szCs w:val="20"/>
        </w:rPr>
        <w:pict>
          <v:group style="width:428.9pt;height:62.4pt;mso-position-horizontal-relative:char;mso-position-vertical-relative:line" coordorigin="0,0" coordsize="8578,1248">
            <v:group style="position:absolute;left:29;top:14;width:2981;height:2" coordorigin="29,14" coordsize="2981,2">
              <v:shape style="position:absolute;left:29;top:14;width:2981;height:2" coordorigin="29,14" coordsize="2981,0" path="m29,14l3010,14e" filled="false" stroked="true" strokeweight="1.44pt" strokecolor="#000000">
                <v:path arrowok="t"/>
              </v:shape>
            </v:group>
            <v:group style="position:absolute;left:3010;top:14;width:29;height:2" coordorigin="3010,14" coordsize="29,2">
              <v:shape style="position:absolute;left:3010;top:14;width:29;height:2" coordorigin="3010,14" coordsize="29,0" path="m3010,14l3038,14e" filled="false" stroked="true" strokeweight="1.44pt" strokecolor="#000000">
                <v:path arrowok="t"/>
              </v:shape>
            </v:group>
            <v:group style="position:absolute;left:3038;top:14;width:2568;height:2" coordorigin="3038,14" coordsize="2568,2">
              <v:shape style="position:absolute;left:3038;top:14;width:2568;height:2" coordorigin="3038,14" coordsize="2568,0" path="m3038,14l5606,14e" filled="false" stroked="true" strokeweight="1.44pt" strokecolor="#000000">
                <v:path arrowok="t"/>
              </v:shape>
            </v:group>
            <v:group style="position:absolute;left:5606;top:14;width:29;height:2" coordorigin="5606,14" coordsize="29,2">
              <v:shape style="position:absolute;left:5606;top:14;width:29;height:2" coordorigin="5606,14" coordsize="29,0" path="m5606,14l5635,14e" filled="false" stroked="true" strokeweight="1.44pt" strokecolor="#000000">
                <v:path arrowok="t"/>
              </v:shape>
            </v:group>
            <v:group style="position:absolute;left:5635;top:14;width:2919;height:2" coordorigin="5635,14" coordsize="2919,2">
              <v:shape style="position:absolute;left:5635;top:14;width:2919;height:2" coordorigin="5635,14" coordsize="2919,0" path="m5635,14l8554,14e" filled="false" stroked="true" strokeweight="1.44pt" strokecolor="#000000">
                <v:path arrowok="t"/>
              </v:shape>
              <v:shape style="position:absolute;left:29;top:29;width:2990;height:451" type="#_x0000_t75" stroked="false">
                <v:imagedata r:id="rId54" o:title=""/>
              </v:shape>
            </v:group>
            <v:group style="position:absolute;left:3005;top:475;width:5;height:2" coordorigin="3005,475" coordsize="5,2">
              <v:shape style="position:absolute;left:3005;top:475;width:5;height:2" coordorigin="3005,475" coordsize="5,0" path="m3005,475l3010,475e" filled="false" stroked="true" strokeweight=".48pt" strokecolor="#000000">
                <v:path arrowok="t"/>
              </v:shape>
            </v:group>
            <v:group style="position:absolute;left:3010;top:475;width:10;height:2" coordorigin="3010,475" coordsize="10,2">
              <v:shape style="position:absolute;left:3010;top:475;width:10;height:2" coordorigin="3010,475" coordsize="10,0" path="m3010,475l3019,475e" filled="false" stroked="true" strokeweight=".48pt" strokecolor="#000000">
                <v:path arrowok="t"/>
              </v:shape>
            </v:group>
            <v:group style="position:absolute;left:3019;top:475;width:20;height:2" coordorigin="3019,475" coordsize="20,2">
              <v:shape style="position:absolute;left:3019;top:475;width:20;height:2" coordorigin="3019,475" coordsize="20,0" path="m3019,475l3038,475e" filled="false" stroked="true" strokeweight=".48pt" strokecolor="#fefefe">
                <v:path arrowok="t"/>
              </v:shape>
            </v:group>
            <v:group style="position:absolute;left:3038;top:475;width:20;height:2" coordorigin="3038,475" coordsize="20,2">
              <v:shape style="position:absolute;left:3038;top:475;width:20;height:2" coordorigin="3038,475" coordsize="20,0" path="m3038,475l3058,475e" filled="false" stroked="true" strokeweight=".48pt" strokecolor="#fefefe">
                <v:path arrowok="t"/>
              </v:shape>
            </v:group>
            <v:group style="position:absolute;left:3058;top:475;width:20;height:2" coordorigin="3058,475" coordsize="20,2">
              <v:shape style="position:absolute;left:3058;top:475;width:20;height:2" coordorigin="3058,475" coordsize="20,0" path="m3058,475l3077,475e" filled="false" stroked="true" strokeweight=".48pt" strokecolor="#fefefe">
                <v:path arrowok="t"/>
              </v:shape>
            </v:group>
            <v:group style="position:absolute;left:3077;top:475;width:20;height:2" coordorigin="3077,475" coordsize="20,2">
              <v:shape style="position:absolute;left:3077;top:475;width:20;height:2" coordorigin="3077,475" coordsize="20,0" path="m3077,475l3096,475e" filled="false" stroked="true" strokeweight=".48pt" strokecolor="#fefefe">
                <v:path arrowok="t"/>
              </v:shape>
            </v:group>
            <v:group style="position:absolute;left:3096;top:475;width:20;height:2" coordorigin="3096,475" coordsize="20,2">
              <v:shape style="position:absolute;left:3096;top:475;width:20;height:2" coordorigin="3096,475" coordsize="20,0" path="m3096,475l3115,475e" filled="false" stroked="true" strokeweight=".48pt" strokecolor="#fefefe">
                <v:path arrowok="t"/>
              </v:shape>
            </v:group>
            <v:group style="position:absolute;left:3115;top:475;width:20;height:2" coordorigin="3115,475" coordsize="20,2">
              <v:shape style="position:absolute;left:3115;top:475;width:20;height:2" coordorigin="3115,475" coordsize="20,0" path="m3115,475l3134,475e" filled="false" stroked="true" strokeweight=".48pt" strokecolor="#fefefe">
                <v:path arrowok="t"/>
              </v:shape>
            </v:group>
            <v:group style="position:absolute;left:3134;top:475;width:20;height:2" coordorigin="3134,475" coordsize="20,2">
              <v:shape style="position:absolute;left:3134;top:475;width:20;height:2" coordorigin="3134,475" coordsize="20,0" path="m3134,475l3154,475e" filled="false" stroked="true" strokeweight=".48pt" strokecolor="#fefefe">
                <v:path arrowok="t"/>
              </v:shape>
            </v:group>
            <v:group style="position:absolute;left:3154;top:475;width:20;height:2" coordorigin="3154,475" coordsize="20,2">
              <v:shape style="position:absolute;left:3154;top:475;width:20;height:2" coordorigin="3154,475" coordsize="20,0" path="m3154,475l3173,475e" filled="false" stroked="true" strokeweight=".48pt" strokecolor="#fefefe">
                <v:path arrowok="t"/>
              </v:shape>
            </v:group>
            <v:group style="position:absolute;left:3173;top:475;width:20;height:2" coordorigin="3173,475" coordsize="20,2">
              <v:shape style="position:absolute;left:3173;top:475;width:20;height:2" coordorigin="3173,475" coordsize="20,0" path="m3173,475l3192,475e" filled="false" stroked="true" strokeweight=".48pt" strokecolor="#fefefe">
                <v:path arrowok="t"/>
              </v:shape>
            </v:group>
            <v:group style="position:absolute;left:3192;top:475;width:20;height:2" coordorigin="3192,475" coordsize="20,2">
              <v:shape style="position:absolute;left:3192;top:475;width:20;height:2" coordorigin="3192,475" coordsize="20,0" path="m3192,475l3211,475e" filled="false" stroked="true" strokeweight=".48pt" strokecolor="#fefefe">
                <v:path arrowok="t"/>
              </v:shape>
            </v:group>
            <v:group style="position:absolute;left:3211;top:475;width:20;height:2" coordorigin="3211,475" coordsize="20,2">
              <v:shape style="position:absolute;left:3211;top:475;width:20;height:2" coordorigin="3211,475" coordsize="20,0" path="m3211,475l3230,475e" filled="false" stroked="true" strokeweight=".48pt" strokecolor="#fefefe">
                <v:path arrowok="t"/>
              </v:shape>
            </v:group>
            <v:group style="position:absolute;left:3230;top:475;width:20;height:2" coordorigin="3230,475" coordsize="20,2">
              <v:shape style="position:absolute;left:3230;top:475;width:20;height:2" coordorigin="3230,475" coordsize="20,0" path="m3230,475l3250,475e" filled="false" stroked="true" strokeweight=".48pt" strokecolor="#fefefe">
                <v:path arrowok="t"/>
              </v:shape>
            </v:group>
            <v:group style="position:absolute;left:3250;top:475;width:20;height:2" coordorigin="3250,475" coordsize="20,2">
              <v:shape style="position:absolute;left:3250;top:475;width:20;height:2" coordorigin="3250,475" coordsize="20,0" path="m3250,475l3269,475e" filled="false" stroked="true" strokeweight=".48pt" strokecolor="#fefefe">
                <v:path arrowok="t"/>
              </v:shape>
            </v:group>
            <v:group style="position:absolute;left:3269;top:475;width:20;height:2" coordorigin="3269,475" coordsize="20,2">
              <v:shape style="position:absolute;left:3269;top:475;width:20;height:2" coordorigin="3269,475" coordsize="20,0" path="m3269,475l3288,475e" filled="false" stroked="true" strokeweight=".48pt" strokecolor="#fefefe">
                <v:path arrowok="t"/>
              </v:shape>
            </v:group>
            <v:group style="position:absolute;left:3288;top:475;width:20;height:2" coordorigin="3288,475" coordsize="20,2">
              <v:shape style="position:absolute;left:3288;top:475;width:20;height:2" coordorigin="3288,475" coordsize="20,0" path="m3288,475l3307,475e" filled="false" stroked="true" strokeweight=".48pt" strokecolor="#fefefe">
                <v:path arrowok="t"/>
              </v:shape>
            </v:group>
            <v:group style="position:absolute;left:3307;top:475;width:20;height:2" coordorigin="3307,475" coordsize="20,2">
              <v:shape style="position:absolute;left:3307;top:475;width:20;height:2" coordorigin="3307,475" coordsize="20,0" path="m3307,475l3326,475e" filled="false" stroked="true" strokeweight=".48pt" strokecolor="#fefefe">
                <v:path arrowok="t"/>
              </v:shape>
            </v:group>
            <v:group style="position:absolute;left:3326;top:475;width:20;height:2" coordorigin="3326,475" coordsize="20,2">
              <v:shape style="position:absolute;left:3326;top:475;width:20;height:2" coordorigin="3326,475" coordsize="20,0" path="m3326,475l3346,475e" filled="false" stroked="true" strokeweight=".48pt" strokecolor="#fefefe">
                <v:path arrowok="t"/>
              </v:shape>
            </v:group>
            <v:group style="position:absolute;left:3346;top:475;width:20;height:2" coordorigin="3346,475" coordsize="20,2">
              <v:shape style="position:absolute;left:3346;top:475;width:20;height:2" coordorigin="3346,475" coordsize="20,0" path="m3346,475l3365,475e" filled="false" stroked="true" strokeweight=".48pt" strokecolor="#fefefe">
                <v:path arrowok="t"/>
              </v:shape>
            </v:group>
            <v:group style="position:absolute;left:3365;top:475;width:20;height:2" coordorigin="3365,475" coordsize="20,2">
              <v:shape style="position:absolute;left:3365;top:475;width:20;height:2" coordorigin="3365,475" coordsize="20,0" path="m3365,475l3384,475e" filled="false" stroked="true" strokeweight=".48pt" strokecolor="#fefefe">
                <v:path arrowok="t"/>
              </v:shape>
            </v:group>
            <v:group style="position:absolute;left:3384;top:475;width:20;height:2" coordorigin="3384,475" coordsize="20,2">
              <v:shape style="position:absolute;left:3384;top:475;width:20;height:2" coordorigin="3384,475" coordsize="20,0" path="m3384,475l3403,475e" filled="false" stroked="true" strokeweight=".48pt" strokecolor="#fefefe">
                <v:path arrowok="t"/>
              </v:shape>
            </v:group>
            <v:group style="position:absolute;left:3403;top:475;width:20;height:2" coordorigin="3403,475" coordsize="20,2">
              <v:shape style="position:absolute;left:3403;top:475;width:20;height:2" coordorigin="3403,475" coordsize="20,0" path="m3403,475l3422,475e" filled="false" stroked="true" strokeweight=".48pt" strokecolor="#fefefe">
                <v:path arrowok="t"/>
              </v:shape>
            </v:group>
            <v:group style="position:absolute;left:3422;top:475;width:20;height:2" coordorigin="3422,475" coordsize="20,2">
              <v:shape style="position:absolute;left:3422;top:475;width:20;height:2" coordorigin="3422,475" coordsize="20,0" path="m3422,475l3442,475e" filled="false" stroked="true" strokeweight=".48pt" strokecolor="#fefefe">
                <v:path arrowok="t"/>
              </v:shape>
            </v:group>
            <v:group style="position:absolute;left:3442;top:475;width:20;height:2" coordorigin="3442,475" coordsize="20,2">
              <v:shape style="position:absolute;left:3442;top:475;width:20;height:2" coordorigin="3442,475" coordsize="20,0" path="m3442,475l3461,475e" filled="false" stroked="true" strokeweight=".48pt" strokecolor="#fefefe">
                <v:path arrowok="t"/>
              </v:shape>
            </v:group>
            <v:group style="position:absolute;left:3461;top:475;width:20;height:2" coordorigin="3461,475" coordsize="20,2">
              <v:shape style="position:absolute;left:3461;top:475;width:20;height:2" coordorigin="3461,475" coordsize="20,0" path="m3461,475l3480,475e" filled="false" stroked="true" strokeweight=".48pt" strokecolor="#fefefe">
                <v:path arrowok="t"/>
              </v:shape>
            </v:group>
            <v:group style="position:absolute;left:3480;top:475;width:20;height:2" coordorigin="3480,475" coordsize="20,2">
              <v:shape style="position:absolute;left:3480;top:475;width:20;height:2" coordorigin="3480,475" coordsize="20,0" path="m3480,475l3499,475e" filled="false" stroked="true" strokeweight=".48pt" strokecolor="#fefefe">
                <v:path arrowok="t"/>
              </v:shape>
            </v:group>
            <v:group style="position:absolute;left:3499;top:475;width:20;height:2" coordorigin="3499,475" coordsize="20,2">
              <v:shape style="position:absolute;left:3499;top:475;width:20;height:2" coordorigin="3499,475" coordsize="20,0" path="m3499,475l3518,475e" filled="false" stroked="true" strokeweight=".48pt" strokecolor="#fefefe">
                <v:path arrowok="t"/>
              </v:shape>
            </v:group>
            <v:group style="position:absolute;left:3518;top:475;width:20;height:2" coordorigin="3518,475" coordsize="20,2">
              <v:shape style="position:absolute;left:3518;top:475;width:20;height:2" coordorigin="3518,475" coordsize="20,0" path="m3518,475l3538,475e" filled="false" stroked="true" strokeweight=".48pt" strokecolor="#fefefe">
                <v:path arrowok="t"/>
              </v:shape>
            </v:group>
            <v:group style="position:absolute;left:3538;top:475;width:20;height:2" coordorigin="3538,475" coordsize="20,2">
              <v:shape style="position:absolute;left:3538;top:475;width:20;height:2" coordorigin="3538,475" coordsize="20,0" path="m3538,475l3557,475e" filled="false" stroked="true" strokeweight=".48pt" strokecolor="#fefefe">
                <v:path arrowok="t"/>
              </v:shape>
            </v:group>
            <v:group style="position:absolute;left:3557;top:475;width:20;height:2" coordorigin="3557,475" coordsize="20,2">
              <v:shape style="position:absolute;left:3557;top:475;width:20;height:2" coordorigin="3557,475" coordsize="20,0" path="m3557,475l3576,475e" filled="false" stroked="true" strokeweight=".48pt" strokecolor="#fefefe">
                <v:path arrowok="t"/>
              </v:shape>
            </v:group>
            <v:group style="position:absolute;left:3576;top:475;width:20;height:2" coordorigin="3576,475" coordsize="20,2">
              <v:shape style="position:absolute;left:3576;top:475;width:20;height:2" coordorigin="3576,475" coordsize="20,0" path="m3576,475l3595,475e" filled="false" stroked="true" strokeweight=".48pt" strokecolor="#fefefe">
                <v:path arrowok="t"/>
              </v:shape>
            </v:group>
            <v:group style="position:absolute;left:3595;top:475;width:20;height:2" coordorigin="3595,475" coordsize="20,2">
              <v:shape style="position:absolute;left:3595;top:475;width:20;height:2" coordorigin="3595,475" coordsize="20,0" path="m3595,475l3614,475e" filled="false" stroked="true" strokeweight=".48pt" strokecolor="#fefefe">
                <v:path arrowok="t"/>
              </v:shape>
            </v:group>
            <v:group style="position:absolute;left:3614;top:475;width:20;height:2" coordorigin="3614,475" coordsize="20,2">
              <v:shape style="position:absolute;left:3614;top:475;width:20;height:2" coordorigin="3614,475" coordsize="20,0" path="m3614,475l3634,475e" filled="false" stroked="true" strokeweight=".48pt" strokecolor="#fefefe">
                <v:path arrowok="t"/>
              </v:shape>
            </v:group>
            <v:group style="position:absolute;left:3634;top:475;width:20;height:2" coordorigin="3634,475" coordsize="20,2">
              <v:shape style="position:absolute;left:3634;top:475;width:20;height:2" coordorigin="3634,475" coordsize="20,0" path="m3634,475l3653,475e" filled="false" stroked="true" strokeweight=".48pt" strokecolor="#fefefe">
                <v:path arrowok="t"/>
              </v:shape>
            </v:group>
            <v:group style="position:absolute;left:3653;top:475;width:20;height:2" coordorigin="3653,475" coordsize="20,2">
              <v:shape style="position:absolute;left:3653;top:475;width:20;height:2" coordorigin="3653,475" coordsize="20,0" path="m3653,475l3672,475e" filled="false" stroked="true" strokeweight=".48pt" strokecolor="#fefefe">
                <v:path arrowok="t"/>
              </v:shape>
            </v:group>
            <v:group style="position:absolute;left:3672;top:475;width:20;height:2" coordorigin="3672,475" coordsize="20,2">
              <v:shape style="position:absolute;left:3672;top:475;width:20;height:2" coordorigin="3672,475" coordsize="20,0" path="m3672,475l3691,475e" filled="false" stroked="true" strokeweight=".48pt" strokecolor="#fefefe">
                <v:path arrowok="t"/>
              </v:shape>
            </v:group>
            <v:group style="position:absolute;left:3691;top:475;width:20;height:2" coordorigin="3691,475" coordsize="20,2">
              <v:shape style="position:absolute;left:3691;top:475;width:20;height:2" coordorigin="3691,475" coordsize="20,0" path="m3691,475l3710,475e" filled="false" stroked="true" strokeweight=".48pt" strokecolor="#fefefe">
                <v:path arrowok="t"/>
              </v:shape>
            </v:group>
            <v:group style="position:absolute;left:3710;top:475;width:20;height:2" coordorigin="3710,475" coordsize="20,2">
              <v:shape style="position:absolute;left:3710;top:475;width:20;height:2" coordorigin="3710,475" coordsize="20,0" path="m3710,475l3730,475e" filled="false" stroked="true" strokeweight=".48pt" strokecolor="#fefefe">
                <v:path arrowok="t"/>
              </v:shape>
            </v:group>
            <v:group style="position:absolute;left:3730;top:475;width:20;height:2" coordorigin="3730,475" coordsize="20,2">
              <v:shape style="position:absolute;left:3730;top:475;width:20;height:2" coordorigin="3730,475" coordsize="20,0" path="m3730,475l3749,475e" filled="false" stroked="true" strokeweight=".48pt" strokecolor="#fefefe">
                <v:path arrowok="t"/>
              </v:shape>
            </v:group>
            <v:group style="position:absolute;left:3749;top:475;width:20;height:2" coordorigin="3749,475" coordsize="20,2">
              <v:shape style="position:absolute;left:3749;top:475;width:20;height:2" coordorigin="3749,475" coordsize="20,0" path="m3749,475l3768,475e" filled="false" stroked="true" strokeweight=".48pt" strokecolor="#fefefe">
                <v:path arrowok="t"/>
              </v:shape>
            </v:group>
            <v:group style="position:absolute;left:3768;top:475;width:20;height:2" coordorigin="3768,475" coordsize="20,2">
              <v:shape style="position:absolute;left:3768;top:475;width:20;height:2" coordorigin="3768,475" coordsize="20,0" path="m3768,475l3787,475e" filled="false" stroked="true" strokeweight=".48pt" strokecolor="#fefefe">
                <v:path arrowok="t"/>
              </v:shape>
            </v:group>
            <v:group style="position:absolute;left:3787;top:475;width:20;height:2" coordorigin="3787,475" coordsize="20,2">
              <v:shape style="position:absolute;left:3787;top:475;width:20;height:2" coordorigin="3787,475" coordsize="20,0" path="m3787,475l3806,475e" filled="false" stroked="true" strokeweight=".48pt" strokecolor="#fefefe">
                <v:path arrowok="t"/>
              </v:shape>
            </v:group>
            <v:group style="position:absolute;left:3806;top:475;width:20;height:2" coordorigin="3806,475" coordsize="20,2">
              <v:shape style="position:absolute;left:3806;top:475;width:20;height:2" coordorigin="3806,475" coordsize="20,0" path="m3806,475l3826,475e" filled="false" stroked="true" strokeweight=".48pt" strokecolor="#fefefe">
                <v:path arrowok="t"/>
              </v:shape>
            </v:group>
            <v:group style="position:absolute;left:3826;top:475;width:20;height:2" coordorigin="3826,475" coordsize="20,2">
              <v:shape style="position:absolute;left:3826;top:475;width:20;height:2" coordorigin="3826,475" coordsize="20,0" path="m3826,475l3845,475e" filled="false" stroked="true" strokeweight=".48pt" strokecolor="#fefefe">
                <v:path arrowok="t"/>
              </v:shape>
            </v:group>
            <v:group style="position:absolute;left:3845;top:475;width:20;height:2" coordorigin="3845,475" coordsize="20,2">
              <v:shape style="position:absolute;left:3845;top:475;width:20;height:2" coordorigin="3845,475" coordsize="20,0" path="m3845,475l3864,475e" filled="false" stroked="true" strokeweight=".48pt" strokecolor="#fefefe">
                <v:path arrowok="t"/>
              </v:shape>
            </v:group>
            <v:group style="position:absolute;left:3864;top:475;width:20;height:2" coordorigin="3864,475" coordsize="20,2">
              <v:shape style="position:absolute;left:3864;top:475;width:20;height:2" coordorigin="3864,475" coordsize="20,0" path="m3864,475l3883,475e" filled="false" stroked="true" strokeweight=".48pt" strokecolor="#fefefe">
                <v:path arrowok="t"/>
              </v:shape>
            </v:group>
            <v:group style="position:absolute;left:3883;top:475;width:20;height:2" coordorigin="3883,475" coordsize="20,2">
              <v:shape style="position:absolute;left:3883;top:475;width:20;height:2" coordorigin="3883,475" coordsize="20,0" path="m3883,475l3902,475e" filled="false" stroked="true" strokeweight=".48pt" strokecolor="#fefefe">
                <v:path arrowok="t"/>
              </v:shape>
            </v:group>
            <v:group style="position:absolute;left:3902;top:475;width:20;height:2" coordorigin="3902,475" coordsize="20,2">
              <v:shape style="position:absolute;left:3902;top:475;width:20;height:2" coordorigin="3902,475" coordsize="20,0" path="m3902,475l3922,475e" filled="false" stroked="true" strokeweight=".48pt" strokecolor="#fefefe">
                <v:path arrowok="t"/>
              </v:shape>
            </v:group>
            <v:group style="position:absolute;left:3922;top:475;width:20;height:2" coordorigin="3922,475" coordsize="20,2">
              <v:shape style="position:absolute;left:3922;top:475;width:20;height:2" coordorigin="3922,475" coordsize="20,0" path="m3922,475l3941,475e" filled="false" stroked="true" strokeweight=".48pt" strokecolor="#fefefe">
                <v:path arrowok="t"/>
              </v:shape>
            </v:group>
            <v:group style="position:absolute;left:3941;top:475;width:20;height:2" coordorigin="3941,475" coordsize="20,2">
              <v:shape style="position:absolute;left:3941;top:475;width:20;height:2" coordorigin="3941,475" coordsize="20,0" path="m3941,475l3960,475e" filled="false" stroked="true" strokeweight=".48pt" strokecolor="#fefefe">
                <v:path arrowok="t"/>
              </v:shape>
            </v:group>
            <v:group style="position:absolute;left:3960;top:475;width:20;height:2" coordorigin="3960,475" coordsize="20,2">
              <v:shape style="position:absolute;left:3960;top:475;width:20;height:2" coordorigin="3960,475" coordsize="20,0" path="m3960,475l3979,475e" filled="false" stroked="true" strokeweight=".48pt" strokecolor="#fefefe">
                <v:path arrowok="t"/>
              </v:shape>
            </v:group>
            <v:group style="position:absolute;left:3979;top:475;width:20;height:2" coordorigin="3979,475" coordsize="20,2">
              <v:shape style="position:absolute;left:3979;top:475;width:20;height:2" coordorigin="3979,475" coordsize="20,0" path="m3979,475l3998,475e" filled="false" stroked="true" strokeweight=".48pt" strokecolor="#fefefe">
                <v:path arrowok="t"/>
              </v:shape>
            </v:group>
            <v:group style="position:absolute;left:3998;top:475;width:20;height:2" coordorigin="3998,475" coordsize="20,2">
              <v:shape style="position:absolute;left:3998;top:475;width:20;height:2" coordorigin="3998,475" coordsize="20,0" path="m3998,475l4018,475e" filled="false" stroked="true" strokeweight=".48pt" strokecolor="#fefefe">
                <v:path arrowok="t"/>
              </v:shape>
            </v:group>
            <v:group style="position:absolute;left:4018;top:475;width:20;height:2" coordorigin="4018,475" coordsize="20,2">
              <v:shape style="position:absolute;left:4018;top:475;width:20;height:2" coordorigin="4018,475" coordsize="20,0" path="m4018,475l4037,475e" filled="false" stroked="true" strokeweight=".48pt" strokecolor="#fefefe">
                <v:path arrowok="t"/>
              </v:shape>
            </v:group>
            <v:group style="position:absolute;left:4037;top:475;width:20;height:2" coordorigin="4037,475" coordsize="20,2">
              <v:shape style="position:absolute;left:4037;top:475;width:20;height:2" coordorigin="4037,475" coordsize="20,0" path="m4037,475l4056,475e" filled="false" stroked="true" strokeweight=".48pt" strokecolor="#fefefe">
                <v:path arrowok="t"/>
              </v:shape>
            </v:group>
            <v:group style="position:absolute;left:4056;top:475;width:20;height:2" coordorigin="4056,475" coordsize="20,2">
              <v:shape style="position:absolute;left:4056;top:475;width:20;height:2" coordorigin="4056,475" coordsize="20,0" path="m4056,475l4075,475e" filled="false" stroked="true" strokeweight=".48pt" strokecolor="#fefefe">
                <v:path arrowok="t"/>
              </v:shape>
            </v:group>
            <v:group style="position:absolute;left:4075;top:475;width:20;height:2" coordorigin="4075,475" coordsize="20,2">
              <v:shape style="position:absolute;left:4075;top:475;width:20;height:2" coordorigin="4075,475" coordsize="20,0" path="m4075,475l4094,475e" filled="false" stroked="true" strokeweight=".48pt" strokecolor="#fefefe">
                <v:path arrowok="t"/>
              </v:shape>
            </v:group>
            <v:group style="position:absolute;left:4094;top:475;width:20;height:2" coordorigin="4094,475" coordsize="20,2">
              <v:shape style="position:absolute;left:4094;top:475;width:20;height:2" coordorigin="4094,475" coordsize="20,0" path="m4094,475l4114,475e" filled="false" stroked="true" strokeweight=".48pt" strokecolor="#fefefe">
                <v:path arrowok="t"/>
              </v:shape>
            </v:group>
            <v:group style="position:absolute;left:4114;top:475;width:20;height:2" coordorigin="4114,475" coordsize="20,2">
              <v:shape style="position:absolute;left:4114;top:475;width:20;height:2" coordorigin="4114,475" coordsize="20,0" path="m4114,475l4133,475e" filled="false" stroked="true" strokeweight=".48pt" strokecolor="#fefefe">
                <v:path arrowok="t"/>
              </v:shape>
            </v:group>
            <v:group style="position:absolute;left:4133;top:475;width:20;height:2" coordorigin="4133,475" coordsize="20,2">
              <v:shape style="position:absolute;left:4133;top:475;width:20;height:2" coordorigin="4133,475" coordsize="20,0" path="m4133,475l4152,475e" filled="false" stroked="true" strokeweight=".48pt" strokecolor="#fefefe">
                <v:path arrowok="t"/>
              </v:shape>
            </v:group>
            <v:group style="position:absolute;left:4152;top:475;width:20;height:2" coordorigin="4152,475" coordsize="20,2">
              <v:shape style="position:absolute;left:4152;top:475;width:20;height:2" coordorigin="4152,475" coordsize="20,0" path="m4152,475l4171,475e" filled="false" stroked="true" strokeweight=".48pt" strokecolor="#fefefe">
                <v:path arrowok="t"/>
              </v:shape>
            </v:group>
            <v:group style="position:absolute;left:4171;top:475;width:20;height:2" coordorigin="4171,475" coordsize="20,2">
              <v:shape style="position:absolute;left:4171;top:475;width:20;height:2" coordorigin="4171,475" coordsize="20,0" path="m4171,475l4190,475e" filled="false" stroked="true" strokeweight=".48pt" strokecolor="#fefefe">
                <v:path arrowok="t"/>
              </v:shape>
            </v:group>
            <v:group style="position:absolute;left:4190;top:475;width:20;height:2" coordorigin="4190,475" coordsize="20,2">
              <v:shape style="position:absolute;left:4190;top:475;width:20;height:2" coordorigin="4190,475" coordsize="20,0" path="m4190,475l4210,475e" filled="false" stroked="true" strokeweight=".48pt" strokecolor="#fefefe">
                <v:path arrowok="t"/>
              </v:shape>
            </v:group>
            <v:group style="position:absolute;left:4210;top:475;width:20;height:2" coordorigin="4210,475" coordsize="20,2">
              <v:shape style="position:absolute;left:4210;top:475;width:20;height:2" coordorigin="4210,475" coordsize="20,0" path="m4210,475l4229,475e" filled="false" stroked="true" strokeweight=".48pt" strokecolor="#fefefe">
                <v:path arrowok="t"/>
              </v:shape>
            </v:group>
            <v:group style="position:absolute;left:4229;top:475;width:20;height:2" coordorigin="4229,475" coordsize="20,2">
              <v:shape style="position:absolute;left:4229;top:475;width:20;height:2" coordorigin="4229,475" coordsize="20,0" path="m4229,475l4248,475e" filled="false" stroked="true" strokeweight=".48pt" strokecolor="#fefefe">
                <v:path arrowok="t"/>
              </v:shape>
            </v:group>
            <v:group style="position:absolute;left:4248;top:475;width:20;height:2" coordorigin="4248,475" coordsize="20,2">
              <v:shape style="position:absolute;left:4248;top:475;width:20;height:2" coordorigin="4248,475" coordsize="20,0" path="m4248,475l4267,475e" filled="false" stroked="true" strokeweight=".48pt" strokecolor="#fefefe">
                <v:path arrowok="t"/>
              </v:shape>
            </v:group>
            <v:group style="position:absolute;left:4267;top:475;width:20;height:2" coordorigin="4267,475" coordsize="20,2">
              <v:shape style="position:absolute;left:4267;top:475;width:20;height:2" coordorigin="4267,475" coordsize="20,0" path="m4267,475l4286,475e" filled="false" stroked="true" strokeweight=".48pt" strokecolor="#fefefe">
                <v:path arrowok="t"/>
              </v:shape>
            </v:group>
            <v:group style="position:absolute;left:4286;top:475;width:20;height:2" coordorigin="4286,475" coordsize="20,2">
              <v:shape style="position:absolute;left:4286;top:475;width:20;height:2" coordorigin="4286,475" coordsize="20,0" path="m4286,475l4306,475e" filled="false" stroked="true" strokeweight=".48pt" strokecolor="#fefefe">
                <v:path arrowok="t"/>
              </v:shape>
            </v:group>
            <v:group style="position:absolute;left:4306;top:475;width:20;height:2" coordorigin="4306,475" coordsize="20,2">
              <v:shape style="position:absolute;left:4306;top:475;width:20;height:2" coordorigin="4306,475" coordsize="20,0" path="m4306,475l4325,475e" filled="false" stroked="true" strokeweight=".48pt" strokecolor="#fefefe">
                <v:path arrowok="t"/>
              </v:shape>
            </v:group>
            <v:group style="position:absolute;left:4325;top:475;width:20;height:2" coordorigin="4325,475" coordsize="20,2">
              <v:shape style="position:absolute;left:4325;top:475;width:20;height:2" coordorigin="4325,475" coordsize="20,0" path="m4325,475l4344,475e" filled="false" stroked="true" strokeweight=".48pt" strokecolor="#fefefe">
                <v:path arrowok="t"/>
              </v:shape>
            </v:group>
            <v:group style="position:absolute;left:4344;top:475;width:20;height:2" coordorigin="4344,475" coordsize="20,2">
              <v:shape style="position:absolute;left:4344;top:475;width:20;height:2" coordorigin="4344,475" coordsize="20,0" path="m4344,475l4363,475e" filled="false" stroked="true" strokeweight=".48pt" strokecolor="#fefefe">
                <v:path arrowok="t"/>
              </v:shape>
            </v:group>
            <v:group style="position:absolute;left:4363;top:475;width:20;height:2" coordorigin="4363,475" coordsize="20,2">
              <v:shape style="position:absolute;left:4363;top:475;width:20;height:2" coordorigin="4363,475" coordsize="20,0" path="m4363,475l4382,475e" filled="false" stroked="true" strokeweight=".48pt" strokecolor="#fefefe">
                <v:path arrowok="t"/>
              </v:shape>
            </v:group>
            <v:group style="position:absolute;left:4382;top:475;width:20;height:2" coordorigin="4382,475" coordsize="20,2">
              <v:shape style="position:absolute;left:4382;top:475;width:20;height:2" coordorigin="4382,475" coordsize="20,0" path="m4382,475l4402,475e" filled="false" stroked="true" strokeweight=".48pt" strokecolor="#fefefe">
                <v:path arrowok="t"/>
              </v:shape>
            </v:group>
            <v:group style="position:absolute;left:4402;top:475;width:20;height:2" coordorigin="4402,475" coordsize="20,2">
              <v:shape style="position:absolute;left:4402;top:475;width:20;height:2" coordorigin="4402,475" coordsize="20,0" path="m4402,475l4421,475e" filled="false" stroked="true" strokeweight=".48pt" strokecolor="#fefefe">
                <v:path arrowok="t"/>
              </v:shape>
            </v:group>
            <v:group style="position:absolute;left:4421;top:475;width:20;height:2" coordorigin="4421,475" coordsize="20,2">
              <v:shape style="position:absolute;left:4421;top:475;width:20;height:2" coordorigin="4421,475" coordsize="20,0" path="m4421,475l4440,475e" filled="false" stroked="true" strokeweight=".48pt" strokecolor="#fefefe">
                <v:path arrowok="t"/>
              </v:shape>
            </v:group>
            <v:group style="position:absolute;left:4440;top:475;width:20;height:2" coordorigin="4440,475" coordsize="20,2">
              <v:shape style="position:absolute;left:4440;top:475;width:20;height:2" coordorigin="4440,475" coordsize="20,0" path="m4440,475l4459,475e" filled="false" stroked="true" strokeweight=".48pt" strokecolor="#fefefe">
                <v:path arrowok="t"/>
              </v:shape>
            </v:group>
            <v:group style="position:absolute;left:4459;top:475;width:20;height:2" coordorigin="4459,475" coordsize="20,2">
              <v:shape style="position:absolute;left:4459;top:475;width:20;height:2" coordorigin="4459,475" coordsize="20,0" path="m4459,475l4478,475e" filled="false" stroked="true" strokeweight=".48pt" strokecolor="#fefefe">
                <v:path arrowok="t"/>
              </v:shape>
            </v:group>
            <v:group style="position:absolute;left:4478;top:475;width:20;height:2" coordorigin="4478,475" coordsize="20,2">
              <v:shape style="position:absolute;left:4478;top:475;width:20;height:2" coordorigin="4478,475" coordsize="20,0" path="m4478,475l4498,475e" filled="false" stroked="true" strokeweight=".48pt" strokecolor="#fefefe">
                <v:path arrowok="t"/>
              </v:shape>
            </v:group>
            <v:group style="position:absolute;left:4498;top:475;width:20;height:2" coordorigin="4498,475" coordsize="20,2">
              <v:shape style="position:absolute;left:4498;top:475;width:20;height:2" coordorigin="4498,475" coordsize="20,0" path="m4498,475l4517,475e" filled="false" stroked="true" strokeweight=".48pt" strokecolor="#fefefe">
                <v:path arrowok="t"/>
              </v:shape>
            </v:group>
            <v:group style="position:absolute;left:4517;top:475;width:20;height:2" coordorigin="4517,475" coordsize="20,2">
              <v:shape style="position:absolute;left:4517;top:475;width:20;height:2" coordorigin="4517,475" coordsize="20,0" path="m4517,475l4536,475e" filled="false" stroked="true" strokeweight=".48pt" strokecolor="#fefefe">
                <v:path arrowok="t"/>
              </v:shape>
            </v:group>
            <v:group style="position:absolute;left:4536;top:475;width:20;height:2" coordorigin="4536,475" coordsize="20,2">
              <v:shape style="position:absolute;left:4536;top:475;width:20;height:2" coordorigin="4536,475" coordsize="20,0" path="m4536,475l4555,475e" filled="false" stroked="true" strokeweight=".48pt" strokecolor="#fefefe">
                <v:path arrowok="t"/>
              </v:shape>
            </v:group>
            <v:group style="position:absolute;left:4555;top:475;width:20;height:2" coordorigin="4555,475" coordsize="20,2">
              <v:shape style="position:absolute;left:4555;top:475;width:20;height:2" coordorigin="4555,475" coordsize="20,0" path="m4555,475l4574,475e" filled="false" stroked="true" strokeweight=".48pt" strokecolor="#fefefe">
                <v:path arrowok="t"/>
              </v:shape>
            </v:group>
            <v:group style="position:absolute;left:4574;top:475;width:20;height:2" coordorigin="4574,475" coordsize="20,2">
              <v:shape style="position:absolute;left:4574;top:475;width:20;height:2" coordorigin="4574,475" coordsize="20,0" path="m4574,475l4594,475e" filled="false" stroked="true" strokeweight=".48pt" strokecolor="#fefefe">
                <v:path arrowok="t"/>
              </v:shape>
            </v:group>
            <v:group style="position:absolute;left:4594;top:475;width:20;height:2" coordorigin="4594,475" coordsize="20,2">
              <v:shape style="position:absolute;left:4594;top:475;width:20;height:2" coordorigin="4594,475" coordsize="20,0" path="m4594,475l4613,475e" filled="false" stroked="true" strokeweight=".48pt" strokecolor="#fefefe">
                <v:path arrowok="t"/>
              </v:shape>
            </v:group>
            <v:group style="position:absolute;left:4613;top:475;width:20;height:2" coordorigin="4613,475" coordsize="20,2">
              <v:shape style="position:absolute;left:4613;top:475;width:20;height:2" coordorigin="4613,475" coordsize="20,0" path="m4613,475l4632,475e" filled="false" stroked="true" strokeweight=".48pt" strokecolor="#fefefe">
                <v:path arrowok="t"/>
              </v:shape>
            </v:group>
            <v:group style="position:absolute;left:4632;top:475;width:20;height:2" coordorigin="4632,475" coordsize="20,2">
              <v:shape style="position:absolute;left:4632;top:475;width:20;height:2" coordorigin="4632,475" coordsize="20,0" path="m4632,475l4651,475e" filled="false" stroked="true" strokeweight=".48pt" strokecolor="#fefefe">
                <v:path arrowok="t"/>
              </v:shape>
            </v:group>
            <v:group style="position:absolute;left:4651;top:475;width:20;height:2" coordorigin="4651,475" coordsize="20,2">
              <v:shape style="position:absolute;left:4651;top:475;width:20;height:2" coordorigin="4651,475" coordsize="20,0" path="m4651,475l4670,475e" filled="false" stroked="true" strokeweight=".48pt" strokecolor="#fefefe">
                <v:path arrowok="t"/>
              </v:shape>
            </v:group>
            <v:group style="position:absolute;left:4670;top:475;width:20;height:2" coordorigin="4670,475" coordsize="20,2">
              <v:shape style="position:absolute;left:4670;top:475;width:20;height:2" coordorigin="4670,475" coordsize="20,0" path="m4670,475l4690,475e" filled="false" stroked="true" strokeweight=".48pt" strokecolor="#fefefe">
                <v:path arrowok="t"/>
              </v:shape>
            </v:group>
            <v:group style="position:absolute;left:4690;top:475;width:20;height:2" coordorigin="4690,475" coordsize="20,2">
              <v:shape style="position:absolute;left:4690;top:475;width:20;height:2" coordorigin="4690,475" coordsize="20,0" path="m4690,475l4709,475e" filled="false" stroked="true" strokeweight=".48pt" strokecolor="#fefefe">
                <v:path arrowok="t"/>
              </v:shape>
            </v:group>
            <v:group style="position:absolute;left:4709;top:475;width:20;height:2" coordorigin="4709,475" coordsize="20,2">
              <v:shape style="position:absolute;left:4709;top:475;width:20;height:2" coordorigin="4709,475" coordsize="20,0" path="m4709,475l4728,475e" filled="false" stroked="true" strokeweight=".48pt" strokecolor="#fefefe">
                <v:path arrowok="t"/>
              </v:shape>
            </v:group>
            <v:group style="position:absolute;left:4728;top:475;width:20;height:2" coordorigin="4728,475" coordsize="20,2">
              <v:shape style="position:absolute;left:4728;top:475;width:20;height:2" coordorigin="4728,475" coordsize="20,0" path="m4728,475l4747,475e" filled="false" stroked="true" strokeweight=".48pt" strokecolor="#fefefe">
                <v:path arrowok="t"/>
              </v:shape>
            </v:group>
            <v:group style="position:absolute;left:4747;top:475;width:20;height:2" coordorigin="4747,475" coordsize="20,2">
              <v:shape style="position:absolute;left:4747;top:475;width:20;height:2" coordorigin="4747,475" coordsize="20,0" path="m4747,475l4766,475e" filled="false" stroked="true" strokeweight=".48pt" strokecolor="#fefefe">
                <v:path arrowok="t"/>
              </v:shape>
            </v:group>
            <v:group style="position:absolute;left:4766;top:475;width:20;height:2" coordorigin="4766,475" coordsize="20,2">
              <v:shape style="position:absolute;left:4766;top:475;width:20;height:2" coordorigin="4766,475" coordsize="20,0" path="m4766,475l4786,475e" filled="false" stroked="true" strokeweight=".48pt" strokecolor="#fefefe">
                <v:path arrowok="t"/>
              </v:shape>
            </v:group>
            <v:group style="position:absolute;left:4786;top:475;width:20;height:2" coordorigin="4786,475" coordsize="20,2">
              <v:shape style="position:absolute;left:4786;top:475;width:20;height:2" coordorigin="4786,475" coordsize="20,0" path="m4786,475l4805,475e" filled="false" stroked="true" strokeweight=".48pt" strokecolor="#fefefe">
                <v:path arrowok="t"/>
              </v:shape>
            </v:group>
            <v:group style="position:absolute;left:4805;top:475;width:20;height:2" coordorigin="4805,475" coordsize="20,2">
              <v:shape style="position:absolute;left:4805;top:475;width:20;height:2" coordorigin="4805,475" coordsize="20,0" path="m4805,475l4824,475e" filled="false" stroked="true" strokeweight=".48pt" strokecolor="#fefefe">
                <v:path arrowok="t"/>
              </v:shape>
            </v:group>
            <v:group style="position:absolute;left:4824;top:475;width:20;height:2" coordorigin="4824,475" coordsize="20,2">
              <v:shape style="position:absolute;left:4824;top:475;width:20;height:2" coordorigin="4824,475" coordsize="20,0" path="m4824,475l4843,475e" filled="false" stroked="true" strokeweight=".48pt" strokecolor="#fefefe">
                <v:path arrowok="t"/>
              </v:shape>
            </v:group>
            <v:group style="position:absolute;left:4843;top:475;width:20;height:2" coordorigin="4843,475" coordsize="20,2">
              <v:shape style="position:absolute;left:4843;top:475;width:20;height:2" coordorigin="4843,475" coordsize="20,0" path="m4843,475l4862,475e" filled="false" stroked="true" strokeweight=".48pt" strokecolor="#fefefe">
                <v:path arrowok="t"/>
              </v:shape>
            </v:group>
            <v:group style="position:absolute;left:4862;top:475;width:20;height:2" coordorigin="4862,475" coordsize="20,2">
              <v:shape style="position:absolute;left:4862;top:475;width:20;height:2" coordorigin="4862,475" coordsize="20,0" path="m4862,475l4882,475e" filled="false" stroked="true" strokeweight=".48pt" strokecolor="#fefefe">
                <v:path arrowok="t"/>
              </v:shape>
            </v:group>
            <v:group style="position:absolute;left:4882;top:475;width:20;height:2" coordorigin="4882,475" coordsize="20,2">
              <v:shape style="position:absolute;left:4882;top:475;width:20;height:2" coordorigin="4882,475" coordsize="20,0" path="m4882,475l4901,475e" filled="false" stroked="true" strokeweight=".48pt" strokecolor="#fefefe">
                <v:path arrowok="t"/>
              </v:shape>
            </v:group>
            <v:group style="position:absolute;left:4901;top:475;width:20;height:2" coordorigin="4901,475" coordsize="20,2">
              <v:shape style="position:absolute;left:4901;top:475;width:20;height:2" coordorigin="4901,475" coordsize="20,0" path="m4901,475l4920,475e" filled="false" stroked="true" strokeweight=".48pt" strokecolor="#fefefe">
                <v:path arrowok="t"/>
              </v:shape>
            </v:group>
            <v:group style="position:absolute;left:4920;top:475;width:20;height:2" coordorigin="4920,475" coordsize="20,2">
              <v:shape style="position:absolute;left:4920;top:475;width:20;height:2" coordorigin="4920,475" coordsize="20,0" path="m4920,475l4939,475e" filled="false" stroked="true" strokeweight=".48pt" strokecolor="#fefefe">
                <v:path arrowok="t"/>
              </v:shape>
            </v:group>
            <v:group style="position:absolute;left:4939;top:475;width:20;height:2" coordorigin="4939,475" coordsize="20,2">
              <v:shape style="position:absolute;left:4939;top:475;width:20;height:2" coordorigin="4939,475" coordsize="20,0" path="m4939,475l4958,475e" filled="false" stroked="true" strokeweight=".48pt" strokecolor="#fefefe">
                <v:path arrowok="t"/>
              </v:shape>
            </v:group>
            <v:group style="position:absolute;left:4958;top:475;width:20;height:2" coordorigin="4958,475" coordsize="20,2">
              <v:shape style="position:absolute;left:4958;top:475;width:20;height:2" coordorigin="4958,475" coordsize="20,0" path="m4958,475l4978,475e" filled="false" stroked="true" strokeweight=".48pt" strokecolor="#fefefe">
                <v:path arrowok="t"/>
              </v:shape>
            </v:group>
            <v:group style="position:absolute;left:4978;top:475;width:20;height:2" coordorigin="4978,475" coordsize="20,2">
              <v:shape style="position:absolute;left:4978;top:475;width:20;height:2" coordorigin="4978,475" coordsize="20,0" path="m4978,475l4997,475e" filled="false" stroked="true" strokeweight=".48pt" strokecolor="#fefefe">
                <v:path arrowok="t"/>
              </v:shape>
            </v:group>
            <v:group style="position:absolute;left:4997;top:475;width:20;height:2" coordorigin="4997,475" coordsize="20,2">
              <v:shape style="position:absolute;left:4997;top:475;width:20;height:2" coordorigin="4997,475" coordsize="20,0" path="m4997,475l5016,475e" filled="false" stroked="true" strokeweight=".48pt" strokecolor="#fefefe">
                <v:path arrowok="t"/>
              </v:shape>
            </v:group>
            <v:group style="position:absolute;left:5016;top:475;width:20;height:2" coordorigin="5016,475" coordsize="20,2">
              <v:shape style="position:absolute;left:5016;top:475;width:20;height:2" coordorigin="5016,475" coordsize="20,0" path="m5016,475l5035,475e" filled="false" stroked="true" strokeweight=".48pt" strokecolor="#fefefe">
                <v:path arrowok="t"/>
              </v:shape>
            </v:group>
            <v:group style="position:absolute;left:5035;top:475;width:20;height:2" coordorigin="5035,475" coordsize="20,2">
              <v:shape style="position:absolute;left:5035;top:475;width:20;height:2" coordorigin="5035,475" coordsize="20,0" path="m5035,475l5054,475e" filled="false" stroked="true" strokeweight=".48pt" strokecolor="#fefefe">
                <v:path arrowok="t"/>
              </v:shape>
            </v:group>
            <v:group style="position:absolute;left:5054;top:475;width:20;height:2" coordorigin="5054,475" coordsize="20,2">
              <v:shape style="position:absolute;left:5054;top:475;width:20;height:2" coordorigin="5054,475" coordsize="20,0" path="m5054,475l5074,475e" filled="false" stroked="true" strokeweight=".48pt" strokecolor="#fefefe">
                <v:path arrowok="t"/>
              </v:shape>
            </v:group>
            <v:group style="position:absolute;left:5074;top:475;width:20;height:2" coordorigin="5074,475" coordsize="20,2">
              <v:shape style="position:absolute;left:5074;top:475;width:20;height:2" coordorigin="5074,475" coordsize="20,0" path="m5074,475l5093,475e" filled="false" stroked="true" strokeweight=".48pt" strokecolor="#fefefe">
                <v:path arrowok="t"/>
              </v:shape>
            </v:group>
            <v:group style="position:absolute;left:5093;top:475;width:20;height:2" coordorigin="5093,475" coordsize="20,2">
              <v:shape style="position:absolute;left:5093;top:475;width:20;height:2" coordorigin="5093,475" coordsize="20,0" path="m5093,475l5112,475e" filled="false" stroked="true" strokeweight=".48pt" strokecolor="#fefefe">
                <v:path arrowok="t"/>
              </v:shape>
            </v:group>
            <v:group style="position:absolute;left:5112;top:475;width:20;height:2" coordorigin="5112,475" coordsize="20,2">
              <v:shape style="position:absolute;left:5112;top:475;width:20;height:2" coordorigin="5112,475" coordsize="20,0" path="m5112,475l5131,475e" filled="false" stroked="true" strokeweight=".48pt" strokecolor="#fefefe">
                <v:path arrowok="t"/>
              </v:shape>
            </v:group>
            <v:group style="position:absolute;left:5131;top:475;width:20;height:2" coordorigin="5131,475" coordsize="20,2">
              <v:shape style="position:absolute;left:5131;top:475;width:20;height:2" coordorigin="5131,475" coordsize="20,0" path="m5131,475l5150,475e" filled="false" stroked="true" strokeweight=".48pt" strokecolor="#fefefe">
                <v:path arrowok="t"/>
              </v:shape>
            </v:group>
            <v:group style="position:absolute;left:5150;top:475;width:20;height:2" coordorigin="5150,475" coordsize="20,2">
              <v:shape style="position:absolute;left:5150;top:475;width:20;height:2" coordorigin="5150,475" coordsize="20,0" path="m5150,475l5170,475e" filled="false" stroked="true" strokeweight=".48pt" strokecolor="#fefefe">
                <v:path arrowok="t"/>
              </v:shape>
            </v:group>
            <v:group style="position:absolute;left:5170;top:475;width:20;height:2" coordorigin="5170,475" coordsize="20,2">
              <v:shape style="position:absolute;left:5170;top:475;width:20;height:2" coordorigin="5170,475" coordsize="20,0" path="m5170,475l5189,475e" filled="false" stroked="true" strokeweight=".48pt" strokecolor="#fefefe">
                <v:path arrowok="t"/>
              </v:shape>
            </v:group>
            <v:group style="position:absolute;left:5189;top:475;width:20;height:2" coordorigin="5189,475" coordsize="20,2">
              <v:shape style="position:absolute;left:5189;top:475;width:20;height:2" coordorigin="5189,475" coordsize="20,0" path="m5189,475l5208,475e" filled="false" stroked="true" strokeweight=".48pt" strokecolor="#fefefe">
                <v:path arrowok="t"/>
              </v:shape>
            </v:group>
            <v:group style="position:absolute;left:5208;top:475;width:20;height:2" coordorigin="5208,475" coordsize="20,2">
              <v:shape style="position:absolute;left:5208;top:475;width:20;height:2" coordorigin="5208,475" coordsize="20,0" path="m5208,475l5227,475e" filled="false" stroked="true" strokeweight=".48pt" strokecolor="#fefefe">
                <v:path arrowok="t"/>
              </v:shape>
            </v:group>
            <v:group style="position:absolute;left:5227;top:475;width:20;height:2" coordorigin="5227,475" coordsize="20,2">
              <v:shape style="position:absolute;left:5227;top:475;width:20;height:2" coordorigin="5227,475" coordsize="20,0" path="m5227,475l5246,475e" filled="false" stroked="true" strokeweight=".48pt" strokecolor="#fefefe">
                <v:path arrowok="t"/>
              </v:shape>
            </v:group>
            <v:group style="position:absolute;left:5246;top:475;width:20;height:2" coordorigin="5246,475" coordsize="20,2">
              <v:shape style="position:absolute;left:5246;top:475;width:20;height:2" coordorigin="5246,475" coordsize="20,0" path="m5246,475l5266,475e" filled="false" stroked="true" strokeweight=".48pt" strokecolor="#fefefe">
                <v:path arrowok="t"/>
              </v:shape>
            </v:group>
            <v:group style="position:absolute;left:5266;top:475;width:20;height:2" coordorigin="5266,475" coordsize="20,2">
              <v:shape style="position:absolute;left:5266;top:475;width:20;height:2" coordorigin="5266,475" coordsize="20,0" path="m5266,475l5285,475e" filled="false" stroked="true" strokeweight=".48pt" strokecolor="#fefefe">
                <v:path arrowok="t"/>
              </v:shape>
            </v:group>
            <v:group style="position:absolute;left:5285;top:475;width:20;height:2" coordorigin="5285,475" coordsize="20,2">
              <v:shape style="position:absolute;left:5285;top:475;width:20;height:2" coordorigin="5285,475" coordsize="20,0" path="m5285,475l5304,475e" filled="false" stroked="true" strokeweight=".48pt" strokecolor="#fefefe">
                <v:path arrowok="t"/>
              </v:shape>
            </v:group>
            <v:group style="position:absolute;left:5304;top:475;width:20;height:2" coordorigin="5304,475" coordsize="20,2">
              <v:shape style="position:absolute;left:5304;top:475;width:20;height:2" coordorigin="5304,475" coordsize="20,0" path="m5304,475l5323,475e" filled="false" stroked="true" strokeweight=".48pt" strokecolor="#fefefe">
                <v:path arrowok="t"/>
              </v:shape>
            </v:group>
            <v:group style="position:absolute;left:5323;top:475;width:20;height:2" coordorigin="5323,475" coordsize="20,2">
              <v:shape style="position:absolute;left:5323;top:475;width:20;height:2" coordorigin="5323,475" coordsize="20,0" path="m5323,475l5342,475e" filled="false" stroked="true" strokeweight=".48pt" strokecolor="#fefefe">
                <v:path arrowok="t"/>
              </v:shape>
            </v:group>
            <v:group style="position:absolute;left:5342;top:475;width:20;height:2" coordorigin="5342,475" coordsize="20,2">
              <v:shape style="position:absolute;left:5342;top:475;width:20;height:2" coordorigin="5342,475" coordsize="20,0" path="m5342,475l5362,475e" filled="false" stroked="true" strokeweight=".48pt" strokecolor="#fefefe">
                <v:path arrowok="t"/>
              </v:shape>
            </v:group>
            <v:group style="position:absolute;left:5362;top:475;width:20;height:2" coordorigin="5362,475" coordsize="20,2">
              <v:shape style="position:absolute;left:5362;top:475;width:20;height:2" coordorigin="5362,475" coordsize="20,0" path="m5362,475l5381,475e" filled="false" stroked="true" strokeweight=".48pt" strokecolor="#fefefe">
                <v:path arrowok="t"/>
              </v:shape>
            </v:group>
            <v:group style="position:absolute;left:5381;top:475;width:20;height:2" coordorigin="5381,475" coordsize="20,2">
              <v:shape style="position:absolute;left:5381;top:475;width:20;height:2" coordorigin="5381,475" coordsize="20,0" path="m5381,475l5400,475e" filled="false" stroked="true" strokeweight=".48pt" strokecolor="#fefefe">
                <v:path arrowok="t"/>
              </v:shape>
            </v:group>
            <v:group style="position:absolute;left:5400;top:475;width:20;height:2" coordorigin="5400,475" coordsize="20,2">
              <v:shape style="position:absolute;left:5400;top:475;width:20;height:2" coordorigin="5400,475" coordsize="20,0" path="m5400,475l5419,475e" filled="false" stroked="true" strokeweight=".48pt" strokecolor="#fefefe">
                <v:path arrowok="t"/>
              </v:shape>
            </v:group>
            <v:group style="position:absolute;left:5419;top:475;width:20;height:2" coordorigin="5419,475" coordsize="20,2">
              <v:shape style="position:absolute;left:5419;top:475;width:20;height:2" coordorigin="5419,475" coordsize="20,0" path="m5419,475l5438,475e" filled="false" stroked="true" strokeweight=".48pt" strokecolor="#fefefe">
                <v:path arrowok="t"/>
              </v:shape>
            </v:group>
            <v:group style="position:absolute;left:5438;top:475;width:20;height:2" coordorigin="5438,475" coordsize="20,2">
              <v:shape style="position:absolute;left:5438;top:475;width:20;height:2" coordorigin="5438,475" coordsize="20,0" path="m5438,475l5458,475e" filled="false" stroked="true" strokeweight=".48pt" strokecolor="#fefefe">
                <v:path arrowok="t"/>
              </v:shape>
            </v:group>
            <v:group style="position:absolute;left:5458;top:475;width:20;height:2" coordorigin="5458,475" coordsize="20,2">
              <v:shape style="position:absolute;left:5458;top:475;width:20;height:2" coordorigin="5458,475" coordsize="20,0" path="m5458,475l5477,475e" filled="false" stroked="true" strokeweight=".48pt" strokecolor="#fefefe">
                <v:path arrowok="t"/>
              </v:shape>
            </v:group>
            <v:group style="position:absolute;left:5477;top:475;width:20;height:2" coordorigin="5477,475" coordsize="20,2">
              <v:shape style="position:absolute;left:5477;top:475;width:20;height:2" coordorigin="5477,475" coordsize="20,0" path="m5477,475l5496,475e" filled="false" stroked="true" strokeweight=".48pt" strokecolor="#fefefe">
                <v:path arrowok="t"/>
              </v:shape>
            </v:group>
            <v:group style="position:absolute;left:5496;top:475;width:20;height:2" coordorigin="5496,475" coordsize="20,2">
              <v:shape style="position:absolute;left:5496;top:475;width:20;height:2" coordorigin="5496,475" coordsize="20,0" path="m5496,475l5515,475e" filled="false" stroked="true" strokeweight=".48pt" strokecolor="#fefefe">
                <v:path arrowok="t"/>
              </v:shape>
            </v:group>
            <v:group style="position:absolute;left:5515;top:475;width:20;height:2" coordorigin="5515,475" coordsize="20,2">
              <v:shape style="position:absolute;left:5515;top:475;width:20;height:2" coordorigin="5515,475" coordsize="20,0" path="m5515,475l5534,475e" filled="false" stroked="true" strokeweight=".48pt" strokecolor="#fefefe">
                <v:path arrowok="t"/>
              </v:shape>
            </v:group>
            <v:group style="position:absolute;left:5534;top:475;width:20;height:2" coordorigin="5534,475" coordsize="20,2">
              <v:shape style="position:absolute;left:5534;top:475;width:20;height:2" coordorigin="5534,475" coordsize="20,0" path="m5534,475l5554,475e" filled="false" stroked="true" strokeweight=".48pt" strokecolor="#fefefe">
                <v:path arrowok="t"/>
              </v:shape>
            </v:group>
            <v:group style="position:absolute;left:5554;top:475;width:20;height:2" coordorigin="5554,475" coordsize="20,2">
              <v:shape style="position:absolute;left:5554;top:475;width:20;height:2" coordorigin="5554,475" coordsize="20,0" path="m5554,475l5573,475e" filled="false" stroked="true" strokeweight=".48pt" strokecolor="#fefefe">
                <v:path arrowok="t"/>
              </v:shape>
            </v:group>
            <v:group style="position:absolute;left:5573;top:475;width:20;height:2" coordorigin="5573,475" coordsize="20,2">
              <v:shape style="position:absolute;left:5573;top:475;width:20;height:2" coordorigin="5573,475" coordsize="20,0" path="m5573,475l5592,475e" filled="false" stroked="true" strokeweight=".48pt" strokecolor="#fefefe">
                <v:path arrowok="t"/>
              </v:shape>
            </v:group>
            <v:group style="position:absolute;left:5592;top:475;width:15;height:2" coordorigin="5592,475" coordsize="15,2">
              <v:shape style="position:absolute;left:5592;top:475;width:15;height:2" coordorigin="5592,475" coordsize="15,0" path="m5592,475l5606,475e" filled="false" stroked="true" strokeweight=".48pt" strokecolor="#fefefe">
                <v:path arrowok="t"/>
              </v:shape>
            </v:group>
            <v:group style="position:absolute;left:5606;top:475;width:10;height:2" coordorigin="5606,475" coordsize="10,2">
              <v:shape style="position:absolute;left:5606;top:475;width:10;height:2" coordorigin="5606,475" coordsize="10,0" path="m5606,475l5616,475e" filled="false" stroked="true" strokeweight=".48pt" strokecolor="#000000">
                <v:path arrowok="t"/>
              </v:shape>
            </v:group>
            <v:group style="position:absolute;left:14;top:1234;width:2996;height:2" coordorigin="14,1234" coordsize="2996,2">
              <v:shape style="position:absolute;left:14;top:1234;width:2996;height:2" coordorigin="14,1234" coordsize="2996,0" path="m14,1234l3010,1234e" filled="false" stroked="true" strokeweight="1.44pt" strokecolor="#000000">
                <v:path arrowok="t"/>
              </v:shape>
            </v:group>
            <v:group style="position:absolute;left:3010;top:1234;width:29;height:2" coordorigin="3010,1234" coordsize="29,2">
              <v:shape style="position:absolute;left:3010;top:1234;width:29;height:2" coordorigin="3010,1234" coordsize="29,0" path="m3010,1234l3038,1234e" filled="false" stroked="true" strokeweight="1.44pt" strokecolor="#000000">
                <v:path arrowok="t"/>
              </v:shape>
            </v:group>
            <v:group style="position:absolute;left:3038;top:1234;width:2568;height:2" coordorigin="3038,1234" coordsize="2568,2">
              <v:shape style="position:absolute;left:3038;top:1234;width:2568;height:2" coordorigin="3038,1234" coordsize="2568,0" path="m3038,1234l5606,1234e" filled="false" stroked="true" strokeweight="1.44pt" strokecolor="#000000">
                <v:path arrowok="t"/>
              </v:shape>
              <v:shape style="position:absolute;left:29;top:29;width:8525;height:1190" type="#_x0000_t75" stroked="false">
                <v:imagedata r:id="rId55" o:title=""/>
              </v:shape>
            </v:group>
            <v:group style="position:absolute;left:5606;top:1234;width:29;height:2" coordorigin="5606,1234" coordsize="29,2">
              <v:shape style="position:absolute;left:5606;top:1234;width:29;height:2" coordorigin="5606,1234" coordsize="29,0" path="m5606,1234l5635,1234e" filled="false" stroked="true" strokeweight="1.44pt" strokecolor="#000000">
                <v:path arrowok="t"/>
              </v:shape>
            </v:group>
            <v:group style="position:absolute;left:5635;top:1234;width:2928;height:2" coordorigin="5635,1234" coordsize="2928,2">
              <v:shape style="position:absolute;left:5635;top:1234;width:2928;height:2" coordorigin="5635,1234" coordsize="2928,0" path="m5635,1234l8563,1234e" filled="false" stroked="true" strokeweight="1.44pt" strokecolor="#000000">
                <v:path arrowok="t"/>
              </v:shape>
              <v:shape style="position:absolute;left:139;top:165;width:1599;height:1013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中：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869;top:213;width:1743;height:96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56"/>
                        <w:ind w:left="30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4,150,227.99 </w:t>
                      </w:r>
                    </w:p>
                    <w:p>
                      <w:pPr>
                        <w:spacing w:before="86"/>
                        <w:ind w:left="52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993,965.79 </w:t>
                      </w:r>
                    </w:p>
                  </w:txbxContent>
                </v:textbox>
                <w10:wrap type="none"/>
              </v:shape>
              <v:shape style="position:absolute;left:6643;top:213;width:1925;height:96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56"/>
                        <w:ind w:left="71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993,965.79 </w:t>
                      </w:r>
                    </w:p>
                    <w:p>
                      <w:pPr>
                        <w:spacing w:before="86"/>
                        <w:ind w:left="71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993,965.79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4"/>
          <w:sz w:val="20"/>
          <w:szCs w:val="20"/>
        </w:rPr>
      </w:r>
    </w:p>
    <w:p>
      <w:pPr>
        <w:spacing w:line="252" w:lineRule="exact"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993,965.79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，未结转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原因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是销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尾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0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86" w:lineRule="exact" w:before="0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86" w:lineRule="exact" w:before="0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7.</w:t>
      </w:r>
      <w:r>
        <w:rPr>
          <w:rFonts w:ascii="宋体" w:hAnsi="宋体" w:cs="宋体" w:eastAsia="宋体" w:hint="default"/>
          <w:spacing w:val="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3225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4"/>
          <w:sz w:val="20"/>
          <w:szCs w:val="20"/>
        </w:rPr>
        <w:pict>
          <v:group style="width:467.3pt;height:161.3pt;mso-position-horizontal-relative:char;mso-position-vertical-relative:line" coordorigin="0,0" coordsize="9346,3226">
            <v:group style="position:absolute;left:29;top:14;width:2093;height:2" coordorigin="29,14" coordsize="2093,2">
              <v:shape style="position:absolute;left:29;top:14;width:2093;height:2" coordorigin="29,14" coordsize="2093,0" path="m29,14l2122,14e" filled="false" stroked="true" strokeweight="1.44pt" strokecolor="#000000">
                <v:path arrowok="t"/>
              </v:shape>
            </v:group>
            <v:group style="position:absolute;left:2122;top:14;width:29;height:2" coordorigin="2122,14" coordsize="29,2">
              <v:shape style="position:absolute;left:2122;top:14;width:29;height:2" coordorigin="2122,14" coordsize="29,0" path="m2122,14l2150,14e" filled="false" stroked="true" strokeweight="1.44pt" strokecolor="#000000">
                <v:path arrowok="t"/>
              </v:shape>
            </v:group>
            <v:group style="position:absolute;left:2150;top:14;width:1940;height:2" coordorigin="2150,14" coordsize="1940,2">
              <v:shape style="position:absolute;left:2150;top:14;width:1940;height:2" coordorigin="2150,14" coordsize="1940,0" path="m2150,14l4090,14e" filled="false" stroked="true" strokeweight="1.44pt" strokecolor="#000000">
                <v:path arrowok="t"/>
              </v:shape>
            </v:group>
            <v:group style="position:absolute;left:4090;top:14;width:29;height:2" coordorigin="4090,14" coordsize="29,2">
              <v:shape style="position:absolute;left:4090;top:14;width:29;height:2" coordorigin="4090,14" coordsize="29,0" path="m4090,14l4118,14e" filled="false" stroked="true" strokeweight="1.44pt" strokecolor="#000000">
                <v:path arrowok="t"/>
              </v:shape>
            </v:group>
            <v:group style="position:absolute;left:4118;top:14;width:1503;height:2" coordorigin="4118,14" coordsize="1503,2">
              <v:shape style="position:absolute;left:4118;top:14;width:1503;height:2" coordorigin="4118,14" coordsize="1503,0" path="m4118,14l5621,14e" filled="false" stroked="true" strokeweight="1.44pt" strokecolor="#000000">
                <v:path arrowok="t"/>
              </v:shape>
            </v:group>
            <v:group style="position:absolute;left:5621;top:14;width:29;height:2" coordorigin="5621,14" coordsize="29,2">
              <v:shape style="position:absolute;left:5621;top:14;width:29;height:2" coordorigin="5621,14" coordsize="29,0" path="m5621,14l5650,14e" filled="false" stroked="true" strokeweight="1.44pt" strokecolor="#000000">
                <v:path arrowok="t"/>
              </v:shape>
            </v:group>
            <v:group style="position:absolute;left:5650;top:14;width:1556;height:2" coordorigin="5650,14" coordsize="1556,2">
              <v:shape style="position:absolute;left:5650;top:14;width:1556;height:2" coordorigin="5650,14" coordsize="1556,0" path="m5650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2088;height:2" coordorigin="7234,14" coordsize="2088,2">
              <v:shape style="position:absolute;left:7234;top:14;width:2088;height:2" coordorigin="7234,14" coordsize="2088,0" path="m7234,14l9322,14e" filled="false" stroked="true" strokeweight="1.44pt" strokecolor="#000000">
                <v:path arrowok="t"/>
              </v:shape>
            </v:group>
            <v:group style="position:absolute;left:14;top:3211;width:2108;height:2" coordorigin="14,3211" coordsize="2108,2">
              <v:shape style="position:absolute;left:14;top:3211;width:2108;height:2" coordorigin="14,3211" coordsize="2108,0" path="m14,3211l2122,3211e" filled="false" stroked="true" strokeweight="1.44pt" strokecolor="#000000">
                <v:path arrowok="t"/>
              </v:shape>
            </v:group>
            <v:group style="position:absolute;left:2122;top:3211;width:29;height:2" coordorigin="2122,3211" coordsize="29,2">
              <v:shape style="position:absolute;left:2122;top:3211;width:29;height:2" coordorigin="2122,3211" coordsize="29,0" path="m2122,3211l2150,3211e" filled="false" stroked="true" strokeweight="1.44pt" strokecolor="#000000">
                <v:path arrowok="t"/>
              </v:shape>
            </v:group>
            <v:group style="position:absolute;left:2150;top:3211;width:1940;height:2" coordorigin="2150,3211" coordsize="1940,2">
              <v:shape style="position:absolute;left:2150;top:3211;width:1940;height:2" coordorigin="2150,3211" coordsize="1940,0" path="m2150,3211l4090,3211e" filled="false" stroked="true" strokeweight="1.44pt" strokecolor="#000000">
                <v:path arrowok="t"/>
              </v:shape>
            </v:group>
            <v:group style="position:absolute;left:4090;top:3211;width:29;height:2" coordorigin="4090,3211" coordsize="29,2">
              <v:shape style="position:absolute;left:4090;top:3211;width:29;height:2" coordorigin="4090,3211" coordsize="29,0" path="m4090,3211l4118,3211e" filled="false" stroked="true" strokeweight="1.44pt" strokecolor="#000000">
                <v:path arrowok="t"/>
              </v:shape>
            </v:group>
            <v:group style="position:absolute;left:4118;top:3211;width:1503;height:2" coordorigin="4118,3211" coordsize="1503,2">
              <v:shape style="position:absolute;left:4118;top:3211;width:1503;height:2" coordorigin="4118,3211" coordsize="1503,0" path="m4118,3211l5621,3211e" filled="false" stroked="true" strokeweight="1.44pt" strokecolor="#000000">
                <v:path arrowok="t"/>
              </v:shape>
            </v:group>
            <v:group style="position:absolute;left:5621;top:3211;width:29;height:2" coordorigin="5621,3211" coordsize="29,2">
              <v:shape style="position:absolute;left:5621;top:3211;width:29;height:2" coordorigin="5621,3211" coordsize="29,0" path="m5621,3211l5650,3211e" filled="false" stroked="true" strokeweight="1.44pt" strokecolor="#000000">
                <v:path arrowok="t"/>
              </v:shape>
            </v:group>
            <v:group style="position:absolute;left:5650;top:3211;width:1556;height:2" coordorigin="5650,3211" coordsize="1556,2">
              <v:shape style="position:absolute;left:5650;top:3211;width:1556;height:2" coordorigin="5650,3211" coordsize="1556,0" path="m5650,3211l7205,3211e" filled="false" stroked="true" strokeweight="1.44pt" strokecolor="#000000">
                <v:path arrowok="t"/>
              </v:shape>
              <v:shape style="position:absolute;left:29;top:29;width:9293;height:3168" type="#_x0000_t75" stroked="false">
                <v:imagedata r:id="rId56" o:title=""/>
              </v:shape>
            </v:group>
            <v:group style="position:absolute;left:7205;top:3211;width:29;height:2" coordorigin="7205,3211" coordsize="29,2">
              <v:shape style="position:absolute;left:7205;top:3211;width:29;height:2" coordorigin="7205,3211" coordsize="29,0" path="m7205,3211l7234,3211e" filled="false" stroked="true" strokeweight="1.44pt" strokecolor="#000000">
                <v:path arrowok="t"/>
              </v:shape>
            </v:group>
            <v:group style="position:absolute;left:7234;top:3211;width:2098;height:2" coordorigin="7234,3211" coordsize="2098,2">
              <v:shape style="position:absolute;left:7234;top:3211;width:2098;height:2" coordorigin="7234,3211" coordsize="2098,0" path="m7234,3211l9331,3211e" filled="false" stroked="true" strokeweight="1.44pt" strokecolor="#000000">
                <v:path arrowok="t"/>
              </v:shape>
              <v:shape style="position:absolute;left:139;top:127;width:1882;height:1719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工资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含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津贴</w:t>
                      </w:r>
                    </w:p>
                    <w:p>
                      <w:pPr>
                        <w:spacing w:line="380" w:lineRule="exact" w:before="25"/>
                        <w:ind w:left="0" w:right="665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补贴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福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利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费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险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费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674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315;top:127;width:2660;height:604" type="#_x0000_t202" filled="false" stroked="false">
                <v:textbox inset="0,0,0,0">
                  <w:txbxContent>
                    <w:p>
                      <w:pPr>
                        <w:tabs>
                          <w:tab w:pos="1555" w:val="left" w:leader="none"/>
                        </w:tabs>
                        <w:spacing w:line="246" w:lineRule="exact" w:before="0"/>
                        <w:ind w:left="-1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增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支付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82"/>
                        <w:ind w:left="0" w:right="132" w:firstLine="0"/>
                        <w:jc w:val="center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834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109;top:519;width:10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571;top:879;width:528;height:591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0.00 </w:t>
                      </w:r>
                    </w:p>
                    <w:p>
                      <w:pPr>
                        <w:spacing w:before="10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4262;top:793;width:1368;height:634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1,505,220.17 </w:t>
                      </w:r>
                    </w:p>
                    <w:p>
                      <w:pPr>
                        <w:spacing w:before="147"/>
                        <w:ind w:left="206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244,656.20 </w:t>
                      </w:r>
                    </w:p>
                  </w:txbxContent>
                </v:textbox>
                <w10:wrap type="none"/>
              </v:shape>
              <v:shape style="position:absolute;left:5846;top:793;width:1368;height:1244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pacing w:val="-1"/>
                          <w:sz w:val="21"/>
                        </w:rPr>
                        <w:t>1,155,457.80 </w:t>
                      </w:r>
                    </w:p>
                    <w:p>
                      <w:pPr>
                        <w:spacing w:before="147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244,656.20 </w:t>
                      </w:r>
                    </w:p>
                    <w:p>
                      <w:pPr>
                        <w:spacing w:line="274" w:lineRule="exact" w:before="61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29,261.75 </w:t>
                      </w:r>
                    </w:p>
                    <w:p>
                      <w:pPr>
                        <w:spacing w:line="274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330;top:654;width:200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w w:val="100"/>
                          <w:sz w:val="21"/>
                        </w:rPr>
                        <w:t>        </w:t>
                      </w:r>
                      <w:r>
                        <w:rPr>
                          <w:rFonts w:ascii="宋体"/>
                          <w:sz w:val="21"/>
                        </w:rPr>
                        <w:t>349,762.37 </w:t>
                      </w:r>
                    </w:p>
                  </w:txbxContent>
                </v:textbox>
                <w10:wrap type="none"/>
              </v:shape>
              <v:shape style="position:absolute;left:8803;top:1258;width:528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3571;top:1825;width:528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4574;top:1825;width:105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78,134.18 </w:t>
                      </w:r>
                    </w:p>
                  </w:txbxContent>
                </v:textbox>
                <w10:wrap type="none"/>
              </v:shape>
              <v:shape style="position:absolute;left:8275;top:1825;width:105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48,872.43 </w:t>
                      </w:r>
                    </w:p>
                  </w:txbxContent>
                </v:textbox>
                <w10:wrap type="none"/>
              </v:shape>
              <v:shape style="position:absolute;left:139;top:2191;width:1892;height:9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4"/>
                          <w:sz w:val="22"/>
                          <w:szCs w:val="22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pacing w:val="14"/>
                          <w:sz w:val="22"/>
                          <w:szCs w:val="22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14"/>
                          <w:sz w:val="22"/>
                          <w:szCs w:val="22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14"/>
                          <w:sz w:val="22"/>
                          <w:szCs w:val="22"/>
                        </w:rPr>
                        <w:t>费</w:t>
                      </w:r>
                      <w:r>
                        <w:rPr>
                          <w:rFonts w:ascii="宋体" w:hAnsi="宋体" w:cs="宋体" w:eastAsia="宋体" w:hint="default"/>
                          <w:spacing w:val="14"/>
                          <w:sz w:val="22"/>
                          <w:szCs w:val="22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pacing w:val="14"/>
                          <w:sz w:val="22"/>
                          <w:szCs w:val="22"/>
                        </w:rPr>
                        <w:t>职</w:t>
                      </w:r>
                      <w:r>
                        <w:rPr>
                          <w:rFonts w:ascii="宋体" w:hAnsi="宋体" w:cs="宋体" w:eastAsia="宋体" w:hint="default"/>
                          <w:spacing w:val="14"/>
                          <w:sz w:val="22"/>
                          <w:szCs w:val="22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pacing w:val="14"/>
                          <w:sz w:val="22"/>
                          <w:szCs w:val="22"/>
                        </w:rPr>
                        <w:t>教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育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费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938;top:2291;width:4277;height:875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1003" w:right="0" w:firstLine="0"/>
                        <w:jc w:val="center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  <w:p>
                      <w:pPr>
                        <w:tabs>
                          <w:tab w:pos="1531" w:val="left" w:leader="none"/>
                          <w:tab w:pos="3115" w:val="left" w:leader="none"/>
                        </w:tabs>
                        <w:spacing w:line="27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255,704.63</w:t>
                        <w:tab/>
                        <w:t>135,074.60</w:t>
                        <w:tab/>
                        <w:t>253,767.81 </w:t>
                      </w:r>
                    </w:p>
                    <w:p>
                      <w:pPr>
                        <w:tabs>
                          <w:tab w:pos="1319" w:val="left" w:leader="none"/>
                          <w:tab w:pos="2903" w:val="left" w:leader="none"/>
                        </w:tabs>
                        <w:spacing w:line="237" w:lineRule="exact" w:before="15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255,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704.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63</w:t>
                        <w:tab/>
                      </w:r>
                      <w:r>
                        <w:rPr>
                          <w:rFonts w:ascii="Arial"/>
                          <w:b/>
                          <w:sz w:val="21"/>
                        </w:rPr>
                        <w:t>1,</w:t>
                      </w:r>
                      <w:r>
                        <w:rPr>
                          <w:rFonts w:ascii="Arial"/>
                          <w:b/>
                          <w:spacing w:val="-4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1"/>
                        </w:rPr>
                        <w:t>963,</w:t>
                      </w:r>
                      <w:r>
                        <w:rPr>
                          <w:rFonts w:ascii="Arial"/>
                          <w:b/>
                          <w:spacing w:val="-4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1"/>
                        </w:rPr>
                        <w:t>085.</w:t>
                      </w:r>
                      <w:r>
                        <w:rPr>
                          <w:rFonts w:ascii="Arial"/>
                          <w:b/>
                          <w:spacing w:val="-4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1"/>
                        </w:rPr>
                        <w:t>15</w:t>
                        <w:tab/>
                        <w:t>1,</w:t>
                      </w:r>
                      <w:r>
                        <w:rPr>
                          <w:rFonts w:ascii="Arial"/>
                          <w:b/>
                          <w:spacing w:val="-4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1"/>
                        </w:rPr>
                        <w:t>683,</w:t>
                      </w:r>
                      <w:r>
                        <w:rPr>
                          <w:rFonts w:ascii="Arial"/>
                          <w:b/>
                          <w:spacing w:val="-4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1"/>
                        </w:rPr>
                        <w:t>143.</w:t>
                      </w:r>
                      <w:r>
                        <w:rPr>
                          <w:rFonts w:ascii="Arial"/>
                          <w:b/>
                          <w:spacing w:val="-4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1"/>
                        </w:rPr>
                        <w:t>56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8170;top:2559;width:1162;height:601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137,011.42 </w:t>
                      </w:r>
                    </w:p>
                    <w:p>
                      <w:pPr>
                        <w:spacing w:line="237" w:lineRule="exact" w:before="15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535,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646.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22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64"/>
          <w:sz w:val="20"/>
          <w:szCs w:val="20"/>
        </w:rPr>
      </w:r>
    </w:p>
    <w:p>
      <w:pPr>
        <w:spacing w:before="31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20.047663pt;width:482.4pt;height:191.55pt;mso-position-horizontal-relative:page;mso-position-vertical-relative:paragraph;z-index:-347392" coordorigin="1123,401" coordsize="9648,3831">
            <v:group style="position:absolute;left:1138;top:415;width:3068;height:2" coordorigin="1138,415" coordsize="3068,2">
              <v:shape style="position:absolute;left:1138;top:415;width:3068;height:2" coordorigin="1138,415" coordsize="3068,0" path="m1138,415l4205,415e" filled="false" stroked="true" strokeweight="1.44pt" strokecolor="#000000">
                <v:path arrowok="t"/>
              </v:shape>
            </v:group>
            <v:group style="position:absolute;left:4205;top:415;width:29;height:2" coordorigin="4205,415" coordsize="29,2">
              <v:shape style="position:absolute;left:4205;top:415;width:29;height:2" coordorigin="4205,415" coordsize="29,0" path="m4205,415l4234,415e" filled="false" stroked="true" strokeweight="1.44pt" strokecolor="#000000">
                <v:path arrowok="t"/>
              </v:shape>
            </v:group>
            <v:group style="position:absolute;left:4234;top:415;width:1604;height:2" coordorigin="4234,415" coordsize="1604,2">
              <v:shape style="position:absolute;left:4234;top:415;width:1604;height:2" coordorigin="4234,415" coordsize="1604,0" path="m4234,415l5837,415e" filled="false" stroked="true" strokeweight="1.44pt" strokecolor="#000000">
                <v:path arrowok="t"/>
              </v:shape>
            </v:group>
            <v:group style="position:absolute;left:5837;top:415;width:29;height:2" coordorigin="5837,415" coordsize="29,2">
              <v:shape style="position:absolute;left:5837;top:415;width:29;height:2" coordorigin="5837,415" coordsize="29,0" path="m5837,415l5866,415e" filled="false" stroked="true" strokeweight="1.44pt" strokecolor="#000000">
                <v:path arrowok="t"/>
              </v:shape>
            </v:group>
            <v:group style="position:absolute;left:5866;top:415;width:2376;height:2" coordorigin="5866,415" coordsize="2376,2">
              <v:shape style="position:absolute;left:5866;top:415;width:2376;height:2" coordorigin="5866,415" coordsize="2376,0" path="m5866,415l8242,415e" filled="false" stroked="true" strokeweight="1.44pt" strokecolor="#000000">
                <v:path arrowok="t"/>
              </v:shape>
            </v:group>
            <v:group style="position:absolute;left:8242;top:415;width:29;height:2" coordorigin="8242,415" coordsize="29,2">
              <v:shape style="position:absolute;left:8242;top:415;width:29;height:2" coordorigin="8242,415" coordsize="29,0" path="m8242,415l8270,415e" filled="false" stroked="true" strokeweight="1.44pt" strokecolor="#000000">
                <v:path arrowok="t"/>
              </v:shape>
            </v:group>
            <v:group style="position:absolute;left:8270;top:415;width:2487;height:2" coordorigin="8270,415" coordsize="2487,2">
              <v:shape style="position:absolute;left:8270;top:415;width:2487;height:2" coordorigin="8270,415" coordsize="2487,0" path="m8270,415l10757,415e" filled="false" stroked="true" strokeweight="1.44pt" strokecolor="#000000">
                <v:path arrowok="t"/>
              </v:shape>
              <v:shape style="position:absolute;left:1138;top:430;width:9619;height:3802" type="#_x0000_t75" stroked="false">
                <v:imagedata r:id="rId57" o:title=""/>
              </v:shape>
              <v:shape style="position:absolute;left:1248;top:528;width:773;height:60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税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589;top:528;width:884;height:60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适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税率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105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17% </w:t>
                      </w:r>
                    </w:p>
                  </w:txbxContent>
                </v:textbox>
                <w10:wrap type="none"/>
              </v:shape>
              <v:shape style="position:absolute;left:6274;top:528;width:1978;height:61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336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   </w:t>
                      </w:r>
                      <w:r>
                        <w:rPr>
                          <w:rFonts w:ascii="宋体"/>
                          <w:sz w:val="22"/>
                        </w:rPr>
                        <w:t>-1,351,935.87 </w:t>
                      </w:r>
                    </w:p>
                  </w:txbxContent>
                </v:textbox>
                <w10:wrap type="none"/>
              </v:shape>
              <v:shape style="position:absolute;left:9067;top:528;width:1704;height:61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6"/>
                        <w:ind w:left="158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-1,326,497.22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8.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交税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9"/>
        <w:gridCol w:w="2627"/>
        <w:gridCol w:w="2557"/>
        <w:gridCol w:w="2010"/>
      </w:tblGrid>
      <w:tr>
        <w:trPr>
          <w:trHeight w:val="350" w:hRule="exact"/>
        </w:trPr>
        <w:tc>
          <w:tcPr>
            <w:tcW w:w="767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96" w:val="left" w:leader="none"/>
                <w:tab w:pos="5150" w:val="left" w:leader="none"/>
              </w:tabs>
              <w:spacing w:line="221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>营业税</w:t>
            </w: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ab/>
              <w:t>5%</w:t>
              <w:tab/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1,235,827.52 </w:t>
            </w:r>
          </w:p>
        </w:tc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1,243,476.63 </w:t>
            </w:r>
          </w:p>
        </w:tc>
      </w:tr>
      <w:tr>
        <w:trPr>
          <w:trHeight w:val="480" w:hRule="exact"/>
        </w:trPr>
        <w:tc>
          <w:tcPr>
            <w:tcW w:w="767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75" w:val="left" w:leader="none"/>
                <w:tab w:pos="5150" w:val="left" w:leader="none"/>
              </w:tabs>
              <w:spacing w:line="350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>城</w:t>
            </w: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>市</w:t>
            </w: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>维护</w:t>
            </w: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>建设</w:t>
            </w: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ab/>
              <w:t>1%</w:t>
            </w: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>、</w:t>
            </w: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>7%</w:t>
              <w:tab/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95,234.50 </w:t>
            </w:r>
          </w:p>
        </w:tc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95,311.00 </w:t>
            </w:r>
          </w:p>
        </w:tc>
      </w:tr>
      <w:tr>
        <w:trPr>
          <w:trHeight w:val="480" w:hRule="exact"/>
        </w:trPr>
        <w:tc>
          <w:tcPr>
            <w:tcW w:w="767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39" w:val="left" w:leader="none"/>
                <w:tab w:pos="5150" w:val="left" w:leader="none"/>
              </w:tabs>
              <w:spacing w:line="350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>房</w:t>
            </w: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position w:val="11"/>
                <w:sz w:val="22"/>
                <w:szCs w:val="22"/>
              </w:rPr>
              <w:tab/>
              <w:t>12%</w:t>
              <w:tab/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61,241.54 </w:t>
            </w:r>
          </w:p>
        </w:tc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106,381.70 </w:t>
            </w:r>
          </w:p>
        </w:tc>
      </w:tr>
      <w:tr>
        <w:trPr>
          <w:trHeight w:val="427" w:hRule="exact"/>
        </w:trPr>
        <w:tc>
          <w:tcPr>
            <w:tcW w:w="2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个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2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5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  </w:t>
            </w:r>
            <w:r>
              <w:rPr>
                <w:rFonts w:ascii="宋体"/>
                <w:spacing w:val="-1"/>
                <w:sz w:val="22"/>
              </w:rPr>
              <w:t>42,708.26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41,459.64 </w:t>
            </w:r>
          </w:p>
        </w:tc>
      </w:tr>
      <w:tr>
        <w:trPr>
          <w:trHeight w:val="382" w:hRule="exact"/>
        </w:trPr>
        <w:tc>
          <w:tcPr>
            <w:tcW w:w="2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2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2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3% </w:t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5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 </w:t>
            </w:r>
            <w:r>
              <w:rPr>
                <w:rFonts w:ascii="宋体"/>
                <w:spacing w:val="-1"/>
                <w:sz w:val="22"/>
              </w:rPr>
              <w:t>130,467.16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130,606.53 </w:t>
            </w:r>
          </w:p>
        </w:tc>
      </w:tr>
      <w:tr>
        <w:trPr>
          <w:trHeight w:val="382" w:hRule="exact"/>
        </w:trPr>
        <w:tc>
          <w:tcPr>
            <w:tcW w:w="2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2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11,393.88 </w:t>
            </w:r>
          </w:p>
        </w:tc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53" w:hRule="exact"/>
        </w:trPr>
        <w:tc>
          <w:tcPr>
            <w:tcW w:w="24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3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62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2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55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98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224,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936.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99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755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290,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738.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28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33" w:hRule="exact"/>
        </w:trPr>
        <w:tc>
          <w:tcPr>
            <w:tcW w:w="248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62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51"/>
          <w:pgSz w:w="11900" w:h="16840"/>
          <w:pgMar w:footer="840" w:header="876" w:top="1080" w:bottom="1020" w:left="100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2546"/>
        <w:gridCol w:w="1872"/>
        <w:gridCol w:w="2052"/>
      </w:tblGrid>
      <w:tr>
        <w:trPr>
          <w:trHeight w:val="376" w:hRule="exact"/>
        </w:trPr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79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9.</w:t>
            </w:r>
            <w:r>
              <w:rPr>
                <w:rFonts w:ascii="宋体" w:hAnsi="宋体" w:cs="宋体" w:eastAsia="宋体" w:hint="default"/>
                <w:spacing w:val="3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6470" w:type="dxa"/>
            <w:gridSpan w:val="3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254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right="756"/>
              <w:jc w:val="righ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别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54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758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87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29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0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left="98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额原因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43" w:hRule="exact"/>
        </w:trPr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1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3,603,552.73 </w:t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1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0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00 </w:t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17" w:hRule="exact"/>
        </w:trPr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91" w:lineRule="exact"/>
              <w:ind w:right="815"/>
              <w:jc w:val="righ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54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815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3,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603,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552.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73</w:t>
            </w:r>
            <w:r>
              <w:rPr>
                <w:rFonts w:ascii="Arial"/>
                <w:sz w:val="22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spacing w:before="16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62.400002pt;margin-top:-54.27235pt;width:448.881843pt;height:51.84pt;mso-position-horizontal-relative:page;mso-position-vertical-relative:paragraph;z-index:-347152" type="#_x0000_t75" stroked="false">
            <v:imagedata r:id="rId59" o:title=""/>
          </v:shape>
        </w:pict>
      </w:r>
      <w:r>
        <w:rPr>
          <w:rFonts w:ascii="宋体"/>
          <w:w w:val="100"/>
          <w:sz w:val="22"/>
        </w:rPr>
        <w:t> </w:t>
      </w:r>
    </w:p>
    <w:p>
      <w:pPr>
        <w:spacing w:before="72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10.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248" w:lineRule="exact"/>
        <w:ind w:left="55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4"/>
          <w:sz w:val="20"/>
          <w:szCs w:val="20"/>
        </w:rPr>
        <w:pict>
          <v:group style="width:428.9pt;height:62.4pt;mso-position-horizontal-relative:char;mso-position-vertical-relative:line" coordorigin="0,0" coordsize="8578,1248">
            <v:group style="position:absolute;left:29;top:14;width:2871;height:2" coordorigin="29,14" coordsize="2871,2">
              <v:shape style="position:absolute;left:29;top:14;width:2871;height:2" coordorigin="29,14" coordsize="2871,0" path="m29,14l2899,14e" filled="false" stroked="true" strokeweight="1.44pt" strokecolor="#000000">
                <v:path arrowok="t"/>
              </v:shape>
            </v:group>
            <v:group style="position:absolute;left:2899;top:14;width:29;height:2" coordorigin="2899,14" coordsize="29,2">
              <v:shape style="position:absolute;left:2899;top:14;width:29;height:2" coordorigin="2899,14" coordsize="29,0" path="m2899,14l2928,14e" filled="false" stroked="true" strokeweight="1.44pt" strokecolor="#000000">
                <v:path arrowok="t"/>
              </v:shape>
            </v:group>
            <v:group style="position:absolute;left:2928;top:14;width:2784;height:2" coordorigin="2928,14" coordsize="2784,2">
              <v:shape style="position:absolute;left:2928;top:14;width:2784;height:2" coordorigin="2928,14" coordsize="2784,0" path="m2928,14l5712,14e" filled="false" stroked="true" strokeweight="1.44pt" strokecolor="#000000">
                <v:path arrowok="t"/>
              </v:shape>
            </v:group>
            <v:group style="position:absolute;left:5712;top:14;width:29;height:2" coordorigin="5712,14" coordsize="29,2">
              <v:shape style="position:absolute;left:5712;top:14;width:29;height:2" coordorigin="5712,14" coordsize="29,0" path="m5712,14l5741,14e" filled="false" stroked="true" strokeweight="1.44pt" strokecolor="#000000">
                <v:path arrowok="t"/>
              </v:shape>
            </v:group>
            <v:group style="position:absolute;left:5741;top:14;width:2813;height:2" coordorigin="5741,14" coordsize="2813,2">
              <v:shape style="position:absolute;left:5741;top:14;width:2813;height:2" coordorigin="5741,14" coordsize="2813,0" path="m5741,14l8554,14e" filled="false" stroked="true" strokeweight="1.44pt" strokecolor="#000000">
                <v:path arrowok="t"/>
              </v:shape>
              <v:shape style="position:absolute;left:29;top:29;width:5693;height:451" type="#_x0000_t75" stroked="false">
                <v:imagedata r:id="rId60" o:title=""/>
              </v:shape>
            </v:group>
            <v:group style="position:absolute;left:5712;top:475;width:10;height:2" coordorigin="5712,475" coordsize="10,2">
              <v:shape style="position:absolute;left:5712;top:475;width:10;height:2" coordorigin="5712,475" coordsize="10,0" path="m5712,475l5722,475e" filled="false" stroked="true" strokeweight=".48pt" strokecolor="#000000">
                <v:path arrowok="t"/>
              </v:shape>
            </v:group>
            <v:group style="position:absolute;left:5722;top:475;width:20;height:2" coordorigin="5722,475" coordsize="20,2">
              <v:shape style="position:absolute;left:5722;top:475;width:20;height:2" coordorigin="5722,475" coordsize="20,0" path="m5722,475l5741,475e" filled="false" stroked="true" strokeweight=".48pt" strokecolor="#fefefe">
                <v:path arrowok="t"/>
              </v:shape>
            </v:group>
            <v:group style="position:absolute;left:5741;top:475;width:20;height:2" coordorigin="5741,475" coordsize="20,2">
              <v:shape style="position:absolute;left:5741;top:475;width:20;height:2" coordorigin="5741,475" coordsize="20,0" path="m5741,475l5760,475e" filled="false" stroked="true" strokeweight=".48pt" strokecolor="#fefefe">
                <v:path arrowok="t"/>
              </v:shape>
            </v:group>
            <v:group style="position:absolute;left:5760;top:475;width:20;height:2" coordorigin="5760,475" coordsize="20,2">
              <v:shape style="position:absolute;left:5760;top:475;width:20;height:2" coordorigin="5760,475" coordsize="20,0" path="m5760,475l5779,475e" filled="false" stroked="true" strokeweight=".48pt" strokecolor="#fefefe">
                <v:path arrowok="t"/>
              </v:shape>
            </v:group>
            <v:group style="position:absolute;left:5779;top:475;width:20;height:2" coordorigin="5779,475" coordsize="20,2">
              <v:shape style="position:absolute;left:5779;top:475;width:20;height:2" coordorigin="5779,475" coordsize="20,0" path="m5779,475l5798,475e" filled="false" stroked="true" strokeweight=".48pt" strokecolor="#fefefe">
                <v:path arrowok="t"/>
              </v:shape>
            </v:group>
            <v:group style="position:absolute;left:5798;top:475;width:20;height:2" coordorigin="5798,475" coordsize="20,2">
              <v:shape style="position:absolute;left:5798;top:475;width:20;height:2" coordorigin="5798,475" coordsize="20,0" path="m5798,475l5818,475e" filled="false" stroked="true" strokeweight=".48pt" strokecolor="#fefefe">
                <v:path arrowok="t"/>
              </v:shape>
            </v:group>
            <v:group style="position:absolute;left:5818;top:475;width:20;height:2" coordorigin="5818,475" coordsize="20,2">
              <v:shape style="position:absolute;left:5818;top:475;width:20;height:2" coordorigin="5818,475" coordsize="20,0" path="m5818,475l5837,475e" filled="false" stroked="true" strokeweight=".48pt" strokecolor="#fefefe">
                <v:path arrowok="t"/>
              </v:shape>
            </v:group>
            <v:group style="position:absolute;left:5837;top:475;width:20;height:2" coordorigin="5837,475" coordsize="20,2">
              <v:shape style="position:absolute;left:5837;top:475;width:20;height:2" coordorigin="5837,475" coordsize="20,0" path="m5837,475l5856,475e" filled="false" stroked="true" strokeweight=".48pt" strokecolor="#fefefe">
                <v:path arrowok="t"/>
              </v:shape>
            </v:group>
            <v:group style="position:absolute;left:5856;top:475;width:20;height:2" coordorigin="5856,475" coordsize="20,2">
              <v:shape style="position:absolute;left:5856;top:475;width:20;height:2" coordorigin="5856,475" coordsize="20,0" path="m5856,475l5875,475e" filled="false" stroked="true" strokeweight=".48pt" strokecolor="#fefefe">
                <v:path arrowok="t"/>
              </v:shape>
            </v:group>
            <v:group style="position:absolute;left:5875;top:475;width:20;height:2" coordorigin="5875,475" coordsize="20,2">
              <v:shape style="position:absolute;left:5875;top:475;width:20;height:2" coordorigin="5875,475" coordsize="20,0" path="m5875,475l5894,475e" filled="false" stroked="true" strokeweight=".48pt" strokecolor="#fefefe">
                <v:path arrowok="t"/>
              </v:shape>
            </v:group>
            <v:group style="position:absolute;left:5894;top:475;width:20;height:2" coordorigin="5894,475" coordsize="20,2">
              <v:shape style="position:absolute;left:5894;top:475;width:20;height:2" coordorigin="5894,475" coordsize="20,0" path="m5894,475l5914,475e" filled="false" stroked="true" strokeweight=".48pt" strokecolor="#fefefe">
                <v:path arrowok="t"/>
              </v:shape>
            </v:group>
            <v:group style="position:absolute;left:5914;top:475;width:20;height:2" coordorigin="5914,475" coordsize="20,2">
              <v:shape style="position:absolute;left:5914;top:475;width:20;height:2" coordorigin="5914,475" coordsize="20,0" path="m5914,475l5933,475e" filled="false" stroked="true" strokeweight=".48pt" strokecolor="#fefefe">
                <v:path arrowok="t"/>
              </v:shape>
            </v:group>
            <v:group style="position:absolute;left:5933;top:475;width:20;height:2" coordorigin="5933,475" coordsize="20,2">
              <v:shape style="position:absolute;left:5933;top:475;width:20;height:2" coordorigin="5933,475" coordsize="20,0" path="m5933,475l5952,475e" filled="false" stroked="true" strokeweight=".48pt" strokecolor="#fefefe">
                <v:path arrowok="t"/>
              </v:shape>
            </v:group>
            <v:group style="position:absolute;left:5952;top:475;width:20;height:2" coordorigin="5952,475" coordsize="20,2">
              <v:shape style="position:absolute;left:5952;top:475;width:20;height:2" coordorigin="5952,475" coordsize="20,0" path="m5952,475l5971,475e" filled="false" stroked="true" strokeweight=".48pt" strokecolor="#fefefe">
                <v:path arrowok="t"/>
              </v:shape>
            </v:group>
            <v:group style="position:absolute;left:5971;top:475;width:20;height:2" coordorigin="5971,475" coordsize="20,2">
              <v:shape style="position:absolute;left:5971;top:475;width:20;height:2" coordorigin="5971,475" coordsize="20,0" path="m5971,475l5990,475e" filled="false" stroked="true" strokeweight=".48pt" strokecolor="#fefefe">
                <v:path arrowok="t"/>
              </v:shape>
            </v:group>
            <v:group style="position:absolute;left:5990;top:475;width:20;height:2" coordorigin="5990,475" coordsize="20,2">
              <v:shape style="position:absolute;left:5990;top:475;width:20;height:2" coordorigin="5990,475" coordsize="20,0" path="m5990,475l6010,475e" filled="false" stroked="true" strokeweight=".48pt" strokecolor="#fefefe">
                <v:path arrowok="t"/>
              </v:shape>
            </v:group>
            <v:group style="position:absolute;left:6010;top:475;width:20;height:2" coordorigin="6010,475" coordsize="20,2">
              <v:shape style="position:absolute;left:6010;top:475;width:20;height:2" coordorigin="6010,475" coordsize="20,0" path="m6010,475l6029,475e" filled="false" stroked="true" strokeweight=".48pt" strokecolor="#fefefe">
                <v:path arrowok="t"/>
              </v:shape>
            </v:group>
            <v:group style="position:absolute;left:6029;top:475;width:20;height:2" coordorigin="6029,475" coordsize="20,2">
              <v:shape style="position:absolute;left:6029;top:475;width:20;height:2" coordorigin="6029,475" coordsize="20,0" path="m6029,475l6048,475e" filled="false" stroked="true" strokeweight=".48pt" strokecolor="#fefefe">
                <v:path arrowok="t"/>
              </v:shape>
            </v:group>
            <v:group style="position:absolute;left:6048;top:475;width:20;height:2" coordorigin="6048,475" coordsize="20,2">
              <v:shape style="position:absolute;left:6048;top:475;width:20;height:2" coordorigin="6048,475" coordsize="20,0" path="m6048,475l6067,475e" filled="false" stroked="true" strokeweight=".48pt" strokecolor="#fefefe">
                <v:path arrowok="t"/>
              </v:shape>
            </v:group>
            <v:group style="position:absolute;left:6067;top:475;width:20;height:2" coordorigin="6067,475" coordsize="20,2">
              <v:shape style="position:absolute;left:6067;top:475;width:20;height:2" coordorigin="6067,475" coordsize="20,0" path="m6067,475l6086,475e" filled="false" stroked="true" strokeweight=".48pt" strokecolor="#fefefe">
                <v:path arrowok="t"/>
              </v:shape>
            </v:group>
            <v:group style="position:absolute;left:6086;top:475;width:20;height:2" coordorigin="6086,475" coordsize="20,2">
              <v:shape style="position:absolute;left:6086;top:475;width:20;height:2" coordorigin="6086,475" coordsize="20,0" path="m6086,475l6106,475e" filled="false" stroked="true" strokeweight=".48pt" strokecolor="#fefefe">
                <v:path arrowok="t"/>
              </v:shape>
            </v:group>
            <v:group style="position:absolute;left:6106;top:475;width:20;height:2" coordorigin="6106,475" coordsize="20,2">
              <v:shape style="position:absolute;left:6106;top:475;width:20;height:2" coordorigin="6106,475" coordsize="20,0" path="m6106,475l6125,475e" filled="false" stroked="true" strokeweight=".48pt" strokecolor="#fefefe">
                <v:path arrowok="t"/>
              </v:shape>
            </v:group>
            <v:group style="position:absolute;left:6125;top:475;width:20;height:2" coordorigin="6125,475" coordsize="20,2">
              <v:shape style="position:absolute;left:6125;top:475;width:20;height:2" coordorigin="6125,475" coordsize="20,0" path="m6125,475l6144,475e" filled="false" stroked="true" strokeweight=".48pt" strokecolor="#fefefe">
                <v:path arrowok="t"/>
              </v:shape>
            </v:group>
            <v:group style="position:absolute;left:6144;top:475;width:20;height:2" coordorigin="6144,475" coordsize="20,2">
              <v:shape style="position:absolute;left:6144;top:475;width:20;height:2" coordorigin="6144,475" coordsize="20,0" path="m6144,475l6163,475e" filled="false" stroked="true" strokeweight=".48pt" strokecolor="#fefefe">
                <v:path arrowok="t"/>
              </v:shape>
            </v:group>
            <v:group style="position:absolute;left:6163;top:475;width:20;height:2" coordorigin="6163,475" coordsize="20,2">
              <v:shape style="position:absolute;left:6163;top:475;width:20;height:2" coordorigin="6163,475" coordsize="20,0" path="m6163,475l6182,475e" filled="false" stroked="true" strokeweight=".48pt" strokecolor="#fefefe">
                <v:path arrowok="t"/>
              </v:shape>
            </v:group>
            <v:group style="position:absolute;left:6182;top:475;width:20;height:2" coordorigin="6182,475" coordsize="20,2">
              <v:shape style="position:absolute;left:6182;top:475;width:20;height:2" coordorigin="6182,475" coordsize="20,0" path="m6182,475l6202,475e" filled="false" stroked="true" strokeweight=".48pt" strokecolor="#fefefe">
                <v:path arrowok="t"/>
              </v:shape>
            </v:group>
            <v:group style="position:absolute;left:6202;top:475;width:20;height:2" coordorigin="6202,475" coordsize="20,2">
              <v:shape style="position:absolute;left:6202;top:475;width:20;height:2" coordorigin="6202,475" coordsize="20,0" path="m6202,475l6221,475e" filled="false" stroked="true" strokeweight=".48pt" strokecolor="#fefefe">
                <v:path arrowok="t"/>
              </v:shape>
            </v:group>
            <v:group style="position:absolute;left:6221;top:475;width:20;height:2" coordorigin="6221,475" coordsize="20,2">
              <v:shape style="position:absolute;left:6221;top:475;width:20;height:2" coordorigin="6221,475" coordsize="20,0" path="m6221,475l6240,475e" filled="false" stroked="true" strokeweight=".48pt" strokecolor="#fefefe">
                <v:path arrowok="t"/>
              </v:shape>
            </v:group>
            <v:group style="position:absolute;left:6240;top:475;width:20;height:2" coordorigin="6240,475" coordsize="20,2">
              <v:shape style="position:absolute;left:6240;top:475;width:20;height:2" coordorigin="6240,475" coordsize="20,0" path="m6240,475l6259,475e" filled="false" stroked="true" strokeweight=".48pt" strokecolor="#fefefe">
                <v:path arrowok="t"/>
              </v:shape>
            </v:group>
            <v:group style="position:absolute;left:6259;top:475;width:20;height:2" coordorigin="6259,475" coordsize="20,2">
              <v:shape style="position:absolute;left:6259;top:475;width:20;height:2" coordorigin="6259,475" coordsize="20,0" path="m6259,475l6278,475e" filled="false" stroked="true" strokeweight=".48pt" strokecolor="#fefefe">
                <v:path arrowok="t"/>
              </v:shape>
            </v:group>
            <v:group style="position:absolute;left:6278;top:475;width:20;height:2" coordorigin="6278,475" coordsize="20,2">
              <v:shape style="position:absolute;left:6278;top:475;width:20;height:2" coordorigin="6278,475" coordsize="20,0" path="m6278,475l6298,475e" filled="false" stroked="true" strokeweight=".48pt" strokecolor="#fefefe">
                <v:path arrowok="t"/>
              </v:shape>
            </v:group>
            <v:group style="position:absolute;left:6298;top:475;width:20;height:2" coordorigin="6298,475" coordsize="20,2">
              <v:shape style="position:absolute;left:6298;top:475;width:20;height:2" coordorigin="6298,475" coordsize="20,0" path="m6298,475l6317,475e" filled="false" stroked="true" strokeweight=".48pt" strokecolor="#fefefe">
                <v:path arrowok="t"/>
              </v:shape>
            </v:group>
            <v:group style="position:absolute;left:6317;top:475;width:20;height:2" coordorigin="6317,475" coordsize="20,2">
              <v:shape style="position:absolute;left:6317;top:475;width:20;height:2" coordorigin="6317,475" coordsize="20,0" path="m6317,475l6336,475e" filled="false" stroked="true" strokeweight=".48pt" strokecolor="#fefefe">
                <v:path arrowok="t"/>
              </v:shape>
            </v:group>
            <v:group style="position:absolute;left:6336;top:475;width:20;height:2" coordorigin="6336,475" coordsize="20,2">
              <v:shape style="position:absolute;left:6336;top:475;width:20;height:2" coordorigin="6336,475" coordsize="20,0" path="m6336,475l6355,475e" filled="false" stroked="true" strokeweight=".48pt" strokecolor="#fefefe">
                <v:path arrowok="t"/>
              </v:shape>
            </v:group>
            <v:group style="position:absolute;left:6355;top:475;width:20;height:2" coordorigin="6355,475" coordsize="20,2">
              <v:shape style="position:absolute;left:6355;top:475;width:20;height:2" coordorigin="6355,475" coordsize="20,0" path="m6355,475l6374,475e" filled="false" stroked="true" strokeweight=".48pt" strokecolor="#fefefe">
                <v:path arrowok="t"/>
              </v:shape>
            </v:group>
            <v:group style="position:absolute;left:6374;top:475;width:20;height:2" coordorigin="6374,475" coordsize="20,2">
              <v:shape style="position:absolute;left:6374;top:475;width:20;height:2" coordorigin="6374,475" coordsize="20,0" path="m6374,475l6394,475e" filled="false" stroked="true" strokeweight=".48pt" strokecolor="#fefefe">
                <v:path arrowok="t"/>
              </v:shape>
            </v:group>
            <v:group style="position:absolute;left:6394;top:475;width:20;height:2" coordorigin="6394,475" coordsize="20,2">
              <v:shape style="position:absolute;left:6394;top:475;width:20;height:2" coordorigin="6394,475" coordsize="20,0" path="m6394,475l6413,475e" filled="false" stroked="true" strokeweight=".48pt" strokecolor="#fefefe">
                <v:path arrowok="t"/>
              </v:shape>
            </v:group>
            <v:group style="position:absolute;left:6413;top:475;width:20;height:2" coordorigin="6413,475" coordsize="20,2">
              <v:shape style="position:absolute;left:6413;top:475;width:20;height:2" coordorigin="6413,475" coordsize="20,0" path="m6413,475l6432,475e" filled="false" stroked="true" strokeweight=".48pt" strokecolor="#fefefe">
                <v:path arrowok="t"/>
              </v:shape>
            </v:group>
            <v:group style="position:absolute;left:6432;top:475;width:20;height:2" coordorigin="6432,475" coordsize="20,2">
              <v:shape style="position:absolute;left:6432;top:475;width:20;height:2" coordorigin="6432,475" coordsize="20,0" path="m6432,475l6451,475e" filled="false" stroked="true" strokeweight=".48pt" strokecolor="#fefefe">
                <v:path arrowok="t"/>
              </v:shape>
            </v:group>
            <v:group style="position:absolute;left:6451;top:475;width:20;height:2" coordorigin="6451,475" coordsize="20,2">
              <v:shape style="position:absolute;left:6451;top:475;width:20;height:2" coordorigin="6451,475" coordsize="20,0" path="m6451,475l6470,475e" filled="false" stroked="true" strokeweight=".48pt" strokecolor="#fefefe">
                <v:path arrowok="t"/>
              </v:shape>
            </v:group>
            <v:group style="position:absolute;left:6470;top:475;width:20;height:2" coordorigin="6470,475" coordsize="20,2">
              <v:shape style="position:absolute;left:6470;top:475;width:20;height:2" coordorigin="6470,475" coordsize="20,0" path="m6470,475l6490,475e" filled="false" stroked="true" strokeweight=".48pt" strokecolor="#fefefe">
                <v:path arrowok="t"/>
              </v:shape>
            </v:group>
            <v:group style="position:absolute;left:6490;top:475;width:20;height:2" coordorigin="6490,475" coordsize="20,2">
              <v:shape style="position:absolute;left:6490;top:475;width:20;height:2" coordorigin="6490,475" coordsize="20,0" path="m6490,475l6509,475e" filled="false" stroked="true" strokeweight=".48pt" strokecolor="#fefefe">
                <v:path arrowok="t"/>
              </v:shape>
            </v:group>
            <v:group style="position:absolute;left:6509;top:475;width:20;height:2" coordorigin="6509,475" coordsize="20,2">
              <v:shape style="position:absolute;left:6509;top:475;width:20;height:2" coordorigin="6509,475" coordsize="20,0" path="m6509,475l6528,475e" filled="false" stroked="true" strokeweight=".48pt" strokecolor="#fefefe">
                <v:path arrowok="t"/>
              </v:shape>
            </v:group>
            <v:group style="position:absolute;left:6528;top:475;width:20;height:2" coordorigin="6528,475" coordsize="20,2">
              <v:shape style="position:absolute;left:6528;top:475;width:20;height:2" coordorigin="6528,475" coordsize="20,0" path="m6528,475l6547,475e" filled="false" stroked="true" strokeweight=".48pt" strokecolor="#fefefe">
                <v:path arrowok="t"/>
              </v:shape>
            </v:group>
            <v:group style="position:absolute;left:6547;top:475;width:20;height:2" coordorigin="6547,475" coordsize="20,2">
              <v:shape style="position:absolute;left:6547;top:475;width:20;height:2" coordorigin="6547,475" coordsize="20,0" path="m6547,475l6566,475e" filled="false" stroked="true" strokeweight=".48pt" strokecolor="#fefefe">
                <v:path arrowok="t"/>
              </v:shape>
            </v:group>
            <v:group style="position:absolute;left:6566;top:475;width:20;height:2" coordorigin="6566,475" coordsize="20,2">
              <v:shape style="position:absolute;left:6566;top:475;width:20;height:2" coordorigin="6566,475" coordsize="20,0" path="m6566,475l6586,475e" filled="false" stroked="true" strokeweight=".48pt" strokecolor="#fefefe">
                <v:path arrowok="t"/>
              </v:shape>
            </v:group>
            <v:group style="position:absolute;left:6586;top:475;width:20;height:2" coordorigin="6586,475" coordsize="20,2">
              <v:shape style="position:absolute;left:6586;top:475;width:20;height:2" coordorigin="6586,475" coordsize="20,0" path="m6586,475l6605,475e" filled="false" stroked="true" strokeweight=".48pt" strokecolor="#fefefe">
                <v:path arrowok="t"/>
              </v:shape>
            </v:group>
            <v:group style="position:absolute;left:6605;top:475;width:20;height:2" coordorigin="6605,475" coordsize="20,2">
              <v:shape style="position:absolute;left:6605;top:475;width:20;height:2" coordorigin="6605,475" coordsize="20,0" path="m6605,475l6624,475e" filled="false" stroked="true" strokeweight=".48pt" strokecolor="#fefefe">
                <v:path arrowok="t"/>
              </v:shape>
            </v:group>
            <v:group style="position:absolute;left:6624;top:475;width:20;height:2" coordorigin="6624,475" coordsize="20,2">
              <v:shape style="position:absolute;left:6624;top:475;width:20;height:2" coordorigin="6624,475" coordsize="20,0" path="m6624,475l6643,475e" filled="false" stroked="true" strokeweight=".48pt" strokecolor="#fefefe">
                <v:path arrowok="t"/>
              </v:shape>
            </v:group>
            <v:group style="position:absolute;left:6643;top:475;width:20;height:2" coordorigin="6643,475" coordsize="20,2">
              <v:shape style="position:absolute;left:6643;top:475;width:20;height:2" coordorigin="6643,475" coordsize="20,0" path="m6643,475l6662,475e" filled="false" stroked="true" strokeweight=".48pt" strokecolor="#fefefe">
                <v:path arrowok="t"/>
              </v:shape>
            </v:group>
            <v:group style="position:absolute;left:6662;top:475;width:20;height:2" coordorigin="6662,475" coordsize="20,2">
              <v:shape style="position:absolute;left:6662;top:475;width:20;height:2" coordorigin="6662,475" coordsize="20,0" path="m6662,475l6682,475e" filled="false" stroked="true" strokeweight=".48pt" strokecolor="#fefefe">
                <v:path arrowok="t"/>
              </v:shape>
            </v:group>
            <v:group style="position:absolute;left:6682;top:475;width:20;height:2" coordorigin="6682,475" coordsize="20,2">
              <v:shape style="position:absolute;left:6682;top:475;width:20;height:2" coordorigin="6682,475" coordsize="20,0" path="m6682,475l6701,475e" filled="false" stroked="true" strokeweight=".48pt" strokecolor="#fefefe">
                <v:path arrowok="t"/>
              </v:shape>
            </v:group>
            <v:group style="position:absolute;left:6701;top:475;width:20;height:2" coordorigin="6701,475" coordsize="20,2">
              <v:shape style="position:absolute;left:6701;top:475;width:20;height:2" coordorigin="6701,475" coordsize="20,0" path="m6701,475l6720,475e" filled="false" stroked="true" strokeweight=".48pt" strokecolor="#fefefe">
                <v:path arrowok="t"/>
              </v:shape>
            </v:group>
            <v:group style="position:absolute;left:6720;top:475;width:20;height:2" coordorigin="6720,475" coordsize="20,2">
              <v:shape style="position:absolute;left:6720;top:475;width:20;height:2" coordorigin="6720,475" coordsize="20,0" path="m6720,475l6739,475e" filled="false" stroked="true" strokeweight=".48pt" strokecolor="#fefefe">
                <v:path arrowok="t"/>
              </v:shape>
            </v:group>
            <v:group style="position:absolute;left:6739;top:475;width:20;height:2" coordorigin="6739,475" coordsize="20,2">
              <v:shape style="position:absolute;left:6739;top:475;width:20;height:2" coordorigin="6739,475" coordsize="20,0" path="m6739,475l6758,475e" filled="false" stroked="true" strokeweight=".48pt" strokecolor="#fefefe">
                <v:path arrowok="t"/>
              </v:shape>
            </v:group>
            <v:group style="position:absolute;left:6758;top:475;width:20;height:2" coordorigin="6758,475" coordsize="20,2">
              <v:shape style="position:absolute;left:6758;top:475;width:20;height:2" coordorigin="6758,475" coordsize="20,0" path="m6758,475l6778,475e" filled="false" stroked="true" strokeweight=".48pt" strokecolor="#fefefe">
                <v:path arrowok="t"/>
              </v:shape>
            </v:group>
            <v:group style="position:absolute;left:6778;top:475;width:20;height:2" coordorigin="6778,475" coordsize="20,2">
              <v:shape style="position:absolute;left:6778;top:475;width:20;height:2" coordorigin="6778,475" coordsize="20,0" path="m6778,475l6797,475e" filled="false" stroked="true" strokeweight=".48pt" strokecolor="#fefefe">
                <v:path arrowok="t"/>
              </v:shape>
            </v:group>
            <v:group style="position:absolute;left:6797;top:475;width:20;height:2" coordorigin="6797,475" coordsize="20,2">
              <v:shape style="position:absolute;left:6797;top:475;width:20;height:2" coordorigin="6797,475" coordsize="20,0" path="m6797,475l6816,475e" filled="false" stroked="true" strokeweight=".48pt" strokecolor="#fefefe">
                <v:path arrowok="t"/>
              </v:shape>
            </v:group>
            <v:group style="position:absolute;left:6816;top:475;width:20;height:2" coordorigin="6816,475" coordsize="20,2">
              <v:shape style="position:absolute;left:6816;top:475;width:20;height:2" coordorigin="6816,475" coordsize="20,0" path="m6816,475l6835,475e" filled="false" stroked="true" strokeweight=".48pt" strokecolor="#fefefe">
                <v:path arrowok="t"/>
              </v:shape>
            </v:group>
            <v:group style="position:absolute;left:6835;top:475;width:20;height:2" coordorigin="6835,475" coordsize="20,2">
              <v:shape style="position:absolute;left:6835;top:475;width:20;height:2" coordorigin="6835,475" coordsize="20,0" path="m6835,475l6854,475e" filled="false" stroked="true" strokeweight=".48pt" strokecolor="#fefefe">
                <v:path arrowok="t"/>
              </v:shape>
            </v:group>
            <v:group style="position:absolute;left:6854;top:475;width:20;height:2" coordorigin="6854,475" coordsize="20,2">
              <v:shape style="position:absolute;left:6854;top:475;width:20;height:2" coordorigin="6854,475" coordsize="20,0" path="m6854,475l6874,475e" filled="false" stroked="true" strokeweight=".48pt" strokecolor="#fefefe">
                <v:path arrowok="t"/>
              </v:shape>
            </v:group>
            <v:group style="position:absolute;left:6874;top:475;width:20;height:2" coordorigin="6874,475" coordsize="20,2">
              <v:shape style="position:absolute;left:6874;top:475;width:20;height:2" coordorigin="6874,475" coordsize="20,0" path="m6874,475l6893,475e" filled="false" stroked="true" strokeweight=".48pt" strokecolor="#fefefe">
                <v:path arrowok="t"/>
              </v:shape>
            </v:group>
            <v:group style="position:absolute;left:6893;top:475;width:20;height:2" coordorigin="6893,475" coordsize="20,2">
              <v:shape style="position:absolute;left:6893;top:475;width:20;height:2" coordorigin="6893,475" coordsize="20,0" path="m6893,475l6912,475e" filled="false" stroked="true" strokeweight=".48pt" strokecolor="#fefefe">
                <v:path arrowok="t"/>
              </v:shape>
            </v:group>
            <v:group style="position:absolute;left:6912;top:475;width:20;height:2" coordorigin="6912,475" coordsize="20,2">
              <v:shape style="position:absolute;left:6912;top:475;width:20;height:2" coordorigin="6912,475" coordsize="20,0" path="m6912,475l6931,475e" filled="false" stroked="true" strokeweight=".48pt" strokecolor="#fefefe">
                <v:path arrowok="t"/>
              </v:shape>
            </v:group>
            <v:group style="position:absolute;left:6931;top:475;width:20;height:2" coordorigin="6931,475" coordsize="20,2">
              <v:shape style="position:absolute;left:6931;top:475;width:20;height:2" coordorigin="6931,475" coordsize="20,0" path="m6931,475l6950,475e" filled="false" stroked="true" strokeweight=".48pt" strokecolor="#fefefe">
                <v:path arrowok="t"/>
              </v:shape>
            </v:group>
            <v:group style="position:absolute;left:6950;top:475;width:20;height:2" coordorigin="6950,475" coordsize="20,2">
              <v:shape style="position:absolute;left:6950;top:475;width:20;height:2" coordorigin="6950,475" coordsize="20,0" path="m6950,475l6970,475e" filled="false" stroked="true" strokeweight=".48pt" strokecolor="#fefefe">
                <v:path arrowok="t"/>
              </v:shape>
            </v:group>
            <v:group style="position:absolute;left:6970;top:475;width:20;height:2" coordorigin="6970,475" coordsize="20,2">
              <v:shape style="position:absolute;left:6970;top:475;width:20;height:2" coordorigin="6970,475" coordsize="20,0" path="m6970,475l6989,475e" filled="false" stroked="true" strokeweight=".48pt" strokecolor="#fefefe">
                <v:path arrowok="t"/>
              </v:shape>
            </v:group>
            <v:group style="position:absolute;left:6989;top:475;width:20;height:2" coordorigin="6989,475" coordsize="20,2">
              <v:shape style="position:absolute;left:6989;top:475;width:20;height:2" coordorigin="6989,475" coordsize="20,0" path="m6989,475l7008,475e" filled="false" stroked="true" strokeweight=".48pt" strokecolor="#fefefe">
                <v:path arrowok="t"/>
              </v:shape>
            </v:group>
            <v:group style="position:absolute;left:7008;top:475;width:20;height:2" coordorigin="7008,475" coordsize="20,2">
              <v:shape style="position:absolute;left:7008;top:475;width:20;height:2" coordorigin="7008,475" coordsize="20,0" path="m7008,475l7027,475e" filled="false" stroked="true" strokeweight=".48pt" strokecolor="#fefefe">
                <v:path arrowok="t"/>
              </v:shape>
            </v:group>
            <v:group style="position:absolute;left:7027;top:475;width:20;height:2" coordorigin="7027,475" coordsize="20,2">
              <v:shape style="position:absolute;left:7027;top:475;width:20;height:2" coordorigin="7027,475" coordsize="20,0" path="m7027,475l7046,475e" filled="false" stroked="true" strokeweight=".48pt" strokecolor="#fefefe">
                <v:path arrowok="t"/>
              </v:shape>
            </v:group>
            <v:group style="position:absolute;left:7046;top:475;width:20;height:2" coordorigin="7046,475" coordsize="20,2">
              <v:shape style="position:absolute;left:7046;top:475;width:20;height:2" coordorigin="7046,475" coordsize="20,0" path="m7046,475l7066,475e" filled="false" stroked="true" strokeweight=".48pt" strokecolor="#fefefe">
                <v:path arrowok="t"/>
              </v:shape>
            </v:group>
            <v:group style="position:absolute;left:7066;top:475;width:20;height:2" coordorigin="7066,475" coordsize="20,2">
              <v:shape style="position:absolute;left:7066;top:475;width:20;height:2" coordorigin="7066,475" coordsize="20,0" path="m7066,475l7085,475e" filled="false" stroked="true" strokeweight=".48pt" strokecolor="#fefefe">
                <v:path arrowok="t"/>
              </v:shape>
            </v:group>
            <v:group style="position:absolute;left:7085;top:475;width:20;height:2" coordorigin="7085,475" coordsize="20,2">
              <v:shape style="position:absolute;left:7085;top:475;width:20;height:2" coordorigin="7085,475" coordsize="20,0" path="m7085,475l7104,475e" filled="false" stroked="true" strokeweight=".48pt" strokecolor="#fefefe">
                <v:path arrowok="t"/>
              </v:shape>
            </v:group>
            <v:group style="position:absolute;left:7104;top:475;width:20;height:2" coordorigin="7104,475" coordsize="20,2">
              <v:shape style="position:absolute;left:7104;top:475;width:20;height:2" coordorigin="7104,475" coordsize="20,0" path="m7104,475l7123,475e" filled="false" stroked="true" strokeweight=".48pt" strokecolor="#fefefe">
                <v:path arrowok="t"/>
              </v:shape>
            </v:group>
            <v:group style="position:absolute;left:7123;top:475;width:20;height:2" coordorigin="7123,475" coordsize="20,2">
              <v:shape style="position:absolute;left:7123;top:475;width:20;height:2" coordorigin="7123,475" coordsize="20,0" path="m7123,475l7142,475e" filled="false" stroked="true" strokeweight=".48pt" strokecolor="#fefefe">
                <v:path arrowok="t"/>
              </v:shape>
            </v:group>
            <v:group style="position:absolute;left:7142;top:475;width:20;height:2" coordorigin="7142,475" coordsize="20,2">
              <v:shape style="position:absolute;left:7142;top:475;width:20;height:2" coordorigin="7142,475" coordsize="20,0" path="m7142,475l7162,475e" filled="false" stroked="true" strokeweight=".48pt" strokecolor="#fefefe">
                <v:path arrowok="t"/>
              </v:shape>
            </v:group>
            <v:group style="position:absolute;left:7162;top:475;width:20;height:2" coordorigin="7162,475" coordsize="20,2">
              <v:shape style="position:absolute;left:7162;top:475;width:20;height:2" coordorigin="7162,475" coordsize="20,0" path="m7162,475l7181,475e" filled="false" stroked="true" strokeweight=".48pt" strokecolor="#fefefe">
                <v:path arrowok="t"/>
              </v:shape>
            </v:group>
            <v:group style="position:absolute;left:7181;top:475;width:20;height:2" coordorigin="7181,475" coordsize="20,2">
              <v:shape style="position:absolute;left:7181;top:475;width:20;height:2" coordorigin="7181,475" coordsize="20,0" path="m7181,475l7200,475e" filled="false" stroked="true" strokeweight=".48pt" strokecolor="#fefefe">
                <v:path arrowok="t"/>
              </v:shape>
            </v:group>
            <v:group style="position:absolute;left:7200;top:475;width:20;height:2" coordorigin="7200,475" coordsize="20,2">
              <v:shape style="position:absolute;left:7200;top:475;width:20;height:2" coordorigin="7200,475" coordsize="20,0" path="m7200,475l7219,475e" filled="false" stroked="true" strokeweight=".48pt" strokecolor="#fefefe">
                <v:path arrowok="t"/>
              </v:shape>
            </v:group>
            <v:group style="position:absolute;left:7219;top:475;width:20;height:2" coordorigin="7219,475" coordsize="20,2">
              <v:shape style="position:absolute;left:7219;top:475;width:20;height:2" coordorigin="7219,475" coordsize="20,0" path="m7219,475l7238,475e" filled="false" stroked="true" strokeweight=".48pt" strokecolor="#fefefe">
                <v:path arrowok="t"/>
              </v:shape>
            </v:group>
            <v:group style="position:absolute;left:7238;top:475;width:20;height:2" coordorigin="7238,475" coordsize="20,2">
              <v:shape style="position:absolute;left:7238;top:475;width:20;height:2" coordorigin="7238,475" coordsize="20,0" path="m7238,475l7258,475e" filled="false" stroked="true" strokeweight=".48pt" strokecolor="#fefefe">
                <v:path arrowok="t"/>
              </v:shape>
            </v:group>
            <v:group style="position:absolute;left:7258;top:475;width:20;height:2" coordorigin="7258,475" coordsize="20,2">
              <v:shape style="position:absolute;left:7258;top:475;width:20;height:2" coordorigin="7258,475" coordsize="20,0" path="m7258,475l7277,475e" filled="false" stroked="true" strokeweight=".48pt" strokecolor="#fefefe">
                <v:path arrowok="t"/>
              </v:shape>
            </v:group>
            <v:group style="position:absolute;left:7277;top:475;width:20;height:2" coordorigin="7277,475" coordsize="20,2">
              <v:shape style="position:absolute;left:7277;top:475;width:20;height:2" coordorigin="7277,475" coordsize="20,0" path="m7277,475l7296,475e" filled="false" stroked="true" strokeweight=".48pt" strokecolor="#fefefe">
                <v:path arrowok="t"/>
              </v:shape>
            </v:group>
            <v:group style="position:absolute;left:7296;top:475;width:20;height:2" coordorigin="7296,475" coordsize="20,2">
              <v:shape style="position:absolute;left:7296;top:475;width:20;height:2" coordorigin="7296,475" coordsize="20,0" path="m7296,475l7315,475e" filled="false" stroked="true" strokeweight=".48pt" strokecolor="#fefefe">
                <v:path arrowok="t"/>
              </v:shape>
            </v:group>
            <v:group style="position:absolute;left:7315;top:475;width:20;height:2" coordorigin="7315,475" coordsize="20,2">
              <v:shape style="position:absolute;left:7315;top:475;width:20;height:2" coordorigin="7315,475" coordsize="20,0" path="m7315,475l7334,475e" filled="false" stroked="true" strokeweight=".48pt" strokecolor="#fefefe">
                <v:path arrowok="t"/>
              </v:shape>
            </v:group>
            <v:group style="position:absolute;left:7334;top:475;width:20;height:2" coordorigin="7334,475" coordsize="20,2">
              <v:shape style="position:absolute;left:7334;top:475;width:20;height:2" coordorigin="7334,475" coordsize="20,0" path="m7334,475l7354,475e" filled="false" stroked="true" strokeweight=".48pt" strokecolor="#fefefe">
                <v:path arrowok="t"/>
              </v:shape>
            </v:group>
            <v:group style="position:absolute;left:7354;top:475;width:20;height:2" coordorigin="7354,475" coordsize="20,2">
              <v:shape style="position:absolute;left:7354;top:475;width:20;height:2" coordorigin="7354,475" coordsize="20,0" path="m7354,475l7373,475e" filled="false" stroked="true" strokeweight=".48pt" strokecolor="#fefefe">
                <v:path arrowok="t"/>
              </v:shape>
            </v:group>
            <v:group style="position:absolute;left:7373;top:475;width:20;height:2" coordorigin="7373,475" coordsize="20,2">
              <v:shape style="position:absolute;left:7373;top:475;width:20;height:2" coordorigin="7373,475" coordsize="20,0" path="m7373,475l7392,475e" filled="false" stroked="true" strokeweight=".48pt" strokecolor="#fefefe">
                <v:path arrowok="t"/>
              </v:shape>
            </v:group>
            <v:group style="position:absolute;left:7392;top:475;width:20;height:2" coordorigin="7392,475" coordsize="20,2">
              <v:shape style="position:absolute;left:7392;top:475;width:20;height:2" coordorigin="7392,475" coordsize="20,0" path="m7392,475l7411,475e" filled="false" stroked="true" strokeweight=".48pt" strokecolor="#fefefe">
                <v:path arrowok="t"/>
              </v:shape>
            </v:group>
            <v:group style="position:absolute;left:7411;top:475;width:20;height:2" coordorigin="7411,475" coordsize="20,2">
              <v:shape style="position:absolute;left:7411;top:475;width:20;height:2" coordorigin="7411,475" coordsize="20,0" path="m7411,475l7430,475e" filled="false" stroked="true" strokeweight=".48pt" strokecolor="#fefefe">
                <v:path arrowok="t"/>
              </v:shape>
            </v:group>
            <v:group style="position:absolute;left:7430;top:475;width:20;height:2" coordorigin="7430,475" coordsize="20,2">
              <v:shape style="position:absolute;left:7430;top:475;width:20;height:2" coordorigin="7430,475" coordsize="20,0" path="m7430,475l7450,475e" filled="false" stroked="true" strokeweight=".48pt" strokecolor="#fefefe">
                <v:path arrowok="t"/>
              </v:shape>
            </v:group>
            <v:group style="position:absolute;left:7450;top:475;width:20;height:2" coordorigin="7450,475" coordsize="20,2">
              <v:shape style="position:absolute;left:7450;top:475;width:20;height:2" coordorigin="7450,475" coordsize="20,0" path="m7450,475l7469,475e" filled="false" stroked="true" strokeweight=".48pt" strokecolor="#fefefe">
                <v:path arrowok="t"/>
              </v:shape>
            </v:group>
            <v:group style="position:absolute;left:7469;top:475;width:20;height:2" coordorigin="7469,475" coordsize="20,2">
              <v:shape style="position:absolute;left:7469;top:475;width:20;height:2" coordorigin="7469,475" coordsize="20,0" path="m7469,475l7488,475e" filled="false" stroked="true" strokeweight=".48pt" strokecolor="#fefefe">
                <v:path arrowok="t"/>
              </v:shape>
            </v:group>
            <v:group style="position:absolute;left:7488;top:475;width:20;height:2" coordorigin="7488,475" coordsize="20,2">
              <v:shape style="position:absolute;left:7488;top:475;width:20;height:2" coordorigin="7488,475" coordsize="20,0" path="m7488,475l7507,475e" filled="false" stroked="true" strokeweight=".48pt" strokecolor="#fefefe">
                <v:path arrowok="t"/>
              </v:shape>
            </v:group>
            <v:group style="position:absolute;left:7507;top:475;width:20;height:2" coordorigin="7507,475" coordsize="20,2">
              <v:shape style="position:absolute;left:7507;top:475;width:20;height:2" coordorigin="7507,475" coordsize="20,0" path="m7507,475l7526,475e" filled="false" stroked="true" strokeweight=".48pt" strokecolor="#fefefe">
                <v:path arrowok="t"/>
              </v:shape>
            </v:group>
            <v:group style="position:absolute;left:7526;top:475;width:20;height:2" coordorigin="7526,475" coordsize="20,2">
              <v:shape style="position:absolute;left:7526;top:475;width:20;height:2" coordorigin="7526,475" coordsize="20,0" path="m7526,475l7546,475e" filled="false" stroked="true" strokeweight=".48pt" strokecolor="#fefefe">
                <v:path arrowok="t"/>
              </v:shape>
            </v:group>
            <v:group style="position:absolute;left:7546;top:475;width:20;height:2" coordorigin="7546,475" coordsize="20,2">
              <v:shape style="position:absolute;left:7546;top:475;width:20;height:2" coordorigin="7546,475" coordsize="20,0" path="m7546,475l7565,475e" filled="false" stroked="true" strokeweight=".48pt" strokecolor="#fefefe">
                <v:path arrowok="t"/>
              </v:shape>
            </v:group>
            <v:group style="position:absolute;left:7565;top:475;width:20;height:2" coordorigin="7565,475" coordsize="20,2">
              <v:shape style="position:absolute;left:7565;top:475;width:20;height:2" coordorigin="7565,475" coordsize="20,0" path="m7565,475l7584,475e" filled="false" stroked="true" strokeweight=".48pt" strokecolor="#fefefe">
                <v:path arrowok="t"/>
              </v:shape>
            </v:group>
            <v:group style="position:absolute;left:7584;top:475;width:20;height:2" coordorigin="7584,475" coordsize="20,2">
              <v:shape style="position:absolute;left:7584;top:475;width:20;height:2" coordorigin="7584,475" coordsize="20,0" path="m7584,475l7603,475e" filled="false" stroked="true" strokeweight=".48pt" strokecolor="#fefefe">
                <v:path arrowok="t"/>
              </v:shape>
            </v:group>
            <v:group style="position:absolute;left:7603;top:475;width:20;height:2" coordorigin="7603,475" coordsize="20,2">
              <v:shape style="position:absolute;left:7603;top:475;width:20;height:2" coordorigin="7603,475" coordsize="20,0" path="m7603,475l7622,475e" filled="false" stroked="true" strokeweight=".48pt" strokecolor="#fefefe">
                <v:path arrowok="t"/>
              </v:shape>
            </v:group>
            <v:group style="position:absolute;left:7622;top:475;width:20;height:2" coordorigin="7622,475" coordsize="20,2">
              <v:shape style="position:absolute;left:7622;top:475;width:20;height:2" coordorigin="7622,475" coordsize="20,0" path="m7622,475l7642,475e" filled="false" stroked="true" strokeweight=".48pt" strokecolor="#fefefe">
                <v:path arrowok="t"/>
              </v:shape>
            </v:group>
            <v:group style="position:absolute;left:7642;top:475;width:20;height:2" coordorigin="7642,475" coordsize="20,2">
              <v:shape style="position:absolute;left:7642;top:475;width:20;height:2" coordorigin="7642,475" coordsize="20,0" path="m7642,475l7661,475e" filled="false" stroked="true" strokeweight=".48pt" strokecolor="#fefefe">
                <v:path arrowok="t"/>
              </v:shape>
            </v:group>
            <v:group style="position:absolute;left:7661;top:475;width:20;height:2" coordorigin="7661,475" coordsize="20,2">
              <v:shape style="position:absolute;left:7661;top:475;width:20;height:2" coordorigin="7661,475" coordsize="20,0" path="m7661,475l7680,475e" filled="false" stroked="true" strokeweight=".48pt" strokecolor="#fefefe">
                <v:path arrowok="t"/>
              </v:shape>
            </v:group>
            <v:group style="position:absolute;left:7680;top:475;width:20;height:2" coordorigin="7680,475" coordsize="20,2">
              <v:shape style="position:absolute;left:7680;top:475;width:20;height:2" coordorigin="7680,475" coordsize="20,0" path="m7680,475l7699,475e" filled="false" stroked="true" strokeweight=".48pt" strokecolor="#fefefe">
                <v:path arrowok="t"/>
              </v:shape>
            </v:group>
            <v:group style="position:absolute;left:7699;top:475;width:20;height:2" coordorigin="7699,475" coordsize="20,2">
              <v:shape style="position:absolute;left:7699;top:475;width:20;height:2" coordorigin="7699,475" coordsize="20,0" path="m7699,475l7718,475e" filled="false" stroked="true" strokeweight=".48pt" strokecolor="#fefefe">
                <v:path arrowok="t"/>
              </v:shape>
            </v:group>
            <v:group style="position:absolute;left:7718;top:475;width:20;height:2" coordorigin="7718,475" coordsize="20,2">
              <v:shape style="position:absolute;left:7718;top:475;width:20;height:2" coordorigin="7718,475" coordsize="20,0" path="m7718,475l7738,475e" filled="false" stroked="true" strokeweight=".48pt" strokecolor="#fefefe">
                <v:path arrowok="t"/>
              </v:shape>
            </v:group>
            <v:group style="position:absolute;left:7738;top:475;width:20;height:2" coordorigin="7738,475" coordsize="20,2">
              <v:shape style="position:absolute;left:7738;top:475;width:20;height:2" coordorigin="7738,475" coordsize="20,0" path="m7738,475l7757,475e" filled="false" stroked="true" strokeweight=".48pt" strokecolor="#fefefe">
                <v:path arrowok="t"/>
              </v:shape>
            </v:group>
            <v:group style="position:absolute;left:7757;top:475;width:20;height:2" coordorigin="7757,475" coordsize="20,2">
              <v:shape style="position:absolute;left:7757;top:475;width:20;height:2" coordorigin="7757,475" coordsize="20,0" path="m7757,475l7776,475e" filled="false" stroked="true" strokeweight=".48pt" strokecolor="#fefefe">
                <v:path arrowok="t"/>
              </v:shape>
            </v:group>
            <v:group style="position:absolute;left:7776;top:475;width:20;height:2" coordorigin="7776,475" coordsize="20,2">
              <v:shape style="position:absolute;left:7776;top:475;width:20;height:2" coordorigin="7776,475" coordsize="20,0" path="m7776,475l7795,475e" filled="false" stroked="true" strokeweight=".48pt" strokecolor="#fefefe">
                <v:path arrowok="t"/>
              </v:shape>
            </v:group>
            <v:group style="position:absolute;left:7795;top:475;width:20;height:2" coordorigin="7795,475" coordsize="20,2">
              <v:shape style="position:absolute;left:7795;top:475;width:20;height:2" coordorigin="7795,475" coordsize="20,0" path="m7795,475l7814,475e" filled="false" stroked="true" strokeweight=".48pt" strokecolor="#fefefe">
                <v:path arrowok="t"/>
              </v:shape>
            </v:group>
            <v:group style="position:absolute;left:7814;top:475;width:20;height:2" coordorigin="7814,475" coordsize="20,2">
              <v:shape style="position:absolute;left:7814;top:475;width:20;height:2" coordorigin="7814,475" coordsize="20,0" path="m7814,475l7834,475e" filled="false" stroked="true" strokeweight=".48pt" strokecolor="#fefefe">
                <v:path arrowok="t"/>
              </v:shape>
            </v:group>
            <v:group style="position:absolute;left:7834;top:475;width:20;height:2" coordorigin="7834,475" coordsize="20,2">
              <v:shape style="position:absolute;left:7834;top:475;width:20;height:2" coordorigin="7834,475" coordsize="20,0" path="m7834,475l7853,475e" filled="false" stroked="true" strokeweight=".48pt" strokecolor="#fefefe">
                <v:path arrowok="t"/>
              </v:shape>
            </v:group>
            <v:group style="position:absolute;left:7853;top:475;width:20;height:2" coordorigin="7853,475" coordsize="20,2">
              <v:shape style="position:absolute;left:7853;top:475;width:20;height:2" coordorigin="7853,475" coordsize="20,0" path="m7853,475l7872,475e" filled="false" stroked="true" strokeweight=".48pt" strokecolor="#fefefe">
                <v:path arrowok="t"/>
              </v:shape>
            </v:group>
            <v:group style="position:absolute;left:7872;top:475;width:20;height:2" coordorigin="7872,475" coordsize="20,2">
              <v:shape style="position:absolute;left:7872;top:475;width:20;height:2" coordorigin="7872,475" coordsize="20,0" path="m7872,475l7891,475e" filled="false" stroked="true" strokeweight=".48pt" strokecolor="#fefefe">
                <v:path arrowok="t"/>
              </v:shape>
            </v:group>
            <v:group style="position:absolute;left:7891;top:475;width:20;height:2" coordorigin="7891,475" coordsize="20,2">
              <v:shape style="position:absolute;left:7891;top:475;width:20;height:2" coordorigin="7891,475" coordsize="20,0" path="m7891,475l7910,475e" filled="false" stroked="true" strokeweight=".48pt" strokecolor="#fefefe">
                <v:path arrowok="t"/>
              </v:shape>
            </v:group>
            <v:group style="position:absolute;left:7910;top:475;width:20;height:2" coordorigin="7910,475" coordsize="20,2">
              <v:shape style="position:absolute;left:7910;top:475;width:20;height:2" coordorigin="7910,475" coordsize="20,0" path="m7910,475l7930,475e" filled="false" stroked="true" strokeweight=".48pt" strokecolor="#fefefe">
                <v:path arrowok="t"/>
              </v:shape>
            </v:group>
            <v:group style="position:absolute;left:7930;top:475;width:20;height:2" coordorigin="7930,475" coordsize="20,2">
              <v:shape style="position:absolute;left:7930;top:475;width:20;height:2" coordorigin="7930,475" coordsize="20,0" path="m7930,475l7949,475e" filled="false" stroked="true" strokeweight=".48pt" strokecolor="#fefefe">
                <v:path arrowok="t"/>
              </v:shape>
            </v:group>
            <v:group style="position:absolute;left:7949;top:475;width:20;height:2" coordorigin="7949,475" coordsize="20,2">
              <v:shape style="position:absolute;left:7949;top:475;width:20;height:2" coordorigin="7949,475" coordsize="20,0" path="m7949,475l7968,475e" filled="false" stroked="true" strokeweight=".48pt" strokecolor="#fefefe">
                <v:path arrowok="t"/>
              </v:shape>
            </v:group>
            <v:group style="position:absolute;left:7968;top:475;width:20;height:2" coordorigin="7968,475" coordsize="20,2">
              <v:shape style="position:absolute;left:7968;top:475;width:20;height:2" coordorigin="7968,475" coordsize="20,0" path="m7968,475l7987,475e" filled="false" stroked="true" strokeweight=".48pt" strokecolor="#fefefe">
                <v:path arrowok="t"/>
              </v:shape>
            </v:group>
            <v:group style="position:absolute;left:7987;top:475;width:20;height:2" coordorigin="7987,475" coordsize="20,2">
              <v:shape style="position:absolute;left:7987;top:475;width:20;height:2" coordorigin="7987,475" coordsize="20,0" path="m7987,475l8006,475e" filled="false" stroked="true" strokeweight=".48pt" strokecolor="#fefefe">
                <v:path arrowok="t"/>
              </v:shape>
            </v:group>
            <v:group style="position:absolute;left:8006;top:475;width:20;height:2" coordorigin="8006,475" coordsize="20,2">
              <v:shape style="position:absolute;left:8006;top:475;width:20;height:2" coordorigin="8006,475" coordsize="20,0" path="m8006,475l8026,475e" filled="false" stroked="true" strokeweight=".48pt" strokecolor="#fefefe">
                <v:path arrowok="t"/>
              </v:shape>
            </v:group>
            <v:group style="position:absolute;left:8026;top:475;width:20;height:2" coordorigin="8026,475" coordsize="20,2">
              <v:shape style="position:absolute;left:8026;top:475;width:20;height:2" coordorigin="8026,475" coordsize="20,0" path="m8026,475l8045,475e" filled="false" stroked="true" strokeweight=".48pt" strokecolor="#fefefe">
                <v:path arrowok="t"/>
              </v:shape>
            </v:group>
            <v:group style="position:absolute;left:8045;top:475;width:20;height:2" coordorigin="8045,475" coordsize="20,2">
              <v:shape style="position:absolute;left:8045;top:475;width:20;height:2" coordorigin="8045,475" coordsize="20,0" path="m8045,475l8064,475e" filled="false" stroked="true" strokeweight=".48pt" strokecolor="#fefefe">
                <v:path arrowok="t"/>
              </v:shape>
            </v:group>
            <v:group style="position:absolute;left:8064;top:475;width:20;height:2" coordorigin="8064,475" coordsize="20,2">
              <v:shape style="position:absolute;left:8064;top:475;width:20;height:2" coordorigin="8064,475" coordsize="20,0" path="m8064,475l8083,475e" filled="false" stroked="true" strokeweight=".48pt" strokecolor="#fefefe">
                <v:path arrowok="t"/>
              </v:shape>
            </v:group>
            <v:group style="position:absolute;left:8083;top:475;width:20;height:2" coordorigin="8083,475" coordsize="20,2">
              <v:shape style="position:absolute;left:8083;top:475;width:20;height:2" coordorigin="8083,475" coordsize="20,0" path="m8083,475l8102,475e" filled="false" stroked="true" strokeweight=".48pt" strokecolor="#fefefe">
                <v:path arrowok="t"/>
              </v:shape>
            </v:group>
            <v:group style="position:absolute;left:8102;top:475;width:20;height:2" coordorigin="8102,475" coordsize="20,2">
              <v:shape style="position:absolute;left:8102;top:475;width:20;height:2" coordorigin="8102,475" coordsize="20,0" path="m8102,475l8122,475e" filled="false" stroked="true" strokeweight=".48pt" strokecolor="#fefefe">
                <v:path arrowok="t"/>
              </v:shape>
            </v:group>
            <v:group style="position:absolute;left:8122;top:475;width:20;height:2" coordorigin="8122,475" coordsize="20,2">
              <v:shape style="position:absolute;left:8122;top:475;width:20;height:2" coordorigin="8122,475" coordsize="20,0" path="m8122,475l8141,475e" filled="false" stroked="true" strokeweight=".48pt" strokecolor="#fefefe">
                <v:path arrowok="t"/>
              </v:shape>
            </v:group>
            <v:group style="position:absolute;left:8141;top:475;width:20;height:2" coordorigin="8141,475" coordsize="20,2">
              <v:shape style="position:absolute;left:8141;top:475;width:20;height:2" coordorigin="8141,475" coordsize="20,0" path="m8141,475l8160,475e" filled="false" stroked="true" strokeweight=".48pt" strokecolor="#fefefe">
                <v:path arrowok="t"/>
              </v:shape>
            </v:group>
            <v:group style="position:absolute;left:8160;top:475;width:20;height:2" coordorigin="8160,475" coordsize="20,2">
              <v:shape style="position:absolute;left:8160;top:475;width:20;height:2" coordorigin="8160,475" coordsize="20,0" path="m8160,475l8179,475e" filled="false" stroked="true" strokeweight=".48pt" strokecolor="#fefefe">
                <v:path arrowok="t"/>
              </v:shape>
            </v:group>
            <v:group style="position:absolute;left:8179;top:475;width:20;height:2" coordorigin="8179,475" coordsize="20,2">
              <v:shape style="position:absolute;left:8179;top:475;width:20;height:2" coordorigin="8179,475" coordsize="20,0" path="m8179,475l8198,475e" filled="false" stroked="true" strokeweight=".48pt" strokecolor="#fefefe">
                <v:path arrowok="t"/>
              </v:shape>
            </v:group>
            <v:group style="position:absolute;left:8198;top:475;width:20;height:2" coordorigin="8198,475" coordsize="20,2">
              <v:shape style="position:absolute;left:8198;top:475;width:20;height:2" coordorigin="8198,475" coordsize="20,0" path="m8198,475l8218,475e" filled="false" stroked="true" strokeweight=".48pt" strokecolor="#fefefe">
                <v:path arrowok="t"/>
              </v:shape>
            </v:group>
            <v:group style="position:absolute;left:8218;top:475;width:20;height:2" coordorigin="8218,475" coordsize="20,2">
              <v:shape style="position:absolute;left:8218;top:475;width:20;height:2" coordorigin="8218,475" coordsize="20,0" path="m8218,475l8237,475e" filled="false" stroked="true" strokeweight=".48pt" strokecolor="#fefefe">
                <v:path arrowok="t"/>
              </v:shape>
            </v:group>
            <v:group style="position:absolute;left:8237;top:475;width:20;height:2" coordorigin="8237,475" coordsize="20,2">
              <v:shape style="position:absolute;left:8237;top:475;width:20;height:2" coordorigin="8237,475" coordsize="20,0" path="m8237,475l8256,475e" filled="false" stroked="true" strokeweight=".48pt" strokecolor="#fefefe">
                <v:path arrowok="t"/>
              </v:shape>
            </v:group>
            <v:group style="position:absolute;left:8256;top:475;width:20;height:2" coordorigin="8256,475" coordsize="20,2">
              <v:shape style="position:absolute;left:8256;top:475;width:20;height:2" coordorigin="8256,475" coordsize="20,0" path="m8256,475l8275,475e" filled="false" stroked="true" strokeweight=".48pt" strokecolor="#fefefe">
                <v:path arrowok="t"/>
              </v:shape>
            </v:group>
            <v:group style="position:absolute;left:8275;top:475;width:20;height:2" coordorigin="8275,475" coordsize="20,2">
              <v:shape style="position:absolute;left:8275;top:475;width:20;height:2" coordorigin="8275,475" coordsize="20,0" path="m8275,475l8294,475e" filled="false" stroked="true" strokeweight=".48pt" strokecolor="#fefefe">
                <v:path arrowok="t"/>
              </v:shape>
            </v:group>
            <v:group style="position:absolute;left:8294;top:475;width:20;height:2" coordorigin="8294,475" coordsize="20,2">
              <v:shape style="position:absolute;left:8294;top:475;width:20;height:2" coordorigin="8294,475" coordsize="20,0" path="m8294,475l8314,475e" filled="false" stroked="true" strokeweight=".48pt" strokecolor="#fefefe">
                <v:path arrowok="t"/>
              </v:shape>
            </v:group>
            <v:group style="position:absolute;left:8314;top:475;width:20;height:2" coordorigin="8314,475" coordsize="20,2">
              <v:shape style="position:absolute;left:8314;top:475;width:20;height:2" coordorigin="8314,475" coordsize="20,0" path="m8314,475l8333,475e" filled="false" stroked="true" strokeweight=".48pt" strokecolor="#fefefe">
                <v:path arrowok="t"/>
              </v:shape>
            </v:group>
            <v:group style="position:absolute;left:8333;top:475;width:20;height:2" coordorigin="8333,475" coordsize="20,2">
              <v:shape style="position:absolute;left:8333;top:475;width:20;height:2" coordorigin="8333,475" coordsize="20,0" path="m8333,475l8352,475e" filled="false" stroked="true" strokeweight=".48pt" strokecolor="#fefefe">
                <v:path arrowok="t"/>
              </v:shape>
            </v:group>
            <v:group style="position:absolute;left:8352;top:475;width:20;height:2" coordorigin="8352,475" coordsize="20,2">
              <v:shape style="position:absolute;left:8352;top:475;width:20;height:2" coordorigin="8352,475" coordsize="20,0" path="m8352,475l8371,475e" filled="false" stroked="true" strokeweight=".48pt" strokecolor="#fefefe">
                <v:path arrowok="t"/>
              </v:shape>
            </v:group>
            <v:group style="position:absolute;left:8371;top:475;width:20;height:2" coordorigin="8371,475" coordsize="20,2">
              <v:shape style="position:absolute;left:8371;top:475;width:20;height:2" coordorigin="8371,475" coordsize="20,0" path="m8371,475l8390,475e" filled="false" stroked="true" strokeweight=".48pt" strokecolor="#fefefe">
                <v:path arrowok="t"/>
              </v:shape>
            </v:group>
            <v:group style="position:absolute;left:8390;top:475;width:20;height:2" coordorigin="8390,475" coordsize="20,2">
              <v:shape style="position:absolute;left:8390;top:475;width:20;height:2" coordorigin="8390,475" coordsize="20,0" path="m8390,475l8410,475e" filled="false" stroked="true" strokeweight=".48pt" strokecolor="#fefefe">
                <v:path arrowok="t"/>
              </v:shape>
            </v:group>
            <v:group style="position:absolute;left:8410;top:475;width:20;height:2" coordorigin="8410,475" coordsize="20,2">
              <v:shape style="position:absolute;left:8410;top:475;width:20;height:2" coordorigin="8410,475" coordsize="20,0" path="m8410,475l8429,475e" filled="false" stroked="true" strokeweight=".48pt" strokecolor="#fefefe">
                <v:path arrowok="t"/>
              </v:shape>
            </v:group>
            <v:group style="position:absolute;left:8429;top:475;width:20;height:2" coordorigin="8429,475" coordsize="20,2">
              <v:shape style="position:absolute;left:8429;top:475;width:20;height:2" coordorigin="8429,475" coordsize="20,0" path="m8429,475l8448,475e" filled="false" stroked="true" strokeweight=".48pt" strokecolor="#fefefe">
                <v:path arrowok="t"/>
              </v:shape>
            </v:group>
            <v:group style="position:absolute;left:8448;top:475;width:20;height:2" coordorigin="8448,475" coordsize="20,2">
              <v:shape style="position:absolute;left:8448;top:475;width:20;height:2" coordorigin="8448,475" coordsize="20,0" path="m8448,475l8467,475e" filled="false" stroked="true" strokeweight=".48pt" strokecolor="#fefefe">
                <v:path arrowok="t"/>
              </v:shape>
            </v:group>
            <v:group style="position:absolute;left:8467;top:475;width:20;height:2" coordorigin="8467,475" coordsize="20,2">
              <v:shape style="position:absolute;left:8467;top:475;width:20;height:2" coordorigin="8467,475" coordsize="20,0" path="m8467,475l8486,475e" filled="false" stroked="true" strokeweight=".48pt" strokecolor="#fefefe">
                <v:path arrowok="t"/>
              </v:shape>
            </v:group>
            <v:group style="position:absolute;left:8486;top:475;width:20;height:2" coordorigin="8486,475" coordsize="20,2">
              <v:shape style="position:absolute;left:8486;top:475;width:20;height:2" coordorigin="8486,475" coordsize="20,0" path="m8486,475l8506,475e" filled="false" stroked="true" strokeweight=".48pt" strokecolor="#fefefe">
                <v:path arrowok="t"/>
              </v:shape>
            </v:group>
            <v:group style="position:absolute;left:8506;top:475;width:20;height:2" coordorigin="8506,475" coordsize="20,2">
              <v:shape style="position:absolute;left:8506;top:475;width:20;height:2" coordorigin="8506,475" coordsize="20,0" path="m8506,475l8525,475e" filled="false" stroked="true" strokeweight=".48pt" strokecolor="#fefefe">
                <v:path arrowok="t"/>
              </v:shape>
            </v:group>
            <v:group style="position:absolute;left:8525;top:475;width:20;height:2" coordorigin="8525,475" coordsize="20,2">
              <v:shape style="position:absolute;left:8525;top:475;width:20;height:2" coordorigin="8525,475" coordsize="20,0" path="m8525,475l8544,475e" filled="false" stroked="true" strokeweight=".48pt" strokecolor="#fefefe">
                <v:path arrowok="t"/>
              </v:shape>
            </v:group>
            <v:group style="position:absolute;left:8544;top:475;width:10;height:2" coordorigin="8544,475" coordsize="10,2">
              <v:shape style="position:absolute;left:8544;top:475;width:10;height:2" coordorigin="8544,475" coordsize="10,0" path="m8544,475l8554,475e" filled="false" stroked="true" strokeweight=".48pt" strokecolor="#fefefe">
                <v:path arrowok="t"/>
              </v:shape>
              <v:shape style="position:absolute;left:29;top:480;width:5693;height:379" type="#_x0000_t75" stroked="false">
                <v:imagedata r:id="rId61" o:title=""/>
              </v:shape>
            </v:group>
            <v:group style="position:absolute;left:5712;top:854;width:10;height:2" coordorigin="5712,854" coordsize="10,2">
              <v:shape style="position:absolute;left:5712;top:854;width:10;height:2" coordorigin="5712,854" coordsize="10,0" path="m5712,854l5722,854e" filled="false" stroked="true" strokeweight=".48pt" strokecolor="#000000">
                <v:path arrowok="t"/>
              </v:shape>
            </v:group>
            <v:group style="position:absolute;left:5722;top:854;width:20;height:2" coordorigin="5722,854" coordsize="20,2">
              <v:shape style="position:absolute;left:5722;top:854;width:20;height:2" coordorigin="5722,854" coordsize="20,0" path="m5722,854l5741,854e" filled="false" stroked="true" strokeweight=".48pt" strokecolor="#fefefe">
                <v:path arrowok="t"/>
              </v:shape>
            </v:group>
            <v:group style="position:absolute;left:5741;top:854;width:20;height:2" coordorigin="5741,854" coordsize="20,2">
              <v:shape style="position:absolute;left:5741;top:854;width:20;height:2" coordorigin="5741,854" coordsize="20,0" path="m5741,854l5760,854e" filled="false" stroked="true" strokeweight=".48pt" strokecolor="#fefefe">
                <v:path arrowok="t"/>
              </v:shape>
            </v:group>
            <v:group style="position:absolute;left:5760;top:854;width:20;height:2" coordorigin="5760,854" coordsize="20,2">
              <v:shape style="position:absolute;left:5760;top:854;width:20;height:2" coordorigin="5760,854" coordsize="20,0" path="m5760,854l5779,854e" filled="false" stroked="true" strokeweight=".48pt" strokecolor="#fefefe">
                <v:path arrowok="t"/>
              </v:shape>
            </v:group>
            <v:group style="position:absolute;left:5779;top:854;width:20;height:2" coordorigin="5779,854" coordsize="20,2">
              <v:shape style="position:absolute;left:5779;top:854;width:20;height:2" coordorigin="5779,854" coordsize="20,0" path="m5779,854l5798,854e" filled="false" stroked="true" strokeweight=".48pt" strokecolor="#fefefe">
                <v:path arrowok="t"/>
              </v:shape>
            </v:group>
            <v:group style="position:absolute;left:5798;top:854;width:20;height:2" coordorigin="5798,854" coordsize="20,2">
              <v:shape style="position:absolute;left:5798;top:854;width:20;height:2" coordorigin="5798,854" coordsize="20,0" path="m5798,854l5818,854e" filled="false" stroked="true" strokeweight=".48pt" strokecolor="#fefefe">
                <v:path arrowok="t"/>
              </v:shape>
            </v:group>
            <v:group style="position:absolute;left:5818;top:854;width:20;height:2" coordorigin="5818,854" coordsize="20,2">
              <v:shape style="position:absolute;left:5818;top:854;width:20;height:2" coordorigin="5818,854" coordsize="20,0" path="m5818,854l5837,854e" filled="false" stroked="true" strokeweight=".48pt" strokecolor="#fefefe">
                <v:path arrowok="t"/>
              </v:shape>
            </v:group>
            <v:group style="position:absolute;left:5837;top:854;width:20;height:2" coordorigin="5837,854" coordsize="20,2">
              <v:shape style="position:absolute;left:5837;top:854;width:20;height:2" coordorigin="5837,854" coordsize="20,0" path="m5837,854l5856,854e" filled="false" stroked="true" strokeweight=".48pt" strokecolor="#fefefe">
                <v:path arrowok="t"/>
              </v:shape>
            </v:group>
            <v:group style="position:absolute;left:5856;top:854;width:20;height:2" coordorigin="5856,854" coordsize="20,2">
              <v:shape style="position:absolute;left:5856;top:854;width:20;height:2" coordorigin="5856,854" coordsize="20,0" path="m5856,854l5875,854e" filled="false" stroked="true" strokeweight=".48pt" strokecolor="#fefefe">
                <v:path arrowok="t"/>
              </v:shape>
            </v:group>
            <v:group style="position:absolute;left:5875;top:854;width:20;height:2" coordorigin="5875,854" coordsize="20,2">
              <v:shape style="position:absolute;left:5875;top:854;width:20;height:2" coordorigin="5875,854" coordsize="20,0" path="m5875,854l5894,854e" filled="false" stroked="true" strokeweight=".48pt" strokecolor="#fefefe">
                <v:path arrowok="t"/>
              </v:shape>
            </v:group>
            <v:group style="position:absolute;left:5894;top:854;width:20;height:2" coordorigin="5894,854" coordsize="20,2">
              <v:shape style="position:absolute;left:5894;top:854;width:20;height:2" coordorigin="5894,854" coordsize="20,0" path="m5894,854l5914,854e" filled="false" stroked="true" strokeweight=".48pt" strokecolor="#fefefe">
                <v:path arrowok="t"/>
              </v:shape>
            </v:group>
            <v:group style="position:absolute;left:5914;top:854;width:20;height:2" coordorigin="5914,854" coordsize="20,2">
              <v:shape style="position:absolute;left:5914;top:854;width:20;height:2" coordorigin="5914,854" coordsize="20,0" path="m5914,854l5933,854e" filled="false" stroked="true" strokeweight=".48pt" strokecolor="#fefefe">
                <v:path arrowok="t"/>
              </v:shape>
            </v:group>
            <v:group style="position:absolute;left:5933;top:854;width:20;height:2" coordorigin="5933,854" coordsize="20,2">
              <v:shape style="position:absolute;left:5933;top:854;width:20;height:2" coordorigin="5933,854" coordsize="20,0" path="m5933,854l5952,854e" filled="false" stroked="true" strokeweight=".48pt" strokecolor="#fefefe">
                <v:path arrowok="t"/>
              </v:shape>
            </v:group>
            <v:group style="position:absolute;left:5952;top:854;width:20;height:2" coordorigin="5952,854" coordsize="20,2">
              <v:shape style="position:absolute;left:5952;top:854;width:20;height:2" coordorigin="5952,854" coordsize="20,0" path="m5952,854l5971,854e" filled="false" stroked="true" strokeweight=".48pt" strokecolor="#fefefe">
                <v:path arrowok="t"/>
              </v:shape>
            </v:group>
            <v:group style="position:absolute;left:5971;top:854;width:20;height:2" coordorigin="5971,854" coordsize="20,2">
              <v:shape style="position:absolute;left:5971;top:854;width:20;height:2" coordorigin="5971,854" coordsize="20,0" path="m5971,854l5990,854e" filled="false" stroked="true" strokeweight=".48pt" strokecolor="#fefefe">
                <v:path arrowok="t"/>
              </v:shape>
            </v:group>
            <v:group style="position:absolute;left:5990;top:854;width:20;height:2" coordorigin="5990,854" coordsize="20,2">
              <v:shape style="position:absolute;left:5990;top:854;width:20;height:2" coordorigin="5990,854" coordsize="20,0" path="m5990,854l6010,854e" filled="false" stroked="true" strokeweight=".48pt" strokecolor="#fefefe">
                <v:path arrowok="t"/>
              </v:shape>
            </v:group>
            <v:group style="position:absolute;left:6010;top:854;width:20;height:2" coordorigin="6010,854" coordsize="20,2">
              <v:shape style="position:absolute;left:6010;top:854;width:20;height:2" coordorigin="6010,854" coordsize="20,0" path="m6010,854l6029,854e" filled="false" stroked="true" strokeweight=".48pt" strokecolor="#fefefe">
                <v:path arrowok="t"/>
              </v:shape>
            </v:group>
            <v:group style="position:absolute;left:6029;top:854;width:20;height:2" coordorigin="6029,854" coordsize="20,2">
              <v:shape style="position:absolute;left:6029;top:854;width:20;height:2" coordorigin="6029,854" coordsize="20,0" path="m6029,854l6048,854e" filled="false" stroked="true" strokeweight=".48pt" strokecolor="#fefefe">
                <v:path arrowok="t"/>
              </v:shape>
            </v:group>
            <v:group style="position:absolute;left:6048;top:854;width:20;height:2" coordorigin="6048,854" coordsize="20,2">
              <v:shape style="position:absolute;left:6048;top:854;width:20;height:2" coordorigin="6048,854" coordsize="20,0" path="m6048,854l6067,854e" filled="false" stroked="true" strokeweight=".48pt" strokecolor="#fefefe">
                <v:path arrowok="t"/>
              </v:shape>
            </v:group>
            <v:group style="position:absolute;left:6067;top:854;width:20;height:2" coordorigin="6067,854" coordsize="20,2">
              <v:shape style="position:absolute;left:6067;top:854;width:20;height:2" coordorigin="6067,854" coordsize="20,0" path="m6067,854l6086,854e" filled="false" stroked="true" strokeweight=".48pt" strokecolor="#fefefe">
                <v:path arrowok="t"/>
              </v:shape>
            </v:group>
            <v:group style="position:absolute;left:6086;top:854;width:20;height:2" coordorigin="6086,854" coordsize="20,2">
              <v:shape style="position:absolute;left:6086;top:854;width:20;height:2" coordorigin="6086,854" coordsize="20,0" path="m6086,854l6106,854e" filled="false" stroked="true" strokeweight=".48pt" strokecolor="#fefefe">
                <v:path arrowok="t"/>
              </v:shape>
            </v:group>
            <v:group style="position:absolute;left:6106;top:854;width:20;height:2" coordorigin="6106,854" coordsize="20,2">
              <v:shape style="position:absolute;left:6106;top:854;width:20;height:2" coordorigin="6106,854" coordsize="20,0" path="m6106,854l6125,854e" filled="false" stroked="true" strokeweight=".48pt" strokecolor="#fefefe">
                <v:path arrowok="t"/>
              </v:shape>
            </v:group>
            <v:group style="position:absolute;left:6125;top:854;width:20;height:2" coordorigin="6125,854" coordsize="20,2">
              <v:shape style="position:absolute;left:6125;top:854;width:20;height:2" coordorigin="6125,854" coordsize="20,0" path="m6125,854l6144,854e" filled="false" stroked="true" strokeweight=".48pt" strokecolor="#fefefe">
                <v:path arrowok="t"/>
              </v:shape>
            </v:group>
            <v:group style="position:absolute;left:6144;top:854;width:20;height:2" coordorigin="6144,854" coordsize="20,2">
              <v:shape style="position:absolute;left:6144;top:854;width:20;height:2" coordorigin="6144,854" coordsize="20,0" path="m6144,854l6163,854e" filled="false" stroked="true" strokeweight=".48pt" strokecolor="#fefefe">
                <v:path arrowok="t"/>
              </v:shape>
            </v:group>
            <v:group style="position:absolute;left:6163;top:854;width:20;height:2" coordorigin="6163,854" coordsize="20,2">
              <v:shape style="position:absolute;left:6163;top:854;width:20;height:2" coordorigin="6163,854" coordsize="20,0" path="m6163,854l6182,854e" filled="false" stroked="true" strokeweight=".48pt" strokecolor="#fefefe">
                <v:path arrowok="t"/>
              </v:shape>
            </v:group>
            <v:group style="position:absolute;left:6182;top:854;width:20;height:2" coordorigin="6182,854" coordsize="20,2">
              <v:shape style="position:absolute;left:6182;top:854;width:20;height:2" coordorigin="6182,854" coordsize="20,0" path="m6182,854l6202,854e" filled="false" stroked="true" strokeweight=".48pt" strokecolor="#fefefe">
                <v:path arrowok="t"/>
              </v:shape>
            </v:group>
            <v:group style="position:absolute;left:6202;top:854;width:20;height:2" coordorigin="6202,854" coordsize="20,2">
              <v:shape style="position:absolute;left:6202;top:854;width:20;height:2" coordorigin="6202,854" coordsize="20,0" path="m6202,854l6221,854e" filled="false" stroked="true" strokeweight=".48pt" strokecolor="#fefefe">
                <v:path arrowok="t"/>
              </v:shape>
            </v:group>
            <v:group style="position:absolute;left:6221;top:854;width:20;height:2" coordorigin="6221,854" coordsize="20,2">
              <v:shape style="position:absolute;left:6221;top:854;width:20;height:2" coordorigin="6221,854" coordsize="20,0" path="m6221,854l6240,854e" filled="false" stroked="true" strokeweight=".48pt" strokecolor="#fefefe">
                <v:path arrowok="t"/>
              </v:shape>
            </v:group>
            <v:group style="position:absolute;left:6240;top:854;width:20;height:2" coordorigin="6240,854" coordsize="20,2">
              <v:shape style="position:absolute;left:6240;top:854;width:20;height:2" coordorigin="6240,854" coordsize="20,0" path="m6240,854l6259,854e" filled="false" stroked="true" strokeweight=".48pt" strokecolor="#fefefe">
                <v:path arrowok="t"/>
              </v:shape>
            </v:group>
            <v:group style="position:absolute;left:6259;top:854;width:20;height:2" coordorigin="6259,854" coordsize="20,2">
              <v:shape style="position:absolute;left:6259;top:854;width:20;height:2" coordorigin="6259,854" coordsize="20,0" path="m6259,854l6278,854e" filled="false" stroked="true" strokeweight=".48pt" strokecolor="#fefefe">
                <v:path arrowok="t"/>
              </v:shape>
            </v:group>
            <v:group style="position:absolute;left:6278;top:854;width:20;height:2" coordorigin="6278,854" coordsize="20,2">
              <v:shape style="position:absolute;left:6278;top:854;width:20;height:2" coordorigin="6278,854" coordsize="20,0" path="m6278,854l6298,854e" filled="false" stroked="true" strokeweight=".48pt" strokecolor="#fefefe">
                <v:path arrowok="t"/>
              </v:shape>
            </v:group>
            <v:group style="position:absolute;left:6298;top:854;width:20;height:2" coordorigin="6298,854" coordsize="20,2">
              <v:shape style="position:absolute;left:6298;top:854;width:20;height:2" coordorigin="6298,854" coordsize="20,0" path="m6298,854l6317,854e" filled="false" stroked="true" strokeweight=".48pt" strokecolor="#fefefe">
                <v:path arrowok="t"/>
              </v:shape>
            </v:group>
            <v:group style="position:absolute;left:6317;top:854;width:20;height:2" coordorigin="6317,854" coordsize="20,2">
              <v:shape style="position:absolute;left:6317;top:854;width:20;height:2" coordorigin="6317,854" coordsize="20,0" path="m6317,854l6336,854e" filled="false" stroked="true" strokeweight=".48pt" strokecolor="#fefefe">
                <v:path arrowok="t"/>
              </v:shape>
            </v:group>
            <v:group style="position:absolute;left:6336;top:854;width:20;height:2" coordorigin="6336,854" coordsize="20,2">
              <v:shape style="position:absolute;left:6336;top:854;width:20;height:2" coordorigin="6336,854" coordsize="20,0" path="m6336,854l6355,854e" filled="false" stroked="true" strokeweight=".48pt" strokecolor="#fefefe">
                <v:path arrowok="t"/>
              </v:shape>
            </v:group>
            <v:group style="position:absolute;left:6355;top:854;width:20;height:2" coordorigin="6355,854" coordsize="20,2">
              <v:shape style="position:absolute;left:6355;top:854;width:20;height:2" coordorigin="6355,854" coordsize="20,0" path="m6355,854l6374,854e" filled="false" stroked="true" strokeweight=".48pt" strokecolor="#fefefe">
                <v:path arrowok="t"/>
              </v:shape>
            </v:group>
            <v:group style="position:absolute;left:6374;top:854;width:20;height:2" coordorigin="6374,854" coordsize="20,2">
              <v:shape style="position:absolute;left:6374;top:854;width:20;height:2" coordorigin="6374,854" coordsize="20,0" path="m6374,854l6394,854e" filled="false" stroked="true" strokeweight=".48pt" strokecolor="#fefefe">
                <v:path arrowok="t"/>
              </v:shape>
            </v:group>
            <v:group style="position:absolute;left:6394;top:854;width:20;height:2" coordorigin="6394,854" coordsize="20,2">
              <v:shape style="position:absolute;left:6394;top:854;width:20;height:2" coordorigin="6394,854" coordsize="20,0" path="m6394,854l6413,854e" filled="false" stroked="true" strokeweight=".48pt" strokecolor="#fefefe">
                <v:path arrowok="t"/>
              </v:shape>
            </v:group>
            <v:group style="position:absolute;left:6413;top:854;width:20;height:2" coordorigin="6413,854" coordsize="20,2">
              <v:shape style="position:absolute;left:6413;top:854;width:20;height:2" coordorigin="6413,854" coordsize="20,0" path="m6413,854l6432,854e" filled="false" stroked="true" strokeweight=".48pt" strokecolor="#fefefe">
                <v:path arrowok="t"/>
              </v:shape>
            </v:group>
            <v:group style="position:absolute;left:6432;top:854;width:20;height:2" coordorigin="6432,854" coordsize="20,2">
              <v:shape style="position:absolute;left:6432;top:854;width:20;height:2" coordorigin="6432,854" coordsize="20,0" path="m6432,854l6451,854e" filled="false" stroked="true" strokeweight=".48pt" strokecolor="#fefefe">
                <v:path arrowok="t"/>
              </v:shape>
            </v:group>
            <v:group style="position:absolute;left:6451;top:854;width:20;height:2" coordorigin="6451,854" coordsize="20,2">
              <v:shape style="position:absolute;left:6451;top:854;width:20;height:2" coordorigin="6451,854" coordsize="20,0" path="m6451,854l6470,854e" filled="false" stroked="true" strokeweight=".48pt" strokecolor="#fefefe">
                <v:path arrowok="t"/>
              </v:shape>
            </v:group>
            <v:group style="position:absolute;left:6470;top:854;width:20;height:2" coordorigin="6470,854" coordsize="20,2">
              <v:shape style="position:absolute;left:6470;top:854;width:20;height:2" coordorigin="6470,854" coordsize="20,0" path="m6470,854l6490,854e" filled="false" stroked="true" strokeweight=".48pt" strokecolor="#fefefe">
                <v:path arrowok="t"/>
              </v:shape>
            </v:group>
            <v:group style="position:absolute;left:6490;top:854;width:20;height:2" coordorigin="6490,854" coordsize="20,2">
              <v:shape style="position:absolute;left:6490;top:854;width:20;height:2" coordorigin="6490,854" coordsize="20,0" path="m6490,854l6509,854e" filled="false" stroked="true" strokeweight=".48pt" strokecolor="#fefefe">
                <v:path arrowok="t"/>
              </v:shape>
            </v:group>
            <v:group style="position:absolute;left:6509;top:854;width:20;height:2" coordorigin="6509,854" coordsize="20,2">
              <v:shape style="position:absolute;left:6509;top:854;width:20;height:2" coordorigin="6509,854" coordsize="20,0" path="m6509,854l6528,854e" filled="false" stroked="true" strokeweight=".48pt" strokecolor="#fefefe">
                <v:path arrowok="t"/>
              </v:shape>
            </v:group>
            <v:group style="position:absolute;left:6528;top:854;width:20;height:2" coordorigin="6528,854" coordsize="20,2">
              <v:shape style="position:absolute;left:6528;top:854;width:20;height:2" coordorigin="6528,854" coordsize="20,0" path="m6528,854l6547,854e" filled="false" stroked="true" strokeweight=".48pt" strokecolor="#fefefe">
                <v:path arrowok="t"/>
              </v:shape>
            </v:group>
            <v:group style="position:absolute;left:6547;top:854;width:20;height:2" coordorigin="6547,854" coordsize="20,2">
              <v:shape style="position:absolute;left:6547;top:854;width:20;height:2" coordorigin="6547,854" coordsize="20,0" path="m6547,854l6566,854e" filled="false" stroked="true" strokeweight=".48pt" strokecolor="#fefefe">
                <v:path arrowok="t"/>
              </v:shape>
            </v:group>
            <v:group style="position:absolute;left:6566;top:854;width:20;height:2" coordorigin="6566,854" coordsize="20,2">
              <v:shape style="position:absolute;left:6566;top:854;width:20;height:2" coordorigin="6566,854" coordsize="20,0" path="m6566,854l6586,854e" filled="false" stroked="true" strokeweight=".48pt" strokecolor="#fefefe">
                <v:path arrowok="t"/>
              </v:shape>
            </v:group>
            <v:group style="position:absolute;left:6586;top:854;width:20;height:2" coordorigin="6586,854" coordsize="20,2">
              <v:shape style="position:absolute;left:6586;top:854;width:20;height:2" coordorigin="6586,854" coordsize="20,0" path="m6586,854l6605,854e" filled="false" stroked="true" strokeweight=".48pt" strokecolor="#fefefe">
                <v:path arrowok="t"/>
              </v:shape>
            </v:group>
            <v:group style="position:absolute;left:6605;top:854;width:20;height:2" coordorigin="6605,854" coordsize="20,2">
              <v:shape style="position:absolute;left:6605;top:854;width:20;height:2" coordorigin="6605,854" coordsize="20,0" path="m6605,854l6624,854e" filled="false" stroked="true" strokeweight=".48pt" strokecolor="#fefefe">
                <v:path arrowok="t"/>
              </v:shape>
            </v:group>
            <v:group style="position:absolute;left:6624;top:854;width:20;height:2" coordorigin="6624,854" coordsize="20,2">
              <v:shape style="position:absolute;left:6624;top:854;width:20;height:2" coordorigin="6624,854" coordsize="20,0" path="m6624,854l6643,854e" filled="false" stroked="true" strokeweight=".48pt" strokecolor="#fefefe">
                <v:path arrowok="t"/>
              </v:shape>
            </v:group>
            <v:group style="position:absolute;left:6643;top:854;width:20;height:2" coordorigin="6643,854" coordsize="20,2">
              <v:shape style="position:absolute;left:6643;top:854;width:20;height:2" coordorigin="6643,854" coordsize="20,0" path="m6643,854l6662,854e" filled="false" stroked="true" strokeweight=".48pt" strokecolor="#fefefe">
                <v:path arrowok="t"/>
              </v:shape>
            </v:group>
            <v:group style="position:absolute;left:6662;top:854;width:20;height:2" coordorigin="6662,854" coordsize="20,2">
              <v:shape style="position:absolute;left:6662;top:854;width:20;height:2" coordorigin="6662,854" coordsize="20,0" path="m6662,854l6682,854e" filled="false" stroked="true" strokeweight=".48pt" strokecolor="#fefefe">
                <v:path arrowok="t"/>
              </v:shape>
            </v:group>
            <v:group style="position:absolute;left:6682;top:854;width:20;height:2" coordorigin="6682,854" coordsize="20,2">
              <v:shape style="position:absolute;left:6682;top:854;width:20;height:2" coordorigin="6682,854" coordsize="20,0" path="m6682,854l6701,854e" filled="false" stroked="true" strokeweight=".48pt" strokecolor="#fefefe">
                <v:path arrowok="t"/>
              </v:shape>
            </v:group>
            <v:group style="position:absolute;left:6701;top:854;width:20;height:2" coordorigin="6701,854" coordsize="20,2">
              <v:shape style="position:absolute;left:6701;top:854;width:20;height:2" coordorigin="6701,854" coordsize="20,0" path="m6701,854l6720,854e" filled="false" stroked="true" strokeweight=".48pt" strokecolor="#fefefe">
                <v:path arrowok="t"/>
              </v:shape>
            </v:group>
            <v:group style="position:absolute;left:6720;top:854;width:20;height:2" coordorigin="6720,854" coordsize="20,2">
              <v:shape style="position:absolute;left:6720;top:854;width:20;height:2" coordorigin="6720,854" coordsize="20,0" path="m6720,854l6739,854e" filled="false" stroked="true" strokeweight=".48pt" strokecolor="#fefefe">
                <v:path arrowok="t"/>
              </v:shape>
            </v:group>
            <v:group style="position:absolute;left:6739;top:854;width:20;height:2" coordorigin="6739,854" coordsize="20,2">
              <v:shape style="position:absolute;left:6739;top:854;width:20;height:2" coordorigin="6739,854" coordsize="20,0" path="m6739,854l6758,854e" filled="false" stroked="true" strokeweight=".48pt" strokecolor="#fefefe">
                <v:path arrowok="t"/>
              </v:shape>
            </v:group>
            <v:group style="position:absolute;left:6758;top:854;width:20;height:2" coordorigin="6758,854" coordsize="20,2">
              <v:shape style="position:absolute;left:6758;top:854;width:20;height:2" coordorigin="6758,854" coordsize="20,0" path="m6758,854l6778,854e" filled="false" stroked="true" strokeweight=".48pt" strokecolor="#fefefe">
                <v:path arrowok="t"/>
              </v:shape>
            </v:group>
            <v:group style="position:absolute;left:6778;top:854;width:20;height:2" coordorigin="6778,854" coordsize="20,2">
              <v:shape style="position:absolute;left:6778;top:854;width:20;height:2" coordorigin="6778,854" coordsize="20,0" path="m6778,854l6797,854e" filled="false" stroked="true" strokeweight=".48pt" strokecolor="#fefefe">
                <v:path arrowok="t"/>
              </v:shape>
            </v:group>
            <v:group style="position:absolute;left:6797;top:854;width:20;height:2" coordorigin="6797,854" coordsize="20,2">
              <v:shape style="position:absolute;left:6797;top:854;width:20;height:2" coordorigin="6797,854" coordsize="20,0" path="m6797,854l6816,854e" filled="false" stroked="true" strokeweight=".48pt" strokecolor="#fefefe">
                <v:path arrowok="t"/>
              </v:shape>
            </v:group>
            <v:group style="position:absolute;left:6816;top:854;width:20;height:2" coordorigin="6816,854" coordsize="20,2">
              <v:shape style="position:absolute;left:6816;top:854;width:20;height:2" coordorigin="6816,854" coordsize="20,0" path="m6816,854l6835,854e" filled="false" stroked="true" strokeweight=".48pt" strokecolor="#fefefe">
                <v:path arrowok="t"/>
              </v:shape>
            </v:group>
            <v:group style="position:absolute;left:6835;top:854;width:20;height:2" coordorigin="6835,854" coordsize="20,2">
              <v:shape style="position:absolute;left:6835;top:854;width:20;height:2" coordorigin="6835,854" coordsize="20,0" path="m6835,854l6854,854e" filled="false" stroked="true" strokeweight=".48pt" strokecolor="#fefefe">
                <v:path arrowok="t"/>
              </v:shape>
            </v:group>
            <v:group style="position:absolute;left:6854;top:854;width:20;height:2" coordorigin="6854,854" coordsize="20,2">
              <v:shape style="position:absolute;left:6854;top:854;width:20;height:2" coordorigin="6854,854" coordsize="20,0" path="m6854,854l6874,854e" filled="false" stroked="true" strokeweight=".48pt" strokecolor="#fefefe">
                <v:path arrowok="t"/>
              </v:shape>
            </v:group>
            <v:group style="position:absolute;left:6874;top:854;width:20;height:2" coordorigin="6874,854" coordsize="20,2">
              <v:shape style="position:absolute;left:6874;top:854;width:20;height:2" coordorigin="6874,854" coordsize="20,0" path="m6874,854l6893,854e" filled="false" stroked="true" strokeweight=".48pt" strokecolor="#fefefe">
                <v:path arrowok="t"/>
              </v:shape>
            </v:group>
            <v:group style="position:absolute;left:6893;top:854;width:20;height:2" coordorigin="6893,854" coordsize="20,2">
              <v:shape style="position:absolute;left:6893;top:854;width:20;height:2" coordorigin="6893,854" coordsize="20,0" path="m6893,854l6912,854e" filled="false" stroked="true" strokeweight=".48pt" strokecolor="#fefefe">
                <v:path arrowok="t"/>
              </v:shape>
            </v:group>
            <v:group style="position:absolute;left:6912;top:854;width:20;height:2" coordorigin="6912,854" coordsize="20,2">
              <v:shape style="position:absolute;left:6912;top:854;width:20;height:2" coordorigin="6912,854" coordsize="20,0" path="m6912,854l6931,854e" filled="false" stroked="true" strokeweight=".48pt" strokecolor="#fefefe">
                <v:path arrowok="t"/>
              </v:shape>
            </v:group>
            <v:group style="position:absolute;left:6931;top:854;width:20;height:2" coordorigin="6931,854" coordsize="20,2">
              <v:shape style="position:absolute;left:6931;top:854;width:20;height:2" coordorigin="6931,854" coordsize="20,0" path="m6931,854l6950,854e" filled="false" stroked="true" strokeweight=".48pt" strokecolor="#fefefe">
                <v:path arrowok="t"/>
              </v:shape>
            </v:group>
            <v:group style="position:absolute;left:6950;top:854;width:20;height:2" coordorigin="6950,854" coordsize="20,2">
              <v:shape style="position:absolute;left:6950;top:854;width:20;height:2" coordorigin="6950,854" coordsize="20,0" path="m6950,854l6970,854e" filled="false" stroked="true" strokeweight=".48pt" strokecolor="#fefefe">
                <v:path arrowok="t"/>
              </v:shape>
            </v:group>
            <v:group style="position:absolute;left:6970;top:854;width:20;height:2" coordorigin="6970,854" coordsize="20,2">
              <v:shape style="position:absolute;left:6970;top:854;width:20;height:2" coordorigin="6970,854" coordsize="20,0" path="m6970,854l6989,854e" filled="false" stroked="true" strokeweight=".48pt" strokecolor="#fefefe">
                <v:path arrowok="t"/>
              </v:shape>
            </v:group>
            <v:group style="position:absolute;left:6989;top:854;width:20;height:2" coordorigin="6989,854" coordsize="20,2">
              <v:shape style="position:absolute;left:6989;top:854;width:20;height:2" coordorigin="6989,854" coordsize="20,0" path="m6989,854l7008,854e" filled="false" stroked="true" strokeweight=".48pt" strokecolor="#fefefe">
                <v:path arrowok="t"/>
              </v:shape>
            </v:group>
            <v:group style="position:absolute;left:7008;top:854;width:20;height:2" coordorigin="7008,854" coordsize="20,2">
              <v:shape style="position:absolute;left:7008;top:854;width:20;height:2" coordorigin="7008,854" coordsize="20,0" path="m7008,854l7027,854e" filled="false" stroked="true" strokeweight=".48pt" strokecolor="#fefefe">
                <v:path arrowok="t"/>
              </v:shape>
            </v:group>
            <v:group style="position:absolute;left:7027;top:854;width:20;height:2" coordorigin="7027,854" coordsize="20,2">
              <v:shape style="position:absolute;left:7027;top:854;width:20;height:2" coordorigin="7027,854" coordsize="20,0" path="m7027,854l7046,854e" filled="false" stroked="true" strokeweight=".48pt" strokecolor="#fefefe">
                <v:path arrowok="t"/>
              </v:shape>
            </v:group>
            <v:group style="position:absolute;left:7046;top:854;width:20;height:2" coordorigin="7046,854" coordsize="20,2">
              <v:shape style="position:absolute;left:7046;top:854;width:20;height:2" coordorigin="7046,854" coordsize="20,0" path="m7046,854l7066,854e" filled="false" stroked="true" strokeweight=".48pt" strokecolor="#fefefe">
                <v:path arrowok="t"/>
              </v:shape>
            </v:group>
            <v:group style="position:absolute;left:7066;top:854;width:20;height:2" coordorigin="7066,854" coordsize="20,2">
              <v:shape style="position:absolute;left:7066;top:854;width:20;height:2" coordorigin="7066,854" coordsize="20,0" path="m7066,854l7085,854e" filled="false" stroked="true" strokeweight=".48pt" strokecolor="#fefefe">
                <v:path arrowok="t"/>
              </v:shape>
            </v:group>
            <v:group style="position:absolute;left:7085;top:854;width:20;height:2" coordorigin="7085,854" coordsize="20,2">
              <v:shape style="position:absolute;left:7085;top:854;width:20;height:2" coordorigin="7085,854" coordsize="20,0" path="m7085,854l7104,854e" filled="false" stroked="true" strokeweight=".48pt" strokecolor="#fefefe">
                <v:path arrowok="t"/>
              </v:shape>
            </v:group>
            <v:group style="position:absolute;left:7104;top:854;width:20;height:2" coordorigin="7104,854" coordsize="20,2">
              <v:shape style="position:absolute;left:7104;top:854;width:20;height:2" coordorigin="7104,854" coordsize="20,0" path="m7104,854l7123,854e" filled="false" stroked="true" strokeweight=".48pt" strokecolor="#fefefe">
                <v:path arrowok="t"/>
              </v:shape>
            </v:group>
            <v:group style="position:absolute;left:7123;top:854;width:20;height:2" coordorigin="7123,854" coordsize="20,2">
              <v:shape style="position:absolute;left:7123;top:854;width:20;height:2" coordorigin="7123,854" coordsize="20,0" path="m7123,854l7142,854e" filled="false" stroked="true" strokeweight=".48pt" strokecolor="#fefefe">
                <v:path arrowok="t"/>
              </v:shape>
            </v:group>
            <v:group style="position:absolute;left:7142;top:854;width:20;height:2" coordorigin="7142,854" coordsize="20,2">
              <v:shape style="position:absolute;left:7142;top:854;width:20;height:2" coordorigin="7142,854" coordsize="20,0" path="m7142,854l7162,854e" filled="false" stroked="true" strokeweight=".48pt" strokecolor="#fefefe">
                <v:path arrowok="t"/>
              </v:shape>
            </v:group>
            <v:group style="position:absolute;left:7162;top:854;width:20;height:2" coordorigin="7162,854" coordsize="20,2">
              <v:shape style="position:absolute;left:7162;top:854;width:20;height:2" coordorigin="7162,854" coordsize="20,0" path="m7162,854l7181,854e" filled="false" stroked="true" strokeweight=".48pt" strokecolor="#fefefe">
                <v:path arrowok="t"/>
              </v:shape>
            </v:group>
            <v:group style="position:absolute;left:7181;top:854;width:20;height:2" coordorigin="7181,854" coordsize="20,2">
              <v:shape style="position:absolute;left:7181;top:854;width:20;height:2" coordorigin="7181,854" coordsize="20,0" path="m7181,854l7200,854e" filled="false" stroked="true" strokeweight=".48pt" strokecolor="#fefefe">
                <v:path arrowok="t"/>
              </v:shape>
            </v:group>
            <v:group style="position:absolute;left:7200;top:854;width:20;height:2" coordorigin="7200,854" coordsize="20,2">
              <v:shape style="position:absolute;left:7200;top:854;width:20;height:2" coordorigin="7200,854" coordsize="20,0" path="m7200,854l7219,854e" filled="false" stroked="true" strokeweight=".48pt" strokecolor="#fefefe">
                <v:path arrowok="t"/>
              </v:shape>
            </v:group>
            <v:group style="position:absolute;left:7219;top:854;width:20;height:2" coordorigin="7219,854" coordsize="20,2">
              <v:shape style="position:absolute;left:7219;top:854;width:20;height:2" coordorigin="7219,854" coordsize="20,0" path="m7219,854l7238,854e" filled="false" stroked="true" strokeweight=".48pt" strokecolor="#fefefe">
                <v:path arrowok="t"/>
              </v:shape>
            </v:group>
            <v:group style="position:absolute;left:7238;top:854;width:20;height:2" coordorigin="7238,854" coordsize="20,2">
              <v:shape style="position:absolute;left:7238;top:854;width:20;height:2" coordorigin="7238,854" coordsize="20,0" path="m7238,854l7258,854e" filled="false" stroked="true" strokeweight=".48pt" strokecolor="#fefefe">
                <v:path arrowok="t"/>
              </v:shape>
            </v:group>
            <v:group style="position:absolute;left:7258;top:854;width:20;height:2" coordorigin="7258,854" coordsize="20,2">
              <v:shape style="position:absolute;left:7258;top:854;width:20;height:2" coordorigin="7258,854" coordsize="20,0" path="m7258,854l7277,854e" filled="false" stroked="true" strokeweight=".48pt" strokecolor="#fefefe">
                <v:path arrowok="t"/>
              </v:shape>
            </v:group>
            <v:group style="position:absolute;left:7277;top:854;width:20;height:2" coordorigin="7277,854" coordsize="20,2">
              <v:shape style="position:absolute;left:7277;top:854;width:20;height:2" coordorigin="7277,854" coordsize="20,0" path="m7277,854l7296,854e" filled="false" stroked="true" strokeweight=".48pt" strokecolor="#fefefe">
                <v:path arrowok="t"/>
              </v:shape>
            </v:group>
            <v:group style="position:absolute;left:7296;top:854;width:20;height:2" coordorigin="7296,854" coordsize="20,2">
              <v:shape style="position:absolute;left:7296;top:854;width:20;height:2" coordorigin="7296,854" coordsize="20,0" path="m7296,854l7315,854e" filled="false" stroked="true" strokeweight=".48pt" strokecolor="#fefefe">
                <v:path arrowok="t"/>
              </v:shape>
            </v:group>
            <v:group style="position:absolute;left:7315;top:854;width:20;height:2" coordorigin="7315,854" coordsize="20,2">
              <v:shape style="position:absolute;left:7315;top:854;width:20;height:2" coordorigin="7315,854" coordsize="20,0" path="m7315,854l7334,854e" filled="false" stroked="true" strokeweight=".48pt" strokecolor="#fefefe">
                <v:path arrowok="t"/>
              </v:shape>
            </v:group>
            <v:group style="position:absolute;left:7334;top:854;width:20;height:2" coordorigin="7334,854" coordsize="20,2">
              <v:shape style="position:absolute;left:7334;top:854;width:20;height:2" coordorigin="7334,854" coordsize="20,0" path="m7334,854l7354,854e" filled="false" stroked="true" strokeweight=".48pt" strokecolor="#fefefe">
                <v:path arrowok="t"/>
              </v:shape>
            </v:group>
            <v:group style="position:absolute;left:7354;top:854;width:20;height:2" coordorigin="7354,854" coordsize="20,2">
              <v:shape style="position:absolute;left:7354;top:854;width:20;height:2" coordorigin="7354,854" coordsize="20,0" path="m7354,854l7373,854e" filled="false" stroked="true" strokeweight=".48pt" strokecolor="#fefefe">
                <v:path arrowok="t"/>
              </v:shape>
            </v:group>
            <v:group style="position:absolute;left:7373;top:854;width:20;height:2" coordorigin="7373,854" coordsize="20,2">
              <v:shape style="position:absolute;left:7373;top:854;width:20;height:2" coordorigin="7373,854" coordsize="20,0" path="m7373,854l7392,854e" filled="false" stroked="true" strokeweight=".48pt" strokecolor="#fefefe">
                <v:path arrowok="t"/>
              </v:shape>
            </v:group>
            <v:group style="position:absolute;left:7392;top:854;width:20;height:2" coordorigin="7392,854" coordsize="20,2">
              <v:shape style="position:absolute;left:7392;top:854;width:20;height:2" coordorigin="7392,854" coordsize="20,0" path="m7392,854l7411,854e" filled="false" stroked="true" strokeweight=".48pt" strokecolor="#fefefe">
                <v:path arrowok="t"/>
              </v:shape>
            </v:group>
            <v:group style="position:absolute;left:7411;top:854;width:20;height:2" coordorigin="7411,854" coordsize="20,2">
              <v:shape style="position:absolute;left:7411;top:854;width:20;height:2" coordorigin="7411,854" coordsize="20,0" path="m7411,854l7430,854e" filled="false" stroked="true" strokeweight=".48pt" strokecolor="#fefefe">
                <v:path arrowok="t"/>
              </v:shape>
            </v:group>
            <v:group style="position:absolute;left:7430;top:854;width:20;height:2" coordorigin="7430,854" coordsize="20,2">
              <v:shape style="position:absolute;left:7430;top:854;width:20;height:2" coordorigin="7430,854" coordsize="20,0" path="m7430,854l7450,854e" filled="false" stroked="true" strokeweight=".48pt" strokecolor="#fefefe">
                <v:path arrowok="t"/>
              </v:shape>
            </v:group>
            <v:group style="position:absolute;left:7450;top:854;width:20;height:2" coordorigin="7450,854" coordsize="20,2">
              <v:shape style="position:absolute;left:7450;top:854;width:20;height:2" coordorigin="7450,854" coordsize="20,0" path="m7450,854l7469,854e" filled="false" stroked="true" strokeweight=".48pt" strokecolor="#fefefe">
                <v:path arrowok="t"/>
              </v:shape>
            </v:group>
            <v:group style="position:absolute;left:7469;top:854;width:20;height:2" coordorigin="7469,854" coordsize="20,2">
              <v:shape style="position:absolute;left:7469;top:854;width:20;height:2" coordorigin="7469,854" coordsize="20,0" path="m7469,854l7488,854e" filled="false" stroked="true" strokeweight=".48pt" strokecolor="#fefefe">
                <v:path arrowok="t"/>
              </v:shape>
            </v:group>
            <v:group style="position:absolute;left:7488;top:854;width:20;height:2" coordorigin="7488,854" coordsize="20,2">
              <v:shape style="position:absolute;left:7488;top:854;width:20;height:2" coordorigin="7488,854" coordsize="20,0" path="m7488,854l7507,854e" filled="false" stroked="true" strokeweight=".48pt" strokecolor="#fefefe">
                <v:path arrowok="t"/>
              </v:shape>
            </v:group>
            <v:group style="position:absolute;left:7507;top:854;width:20;height:2" coordorigin="7507,854" coordsize="20,2">
              <v:shape style="position:absolute;left:7507;top:854;width:20;height:2" coordorigin="7507,854" coordsize="20,0" path="m7507,854l7526,854e" filled="false" stroked="true" strokeweight=".48pt" strokecolor="#fefefe">
                <v:path arrowok="t"/>
              </v:shape>
            </v:group>
            <v:group style="position:absolute;left:7526;top:854;width:20;height:2" coordorigin="7526,854" coordsize="20,2">
              <v:shape style="position:absolute;left:7526;top:854;width:20;height:2" coordorigin="7526,854" coordsize="20,0" path="m7526,854l7546,854e" filled="false" stroked="true" strokeweight=".48pt" strokecolor="#fefefe">
                <v:path arrowok="t"/>
              </v:shape>
            </v:group>
            <v:group style="position:absolute;left:7546;top:854;width:20;height:2" coordorigin="7546,854" coordsize="20,2">
              <v:shape style="position:absolute;left:7546;top:854;width:20;height:2" coordorigin="7546,854" coordsize="20,0" path="m7546,854l7565,854e" filled="false" stroked="true" strokeweight=".48pt" strokecolor="#fefefe">
                <v:path arrowok="t"/>
              </v:shape>
            </v:group>
            <v:group style="position:absolute;left:7565;top:854;width:20;height:2" coordorigin="7565,854" coordsize="20,2">
              <v:shape style="position:absolute;left:7565;top:854;width:20;height:2" coordorigin="7565,854" coordsize="20,0" path="m7565,854l7584,854e" filled="false" stroked="true" strokeweight=".48pt" strokecolor="#fefefe">
                <v:path arrowok="t"/>
              </v:shape>
            </v:group>
            <v:group style="position:absolute;left:7584;top:854;width:20;height:2" coordorigin="7584,854" coordsize="20,2">
              <v:shape style="position:absolute;left:7584;top:854;width:20;height:2" coordorigin="7584,854" coordsize="20,0" path="m7584,854l7603,854e" filled="false" stroked="true" strokeweight=".48pt" strokecolor="#fefefe">
                <v:path arrowok="t"/>
              </v:shape>
            </v:group>
            <v:group style="position:absolute;left:7603;top:854;width:20;height:2" coordorigin="7603,854" coordsize="20,2">
              <v:shape style="position:absolute;left:7603;top:854;width:20;height:2" coordorigin="7603,854" coordsize="20,0" path="m7603,854l7622,854e" filled="false" stroked="true" strokeweight=".48pt" strokecolor="#fefefe">
                <v:path arrowok="t"/>
              </v:shape>
            </v:group>
            <v:group style="position:absolute;left:7622;top:854;width:20;height:2" coordorigin="7622,854" coordsize="20,2">
              <v:shape style="position:absolute;left:7622;top:854;width:20;height:2" coordorigin="7622,854" coordsize="20,0" path="m7622,854l7642,854e" filled="false" stroked="true" strokeweight=".48pt" strokecolor="#fefefe">
                <v:path arrowok="t"/>
              </v:shape>
            </v:group>
            <v:group style="position:absolute;left:7642;top:854;width:20;height:2" coordorigin="7642,854" coordsize="20,2">
              <v:shape style="position:absolute;left:7642;top:854;width:20;height:2" coordorigin="7642,854" coordsize="20,0" path="m7642,854l7661,854e" filled="false" stroked="true" strokeweight=".48pt" strokecolor="#fefefe">
                <v:path arrowok="t"/>
              </v:shape>
            </v:group>
            <v:group style="position:absolute;left:7661;top:854;width:20;height:2" coordorigin="7661,854" coordsize="20,2">
              <v:shape style="position:absolute;left:7661;top:854;width:20;height:2" coordorigin="7661,854" coordsize="20,0" path="m7661,854l7680,854e" filled="false" stroked="true" strokeweight=".48pt" strokecolor="#fefefe">
                <v:path arrowok="t"/>
              </v:shape>
            </v:group>
            <v:group style="position:absolute;left:7680;top:854;width:20;height:2" coordorigin="7680,854" coordsize="20,2">
              <v:shape style="position:absolute;left:7680;top:854;width:20;height:2" coordorigin="7680,854" coordsize="20,0" path="m7680,854l7699,854e" filled="false" stroked="true" strokeweight=".48pt" strokecolor="#fefefe">
                <v:path arrowok="t"/>
              </v:shape>
            </v:group>
            <v:group style="position:absolute;left:7699;top:854;width:20;height:2" coordorigin="7699,854" coordsize="20,2">
              <v:shape style="position:absolute;left:7699;top:854;width:20;height:2" coordorigin="7699,854" coordsize="20,0" path="m7699,854l7718,854e" filled="false" stroked="true" strokeweight=".48pt" strokecolor="#fefefe">
                <v:path arrowok="t"/>
              </v:shape>
            </v:group>
            <v:group style="position:absolute;left:7718;top:854;width:20;height:2" coordorigin="7718,854" coordsize="20,2">
              <v:shape style="position:absolute;left:7718;top:854;width:20;height:2" coordorigin="7718,854" coordsize="20,0" path="m7718,854l7738,854e" filled="false" stroked="true" strokeweight=".48pt" strokecolor="#fefefe">
                <v:path arrowok="t"/>
              </v:shape>
            </v:group>
            <v:group style="position:absolute;left:7738;top:854;width:20;height:2" coordorigin="7738,854" coordsize="20,2">
              <v:shape style="position:absolute;left:7738;top:854;width:20;height:2" coordorigin="7738,854" coordsize="20,0" path="m7738,854l7757,854e" filled="false" stroked="true" strokeweight=".48pt" strokecolor="#fefefe">
                <v:path arrowok="t"/>
              </v:shape>
            </v:group>
            <v:group style="position:absolute;left:7757;top:854;width:20;height:2" coordorigin="7757,854" coordsize="20,2">
              <v:shape style="position:absolute;left:7757;top:854;width:20;height:2" coordorigin="7757,854" coordsize="20,0" path="m7757,854l7776,854e" filled="false" stroked="true" strokeweight=".48pt" strokecolor="#fefefe">
                <v:path arrowok="t"/>
              </v:shape>
            </v:group>
            <v:group style="position:absolute;left:7776;top:854;width:20;height:2" coordorigin="7776,854" coordsize="20,2">
              <v:shape style="position:absolute;left:7776;top:854;width:20;height:2" coordorigin="7776,854" coordsize="20,0" path="m7776,854l7795,854e" filled="false" stroked="true" strokeweight=".48pt" strokecolor="#fefefe">
                <v:path arrowok="t"/>
              </v:shape>
            </v:group>
            <v:group style="position:absolute;left:7795;top:854;width:20;height:2" coordorigin="7795,854" coordsize="20,2">
              <v:shape style="position:absolute;left:7795;top:854;width:20;height:2" coordorigin="7795,854" coordsize="20,0" path="m7795,854l7814,854e" filled="false" stroked="true" strokeweight=".48pt" strokecolor="#fefefe">
                <v:path arrowok="t"/>
              </v:shape>
            </v:group>
            <v:group style="position:absolute;left:7814;top:854;width:20;height:2" coordorigin="7814,854" coordsize="20,2">
              <v:shape style="position:absolute;left:7814;top:854;width:20;height:2" coordorigin="7814,854" coordsize="20,0" path="m7814,854l7834,854e" filled="false" stroked="true" strokeweight=".48pt" strokecolor="#fefefe">
                <v:path arrowok="t"/>
              </v:shape>
            </v:group>
            <v:group style="position:absolute;left:7834;top:854;width:20;height:2" coordorigin="7834,854" coordsize="20,2">
              <v:shape style="position:absolute;left:7834;top:854;width:20;height:2" coordorigin="7834,854" coordsize="20,0" path="m7834,854l7853,854e" filled="false" stroked="true" strokeweight=".48pt" strokecolor="#fefefe">
                <v:path arrowok="t"/>
              </v:shape>
            </v:group>
            <v:group style="position:absolute;left:7853;top:854;width:20;height:2" coordorigin="7853,854" coordsize="20,2">
              <v:shape style="position:absolute;left:7853;top:854;width:20;height:2" coordorigin="7853,854" coordsize="20,0" path="m7853,854l7872,854e" filled="false" stroked="true" strokeweight=".48pt" strokecolor="#fefefe">
                <v:path arrowok="t"/>
              </v:shape>
            </v:group>
            <v:group style="position:absolute;left:7872;top:854;width:20;height:2" coordorigin="7872,854" coordsize="20,2">
              <v:shape style="position:absolute;left:7872;top:854;width:20;height:2" coordorigin="7872,854" coordsize="20,0" path="m7872,854l7891,854e" filled="false" stroked="true" strokeweight=".48pt" strokecolor="#fefefe">
                <v:path arrowok="t"/>
              </v:shape>
            </v:group>
            <v:group style="position:absolute;left:7891;top:854;width:20;height:2" coordorigin="7891,854" coordsize="20,2">
              <v:shape style="position:absolute;left:7891;top:854;width:20;height:2" coordorigin="7891,854" coordsize="20,0" path="m7891,854l7910,854e" filled="false" stroked="true" strokeweight=".48pt" strokecolor="#fefefe">
                <v:path arrowok="t"/>
              </v:shape>
            </v:group>
            <v:group style="position:absolute;left:7910;top:854;width:20;height:2" coordorigin="7910,854" coordsize="20,2">
              <v:shape style="position:absolute;left:7910;top:854;width:20;height:2" coordorigin="7910,854" coordsize="20,0" path="m7910,854l7930,854e" filled="false" stroked="true" strokeweight=".48pt" strokecolor="#fefefe">
                <v:path arrowok="t"/>
              </v:shape>
            </v:group>
            <v:group style="position:absolute;left:7930;top:854;width:20;height:2" coordorigin="7930,854" coordsize="20,2">
              <v:shape style="position:absolute;left:7930;top:854;width:20;height:2" coordorigin="7930,854" coordsize="20,0" path="m7930,854l7949,854e" filled="false" stroked="true" strokeweight=".48pt" strokecolor="#fefefe">
                <v:path arrowok="t"/>
              </v:shape>
            </v:group>
            <v:group style="position:absolute;left:7949;top:854;width:20;height:2" coordorigin="7949,854" coordsize="20,2">
              <v:shape style="position:absolute;left:7949;top:854;width:20;height:2" coordorigin="7949,854" coordsize="20,0" path="m7949,854l7968,854e" filled="false" stroked="true" strokeweight=".48pt" strokecolor="#fefefe">
                <v:path arrowok="t"/>
              </v:shape>
            </v:group>
            <v:group style="position:absolute;left:7968;top:854;width:20;height:2" coordorigin="7968,854" coordsize="20,2">
              <v:shape style="position:absolute;left:7968;top:854;width:20;height:2" coordorigin="7968,854" coordsize="20,0" path="m7968,854l7987,854e" filled="false" stroked="true" strokeweight=".48pt" strokecolor="#fefefe">
                <v:path arrowok="t"/>
              </v:shape>
            </v:group>
            <v:group style="position:absolute;left:7987;top:854;width:20;height:2" coordorigin="7987,854" coordsize="20,2">
              <v:shape style="position:absolute;left:7987;top:854;width:20;height:2" coordorigin="7987,854" coordsize="20,0" path="m7987,854l8006,854e" filled="false" stroked="true" strokeweight=".48pt" strokecolor="#fefefe">
                <v:path arrowok="t"/>
              </v:shape>
            </v:group>
            <v:group style="position:absolute;left:8006;top:854;width:20;height:2" coordorigin="8006,854" coordsize="20,2">
              <v:shape style="position:absolute;left:8006;top:854;width:20;height:2" coordorigin="8006,854" coordsize="20,0" path="m8006,854l8026,854e" filled="false" stroked="true" strokeweight=".48pt" strokecolor="#fefefe">
                <v:path arrowok="t"/>
              </v:shape>
            </v:group>
            <v:group style="position:absolute;left:8026;top:854;width:20;height:2" coordorigin="8026,854" coordsize="20,2">
              <v:shape style="position:absolute;left:8026;top:854;width:20;height:2" coordorigin="8026,854" coordsize="20,0" path="m8026,854l8045,854e" filled="false" stroked="true" strokeweight=".48pt" strokecolor="#fefefe">
                <v:path arrowok="t"/>
              </v:shape>
            </v:group>
            <v:group style="position:absolute;left:8045;top:854;width:20;height:2" coordorigin="8045,854" coordsize="20,2">
              <v:shape style="position:absolute;left:8045;top:854;width:20;height:2" coordorigin="8045,854" coordsize="20,0" path="m8045,854l8064,854e" filled="false" stroked="true" strokeweight=".48pt" strokecolor="#fefefe">
                <v:path arrowok="t"/>
              </v:shape>
            </v:group>
            <v:group style="position:absolute;left:8064;top:854;width:20;height:2" coordorigin="8064,854" coordsize="20,2">
              <v:shape style="position:absolute;left:8064;top:854;width:20;height:2" coordorigin="8064,854" coordsize="20,0" path="m8064,854l8083,854e" filled="false" stroked="true" strokeweight=".48pt" strokecolor="#fefefe">
                <v:path arrowok="t"/>
              </v:shape>
            </v:group>
            <v:group style="position:absolute;left:8083;top:854;width:20;height:2" coordorigin="8083,854" coordsize="20,2">
              <v:shape style="position:absolute;left:8083;top:854;width:20;height:2" coordorigin="8083,854" coordsize="20,0" path="m8083,854l8102,854e" filled="false" stroked="true" strokeweight=".48pt" strokecolor="#fefefe">
                <v:path arrowok="t"/>
              </v:shape>
            </v:group>
            <v:group style="position:absolute;left:8102;top:854;width:20;height:2" coordorigin="8102,854" coordsize="20,2">
              <v:shape style="position:absolute;left:8102;top:854;width:20;height:2" coordorigin="8102,854" coordsize="20,0" path="m8102,854l8122,854e" filled="false" stroked="true" strokeweight=".48pt" strokecolor="#fefefe">
                <v:path arrowok="t"/>
              </v:shape>
            </v:group>
            <v:group style="position:absolute;left:8122;top:854;width:20;height:2" coordorigin="8122,854" coordsize="20,2">
              <v:shape style="position:absolute;left:8122;top:854;width:20;height:2" coordorigin="8122,854" coordsize="20,0" path="m8122,854l8141,854e" filled="false" stroked="true" strokeweight=".48pt" strokecolor="#fefefe">
                <v:path arrowok="t"/>
              </v:shape>
            </v:group>
            <v:group style="position:absolute;left:8141;top:854;width:20;height:2" coordorigin="8141,854" coordsize="20,2">
              <v:shape style="position:absolute;left:8141;top:854;width:20;height:2" coordorigin="8141,854" coordsize="20,0" path="m8141,854l8160,854e" filled="false" stroked="true" strokeweight=".48pt" strokecolor="#fefefe">
                <v:path arrowok="t"/>
              </v:shape>
            </v:group>
            <v:group style="position:absolute;left:8160;top:854;width:20;height:2" coordorigin="8160,854" coordsize="20,2">
              <v:shape style="position:absolute;left:8160;top:854;width:20;height:2" coordorigin="8160,854" coordsize="20,0" path="m8160,854l8179,854e" filled="false" stroked="true" strokeweight=".48pt" strokecolor="#fefefe">
                <v:path arrowok="t"/>
              </v:shape>
            </v:group>
            <v:group style="position:absolute;left:8179;top:854;width:20;height:2" coordorigin="8179,854" coordsize="20,2">
              <v:shape style="position:absolute;left:8179;top:854;width:20;height:2" coordorigin="8179,854" coordsize="20,0" path="m8179,854l8198,854e" filled="false" stroked="true" strokeweight=".48pt" strokecolor="#fefefe">
                <v:path arrowok="t"/>
              </v:shape>
            </v:group>
            <v:group style="position:absolute;left:8198;top:854;width:20;height:2" coordorigin="8198,854" coordsize="20,2">
              <v:shape style="position:absolute;left:8198;top:854;width:20;height:2" coordorigin="8198,854" coordsize="20,0" path="m8198,854l8218,854e" filled="false" stroked="true" strokeweight=".48pt" strokecolor="#fefefe">
                <v:path arrowok="t"/>
              </v:shape>
            </v:group>
            <v:group style="position:absolute;left:8218;top:854;width:20;height:2" coordorigin="8218,854" coordsize="20,2">
              <v:shape style="position:absolute;left:8218;top:854;width:20;height:2" coordorigin="8218,854" coordsize="20,0" path="m8218,854l8237,854e" filled="false" stroked="true" strokeweight=".48pt" strokecolor="#fefefe">
                <v:path arrowok="t"/>
              </v:shape>
            </v:group>
            <v:group style="position:absolute;left:8237;top:854;width:20;height:2" coordorigin="8237,854" coordsize="20,2">
              <v:shape style="position:absolute;left:8237;top:854;width:20;height:2" coordorigin="8237,854" coordsize="20,0" path="m8237,854l8256,854e" filled="false" stroked="true" strokeweight=".48pt" strokecolor="#fefefe">
                <v:path arrowok="t"/>
              </v:shape>
            </v:group>
            <v:group style="position:absolute;left:8256;top:854;width:20;height:2" coordorigin="8256,854" coordsize="20,2">
              <v:shape style="position:absolute;left:8256;top:854;width:20;height:2" coordorigin="8256,854" coordsize="20,0" path="m8256,854l8275,854e" filled="false" stroked="true" strokeweight=".48pt" strokecolor="#fefefe">
                <v:path arrowok="t"/>
              </v:shape>
            </v:group>
            <v:group style="position:absolute;left:8275;top:854;width:20;height:2" coordorigin="8275,854" coordsize="20,2">
              <v:shape style="position:absolute;left:8275;top:854;width:20;height:2" coordorigin="8275,854" coordsize="20,0" path="m8275,854l8294,854e" filled="false" stroked="true" strokeweight=".48pt" strokecolor="#fefefe">
                <v:path arrowok="t"/>
              </v:shape>
            </v:group>
            <v:group style="position:absolute;left:8294;top:854;width:20;height:2" coordorigin="8294,854" coordsize="20,2">
              <v:shape style="position:absolute;left:8294;top:854;width:20;height:2" coordorigin="8294,854" coordsize="20,0" path="m8294,854l8314,854e" filled="false" stroked="true" strokeweight=".48pt" strokecolor="#fefefe">
                <v:path arrowok="t"/>
              </v:shape>
            </v:group>
            <v:group style="position:absolute;left:8314;top:854;width:20;height:2" coordorigin="8314,854" coordsize="20,2">
              <v:shape style="position:absolute;left:8314;top:854;width:20;height:2" coordorigin="8314,854" coordsize="20,0" path="m8314,854l8333,854e" filled="false" stroked="true" strokeweight=".48pt" strokecolor="#fefefe">
                <v:path arrowok="t"/>
              </v:shape>
            </v:group>
            <v:group style="position:absolute;left:8333;top:854;width:20;height:2" coordorigin="8333,854" coordsize="20,2">
              <v:shape style="position:absolute;left:8333;top:854;width:20;height:2" coordorigin="8333,854" coordsize="20,0" path="m8333,854l8352,854e" filled="false" stroked="true" strokeweight=".48pt" strokecolor="#fefefe">
                <v:path arrowok="t"/>
              </v:shape>
            </v:group>
            <v:group style="position:absolute;left:8352;top:854;width:20;height:2" coordorigin="8352,854" coordsize="20,2">
              <v:shape style="position:absolute;left:8352;top:854;width:20;height:2" coordorigin="8352,854" coordsize="20,0" path="m8352,854l8371,854e" filled="false" stroked="true" strokeweight=".48pt" strokecolor="#fefefe">
                <v:path arrowok="t"/>
              </v:shape>
            </v:group>
            <v:group style="position:absolute;left:8371;top:854;width:20;height:2" coordorigin="8371,854" coordsize="20,2">
              <v:shape style="position:absolute;left:8371;top:854;width:20;height:2" coordorigin="8371,854" coordsize="20,0" path="m8371,854l8390,854e" filled="false" stroked="true" strokeweight=".48pt" strokecolor="#fefefe">
                <v:path arrowok="t"/>
              </v:shape>
            </v:group>
            <v:group style="position:absolute;left:8390;top:854;width:20;height:2" coordorigin="8390,854" coordsize="20,2">
              <v:shape style="position:absolute;left:8390;top:854;width:20;height:2" coordorigin="8390,854" coordsize="20,0" path="m8390,854l8410,854e" filled="false" stroked="true" strokeweight=".48pt" strokecolor="#fefefe">
                <v:path arrowok="t"/>
              </v:shape>
            </v:group>
            <v:group style="position:absolute;left:8410;top:854;width:20;height:2" coordorigin="8410,854" coordsize="20,2">
              <v:shape style="position:absolute;left:8410;top:854;width:20;height:2" coordorigin="8410,854" coordsize="20,0" path="m8410,854l8429,854e" filled="false" stroked="true" strokeweight=".48pt" strokecolor="#fefefe">
                <v:path arrowok="t"/>
              </v:shape>
            </v:group>
            <v:group style="position:absolute;left:8429;top:854;width:20;height:2" coordorigin="8429,854" coordsize="20,2">
              <v:shape style="position:absolute;left:8429;top:854;width:20;height:2" coordorigin="8429,854" coordsize="20,0" path="m8429,854l8448,854e" filled="false" stroked="true" strokeweight=".48pt" strokecolor="#fefefe">
                <v:path arrowok="t"/>
              </v:shape>
            </v:group>
            <v:group style="position:absolute;left:8448;top:854;width:20;height:2" coordorigin="8448,854" coordsize="20,2">
              <v:shape style="position:absolute;left:8448;top:854;width:20;height:2" coordorigin="8448,854" coordsize="20,0" path="m8448,854l8467,854e" filled="false" stroked="true" strokeweight=".48pt" strokecolor="#fefefe">
                <v:path arrowok="t"/>
              </v:shape>
            </v:group>
            <v:group style="position:absolute;left:8467;top:854;width:20;height:2" coordorigin="8467,854" coordsize="20,2">
              <v:shape style="position:absolute;left:8467;top:854;width:20;height:2" coordorigin="8467,854" coordsize="20,0" path="m8467,854l8486,854e" filled="false" stroked="true" strokeweight=".48pt" strokecolor="#fefefe">
                <v:path arrowok="t"/>
              </v:shape>
            </v:group>
            <v:group style="position:absolute;left:8486;top:854;width:20;height:2" coordorigin="8486,854" coordsize="20,2">
              <v:shape style="position:absolute;left:8486;top:854;width:20;height:2" coordorigin="8486,854" coordsize="20,0" path="m8486,854l8506,854e" filled="false" stroked="true" strokeweight=".48pt" strokecolor="#fefefe">
                <v:path arrowok="t"/>
              </v:shape>
            </v:group>
            <v:group style="position:absolute;left:8506;top:854;width:20;height:2" coordorigin="8506,854" coordsize="20,2">
              <v:shape style="position:absolute;left:8506;top:854;width:20;height:2" coordorigin="8506,854" coordsize="20,0" path="m8506,854l8525,854e" filled="false" stroked="true" strokeweight=".48pt" strokecolor="#fefefe">
                <v:path arrowok="t"/>
              </v:shape>
            </v:group>
            <v:group style="position:absolute;left:8525;top:854;width:20;height:2" coordorigin="8525,854" coordsize="20,2">
              <v:shape style="position:absolute;left:8525;top:854;width:20;height:2" coordorigin="8525,854" coordsize="20,0" path="m8525,854l8544,854e" filled="false" stroked="true" strokeweight=".48pt" strokecolor="#fefefe">
                <v:path arrowok="t"/>
              </v:shape>
            </v:group>
            <v:group style="position:absolute;left:8544;top:854;width:10;height:2" coordorigin="8544,854" coordsize="10,2">
              <v:shape style="position:absolute;left:8544;top:854;width:10;height:2" coordorigin="8544,854" coordsize="10,0" path="m8544,854l8554,854e" filled="false" stroked="true" strokeweight=".48pt" strokecolor="#fefefe">
                <v:path arrowok="t"/>
              </v:shape>
            </v:group>
            <v:group style="position:absolute;left:14;top:1234;width:2885;height:2" coordorigin="14,1234" coordsize="2885,2">
              <v:shape style="position:absolute;left:14;top:1234;width:2885;height:2" coordorigin="14,1234" coordsize="2885,0" path="m14,1234l2899,1234e" filled="false" stroked="true" strokeweight="1.44pt" strokecolor="#000000">
                <v:path arrowok="t"/>
              </v:shape>
              <v:shape style="position:absolute;left:2899;top:859;width:10;height:360" type="#_x0000_t75" stroked="false">
                <v:imagedata r:id="rId62" o:title=""/>
              </v:shape>
            </v:group>
            <v:group style="position:absolute;left:2899;top:1234;width:29;height:2" coordorigin="2899,1234" coordsize="29,2">
              <v:shape style="position:absolute;left:2899;top:1234;width:29;height:2" coordorigin="2899,1234" coordsize="29,0" path="m2899,1234l2928,1234e" filled="false" stroked="true" strokeweight="1.44pt" strokecolor="#000000">
                <v:path arrowok="t"/>
              </v:shape>
            </v:group>
            <v:group style="position:absolute;left:2928;top:1234;width:2784;height:2" coordorigin="2928,1234" coordsize="2784,2">
              <v:shape style="position:absolute;left:2928;top:1234;width:2784;height:2" coordorigin="2928,1234" coordsize="2784,0" path="m2928,1234l5712,1234e" filled="false" stroked="true" strokeweight="1.44pt" strokecolor="#000000">
                <v:path arrowok="t"/>
              </v:shape>
              <v:shape style="position:absolute;left:5712;top:859;width:10;height:360" type="#_x0000_t75" stroked="false">
                <v:imagedata r:id="rId62" o:title=""/>
              </v:shape>
            </v:group>
            <v:group style="position:absolute;left:5712;top:1234;width:29;height:2" coordorigin="5712,1234" coordsize="29,2">
              <v:shape style="position:absolute;left:5712;top:1234;width:29;height:2" coordorigin="5712,1234" coordsize="29,0" path="m5712,1234l5741,1234e" filled="false" stroked="true" strokeweight="1.44pt" strokecolor="#000000">
                <v:path arrowok="t"/>
              </v:shape>
            </v:group>
            <v:group style="position:absolute;left:5741;top:1234;width:2823;height:2" coordorigin="5741,1234" coordsize="2823,2">
              <v:shape style="position:absolute;left:5741;top:1234;width:2823;height:2" coordorigin="5741,1234" coordsize="2823,0" path="m5741,1234l8563,1234e" filled="false" stroked="true" strokeweight="1.44pt" strokecolor="#000000">
                <v:path arrowok="t"/>
              </v:shape>
              <v:shape style="position:absolute;left:139;top:165;width:1599;height:1013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中：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869;top:213;width:1853;height:96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56"/>
                        <w:ind w:left="30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88,334,553.12 </w:t>
                      </w:r>
                    </w:p>
                    <w:p>
                      <w:pPr>
                        <w:spacing w:before="86"/>
                        <w:ind w:left="30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80,123,828.88 </w:t>
                      </w:r>
                    </w:p>
                  </w:txbxContent>
                </v:textbox>
                <w10:wrap type="none"/>
              </v:shape>
              <v:shape style="position:absolute;left:6701;top:213;width:1868;height:96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56"/>
                        <w:ind w:left="211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109,599,976.89 </w:t>
                      </w:r>
                    </w:p>
                    <w:p>
                      <w:pPr>
                        <w:spacing w:before="86"/>
                        <w:ind w:left="211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104,230,608.76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4"/>
          <w:sz w:val="20"/>
          <w:szCs w:val="20"/>
        </w:rPr>
      </w:r>
    </w:p>
    <w:p>
      <w:pPr>
        <w:spacing w:line="252" w:lineRule="exact" w:before="0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88,334,553.12</w:t>
      </w:r>
      <w:r>
        <w:rPr>
          <w:rFonts w:ascii="宋体" w:hAnsi="宋体" w:cs="宋体" w:eastAsia="宋体" w:hint="default"/>
          <w:spacing w:val="-3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109,599,976.89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，减少</w:t>
      </w:r>
      <w:r>
        <w:rPr>
          <w:rFonts w:ascii="宋体" w:hAnsi="宋体" w:cs="宋体" w:eastAsia="宋体" w:hint="default"/>
          <w:w w:val="100"/>
          <w:sz w:val="22"/>
          <w:szCs w:val="22"/>
        </w:rPr>
        <w:t>主</w:t>
      </w:r>
      <w:r>
        <w:rPr>
          <w:rFonts w:ascii="宋体" w:hAnsi="宋体" w:cs="宋体" w:eastAsia="宋体" w:hint="default"/>
          <w:w w:val="100"/>
          <w:sz w:val="22"/>
          <w:szCs w:val="22"/>
        </w:rPr>
        <w:t>要</w:t>
      </w:r>
      <w:r>
        <w:rPr>
          <w:rFonts w:ascii="宋体" w:hAnsi="宋体" w:cs="宋体" w:eastAsia="宋体" w:hint="default"/>
          <w:w w:val="100"/>
          <w:sz w:val="22"/>
          <w:szCs w:val="22"/>
        </w:rPr>
        <w:t>系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归</w:t>
      </w:r>
      <w:r>
        <w:rPr>
          <w:rFonts w:ascii="宋体" w:hAnsi="宋体" w:cs="宋体" w:eastAsia="宋体" w:hint="default"/>
          <w:w w:val="100"/>
          <w:sz w:val="22"/>
          <w:szCs w:val="22"/>
        </w:rPr>
        <w:t>还</w:t>
      </w:r>
      <w:r>
        <w:rPr>
          <w:rFonts w:ascii="宋体" w:hAnsi="宋体" w:cs="宋体" w:eastAsia="宋体" w:hint="default"/>
          <w:w w:val="100"/>
          <w:sz w:val="22"/>
          <w:szCs w:val="22"/>
        </w:rPr>
        <w:t>苏</w:t>
      </w:r>
      <w:r>
        <w:rPr>
          <w:rFonts w:ascii="宋体" w:hAnsi="宋体" w:cs="宋体" w:eastAsia="宋体" w:hint="default"/>
          <w:w w:val="100"/>
          <w:sz w:val="22"/>
          <w:szCs w:val="22"/>
        </w:rPr>
        <w:t>州</w:t>
      </w:r>
      <w:r>
        <w:rPr>
          <w:rFonts w:ascii="宋体" w:hAnsi="宋体" w:cs="宋体" w:eastAsia="宋体" w:hint="default"/>
          <w:w w:val="100"/>
          <w:sz w:val="22"/>
          <w:szCs w:val="22"/>
        </w:rPr>
        <w:t>爱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博</w:t>
      </w:r>
      <w:r>
        <w:rPr>
          <w:rFonts w:ascii="宋体" w:hAnsi="宋体" w:cs="宋体" w:eastAsia="宋体" w:hint="default"/>
          <w:w w:val="100"/>
          <w:sz w:val="22"/>
          <w:szCs w:val="22"/>
        </w:rPr>
        <w:t>创</w:t>
      </w:r>
      <w:r>
        <w:rPr>
          <w:rFonts w:ascii="宋体" w:hAnsi="宋体" w:cs="宋体" w:eastAsia="宋体" w:hint="default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w w:val="100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司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2,400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w w:val="100"/>
          <w:sz w:val="22"/>
          <w:szCs w:val="22"/>
        </w:rPr>
        <w:t>元所</w:t>
      </w:r>
      <w:r>
        <w:rPr>
          <w:rFonts w:ascii="宋体" w:hAnsi="宋体" w:cs="宋体" w:eastAsia="宋体" w:hint="default"/>
          <w:w w:val="100"/>
          <w:sz w:val="22"/>
          <w:szCs w:val="22"/>
        </w:rPr>
        <w:t>致。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139"/>
        <w:ind w:left="5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(2)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(3)</w:t>
      </w:r>
      <w:r>
        <w:rPr>
          <w:rFonts w:ascii="宋体" w:hAnsi="宋体" w:cs="宋体" w:eastAsia="宋体" w:hint="default"/>
          <w:spacing w:val="-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Arial" w:hAnsi="Arial" w:cs="Arial" w:eastAsia="Arial" w:hint="default"/>
          <w:b/>
          <w:bCs/>
          <w:spacing w:val="-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80,123,828.88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，未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原因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28"/>
        <w:ind w:left="5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细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912" w:lineRule="exact"/>
        <w:ind w:left="11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7"/>
          <w:sz w:val="20"/>
          <w:szCs w:val="20"/>
        </w:rPr>
        <w:pict>
          <v:group style="width:453.6pt;height:45.6pt;mso-position-horizontal-relative:char;mso-position-vertical-relative:line" coordorigin="0,0" coordsize="9072,912">
            <v:group style="position:absolute;left:29;top:14;width:3778;height:2" coordorigin="29,14" coordsize="3778,2">
              <v:shape style="position:absolute;left:29;top:14;width:3778;height:2" coordorigin="29,14" coordsize="3778,0" path="m29,14l3806,14e" filled="false" stroked="true" strokeweight="1.44pt" strokecolor="#000000">
                <v:path arrowok="t"/>
              </v:shape>
            </v:group>
            <v:group style="position:absolute;left:3806;top:14;width:29;height:2" coordorigin="3806,14" coordsize="29,2">
              <v:shape style="position:absolute;left:3806;top:14;width:29;height:2" coordorigin="3806,14" coordsize="29,0" path="m3806,14l3835,14e" filled="false" stroked="true" strokeweight="1.44pt" strokecolor="#000000">
                <v:path arrowok="t"/>
              </v:shape>
            </v:group>
            <v:group style="position:absolute;left:3835;top:14;width:2280;height:2" coordorigin="3835,14" coordsize="2280,2">
              <v:shape style="position:absolute;left:3835;top:14;width:2280;height:2" coordorigin="3835,14" coordsize="2280,0" path="m3835,14l6115,14e" filled="false" stroked="true" strokeweight="1.44pt" strokecolor="#000000">
                <v:path arrowok="t"/>
              </v:shape>
            </v:group>
            <v:group style="position:absolute;left:6115;top:14;width:29;height:2" coordorigin="6115,14" coordsize="29,2">
              <v:shape style="position:absolute;left:6115;top:14;width:29;height:2" coordorigin="6115,14" coordsize="29,0" path="m6115,14l6144,14e" filled="false" stroked="true" strokeweight="1.44pt" strokecolor="#000000">
                <v:path arrowok="t"/>
              </v:shape>
            </v:group>
            <v:group style="position:absolute;left:6144;top:14;width:2904;height:2" coordorigin="6144,14" coordsize="2904,2">
              <v:shape style="position:absolute;left:6144;top:14;width:2904;height:2" coordorigin="6144,14" coordsize="2904,0" path="m6144,14l9048,14e" filled="false" stroked="true" strokeweight="1.44pt" strokecolor="#000000">
                <v:path arrowok="t"/>
              </v:shape>
              <v:shape style="position:absolute;left:29;top:29;width:3787;height:432" type="#_x0000_t75" stroked="false">
                <v:imagedata r:id="rId63" o:title=""/>
              </v:shape>
            </v:group>
            <v:group style="position:absolute;left:3792;top:456;width:15;height:2" coordorigin="3792,456" coordsize="15,2">
              <v:shape style="position:absolute;left:3792;top:456;width:15;height:2" coordorigin="3792,456" coordsize="15,0" path="m3792,456l3806,456e" filled="false" stroked="true" strokeweight=".48pt" strokecolor="#000000">
                <v:path arrowok="t"/>
              </v:shape>
            </v:group>
            <v:group style="position:absolute;left:3806;top:456;width:10;height:2" coordorigin="3806,456" coordsize="10,2">
              <v:shape style="position:absolute;left:3806;top:456;width:10;height:2" coordorigin="3806,456" coordsize="10,0" path="m3806,456l3816,456e" filled="false" stroked="true" strokeweight=".48pt" strokecolor="#000000">
                <v:path arrowok="t"/>
              </v:shape>
            </v:group>
            <v:group style="position:absolute;left:3816;top:456;width:20;height:2" coordorigin="3816,456" coordsize="20,2">
              <v:shape style="position:absolute;left:3816;top:456;width:20;height:2" coordorigin="3816,456" coordsize="20,0" path="m3816,456l3835,456e" filled="false" stroked="true" strokeweight=".48pt" strokecolor="#fefefe">
                <v:path arrowok="t"/>
              </v:shape>
            </v:group>
            <v:group style="position:absolute;left:3835;top:456;width:20;height:2" coordorigin="3835,456" coordsize="20,2">
              <v:shape style="position:absolute;left:3835;top:456;width:20;height:2" coordorigin="3835,456" coordsize="20,0" path="m3835,456l3854,456e" filled="false" stroked="true" strokeweight=".48pt" strokecolor="#fefefe">
                <v:path arrowok="t"/>
              </v:shape>
            </v:group>
            <v:group style="position:absolute;left:3854;top:456;width:20;height:2" coordorigin="3854,456" coordsize="20,2">
              <v:shape style="position:absolute;left:3854;top:456;width:20;height:2" coordorigin="3854,456" coordsize="20,0" path="m3854,456l3874,456e" filled="false" stroked="true" strokeweight=".48pt" strokecolor="#fefefe">
                <v:path arrowok="t"/>
              </v:shape>
            </v:group>
            <v:group style="position:absolute;left:3874;top:456;width:20;height:2" coordorigin="3874,456" coordsize="20,2">
              <v:shape style="position:absolute;left:3874;top:456;width:20;height:2" coordorigin="3874,456" coordsize="20,0" path="m3874,456l3893,456e" filled="false" stroked="true" strokeweight=".48pt" strokecolor="#fefefe">
                <v:path arrowok="t"/>
              </v:shape>
            </v:group>
            <v:group style="position:absolute;left:3893;top:456;width:20;height:2" coordorigin="3893,456" coordsize="20,2">
              <v:shape style="position:absolute;left:3893;top:456;width:20;height:2" coordorigin="3893,456" coordsize="20,0" path="m3893,456l3912,456e" filled="false" stroked="true" strokeweight=".48pt" strokecolor="#fefefe">
                <v:path arrowok="t"/>
              </v:shape>
            </v:group>
            <v:group style="position:absolute;left:3912;top:456;width:20;height:2" coordorigin="3912,456" coordsize="20,2">
              <v:shape style="position:absolute;left:3912;top:456;width:20;height:2" coordorigin="3912,456" coordsize="20,0" path="m3912,456l3931,456e" filled="false" stroked="true" strokeweight=".48pt" strokecolor="#fefefe">
                <v:path arrowok="t"/>
              </v:shape>
            </v:group>
            <v:group style="position:absolute;left:3931;top:456;width:20;height:2" coordorigin="3931,456" coordsize="20,2">
              <v:shape style="position:absolute;left:3931;top:456;width:20;height:2" coordorigin="3931,456" coordsize="20,0" path="m3931,456l3950,456e" filled="false" stroked="true" strokeweight=".48pt" strokecolor="#fefefe">
                <v:path arrowok="t"/>
              </v:shape>
            </v:group>
            <v:group style="position:absolute;left:3950;top:456;width:20;height:2" coordorigin="3950,456" coordsize="20,2">
              <v:shape style="position:absolute;left:3950;top:456;width:20;height:2" coordorigin="3950,456" coordsize="20,0" path="m3950,456l3970,456e" filled="false" stroked="true" strokeweight=".48pt" strokecolor="#fefefe">
                <v:path arrowok="t"/>
              </v:shape>
            </v:group>
            <v:group style="position:absolute;left:3970;top:456;width:20;height:2" coordorigin="3970,456" coordsize="20,2">
              <v:shape style="position:absolute;left:3970;top:456;width:20;height:2" coordorigin="3970,456" coordsize="20,0" path="m3970,456l3989,456e" filled="false" stroked="true" strokeweight=".48pt" strokecolor="#fefefe">
                <v:path arrowok="t"/>
              </v:shape>
            </v:group>
            <v:group style="position:absolute;left:3989;top:456;width:20;height:2" coordorigin="3989,456" coordsize="20,2">
              <v:shape style="position:absolute;left:3989;top:456;width:20;height:2" coordorigin="3989,456" coordsize="20,0" path="m3989,456l4008,456e" filled="false" stroked="true" strokeweight=".48pt" strokecolor="#fefefe">
                <v:path arrowok="t"/>
              </v:shape>
            </v:group>
            <v:group style="position:absolute;left:4008;top:456;width:20;height:2" coordorigin="4008,456" coordsize="20,2">
              <v:shape style="position:absolute;left:4008;top:456;width:20;height:2" coordorigin="4008,456" coordsize="20,0" path="m4008,456l4027,456e" filled="false" stroked="true" strokeweight=".48pt" strokecolor="#fefefe">
                <v:path arrowok="t"/>
              </v:shape>
            </v:group>
            <v:group style="position:absolute;left:4027;top:456;width:20;height:2" coordorigin="4027,456" coordsize="20,2">
              <v:shape style="position:absolute;left:4027;top:456;width:20;height:2" coordorigin="4027,456" coordsize="20,0" path="m4027,456l4046,456e" filled="false" stroked="true" strokeweight=".48pt" strokecolor="#fefefe">
                <v:path arrowok="t"/>
              </v:shape>
            </v:group>
            <v:group style="position:absolute;left:4046;top:456;width:20;height:2" coordorigin="4046,456" coordsize="20,2">
              <v:shape style="position:absolute;left:4046;top:456;width:20;height:2" coordorigin="4046,456" coordsize="20,0" path="m4046,456l4066,456e" filled="false" stroked="true" strokeweight=".48pt" strokecolor="#fefefe">
                <v:path arrowok="t"/>
              </v:shape>
            </v:group>
            <v:group style="position:absolute;left:4066;top:456;width:20;height:2" coordorigin="4066,456" coordsize="20,2">
              <v:shape style="position:absolute;left:4066;top:456;width:20;height:2" coordorigin="4066,456" coordsize="20,0" path="m4066,456l4085,456e" filled="false" stroked="true" strokeweight=".48pt" strokecolor="#fefefe">
                <v:path arrowok="t"/>
              </v:shape>
            </v:group>
            <v:group style="position:absolute;left:4085;top:456;width:20;height:2" coordorigin="4085,456" coordsize="20,2">
              <v:shape style="position:absolute;left:4085;top:456;width:20;height:2" coordorigin="4085,456" coordsize="20,0" path="m4085,456l4104,456e" filled="false" stroked="true" strokeweight=".48pt" strokecolor="#fefefe">
                <v:path arrowok="t"/>
              </v:shape>
            </v:group>
            <v:group style="position:absolute;left:4104;top:456;width:20;height:2" coordorigin="4104,456" coordsize="20,2">
              <v:shape style="position:absolute;left:4104;top:456;width:20;height:2" coordorigin="4104,456" coordsize="20,0" path="m4104,456l4123,456e" filled="false" stroked="true" strokeweight=".48pt" strokecolor="#fefefe">
                <v:path arrowok="t"/>
              </v:shape>
            </v:group>
            <v:group style="position:absolute;left:4123;top:456;width:20;height:2" coordorigin="4123,456" coordsize="20,2">
              <v:shape style="position:absolute;left:4123;top:456;width:20;height:2" coordorigin="4123,456" coordsize="20,0" path="m4123,456l4142,456e" filled="false" stroked="true" strokeweight=".48pt" strokecolor="#fefefe">
                <v:path arrowok="t"/>
              </v:shape>
            </v:group>
            <v:group style="position:absolute;left:4142;top:456;width:20;height:2" coordorigin="4142,456" coordsize="20,2">
              <v:shape style="position:absolute;left:4142;top:456;width:20;height:2" coordorigin="4142,456" coordsize="20,0" path="m4142,456l4162,456e" filled="false" stroked="true" strokeweight=".48pt" strokecolor="#fefefe">
                <v:path arrowok="t"/>
              </v:shape>
            </v:group>
            <v:group style="position:absolute;left:4162;top:456;width:20;height:2" coordorigin="4162,456" coordsize="20,2">
              <v:shape style="position:absolute;left:4162;top:456;width:20;height:2" coordorigin="4162,456" coordsize="20,0" path="m4162,456l4181,456e" filled="false" stroked="true" strokeweight=".48pt" strokecolor="#fefefe">
                <v:path arrowok="t"/>
              </v:shape>
            </v:group>
            <v:group style="position:absolute;left:4181;top:456;width:20;height:2" coordorigin="4181,456" coordsize="20,2">
              <v:shape style="position:absolute;left:4181;top:456;width:20;height:2" coordorigin="4181,456" coordsize="20,0" path="m4181,456l4200,456e" filled="false" stroked="true" strokeweight=".48pt" strokecolor="#fefefe">
                <v:path arrowok="t"/>
              </v:shape>
            </v:group>
            <v:group style="position:absolute;left:4200;top:456;width:20;height:2" coordorigin="4200,456" coordsize="20,2">
              <v:shape style="position:absolute;left:4200;top:456;width:20;height:2" coordorigin="4200,456" coordsize="20,0" path="m4200,456l4219,456e" filled="false" stroked="true" strokeweight=".48pt" strokecolor="#fefefe">
                <v:path arrowok="t"/>
              </v:shape>
            </v:group>
            <v:group style="position:absolute;left:4219;top:456;width:20;height:2" coordorigin="4219,456" coordsize="20,2">
              <v:shape style="position:absolute;left:4219;top:456;width:20;height:2" coordorigin="4219,456" coordsize="20,0" path="m4219,456l4238,456e" filled="false" stroked="true" strokeweight=".48pt" strokecolor="#fefefe">
                <v:path arrowok="t"/>
              </v:shape>
            </v:group>
            <v:group style="position:absolute;left:4238;top:456;width:20;height:2" coordorigin="4238,456" coordsize="20,2">
              <v:shape style="position:absolute;left:4238;top:456;width:20;height:2" coordorigin="4238,456" coordsize="20,0" path="m4238,456l4258,456e" filled="false" stroked="true" strokeweight=".48pt" strokecolor="#fefefe">
                <v:path arrowok="t"/>
              </v:shape>
            </v:group>
            <v:group style="position:absolute;left:4258;top:456;width:20;height:2" coordorigin="4258,456" coordsize="20,2">
              <v:shape style="position:absolute;left:4258;top:456;width:20;height:2" coordorigin="4258,456" coordsize="20,0" path="m4258,456l4277,456e" filled="false" stroked="true" strokeweight=".48pt" strokecolor="#fefefe">
                <v:path arrowok="t"/>
              </v:shape>
            </v:group>
            <v:group style="position:absolute;left:4277;top:456;width:20;height:2" coordorigin="4277,456" coordsize="20,2">
              <v:shape style="position:absolute;left:4277;top:456;width:20;height:2" coordorigin="4277,456" coordsize="20,0" path="m4277,456l4296,456e" filled="false" stroked="true" strokeweight=".48pt" strokecolor="#fefefe">
                <v:path arrowok="t"/>
              </v:shape>
            </v:group>
            <v:group style="position:absolute;left:4296;top:456;width:20;height:2" coordorigin="4296,456" coordsize="20,2">
              <v:shape style="position:absolute;left:4296;top:456;width:20;height:2" coordorigin="4296,456" coordsize="20,0" path="m4296,456l4315,456e" filled="false" stroked="true" strokeweight=".48pt" strokecolor="#fefefe">
                <v:path arrowok="t"/>
              </v:shape>
            </v:group>
            <v:group style="position:absolute;left:4315;top:456;width:20;height:2" coordorigin="4315,456" coordsize="20,2">
              <v:shape style="position:absolute;left:4315;top:456;width:20;height:2" coordorigin="4315,456" coordsize="20,0" path="m4315,456l4334,456e" filled="false" stroked="true" strokeweight=".48pt" strokecolor="#fefefe">
                <v:path arrowok="t"/>
              </v:shape>
            </v:group>
            <v:group style="position:absolute;left:4334;top:456;width:20;height:2" coordorigin="4334,456" coordsize="20,2">
              <v:shape style="position:absolute;left:4334;top:456;width:20;height:2" coordorigin="4334,456" coordsize="20,0" path="m4334,456l4354,456e" filled="false" stroked="true" strokeweight=".48pt" strokecolor="#fefefe">
                <v:path arrowok="t"/>
              </v:shape>
            </v:group>
            <v:group style="position:absolute;left:4354;top:456;width:20;height:2" coordorigin="4354,456" coordsize="20,2">
              <v:shape style="position:absolute;left:4354;top:456;width:20;height:2" coordorigin="4354,456" coordsize="20,0" path="m4354,456l4373,456e" filled="false" stroked="true" strokeweight=".48pt" strokecolor="#fefefe">
                <v:path arrowok="t"/>
              </v:shape>
            </v:group>
            <v:group style="position:absolute;left:4373;top:456;width:20;height:2" coordorigin="4373,456" coordsize="20,2">
              <v:shape style="position:absolute;left:4373;top:456;width:20;height:2" coordorigin="4373,456" coordsize="20,0" path="m4373,456l4392,456e" filled="false" stroked="true" strokeweight=".48pt" strokecolor="#fefefe">
                <v:path arrowok="t"/>
              </v:shape>
            </v:group>
            <v:group style="position:absolute;left:4392;top:456;width:20;height:2" coordorigin="4392,456" coordsize="20,2">
              <v:shape style="position:absolute;left:4392;top:456;width:20;height:2" coordorigin="4392,456" coordsize="20,0" path="m4392,456l4411,456e" filled="false" stroked="true" strokeweight=".48pt" strokecolor="#fefefe">
                <v:path arrowok="t"/>
              </v:shape>
            </v:group>
            <v:group style="position:absolute;left:4411;top:456;width:20;height:2" coordorigin="4411,456" coordsize="20,2">
              <v:shape style="position:absolute;left:4411;top:456;width:20;height:2" coordorigin="4411,456" coordsize="20,0" path="m4411,456l4430,456e" filled="false" stroked="true" strokeweight=".48pt" strokecolor="#fefefe">
                <v:path arrowok="t"/>
              </v:shape>
            </v:group>
            <v:group style="position:absolute;left:4430;top:456;width:20;height:2" coordorigin="4430,456" coordsize="20,2">
              <v:shape style="position:absolute;left:4430;top:456;width:20;height:2" coordorigin="4430,456" coordsize="20,0" path="m4430,456l4450,456e" filled="false" stroked="true" strokeweight=".48pt" strokecolor="#fefefe">
                <v:path arrowok="t"/>
              </v:shape>
            </v:group>
            <v:group style="position:absolute;left:4450;top:456;width:20;height:2" coordorigin="4450,456" coordsize="20,2">
              <v:shape style="position:absolute;left:4450;top:456;width:20;height:2" coordorigin="4450,456" coordsize="20,0" path="m4450,456l4469,456e" filled="false" stroked="true" strokeweight=".48pt" strokecolor="#fefefe">
                <v:path arrowok="t"/>
              </v:shape>
            </v:group>
            <v:group style="position:absolute;left:4469;top:456;width:20;height:2" coordorigin="4469,456" coordsize="20,2">
              <v:shape style="position:absolute;left:4469;top:456;width:20;height:2" coordorigin="4469,456" coordsize="20,0" path="m4469,456l4488,456e" filled="false" stroked="true" strokeweight=".48pt" strokecolor="#fefefe">
                <v:path arrowok="t"/>
              </v:shape>
            </v:group>
            <v:group style="position:absolute;left:4488;top:456;width:20;height:2" coordorigin="4488,456" coordsize="20,2">
              <v:shape style="position:absolute;left:4488;top:456;width:20;height:2" coordorigin="4488,456" coordsize="20,0" path="m4488,456l4507,456e" filled="false" stroked="true" strokeweight=".48pt" strokecolor="#fefefe">
                <v:path arrowok="t"/>
              </v:shape>
            </v:group>
            <v:group style="position:absolute;left:4507;top:456;width:20;height:2" coordorigin="4507,456" coordsize="20,2">
              <v:shape style="position:absolute;left:4507;top:456;width:20;height:2" coordorigin="4507,456" coordsize="20,0" path="m4507,456l4526,456e" filled="false" stroked="true" strokeweight=".48pt" strokecolor="#fefefe">
                <v:path arrowok="t"/>
              </v:shape>
            </v:group>
            <v:group style="position:absolute;left:4526;top:456;width:20;height:2" coordorigin="4526,456" coordsize="20,2">
              <v:shape style="position:absolute;left:4526;top:456;width:20;height:2" coordorigin="4526,456" coordsize="20,0" path="m4526,456l4546,456e" filled="false" stroked="true" strokeweight=".48pt" strokecolor="#fefefe">
                <v:path arrowok="t"/>
              </v:shape>
            </v:group>
            <v:group style="position:absolute;left:4546;top:456;width:20;height:2" coordorigin="4546,456" coordsize="20,2">
              <v:shape style="position:absolute;left:4546;top:456;width:20;height:2" coordorigin="4546,456" coordsize="20,0" path="m4546,456l4565,456e" filled="false" stroked="true" strokeweight=".48pt" strokecolor="#fefefe">
                <v:path arrowok="t"/>
              </v:shape>
            </v:group>
            <v:group style="position:absolute;left:4565;top:456;width:20;height:2" coordorigin="4565,456" coordsize="20,2">
              <v:shape style="position:absolute;left:4565;top:456;width:20;height:2" coordorigin="4565,456" coordsize="20,0" path="m4565,456l4584,456e" filled="false" stroked="true" strokeweight=".48pt" strokecolor="#fefefe">
                <v:path arrowok="t"/>
              </v:shape>
            </v:group>
            <v:group style="position:absolute;left:4584;top:456;width:20;height:2" coordorigin="4584,456" coordsize="20,2">
              <v:shape style="position:absolute;left:4584;top:456;width:20;height:2" coordorigin="4584,456" coordsize="20,0" path="m4584,456l4603,456e" filled="false" stroked="true" strokeweight=".48pt" strokecolor="#fefefe">
                <v:path arrowok="t"/>
              </v:shape>
            </v:group>
            <v:group style="position:absolute;left:4603;top:456;width:20;height:2" coordorigin="4603,456" coordsize="20,2">
              <v:shape style="position:absolute;left:4603;top:456;width:20;height:2" coordorigin="4603,456" coordsize="20,0" path="m4603,456l4622,456e" filled="false" stroked="true" strokeweight=".48pt" strokecolor="#fefefe">
                <v:path arrowok="t"/>
              </v:shape>
            </v:group>
            <v:group style="position:absolute;left:4622;top:456;width:20;height:2" coordorigin="4622,456" coordsize="20,2">
              <v:shape style="position:absolute;left:4622;top:456;width:20;height:2" coordorigin="4622,456" coordsize="20,0" path="m4622,456l4642,456e" filled="false" stroked="true" strokeweight=".48pt" strokecolor="#fefefe">
                <v:path arrowok="t"/>
              </v:shape>
            </v:group>
            <v:group style="position:absolute;left:4642;top:456;width:20;height:2" coordorigin="4642,456" coordsize="20,2">
              <v:shape style="position:absolute;left:4642;top:456;width:20;height:2" coordorigin="4642,456" coordsize="20,0" path="m4642,456l4661,456e" filled="false" stroked="true" strokeweight=".48pt" strokecolor="#fefefe">
                <v:path arrowok="t"/>
              </v:shape>
            </v:group>
            <v:group style="position:absolute;left:4661;top:456;width:20;height:2" coordorigin="4661,456" coordsize="20,2">
              <v:shape style="position:absolute;left:4661;top:456;width:20;height:2" coordorigin="4661,456" coordsize="20,0" path="m4661,456l4680,456e" filled="false" stroked="true" strokeweight=".48pt" strokecolor="#fefefe">
                <v:path arrowok="t"/>
              </v:shape>
            </v:group>
            <v:group style="position:absolute;left:4680;top:456;width:20;height:2" coordorigin="4680,456" coordsize="20,2">
              <v:shape style="position:absolute;left:4680;top:456;width:20;height:2" coordorigin="4680,456" coordsize="20,0" path="m4680,456l4699,456e" filled="false" stroked="true" strokeweight=".48pt" strokecolor="#fefefe">
                <v:path arrowok="t"/>
              </v:shape>
            </v:group>
            <v:group style="position:absolute;left:4699;top:456;width:20;height:2" coordorigin="4699,456" coordsize="20,2">
              <v:shape style="position:absolute;left:4699;top:456;width:20;height:2" coordorigin="4699,456" coordsize="20,0" path="m4699,456l4718,456e" filled="false" stroked="true" strokeweight=".48pt" strokecolor="#fefefe">
                <v:path arrowok="t"/>
              </v:shape>
            </v:group>
            <v:group style="position:absolute;left:4718;top:456;width:20;height:2" coordorigin="4718,456" coordsize="20,2">
              <v:shape style="position:absolute;left:4718;top:456;width:20;height:2" coordorigin="4718,456" coordsize="20,0" path="m4718,456l4738,456e" filled="false" stroked="true" strokeweight=".48pt" strokecolor="#fefefe">
                <v:path arrowok="t"/>
              </v:shape>
            </v:group>
            <v:group style="position:absolute;left:4738;top:456;width:20;height:2" coordorigin="4738,456" coordsize="20,2">
              <v:shape style="position:absolute;left:4738;top:456;width:20;height:2" coordorigin="4738,456" coordsize="20,0" path="m4738,456l4757,456e" filled="false" stroked="true" strokeweight=".48pt" strokecolor="#fefefe">
                <v:path arrowok="t"/>
              </v:shape>
            </v:group>
            <v:group style="position:absolute;left:4757;top:456;width:20;height:2" coordorigin="4757,456" coordsize="20,2">
              <v:shape style="position:absolute;left:4757;top:456;width:20;height:2" coordorigin="4757,456" coordsize="20,0" path="m4757,456l4776,456e" filled="false" stroked="true" strokeweight=".48pt" strokecolor="#fefefe">
                <v:path arrowok="t"/>
              </v:shape>
            </v:group>
            <v:group style="position:absolute;left:4776;top:456;width:20;height:2" coordorigin="4776,456" coordsize="20,2">
              <v:shape style="position:absolute;left:4776;top:456;width:20;height:2" coordorigin="4776,456" coordsize="20,0" path="m4776,456l4795,456e" filled="false" stroked="true" strokeweight=".48pt" strokecolor="#fefefe">
                <v:path arrowok="t"/>
              </v:shape>
            </v:group>
            <v:group style="position:absolute;left:4795;top:456;width:20;height:2" coordorigin="4795,456" coordsize="20,2">
              <v:shape style="position:absolute;left:4795;top:456;width:20;height:2" coordorigin="4795,456" coordsize="20,0" path="m4795,456l4814,456e" filled="false" stroked="true" strokeweight=".48pt" strokecolor="#fefefe">
                <v:path arrowok="t"/>
              </v:shape>
            </v:group>
            <v:group style="position:absolute;left:4814;top:456;width:20;height:2" coordorigin="4814,456" coordsize="20,2">
              <v:shape style="position:absolute;left:4814;top:456;width:20;height:2" coordorigin="4814,456" coordsize="20,0" path="m4814,456l4834,456e" filled="false" stroked="true" strokeweight=".48pt" strokecolor="#fefefe">
                <v:path arrowok="t"/>
              </v:shape>
            </v:group>
            <v:group style="position:absolute;left:4834;top:456;width:20;height:2" coordorigin="4834,456" coordsize="20,2">
              <v:shape style="position:absolute;left:4834;top:456;width:20;height:2" coordorigin="4834,456" coordsize="20,0" path="m4834,456l4853,456e" filled="false" stroked="true" strokeweight=".48pt" strokecolor="#fefefe">
                <v:path arrowok="t"/>
              </v:shape>
            </v:group>
            <v:group style="position:absolute;left:4853;top:456;width:20;height:2" coordorigin="4853,456" coordsize="20,2">
              <v:shape style="position:absolute;left:4853;top:456;width:20;height:2" coordorigin="4853,456" coordsize="20,0" path="m4853,456l4872,456e" filled="false" stroked="true" strokeweight=".48pt" strokecolor="#fefefe">
                <v:path arrowok="t"/>
              </v:shape>
            </v:group>
            <v:group style="position:absolute;left:4872;top:456;width:20;height:2" coordorigin="4872,456" coordsize="20,2">
              <v:shape style="position:absolute;left:4872;top:456;width:20;height:2" coordorigin="4872,456" coordsize="20,0" path="m4872,456l4891,456e" filled="false" stroked="true" strokeweight=".48pt" strokecolor="#fefefe">
                <v:path arrowok="t"/>
              </v:shape>
            </v:group>
            <v:group style="position:absolute;left:4891;top:456;width:20;height:2" coordorigin="4891,456" coordsize="20,2">
              <v:shape style="position:absolute;left:4891;top:456;width:20;height:2" coordorigin="4891,456" coordsize="20,0" path="m4891,456l4910,456e" filled="false" stroked="true" strokeweight=".48pt" strokecolor="#fefefe">
                <v:path arrowok="t"/>
              </v:shape>
            </v:group>
            <v:group style="position:absolute;left:4910;top:456;width:20;height:2" coordorigin="4910,456" coordsize="20,2">
              <v:shape style="position:absolute;left:4910;top:456;width:20;height:2" coordorigin="4910,456" coordsize="20,0" path="m4910,456l4930,456e" filled="false" stroked="true" strokeweight=".48pt" strokecolor="#fefefe">
                <v:path arrowok="t"/>
              </v:shape>
            </v:group>
            <v:group style="position:absolute;left:4930;top:456;width:20;height:2" coordorigin="4930,456" coordsize="20,2">
              <v:shape style="position:absolute;left:4930;top:456;width:20;height:2" coordorigin="4930,456" coordsize="20,0" path="m4930,456l4949,456e" filled="false" stroked="true" strokeweight=".48pt" strokecolor="#fefefe">
                <v:path arrowok="t"/>
              </v:shape>
            </v:group>
            <v:group style="position:absolute;left:4949;top:456;width:20;height:2" coordorigin="4949,456" coordsize="20,2">
              <v:shape style="position:absolute;left:4949;top:456;width:20;height:2" coordorigin="4949,456" coordsize="20,0" path="m4949,456l4968,456e" filled="false" stroked="true" strokeweight=".48pt" strokecolor="#fefefe">
                <v:path arrowok="t"/>
              </v:shape>
            </v:group>
            <v:group style="position:absolute;left:4968;top:456;width:20;height:2" coordorigin="4968,456" coordsize="20,2">
              <v:shape style="position:absolute;left:4968;top:456;width:20;height:2" coordorigin="4968,456" coordsize="20,0" path="m4968,456l4987,456e" filled="false" stroked="true" strokeweight=".48pt" strokecolor="#fefefe">
                <v:path arrowok="t"/>
              </v:shape>
            </v:group>
            <v:group style="position:absolute;left:4987;top:456;width:20;height:2" coordorigin="4987,456" coordsize="20,2">
              <v:shape style="position:absolute;left:4987;top:456;width:20;height:2" coordorigin="4987,456" coordsize="20,0" path="m4987,456l5006,456e" filled="false" stroked="true" strokeweight=".48pt" strokecolor="#fefefe">
                <v:path arrowok="t"/>
              </v:shape>
            </v:group>
            <v:group style="position:absolute;left:5006;top:456;width:20;height:2" coordorigin="5006,456" coordsize="20,2">
              <v:shape style="position:absolute;left:5006;top:456;width:20;height:2" coordorigin="5006,456" coordsize="20,0" path="m5006,456l5026,456e" filled="false" stroked="true" strokeweight=".48pt" strokecolor="#fefefe">
                <v:path arrowok="t"/>
              </v:shape>
            </v:group>
            <v:group style="position:absolute;left:5026;top:456;width:20;height:2" coordorigin="5026,456" coordsize="20,2">
              <v:shape style="position:absolute;left:5026;top:456;width:20;height:2" coordorigin="5026,456" coordsize="20,0" path="m5026,456l5045,456e" filled="false" stroked="true" strokeweight=".48pt" strokecolor="#fefefe">
                <v:path arrowok="t"/>
              </v:shape>
            </v:group>
            <v:group style="position:absolute;left:5045;top:456;width:20;height:2" coordorigin="5045,456" coordsize="20,2">
              <v:shape style="position:absolute;left:5045;top:456;width:20;height:2" coordorigin="5045,456" coordsize="20,0" path="m5045,456l5064,456e" filled="false" stroked="true" strokeweight=".48pt" strokecolor="#fefefe">
                <v:path arrowok="t"/>
              </v:shape>
            </v:group>
            <v:group style="position:absolute;left:5064;top:456;width:20;height:2" coordorigin="5064,456" coordsize="20,2">
              <v:shape style="position:absolute;left:5064;top:456;width:20;height:2" coordorigin="5064,456" coordsize="20,0" path="m5064,456l5083,456e" filled="false" stroked="true" strokeweight=".48pt" strokecolor="#fefefe">
                <v:path arrowok="t"/>
              </v:shape>
            </v:group>
            <v:group style="position:absolute;left:5083;top:456;width:20;height:2" coordorigin="5083,456" coordsize="20,2">
              <v:shape style="position:absolute;left:5083;top:456;width:20;height:2" coordorigin="5083,456" coordsize="20,0" path="m5083,456l5102,456e" filled="false" stroked="true" strokeweight=".48pt" strokecolor="#fefefe">
                <v:path arrowok="t"/>
              </v:shape>
            </v:group>
            <v:group style="position:absolute;left:5102;top:456;width:20;height:2" coordorigin="5102,456" coordsize="20,2">
              <v:shape style="position:absolute;left:5102;top:456;width:20;height:2" coordorigin="5102,456" coordsize="20,0" path="m5102,456l5122,456e" filled="false" stroked="true" strokeweight=".48pt" strokecolor="#fefefe">
                <v:path arrowok="t"/>
              </v:shape>
            </v:group>
            <v:group style="position:absolute;left:5122;top:456;width:20;height:2" coordorigin="5122,456" coordsize="20,2">
              <v:shape style="position:absolute;left:5122;top:456;width:20;height:2" coordorigin="5122,456" coordsize="20,0" path="m5122,456l5141,456e" filled="false" stroked="true" strokeweight=".48pt" strokecolor="#fefefe">
                <v:path arrowok="t"/>
              </v:shape>
            </v:group>
            <v:group style="position:absolute;left:5141;top:456;width:20;height:2" coordorigin="5141,456" coordsize="20,2">
              <v:shape style="position:absolute;left:5141;top:456;width:20;height:2" coordorigin="5141,456" coordsize="20,0" path="m5141,456l5160,456e" filled="false" stroked="true" strokeweight=".48pt" strokecolor="#fefefe">
                <v:path arrowok="t"/>
              </v:shape>
            </v:group>
            <v:group style="position:absolute;left:5160;top:456;width:20;height:2" coordorigin="5160,456" coordsize="20,2">
              <v:shape style="position:absolute;left:5160;top:456;width:20;height:2" coordorigin="5160,456" coordsize="20,0" path="m5160,456l5179,456e" filled="false" stroked="true" strokeweight=".48pt" strokecolor="#fefefe">
                <v:path arrowok="t"/>
              </v:shape>
            </v:group>
            <v:group style="position:absolute;left:5179;top:456;width:20;height:2" coordorigin="5179,456" coordsize="20,2">
              <v:shape style="position:absolute;left:5179;top:456;width:20;height:2" coordorigin="5179,456" coordsize="20,0" path="m5179,456l5198,456e" filled="false" stroked="true" strokeweight=".48pt" strokecolor="#fefefe">
                <v:path arrowok="t"/>
              </v:shape>
            </v:group>
            <v:group style="position:absolute;left:5198;top:456;width:20;height:2" coordorigin="5198,456" coordsize="20,2">
              <v:shape style="position:absolute;left:5198;top:456;width:20;height:2" coordorigin="5198,456" coordsize="20,0" path="m5198,456l5218,456e" filled="false" stroked="true" strokeweight=".48pt" strokecolor="#fefefe">
                <v:path arrowok="t"/>
              </v:shape>
            </v:group>
            <v:group style="position:absolute;left:5218;top:456;width:20;height:2" coordorigin="5218,456" coordsize="20,2">
              <v:shape style="position:absolute;left:5218;top:456;width:20;height:2" coordorigin="5218,456" coordsize="20,0" path="m5218,456l5237,456e" filled="false" stroked="true" strokeweight=".48pt" strokecolor="#fefefe">
                <v:path arrowok="t"/>
              </v:shape>
            </v:group>
            <v:group style="position:absolute;left:5237;top:456;width:20;height:2" coordorigin="5237,456" coordsize="20,2">
              <v:shape style="position:absolute;left:5237;top:456;width:20;height:2" coordorigin="5237,456" coordsize="20,0" path="m5237,456l5256,456e" filled="false" stroked="true" strokeweight=".48pt" strokecolor="#fefefe">
                <v:path arrowok="t"/>
              </v:shape>
            </v:group>
            <v:group style="position:absolute;left:5256;top:456;width:20;height:2" coordorigin="5256,456" coordsize="20,2">
              <v:shape style="position:absolute;left:5256;top:456;width:20;height:2" coordorigin="5256,456" coordsize="20,0" path="m5256,456l5275,456e" filled="false" stroked="true" strokeweight=".48pt" strokecolor="#fefefe">
                <v:path arrowok="t"/>
              </v:shape>
            </v:group>
            <v:group style="position:absolute;left:5275;top:456;width:20;height:2" coordorigin="5275,456" coordsize="20,2">
              <v:shape style="position:absolute;left:5275;top:456;width:20;height:2" coordorigin="5275,456" coordsize="20,0" path="m5275,456l5294,456e" filled="false" stroked="true" strokeweight=".48pt" strokecolor="#fefefe">
                <v:path arrowok="t"/>
              </v:shape>
            </v:group>
            <v:group style="position:absolute;left:5294;top:456;width:20;height:2" coordorigin="5294,456" coordsize="20,2">
              <v:shape style="position:absolute;left:5294;top:456;width:20;height:2" coordorigin="5294,456" coordsize="20,0" path="m5294,456l5314,456e" filled="false" stroked="true" strokeweight=".48pt" strokecolor="#fefefe">
                <v:path arrowok="t"/>
              </v:shape>
            </v:group>
            <v:group style="position:absolute;left:5314;top:456;width:20;height:2" coordorigin="5314,456" coordsize="20,2">
              <v:shape style="position:absolute;left:5314;top:456;width:20;height:2" coordorigin="5314,456" coordsize="20,0" path="m5314,456l5333,456e" filled="false" stroked="true" strokeweight=".48pt" strokecolor="#fefefe">
                <v:path arrowok="t"/>
              </v:shape>
            </v:group>
            <v:group style="position:absolute;left:5333;top:456;width:20;height:2" coordorigin="5333,456" coordsize="20,2">
              <v:shape style="position:absolute;left:5333;top:456;width:20;height:2" coordorigin="5333,456" coordsize="20,0" path="m5333,456l5352,456e" filled="false" stroked="true" strokeweight=".48pt" strokecolor="#fefefe">
                <v:path arrowok="t"/>
              </v:shape>
            </v:group>
            <v:group style="position:absolute;left:5352;top:456;width:20;height:2" coordorigin="5352,456" coordsize="20,2">
              <v:shape style="position:absolute;left:5352;top:456;width:20;height:2" coordorigin="5352,456" coordsize="20,0" path="m5352,456l5371,456e" filled="false" stroked="true" strokeweight=".48pt" strokecolor="#fefefe">
                <v:path arrowok="t"/>
              </v:shape>
            </v:group>
            <v:group style="position:absolute;left:5371;top:456;width:20;height:2" coordorigin="5371,456" coordsize="20,2">
              <v:shape style="position:absolute;left:5371;top:456;width:20;height:2" coordorigin="5371,456" coordsize="20,0" path="m5371,456l5390,456e" filled="false" stroked="true" strokeweight=".48pt" strokecolor="#fefefe">
                <v:path arrowok="t"/>
              </v:shape>
            </v:group>
            <v:group style="position:absolute;left:5390;top:456;width:20;height:2" coordorigin="5390,456" coordsize="20,2">
              <v:shape style="position:absolute;left:5390;top:456;width:20;height:2" coordorigin="5390,456" coordsize="20,0" path="m5390,456l5410,456e" filled="false" stroked="true" strokeweight=".48pt" strokecolor="#fefefe">
                <v:path arrowok="t"/>
              </v:shape>
            </v:group>
            <v:group style="position:absolute;left:5410;top:456;width:20;height:2" coordorigin="5410,456" coordsize="20,2">
              <v:shape style="position:absolute;left:5410;top:456;width:20;height:2" coordorigin="5410,456" coordsize="20,0" path="m5410,456l5429,456e" filled="false" stroked="true" strokeweight=".48pt" strokecolor="#fefefe">
                <v:path arrowok="t"/>
              </v:shape>
            </v:group>
            <v:group style="position:absolute;left:5429;top:456;width:20;height:2" coordorigin="5429,456" coordsize="20,2">
              <v:shape style="position:absolute;left:5429;top:456;width:20;height:2" coordorigin="5429,456" coordsize="20,0" path="m5429,456l5448,456e" filled="false" stroked="true" strokeweight=".48pt" strokecolor="#fefefe">
                <v:path arrowok="t"/>
              </v:shape>
            </v:group>
            <v:group style="position:absolute;left:5448;top:456;width:20;height:2" coordorigin="5448,456" coordsize="20,2">
              <v:shape style="position:absolute;left:5448;top:456;width:20;height:2" coordorigin="5448,456" coordsize="20,0" path="m5448,456l5467,456e" filled="false" stroked="true" strokeweight=".48pt" strokecolor="#fefefe">
                <v:path arrowok="t"/>
              </v:shape>
            </v:group>
            <v:group style="position:absolute;left:5467;top:456;width:20;height:2" coordorigin="5467,456" coordsize="20,2">
              <v:shape style="position:absolute;left:5467;top:456;width:20;height:2" coordorigin="5467,456" coordsize="20,0" path="m5467,456l5486,456e" filled="false" stroked="true" strokeweight=".48pt" strokecolor="#fefefe">
                <v:path arrowok="t"/>
              </v:shape>
            </v:group>
            <v:group style="position:absolute;left:5486;top:456;width:20;height:2" coordorigin="5486,456" coordsize="20,2">
              <v:shape style="position:absolute;left:5486;top:456;width:20;height:2" coordorigin="5486,456" coordsize="20,0" path="m5486,456l5506,456e" filled="false" stroked="true" strokeweight=".48pt" strokecolor="#fefefe">
                <v:path arrowok="t"/>
              </v:shape>
            </v:group>
            <v:group style="position:absolute;left:5506;top:456;width:20;height:2" coordorigin="5506,456" coordsize="20,2">
              <v:shape style="position:absolute;left:5506;top:456;width:20;height:2" coordorigin="5506,456" coordsize="20,0" path="m5506,456l5525,456e" filled="false" stroked="true" strokeweight=".48pt" strokecolor="#fefefe">
                <v:path arrowok="t"/>
              </v:shape>
            </v:group>
            <v:group style="position:absolute;left:5525;top:456;width:20;height:2" coordorigin="5525,456" coordsize="20,2">
              <v:shape style="position:absolute;left:5525;top:456;width:20;height:2" coordorigin="5525,456" coordsize="20,0" path="m5525,456l5544,456e" filled="false" stroked="true" strokeweight=".48pt" strokecolor="#fefefe">
                <v:path arrowok="t"/>
              </v:shape>
            </v:group>
            <v:group style="position:absolute;left:5544;top:456;width:20;height:2" coordorigin="5544,456" coordsize="20,2">
              <v:shape style="position:absolute;left:5544;top:456;width:20;height:2" coordorigin="5544,456" coordsize="20,0" path="m5544,456l5563,456e" filled="false" stroked="true" strokeweight=".48pt" strokecolor="#fefefe">
                <v:path arrowok="t"/>
              </v:shape>
            </v:group>
            <v:group style="position:absolute;left:5563;top:456;width:20;height:2" coordorigin="5563,456" coordsize="20,2">
              <v:shape style="position:absolute;left:5563;top:456;width:20;height:2" coordorigin="5563,456" coordsize="20,0" path="m5563,456l5582,456e" filled="false" stroked="true" strokeweight=".48pt" strokecolor="#fefefe">
                <v:path arrowok="t"/>
              </v:shape>
            </v:group>
            <v:group style="position:absolute;left:5582;top:456;width:20;height:2" coordorigin="5582,456" coordsize="20,2">
              <v:shape style="position:absolute;left:5582;top:456;width:20;height:2" coordorigin="5582,456" coordsize="20,0" path="m5582,456l5602,456e" filled="false" stroked="true" strokeweight=".48pt" strokecolor="#fefefe">
                <v:path arrowok="t"/>
              </v:shape>
            </v:group>
            <v:group style="position:absolute;left:5602;top:456;width:20;height:2" coordorigin="5602,456" coordsize="20,2">
              <v:shape style="position:absolute;left:5602;top:456;width:20;height:2" coordorigin="5602,456" coordsize="20,0" path="m5602,456l5621,456e" filled="false" stroked="true" strokeweight=".48pt" strokecolor="#fefefe">
                <v:path arrowok="t"/>
              </v:shape>
            </v:group>
            <v:group style="position:absolute;left:5621;top:456;width:20;height:2" coordorigin="5621,456" coordsize="20,2">
              <v:shape style="position:absolute;left:5621;top:456;width:20;height:2" coordorigin="5621,456" coordsize="20,0" path="m5621,456l5640,456e" filled="false" stroked="true" strokeweight=".48pt" strokecolor="#fefefe">
                <v:path arrowok="t"/>
              </v:shape>
            </v:group>
            <v:group style="position:absolute;left:5640;top:456;width:20;height:2" coordorigin="5640,456" coordsize="20,2">
              <v:shape style="position:absolute;left:5640;top:456;width:20;height:2" coordorigin="5640,456" coordsize="20,0" path="m5640,456l5659,456e" filled="false" stroked="true" strokeweight=".48pt" strokecolor="#fefefe">
                <v:path arrowok="t"/>
              </v:shape>
            </v:group>
            <v:group style="position:absolute;left:5659;top:456;width:20;height:2" coordorigin="5659,456" coordsize="20,2">
              <v:shape style="position:absolute;left:5659;top:456;width:20;height:2" coordorigin="5659,456" coordsize="20,0" path="m5659,456l5678,456e" filled="false" stroked="true" strokeweight=".48pt" strokecolor="#fefefe">
                <v:path arrowok="t"/>
              </v:shape>
            </v:group>
            <v:group style="position:absolute;left:5678;top:456;width:20;height:2" coordorigin="5678,456" coordsize="20,2">
              <v:shape style="position:absolute;left:5678;top:456;width:20;height:2" coordorigin="5678,456" coordsize="20,0" path="m5678,456l5698,456e" filled="false" stroked="true" strokeweight=".48pt" strokecolor="#fefefe">
                <v:path arrowok="t"/>
              </v:shape>
            </v:group>
            <v:group style="position:absolute;left:5698;top:456;width:20;height:2" coordorigin="5698,456" coordsize="20,2">
              <v:shape style="position:absolute;left:5698;top:456;width:20;height:2" coordorigin="5698,456" coordsize="20,0" path="m5698,456l5717,456e" filled="false" stroked="true" strokeweight=".48pt" strokecolor="#fefefe">
                <v:path arrowok="t"/>
              </v:shape>
            </v:group>
            <v:group style="position:absolute;left:5717;top:456;width:20;height:2" coordorigin="5717,456" coordsize="20,2">
              <v:shape style="position:absolute;left:5717;top:456;width:20;height:2" coordorigin="5717,456" coordsize="20,0" path="m5717,456l5736,456e" filled="false" stroked="true" strokeweight=".48pt" strokecolor="#fefefe">
                <v:path arrowok="t"/>
              </v:shape>
            </v:group>
            <v:group style="position:absolute;left:5736;top:456;width:20;height:2" coordorigin="5736,456" coordsize="20,2">
              <v:shape style="position:absolute;left:5736;top:456;width:20;height:2" coordorigin="5736,456" coordsize="20,0" path="m5736,456l5755,456e" filled="false" stroked="true" strokeweight=".48pt" strokecolor="#fefefe">
                <v:path arrowok="t"/>
              </v:shape>
            </v:group>
            <v:group style="position:absolute;left:5755;top:456;width:20;height:2" coordorigin="5755,456" coordsize="20,2">
              <v:shape style="position:absolute;left:5755;top:456;width:20;height:2" coordorigin="5755,456" coordsize="20,0" path="m5755,456l5774,456e" filled="false" stroked="true" strokeweight=".48pt" strokecolor="#fefefe">
                <v:path arrowok="t"/>
              </v:shape>
            </v:group>
            <v:group style="position:absolute;left:5774;top:456;width:20;height:2" coordorigin="5774,456" coordsize="20,2">
              <v:shape style="position:absolute;left:5774;top:456;width:20;height:2" coordorigin="5774,456" coordsize="20,0" path="m5774,456l5794,456e" filled="false" stroked="true" strokeweight=".48pt" strokecolor="#fefefe">
                <v:path arrowok="t"/>
              </v:shape>
            </v:group>
            <v:group style="position:absolute;left:5794;top:456;width:20;height:2" coordorigin="5794,456" coordsize="20,2">
              <v:shape style="position:absolute;left:5794;top:456;width:20;height:2" coordorigin="5794,456" coordsize="20,0" path="m5794,456l5813,456e" filled="false" stroked="true" strokeweight=".48pt" strokecolor="#fefefe">
                <v:path arrowok="t"/>
              </v:shape>
            </v:group>
            <v:group style="position:absolute;left:5813;top:456;width:20;height:2" coordorigin="5813,456" coordsize="20,2">
              <v:shape style="position:absolute;left:5813;top:456;width:20;height:2" coordorigin="5813,456" coordsize="20,0" path="m5813,456l5832,456e" filled="false" stroked="true" strokeweight=".48pt" strokecolor="#fefefe">
                <v:path arrowok="t"/>
              </v:shape>
            </v:group>
            <v:group style="position:absolute;left:5832;top:456;width:20;height:2" coordorigin="5832,456" coordsize="20,2">
              <v:shape style="position:absolute;left:5832;top:456;width:20;height:2" coordorigin="5832,456" coordsize="20,0" path="m5832,456l5851,456e" filled="false" stroked="true" strokeweight=".48pt" strokecolor="#fefefe">
                <v:path arrowok="t"/>
              </v:shape>
            </v:group>
            <v:group style="position:absolute;left:5851;top:456;width:20;height:2" coordorigin="5851,456" coordsize="20,2">
              <v:shape style="position:absolute;left:5851;top:456;width:20;height:2" coordorigin="5851,456" coordsize="20,0" path="m5851,456l5870,456e" filled="false" stroked="true" strokeweight=".48pt" strokecolor="#fefefe">
                <v:path arrowok="t"/>
              </v:shape>
            </v:group>
            <v:group style="position:absolute;left:5870;top:456;width:20;height:2" coordorigin="5870,456" coordsize="20,2">
              <v:shape style="position:absolute;left:5870;top:456;width:20;height:2" coordorigin="5870,456" coordsize="20,0" path="m5870,456l5890,456e" filled="false" stroked="true" strokeweight=".48pt" strokecolor="#fefefe">
                <v:path arrowok="t"/>
              </v:shape>
            </v:group>
            <v:group style="position:absolute;left:5890;top:456;width:20;height:2" coordorigin="5890,456" coordsize="20,2">
              <v:shape style="position:absolute;left:5890;top:456;width:20;height:2" coordorigin="5890,456" coordsize="20,0" path="m5890,456l5909,456e" filled="false" stroked="true" strokeweight=".48pt" strokecolor="#fefefe">
                <v:path arrowok="t"/>
              </v:shape>
            </v:group>
            <v:group style="position:absolute;left:5909;top:456;width:20;height:2" coordorigin="5909,456" coordsize="20,2">
              <v:shape style="position:absolute;left:5909;top:456;width:20;height:2" coordorigin="5909,456" coordsize="20,0" path="m5909,456l5928,456e" filled="false" stroked="true" strokeweight=".48pt" strokecolor="#fefefe">
                <v:path arrowok="t"/>
              </v:shape>
            </v:group>
            <v:group style="position:absolute;left:5928;top:456;width:20;height:2" coordorigin="5928,456" coordsize="20,2">
              <v:shape style="position:absolute;left:5928;top:456;width:20;height:2" coordorigin="5928,456" coordsize="20,0" path="m5928,456l5947,456e" filled="false" stroked="true" strokeweight=".48pt" strokecolor="#fefefe">
                <v:path arrowok="t"/>
              </v:shape>
            </v:group>
            <v:group style="position:absolute;left:5947;top:456;width:20;height:2" coordorigin="5947,456" coordsize="20,2">
              <v:shape style="position:absolute;left:5947;top:456;width:20;height:2" coordorigin="5947,456" coordsize="20,0" path="m5947,456l5966,456e" filled="false" stroked="true" strokeweight=".48pt" strokecolor="#fefefe">
                <v:path arrowok="t"/>
              </v:shape>
            </v:group>
            <v:group style="position:absolute;left:5966;top:456;width:20;height:2" coordorigin="5966,456" coordsize="20,2">
              <v:shape style="position:absolute;left:5966;top:456;width:20;height:2" coordorigin="5966,456" coordsize="20,0" path="m5966,456l5986,456e" filled="false" stroked="true" strokeweight=".48pt" strokecolor="#fefefe">
                <v:path arrowok="t"/>
              </v:shape>
            </v:group>
            <v:group style="position:absolute;left:5986;top:456;width:20;height:2" coordorigin="5986,456" coordsize="20,2">
              <v:shape style="position:absolute;left:5986;top:456;width:20;height:2" coordorigin="5986,456" coordsize="20,0" path="m5986,456l6005,456e" filled="false" stroked="true" strokeweight=".48pt" strokecolor="#fefefe">
                <v:path arrowok="t"/>
              </v:shape>
            </v:group>
            <v:group style="position:absolute;left:6005;top:456;width:20;height:2" coordorigin="6005,456" coordsize="20,2">
              <v:shape style="position:absolute;left:6005;top:456;width:20;height:2" coordorigin="6005,456" coordsize="20,0" path="m6005,456l6024,456e" filled="false" stroked="true" strokeweight=".48pt" strokecolor="#fefefe">
                <v:path arrowok="t"/>
              </v:shape>
            </v:group>
            <v:group style="position:absolute;left:6024;top:456;width:20;height:2" coordorigin="6024,456" coordsize="20,2">
              <v:shape style="position:absolute;left:6024;top:456;width:20;height:2" coordorigin="6024,456" coordsize="20,0" path="m6024,456l6043,456e" filled="false" stroked="true" strokeweight=".48pt" strokecolor="#fefefe">
                <v:path arrowok="t"/>
              </v:shape>
            </v:group>
            <v:group style="position:absolute;left:6043;top:456;width:20;height:2" coordorigin="6043,456" coordsize="20,2">
              <v:shape style="position:absolute;left:6043;top:456;width:20;height:2" coordorigin="6043,456" coordsize="20,0" path="m6043,456l6062,456e" filled="false" stroked="true" strokeweight=".48pt" strokecolor="#fefefe">
                <v:path arrowok="t"/>
              </v:shape>
            </v:group>
            <v:group style="position:absolute;left:6062;top:456;width:20;height:2" coordorigin="6062,456" coordsize="20,2">
              <v:shape style="position:absolute;left:6062;top:456;width:20;height:2" coordorigin="6062,456" coordsize="20,0" path="m6062,456l6082,456e" filled="false" stroked="true" strokeweight=".48pt" strokecolor="#fefefe">
                <v:path arrowok="t"/>
              </v:shape>
            </v:group>
            <v:group style="position:absolute;left:6082;top:456;width:20;height:2" coordorigin="6082,456" coordsize="20,2">
              <v:shape style="position:absolute;left:6082;top:456;width:20;height:2" coordorigin="6082,456" coordsize="20,0" path="m6082,456l6101,456e" filled="false" stroked="true" strokeweight=".48pt" strokecolor="#fefefe">
                <v:path arrowok="t"/>
              </v:shape>
            </v:group>
            <v:group style="position:absolute;left:6101;top:456;width:15;height:2" coordorigin="6101,456" coordsize="15,2">
              <v:shape style="position:absolute;left:6101;top:456;width:15;height:2" coordorigin="6101,456" coordsize="15,0" path="m6101,456l6115,456e" filled="false" stroked="true" strokeweight=".48pt" strokecolor="#fefefe">
                <v:path arrowok="t"/>
              </v:shape>
            </v:group>
            <v:group style="position:absolute;left:6115;top:456;width:10;height:2" coordorigin="6115,456" coordsize="10,2">
              <v:shape style="position:absolute;left:6115;top:456;width:10;height:2" coordorigin="6115,456" coordsize="10,0" path="m6115,456l6125,456e" filled="false" stroked="true" strokeweight=".48pt" strokecolor="#000000">
                <v:path arrowok="t"/>
              </v:shape>
            </v:group>
            <v:group style="position:absolute;left:6125;top:456;width:20;height:2" coordorigin="6125,456" coordsize="20,2">
              <v:shape style="position:absolute;left:6125;top:456;width:20;height:2" coordorigin="6125,456" coordsize="20,0" path="m6125,456l6144,456e" filled="false" stroked="true" strokeweight=".48pt" strokecolor="#fefefe">
                <v:path arrowok="t"/>
              </v:shape>
            </v:group>
            <v:group style="position:absolute;left:6144;top:456;width:20;height:2" coordorigin="6144,456" coordsize="20,2">
              <v:shape style="position:absolute;left:6144;top:456;width:20;height:2" coordorigin="6144,456" coordsize="20,0" path="m6144,456l6163,456e" filled="false" stroked="true" strokeweight=".48pt" strokecolor="#fefefe">
                <v:path arrowok="t"/>
              </v:shape>
            </v:group>
            <v:group style="position:absolute;left:6163;top:456;width:20;height:2" coordorigin="6163,456" coordsize="20,2">
              <v:shape style="position:absolute;left:6163;top:456;width:20;height:2" coordorigin="6163,456" coordsize="20,0" path="m6163,456l6182,456e" filled="false" stroked="true" strokeweight=".48pt" strokecolor="#fefefe">
                <v:path arrowok="t"/>
              </v:shape>
            </v:group>
            <v:group style="position:absolute;left:6182;top:456;width:20;height:2" coordorigin="6182,456" coordsize="20,2">
              <v:shape style="position:absolute;left:6182;top:456;width:20;height:2" coordorigin="6182,456" coordsize="20,0" path="m6182,456l6202,456e" filled="false" stroked="true" strokeweight=".48pt" strokecolor="#fefefe">
                <v:path arrowok="t"/>
              </v:shape>
            </v:group>
            <v:group style="position:absolute;left:6202;top:456;width:20;height:2" coordorigin="6202,456" coordsize="20,2">
              <v:shape style="position:absolute;left:6202;top:456;width:20;height:2" coordorigin="6202,456" coordsize="20,0" path="m6202,456l6221,456e" filled="false" stroked="true" strokeweight=".48pt" strokecolor="#fefefe">
                <v:path arrowok="t"/>
              </v:shape>
            </v:group>
            <v:group style="position:absolute;left:6221;top:456;width:20;height:2" coordorigin="6221,456" coordsize="20,2">
              <v:shape style="position:absolute;left:6221;top:456;width:20;height:2" coordorigin="6221,456" coordsize="20,0" path="m6221,456l6240,456e" filled="false" stroked="true" strokeweight=".48pt" strokecolor="#fefefe">
                <v:path arrowok="t"/>
              </v:shape>
            </v:group>
            <v:group style="position:absolute;left:6240;top:456;width:20;height:2" coordorigin="6240,456" coordsize="20,2">
              <v:shape style="position:absolute;left:6240;top:456;width:20;height:2" coordorigin="6240,456" coordsize="20,0" path="m6240,456l6259,456e" filled="false" stroked="true" strokeweight=".48pt" strokecolor="#fefefe">
                <v:path arrowok="t"/>
              </v:shape>
            </v:group>
            <v:group style="position:absolute;left:6259;top:456;width:20;height:2" coordorigin="6259,456" coordsize="20,2">
              <v:shape style="position:absolute;left:6259;top:456;width:20;height:2" coordorigin="6259,456" coordsize="20,0" path="m6259,456l6278,456e" filled="false" stroked="true" strokeweight=".48pt" strokecolor="#fefefe">
                <v:path arrowok="t"/>
              </v:shape>
            </v:group>
            <v:group style="position:absolute;left:6278;top:456;width:20;height:2" coordorigin="6278,456" coordsize="20,2">
              <v:shape style="position:absolute;left:6278;top:456;width:20;height:2" coordorigin="6278,456" coordsize="20,0" path="m6278,456l6298,456e" filled="false" stroked="true" strokeweight=".48pt" strokecolor="#fefefe">
                <v:path arrowok="t"/>
              </v:shape>
            </v:group>
            <v:group style="position:absolute;left:6298;top:456;width:20;height:2" coordorigin="6298,456" coordsize="20,2">
              <v:shape style="position:absolute;left:6298;top:456;width:20;height:2" coordorigin="6298,456" coordsize="20,0" path="m6298,456l6317,456e" filled="false" stroked="true" strokeweight=".48pt" strokecolor="#fefefe">
                <v:path arrowok="t"/>
              </v:shape>
            </v:group>
            <v:group style="position:absolute;left:6317;top:456;width:20;height:2" coordorigin="6317,456" coordsize="20,2">
              <v:shape style="position:absolute;left:6317;top:456;width:20;height:2" coordorigin="6317,456" coordsize="20,0" path="m6317,456l6336,456e" filled="false" stroked="true" strokeweight=".48pt" strokecolor="#fefefe">
                <v:path arrowok="t"/>
              </v:shape>
            </v:group>
            <v:group style="position:absolute;left:6336;top:456;width:20;height:2" coordorigin="6336,456" coordsize="20,2">
              <v:shape style="position:absolute;left:6336;top:456;width:20;height:2" coordorigin="6336,456" coordsize="20,0" path="m6336,456l6355,456e" filled="false" stroked="true" strokeweight=".48pt" strokecolor="#fefefe">
                <v:path arrowok="t"/>
              </v:shape>
            </v:group>
            <v:group style="position:absolute;left:6355;top:456;width:20;height:2" coordorigin="6355,456" coordsize="20,2">
              <v:shape style="position:absolute;left:6355;top:456;width:20;height:2" coordorigin="6355,456" coordsize="20,0" path="m6355,456l6374,456e" filled="false" stroked="true" strokeweight=".48pt" strokecolor="#fefefe">
                <v:path arrowok="t"/>
              </v:shape>
            </v:group>
            <v:group style="position:absolute;left:6374;top:456;width:20;height:2" coordorigin="6374,456" coordsize="20,2">
              <v:shape style="position:absolute;left:6374;top:456;width:20;height:2" coordorigin="6374,456" coordsize="20,0" path="m6374,456l6394,456e" filled="false" stroked="true" strokeweight=".48pt" strokecolor="#fefefe">
                <v:path arrowok="t"/>
              </v:shape>
            </v:group>
            <v:group style="position:absolute;left:6394;top:456;width:20;height:2" coordorigin="6394,456" coordsize="20,2">
              <v:shape style="position:absolute;left:6394;top:456;width:20;height:2" coordorigin="6394,456" coordsize="20,0" path="m6394,456l6413,456e" filled="false" stroked="true" strokeweight=".48pt" strokecolor="#fefefe">
                <v:path arrowok="t"/>
              </v:shape>
            </v:group>
            <v:group style="position:absolute;left:6413;top:456;width:20;height:2" coordorigin="6413,456" coordsize="20,2">
              <v:shape style="position:absolute;left:6413;top:456;width:20;height:2" coordorigin="6413,456" coordsize="20,0" path="m6413,456l6432,456e" filled="false" stroked="true" strokeweight=".48pt" strokecolor="#fefefe">
                <v:path arrowok="t"/>
              </v:shape>
            </v:group>
            <v:group style="position:absolute;left:6432;top:456;width:20;height:2" coordorigin="6432,456" coordsize="20,2">
              <v:shape style="position:absolute;left:6432;top:456;width:20;height:2" coordorigin="6432,456" coordsize="20,0" path="m6432,456l6451,456e" filled="false" stroked="true" strokeweight=".48pt" strokecolor="#fefefe">
                <v:path arrowok="t"/>
              </v:shape>
            </v:group>
            <v:group style="position:absolute;left:6451;top:456;width:20;height:2" coordorigin="6451,456" coordsize="20,2">
              <v:shape style="position:absolute;left:6451;top:456;width:20;height:2" coordorigin="6451,456" coordsize="20,0" path="m6451,456l6470,456e" filled="false" stroked="true" strokeweight=".48pt" strokecolor="#fefefe">
                <v:path arrowok="t"/>
              </v:shape>
            </v:group>
            <v:group style="position:absolute;left:6470;top:456;width:20;height:2" coordorigin="6470,456" coordsize="20,2">
              <v:shape style="position:absolute;left:6470;top:456;width:20;height:2" coordorigin="6470,456" coordsize="20,0" path="m6470,456l6490,456e" filled="false" stroked="true" strokeweight=".48pt" strokecolor="#fefefe">
                <v:path arrowok="t"/>
              </v:shape>
            </v:group>
            <v:group style="position:absolute;left:6490;top:456;width:20;height:2" coordorigin="6490,456" coordsize="20,2">
              <v:shape style="position:absolute;left:6490;top:456;width:20;height:2" coordorigin="6490,456" coordsize="20,0" path="m6490,456l6509,456e" filled="false" stroked="true" strokeweight=".48pt" strokecolor="#fefefe">
                <v:path arrowok="t"/>
              </v:shape>
            </v:group>
            <v:group style="position:absolute;left:6509;top:456;width:20;height:2" coordorigin="6509,456" coordsize="20,2">
              <v:shape style="position:absolute;left:6509;top:456;width:20;height:2" coordorigin="6509,456" coordsize="20,0" path="m6509,456l6528,456e" filled="false" stroked="true" strokeweight=".48pt" strokecolor="#fefefe">
                <v:path arrowok="t"/>
              </v:shape>
            </v:group>
            <v:group style="position:absolute;left:6528;top:456;width:20;height:2" coordorigin="6528,456" coordsize="20,2">
              <v:shape style="position:absolute;left:6528;top:456;width:20;height:2" coordorigin="6528,456" coordsize="20,0" path="m6528,456l6547,456e" filled="false" stroked="true" strokeweight=".48pt" strokecolor="#fefefe">
                <v:path arrowok="t"/>
              </v:shape>
            </v:group>
            <v:group style="position:absolute;left:6547;top:456;width:20;height:2" coordorigin="6547,456" coordsize="20,2">
              <v:shape style="position:absolute;left:6547;top:456;width:20;height:2" coordorigin="6547,456" coordsize="20,0" path="m6547,456l6566,456e" filled="false" stroked="true" strokeweight=".48pt" strokecolor="#fefefe">
                <v:path arrowok="t"/>
              </v:shape>
            </v:group>
            <v:group style="position:absolute;left:6566;top:456;width:20;height:2" coordorigin="6566,456" coordsize="20,2">
              <v:shape style="position:absolute;left:6566;top:456;width:20;height:2" coordorigin="6566,456" coordsize="20,0" path="m6566,456l6586,456e" filled="false" stroked="true" strokeweight=".48pt" strokecolor="#fefefe">
                <v:path arrowok="t"/>
              </v:shape>
            </v:group>
            <v:group style="position:absolute;left:6586;top:456;width:20;height:2" coordorigin="6586,456" coordsize="20,2">
              <v:shape style="position:absolute;left:6586;top:456;width:20;height:2" coordorigin="6586,456" coordsize="20,0" path="m6586,456l6605,456e" filled="false" stroked="true" strokeweight=".48pt" strokecolor="#fefefe">
                <v:path arrowok="t"/>
              </v:shape>
            </v:group>
            <v:group style="position:absolute;left:6605;top:456;width:20;height:2" coordorigin="6605,456" coordsize="20,2">
              <v:shape style="position:absolute;left:6605;top:456;width:20;height:2" coordorigin="6605,456" coordsize="20,0" path="m6605,456l6624,456e" filled="false" stroked="true" strokeweight=".48pt" strokecolor="#fefefe">
                <v:path arrowok="t"/>
              </v:shape>
            </v:group>
            <v:group style="position:absolute;left:6624;top:456;width:20;height:2" coordorigin="6624,456" coordsize="20,2">
              <v:shape style="position:absolute;left:6624;top:456;width:20;height:2" coordorigin="6624,456" coordsize="20,0" path="m6624,456l6643,456e" filled="false" stroked="true" strokeweight=".48pt" strokecolor="#fefefe">
                <v:path arrowok="t"/>
              </v:shape>
            </v:group>
            <v:group style="position:absolute;left:6643;top:456;width:20;height:2" coordorigin="6643,456" coordsize="20,2">
              <v:shape style="position:absolute;left:6643;top:456;width:20;height:2" coordorigin="6643,456" coordsize="20,0" path="m6643,456l6662,456e" filled="false" stroked="true" strokeweight=".48pt" strokecolor="#fefefe">
                <v:path arrowok="t"/>
              </v:shape>
            </v:group>
            <v:group style="position:absolute;left:6662;top:456;width:20;height:2" coordorigin="6662,456" coordsize="20,2">
              <v:shape style="position:absolute;left:6662;top:456;width:20;height:2" coordorigin="6662,456" coordsize="20,0" path="m6662,456l6682,456e" filled="false" stroked="true" strokeweight=".48pt" strokecolor="#fefefe">
                <v:path arrowok="t"/>
              </v:shape>
            </v:group>
            <v:group style="position:absolute;left:6682;top:456;width:20;height:2" coordorigin="6682,456" coordsize="20,2">
              <v:shape style="position:absolute;left:6682;top:456;width:20;height:2" coordorigin="6682,456" coordsize="20,0" path="m6682,456l6701,456e" filled="false" stroked="true" strokeweight=".48pt" strokecolor="#fefefe">
                <v:path arrowok="t"/>
              </v:shape>
            </v:group>
            <v:group style="position:absolute;left:6701;top:456;width:20;height:2" coordorigin="6701,456" coordsize="20,2">
              <v:shape style="position:absolute;left:6701;top:456;width:20;height:2" coordorigin="6701,456" coordsize="20,0" path="m6701,456l6720,456e" filled="false" stroked="true" strokeweight=".48pt" strokecolor="#fefefe">
                <v:path arrowok="t"/>
              </v:shape>
            </v:group>
            <v:group style="position:absolute;left:6720;top:456;width:20;height:2" coordorigin="6720,456" coordsize="20,2">
              <v:shape style="position:absolute;left:6720;top:456;width:20;height:2" coordorigin="6720,456" coordsize="20,0" path="m6720,456l6739,456e" filled="false" stroked="true" strokeweight=".48pt" strokecolor="#fefefe">
                <v:path arrowok="t"/>
              </v:shape>
            </v:group>
            <v:group style="position:absolute;left:6739;top:456;width:20;height:2" coordorigin="6739,456" coordsize="20,2">
              <v:shape style="position:absolute;left:6739;top:456;width:20;height:2" coordorigin="6739,456" coordsize="20,0" path="m6739,456l6758,456e" filled="false" stroked="true" strokeweight=".48pt" strokecolor="#fefefe">
                <v:path arrowok="t"/>
              </v:shape>
            </v:group>
            <v:group style="position:absolute;left:6758;top:456;width:20;height:2" coordorigin="6758,456" coordsize="20,2">
              <v:shape style="position:absolute;left:6758;top:456;width:20;height:2" coordorigin="6758,456" coordsize="20,0" path="m6758,456l6778,456e" filled="false" stroked="true" strokeweight=".48pt" strokecolor="#fefefe">
                <v:path arrowok="t"/>
              </v:shape>
            </v:group>
            <v:group style="position:absolute;left:6778;top:456;width:20;height:2" coordorigin="6778,456" coordsize="20,2">
              <v:shape style="position:absolute;left:6778;top:456;width:20;height:2" coordorigin="6778,456" coordsize="20,0" path="m6778,456l6797,456e" filled="false" stroked="true" strokeweight=".48pt" strokecolor="#fefefe">
                <v:path arrowok="t"/>
              </v:shape>
            </v:group>
            <v:group style="position:absolute;left:6797;top:456;width:20;height:2" coordorigin="6797,456" coordsize="20,2">
              <v:shape style="position:absolute;left:6797;top:456;width:20;height:2" coordorigin="6797,456" coordsize="20,0" path="m6797,456l6816,456e" filled="false" stroked="true" strokeweight=".48pt" strokecolor="#fefefe">
                <v:path arrowok="t"/>
              </v:shape>
            </v:group>
            <v:group style="position:absolute;left:6816;top:456;width:20;height:2" coordorigin="6816,456" coordsize="20,2">
              <v:shape style="position:absolute;left:6816;top:456;width:20;height:2" coordorigin="6816,456" coordsize="20,0" path="m6816,456l6835,456e" filled="false" stroked="true" strokeweight=".48pt" strokecolor="#fefefe">
                <v:path arrowok="t"/>
              </v:shape>
            </v:group>
            <v:group style="position:absolute;left:6835;top:456;width:20;height:2" coordorigin="6835,456" coordsize="20,2">
              <v:shape style="position:absolute;left:6835;top:456;width:20;height:2" coordorigin="6835,456" coordsize="20,0" path="m6835,456l6854,456e" filled="false" stroked="true" strokeweight=".48pt" strokecolor="#fefefe">
                <v:path arrowok="t"/>
              </v:shape>
            </v:group>
            <v:group style="position:absolute;left:6854;top:456;width:20;height:2" coordorigin="6854,456" coordsize="20,2">
              <v:shape style="position:absolute;left:6854;top:456;width:20;height:2" coordorigin="6854,456" coordsize="20,0" path="m6854,456l6874,456e" filled="false" stroked="true" strokeweight=".48pt" strokecolor="#fefefe">
                <v:path arrowok="t"/>
              </v:shape>
            </v:group>
            <v:group style="position:absolute;left:6874;top:456;width:20;height:2" coordorigin="6874,456" coordsize="20,2">
              <v:shape style="position:absolute;left:6874;top:456;width:20;height:2" coordorigin="6874,456" coordsize="20,0" path="m6874,456l6893,456e" filled="false" stroked="true" strokeweight=".48pt" strokecolor="#fefefe">
                <v:path arrowok="t"/>
              </v:shape>
            </v:group>
            <v:group style="position:absolute;left:6893;top:456;width:20;height:2" coordorigin="6893,456" coordsize="20,2">
              <v:shape style="position:absolute;left:6893;top:456;width:20;height:2" coordorigin="6893,456" coordsize="20,0" path="m6893,456l6912,456e" filled="false" stroked="true" strokeweight=".48pt" strokecolor="#fefefe">
                <v:path arrowok="t"/>
              </v:shape>
            </v:group>
            <v:group style="position:absolute;left:6912;top:456;width:20;height:2" coordorigin="6912,456" coordsize="20,2">
              <v:shape style="position:absolute;left:6912;top:456;width:20;height:2" coordorigin="6912,456" coordsize="20,0" path="m6912,456l6931,456e" filled="false" stroked="true" strokeweight=".48pt" strokecolor="#fefefe">
                <v:path arrowok="t"/>
              </v:shape>
            </v:group>
            <v:group style="position:absolute;left:6931;top:456;width:20;height:2" coordorigin="6931,456" coordsize="20,2">
              <v:shape style="position:absolute;left:6931;top:456;width:20;height:2" coordorigin="6931,456" coordsize="20,0" path="m6931,456l6950,456e" filled="false" stroked="true" strokeweight=".48pt" strokecolor="#fefefe">
                <v:path arrowok="t"/>
              </v:shape>
            </v:group>
            <v:group style="position:absolute;left:6950;top:456;width:20;height:2" coordorigin="6950,456" coordsize="20,2">
              <v:shape style="position:absolute;left:6950;top:456;width:20;height:2" coordorigin="6950,456" coordsize="20,0" path="m6950,456l6970,456e" filled="false" stroked="true" strokeweight=".48pt" strokecolor="#fefefe">
                <v:path arrowok="t"/>
              </v:shape>
            </v:group>
            <v:group style="position:absolute;left:6970;top:456;width:20;height:2" coordorigin="6970,456" coordsize="20,2">
              <v:shape style="position:absolute;left:6970;top:456;width:20;height:2" coordorigin="6970,456" coordsize="20,0" path="m6970,456l6989,456e" filled="false" stroked="true" strokeweight=".48pt" strokecolor="#fefefe">
                <v:path arrowok="t"/>
              </v:shape>
            </v:group>
            <v:group style="position:absolute;left:6989;top:456;width:20;height:2" coordorigin="6989,456" coordsize="20,2">
              <v:shape style="position:absolute;left:6989;top:456;width:20;height:2" coordorigin="6989,456" coordsize="20,0" path="m6989,456l7008,456e" filled="false" stroked="true" strokeweight=".48pt" strokecolor="#fefefe">
                <v:path arrowok="t"/>
              </v:shape>
            </v:group>
            <v:group style="position:absolute;left:7008;top:456;width:20;height:2" coordorigin="7008,456" coordsize="20,2">
              <v:shape style="position:absolute;left:7008;top:456;width:20;height:2" coordorigin="7008,456" coordsize="20,0" path="m7008,456l7027,456e" filled="false" stroked="true" strokeweight=".48pt" strokecolor="#fefefe">
                <v:path arrowok="t"/>
              </v:shape>
            </v:group>
            <v:group style="position:absolute;left:7027;top:456;width:20;height:2" coordorigin="7027,456" coordsize="20,2">
              <v:shape style="position:absolute;left:7027;top:456;width:20;height:2" coordorigin="7027,456" coordsize="20,0" path="m7027,456l7046,456e" filled="false" stroked="true" strokeweight=".48pt" strokecolor="#fefefe">
                <v:path arrowok="t"/>
              </v:shape>
            </v:group>
            <v:group style="position:absolute;left:7046;top:456;width:20;height:2" coordorigin="7046,456" coordsize="20,2">
              <v:shape style="position:absolute;left:7046;top:456;width:20;height:2" coordorigin="7046,456" coordsize="20,0" path="m7046,456l7066,456e" filled="false" stroked="true" strokeweight=".48pt" strokecolor="#fefefe">
                <v:path arrowok="t"/>
              </v:shape>
            </v:group>
            <v:group style="position:absolute;left:7066;top:456;width:20;height:2" coordorigin="7066,456" coordsize="20,2">
              <v:shape style="position:absolute;left:7066;top:456;width:20;height:2" coordorigin="7066,456" coordsize="20,0" path="m7066,456l7085,456e" filled="false" stroked="true" strokeweight=".48pt" strokecolor="#fefefe">
                <v:path arrowok="t"/>
              </v:shape>
            </v:group>
            <v:group style="position:absolute;left:7085;top:456;width:20;height:2" coordorigin="7085,456" coordsize="20,2">
              <v:shape style="position:absolute;left:7085;top:456;width:20;height:2" coordorigin="7085,456" coordsize="20,0" path="m7085,456l7104,456e" filled="false" stroked="true" strokeweight=".48pt" strokecolor="#fefefe">
                <v:path arrowok="t"/>
              </v:shape>
            </v:group>
            <v:group style="position:absolute;left:7104;top:456;width:20;height:2" coordorigin="7104,456" coordsize="20,2">
              <v:shape style="position:absolute;left:7104;top:456;width:20;height:2" coordorigin="7104,456" coordsize="20,0" path="m7104,456l7123,456e" filled="false" stroked="true" strokeweight=".48pt" strokecolor="#fefefe">
                <v:path arrowok="t"/>
              </v:shape>
            </v:group>
            <v:group style="position:absolute;left:7123;top:456;width:20;height:2" coordorigin="7123,456" coordsize="20,2">
              <v:shape style="position:absolute;left:7123;top:456;width:20;height:2" coordorigin="7123,456" coordsize="20,0" path="m7123,456l7142,456e" filled="false" stroked="true" strokeweight=".48pt" strokecolor="#fefefe">
                <v:path arrowok="t"/>
              </v:shape>
            </v:group>
            <v:group style="position:absolute;left:7142;top:456;width:20;height:2" coordorigin="7142,456" coordsize="20,2">
              <v:shape style="position:absolute;left:7142;top:456;width:20;height:2" coordorigin="7142,456" coordsize="20,0" path="m7142,456l7162,456e" filled="false" stroked="true" strokeweight=".48pt" strokecolor="#fefefe">
                <v:path arrowok="t"/>
              </v:shape>
            </v:group>
            <v:group style="position:absolute;left:7162;top:456;width:20;height:2" coordorigin="7162,456" coordsize="20,2">
              <v:shape style="position:absolute;left:7162;top:456;width:20;height:2" coordorigin="7162,456" coordsize="20,0" path="m7162,456l7181,456e" filled="false" stroked="true" strokeweight=".48pt" strokecolor="#fefefe">
                <v:path arrowok="t"/>
              </v:shape>
            </v:group>
            <v:group style="position:absolute;left:7181;top:456;width:20;height:2" coordorigin="7181,456" coordsize="20,2">
              <v:shape style="position:absolute;left:7181;top:456;width:20;height:2" coordorigin="7181,456" coordsize="20,0" path="m7181,456l7200,456e" filled="false" stroked="true" strokeweight=".48pt" strokecolor="#fefefe">
                <v:path arrowok="t"/>
              </v:shape>
            </v:group>
            <v:group style="position:absolute;left:7200;top:456;width:20;height:2" coordorigin="7200,456" coordsize="20,2">
              <v:shape style="position:absolute;left:7200;top:456;width:20;height:2" coordorigin="7200,456" coordsize="20,0" path="m7200,456l7219,456e" filled="false" stroked="true" strokeweight=".48pt" strokecolor="#fefefe">
                <v:path arrowok="t"/>
              </v:shape>
            </v:group>
            <v:group style="position:absolute;left:7219;top:456;width:20;height:2" coordorigin="7219,456" coordsize="20,2">
              <v:shape style="position:absolute;left:7219;top:456;width:20;height:2" coordorigin="7219,456" coordsize="20,0" path="m7219,456l7238,456e" filled="false" stroked="true" strokeweight=".48pt" strokecolor="#fefefe">
                <v:path arrowok="t"/>
              </v:shape>
            </v:group>
            <v:group style="position:absolute;left:7238;top:456;width:20;height:2" coordorigin="7238,456" coordsize="20,2">
              <v:shape style="position:absolute;left:7238;top:456;width:20;height:2" coordorigin="7238,456" coordsize="20,0" path="m7238,456l7258,456e" filled="false" stroked="true" strokeweight=".48pt" strokecolor="#fefefe">
                <v:path arrowok="t"/>
              </v:shape>
            </v:group>
            <v:group style="position:absolute;left:7258;top:456;width:20;height:2" coordorigin="7258,456" coordsize="20,2">
              <v:shape style="position:absolute;left:7258;top:456;width:20;height:2" coordorigin="7258,456" coordsize="20,0" path="m7258,456l7277,456e" filled="false" stroked="true" strokeweight=".48pt" strokecolor="#fefefe">
                <v:path arrowok="t"/>
              </v:shape>
            </v:group>
            <v:group style="position:absolute;left:7277;top:456;width:20;height:2" coordorigin="7277,456" coordsize="20,2">
              <v:shape style="position:absolute;left:7277;top:456;width:20;height:2" coordorigin="7277,456" coordsize="20,0" path="m7277,456l7296,456e" filled="false" stroked="true" strokeweight=".48pt" strokecolor="#fefefe">
                <v:path arrowok="t"/>
              </v:shape>
            </v:group>
            <v:group style="position:absolute;left:7296;top:456;width:20;height:2" coordorigin="7296,456" coordsize="20,2">
              <v:shape style="position:absolute;left:7296;top:456;width:20;height:2" coordorigin="7296,456" coordsize="20,0" path="m7296,456l7315,456e" filled="false" stroked="true" strokeweight=".48pt" strokecolor="#fefefe">
                <v:path arrowok="t"/>
              </v:shape>
            </v:group>
            <v:group style="position:absolute;left:7315;top:456;width:20;height:2" coordorigin="7315,456" coordsize="20,2">
              <v:shape style="position:absolute;left:7315;top:456;width:20;height:2" coordorigin="7315,456" coordsize="20,0" path="m7315,456l7334,456e" filled="false" stroked="true" strokeweight=".48pt" strokecolor="#fefefe">
                <v:path arrowok="t"/>
              </v:shape>
            </v:group>
            <v:group style="position:absolute;left:7334;top:456;width:20;height:2" coordorigin="7334,456" coordsize="20,2">
              <v:shape style="position:absolute;left:7334;top:456;width:20;height:2" coordorigin="7334,456" coordsize="20,0" path="m7334,456l7354,456e" filled="false" stroked="true" strokeweight=".48pt" strokecolor="#fefefe">
                <v:path arrowok="t"/>
              </v:shape>
            </v:group>
            <v:group style="position:absolute;left:7354;top:456;width:20;height:2" coordorigin="7354,456" coordsize="20,2">
              <v:shape style="position:absolute;left:7354;top:456;width:20;height:2" coordorigin="7354,456" coordsize="20,0" path="m7354,456l7373,456e" filled="false" stroked="true" strokeweight=".48pt" strokecolor="#fefefe">
                <v:path arrowok="t"/>
              </v:shape>
            </v:group>
            <v:group style="position:absolute;left:7373;top:456;width:20;height:2" coordorigin="7373,456" coordsize="20,2">
              <v:shape style="position:absolute;left:7373;top:456;width:20;height:2" coordorigin="7373,456" coordsize="20,0" path="m7373,456l7392,456e" filled="false" stroked="true" strokeweight=".48pt" strokecolor="#fefefe">
                <v:path arrowok="t"/>
              </v:shape>
            </v:group>
            <v:group style="position:absolute;left:7392;top:456;width:20;height:2" coordorigin="7392,456" coordsize="20,2">
              <v:shape style="position:absolute;left:7392;top:456;width:20;height:2" coordorigin="7392,456" coordsize="20,0" path="m7392,456l7411,456e" filled="false" stroked="true" strokeweight=".48pt" strokecolor="#fefefe">
                <v:path arrowok="t"/>
              </v:shape>
            </v:group>
            <v:group style="position:absolute;left:7411;top:456;width:20;height:2" coordorigin="7411,456" coordsize="20,2">
              <v:shape style="position:absolute;left:7411;top:456;width:20;height:2" coordorigin="7411,456" coordsize="20,0" path="m7411,456l7430,456e" filled="false" stroked="true" strokeweight=".48pt" strokecolor="#fefefe">
                <v:path arrowok="t"/>
              </v:shape>
            </v:group>
            <v:group style="position:absolute;left:7430;top:456;width:20;height:2" coordorigin="7430,456" coordsize="20,2">
              <v:shape style="position:absolute;left:7430;top:456;width:20;height:2" coordorigin="7430,456" coordsize="20,0" path="m7430,456l7450,456e" filled="false" stroked="true" strokeweight=".48pt" strokecolor="#fefefe">
                <v:path arrowok="t"/>
              </v:shape>
            </v:group>
            <v:group style="position:absolute;left:7450;top:456;width:20;height:2" coordorigin="7450,456" coordsize="20,2">
              <v:shape style="position:absolute;left:7450;top:456;width:20;height:2" coordorigin="7450,456" coordsize="20,0" path="m7450,456l7469,456e" filled="false" stroked="true" strokeweight=".48pt" strokecolor="#fefefe">
                <v:path arrowok="t"/>
              </v:shape>
            </v:group>
            <v:group style="position:absolute;left:7469;top:456;width:20;height:2" coordorigin="7469,456" coordsize="20,2">
              <v:shape style="position:absolute;left:7469;top:456;width:20;height:2" coordorigin="7469,456" coordsize="20,0" path="m7469,456l7488,456e" filled="false" stroked="true" strokeweight=".48pt" strokecolor="#fefefe">
                <v:path arrowok="t"/>
              </v:shape>
            </v:group>
            <v:group style="position:absolute;left:7488;top:456;width:20;height:2" coordorigin="7488,456" coordsize="20,2">
              <v:shape style="position:absolute;left:7488;top:456;width:20;height:2" coordorigin="7488,456" coordsize="20,0" path="m7488,456l7507,456e" filled="false" stroked="true" strokeweight=".48pt" strokecolor="#fefefe">
                <v:path arrowok="t"/>
              </v:shape>
            </v:group>
            <v:group style="position:absolute;left:7507;top:456;width:20;height:2" coordorigin="7507,456" coordsize="20,2">
              <v:shape style="position:absolute;left:7507;top:456;width:20;height:2" coordorigin="7507,456" coordsize="20,0" path="m7507,456l7526,456e" filled="false" stroked="true" strokeweight=".48pt" strokecolor="#fefefe">
                <v:path arrowok="t"/>
              </v:shape>
            </v:group>
            <v:group style="position:absolute;left:7526;top:456;width:20;height:2" coordorigin="7526,456" coordsize="20,2">
              <v:shape style="position:absolute;left:7526;top:456;width:20;height:2" coordorigin="7526,456" coordsize="20,0" path="m7526,456l7546,456e" filled="false" stroked="true" strokeweight=".48pt" strokecolor="#fefefe">
                <v:path arrowok="t"/>
              </v:shape>
            </v:group>
            <v:group style="position:absolute;left:7546;top:456;width:20;height:2" coordorigin="7546,456" coordsize="20,2">
              <v:shape style="position:absolute;left:7546;top:456;width:20;height:2" coordorigin="7546,456" coordsize="20,0" path="m7546,456l7565,456e" filled="false" stroked="true" strokeweight=".48pt" strokecolor="#fefefe">
                <v:path arrowok="t"/>
              </v:shape>
            </v:group>
            <v:group style="position:absolute;left:7565;top:456;width:20;height:2" coordorigin="7565,456" coordsize="20,2">
              <v:shape style="position:absolute;left:7565;top:456;width:20;height:2" coordorigin="7565,456" coordsize="20,0" path="m7565,456l7584,456e" filled="false" stroked="true" strokeweight=".48pt" strokecolor="#fefefe">
                <v:path arrowok="t"/>
              </v:shape>
            </v:group>
            <v:group style="position:absolute;left:7584;top:456;width:20;height:2" coordorigin="7584,456" coordsize="20,2">
              <v:shape style="position:absolute;left:7584;top:456;width:20;height:2" coordorigin="7584,456" coordsize="20,0" path="m7584,456l7603,456e" filled="false" stroked="true" strokeweight=".48pt" strokecolor="#fefefe">
                <v:path arrowok="t"/>
              </v:shape>
            </v:group>
            <v:group style="position:absolute;left:7603;top:456;width:20;height:2" coordorigin="7603,456" coordsize="20,2">
              <v:shape style="position:absolute;left:7603;top:456;width:20;height:2" coordorigin="7603,456" coordsize="20,0" path="m7603,456l7622,456e" filled="false" stroked="true" strokeweight=".48pt" strokecolor="#fefefe">
                <v:path arrowok="t"/>
              </v:shape>
            </v:group>
            <v:group style="position:absolute;left:7622;top:456;width:20;height:2" coordorigin="7622,456" coordsize="20,2">
              <v:shape style="position:absolute;left:7622;top:456;width:20;height:2" coordorigin="7622,456" coordsize="20,0" path="m7622,456l7642,456e" filled="false" stroked="true" strokeweight=".48pt" strokecolor="#fefefe">
                <v:path arrowok="t"/>
              </v:shape>
            </v:group>
            <v:group style="position:absolute;left:7642;top:456;width:20;height:2" coordorigin="7642,456" coordsize="20,2">
              <v:shape style="position:absolute;left:7642;top:456;width:20;height:2" coordorigin="7642,456" coordsize="20,0" path="m7642,456l7661,456e" filled="false" stroked="true" strokeweight=".48pt" strokecolor="#fefefe">
                <v:path arrowok="t"/>
              </v:shape>
            </v:group>
            <v:group style="position:absolute;left:7661;top:456;width:20;height:2" coordorigin="7661,456" coordsize="20,2">
              <v:shape style="position:absolute;left:7661;top:456;width:20;height:2" coordorigin="7661,456" coordsize="20,0" path="m7661,456l7680,456e" filled="false" stroked="true" strokeweight=".48pt" strokecolor="#fefefe">
                <v:path arrowok="t"/>
              </v:shape>
            </v:group>
            <v:group style="position:absolute;left:7680;top:456;width:20;height:2" coordorigin="7680,456" coordsize="20,2">
              <v:shape style="position:absolute;left:7680;top:456;width:20;height:2" coordorigin="7680,456" coordsize="20,0" path="m7680,456l7699,456e" filled="false" stroked="true" strokeweight=".48pt" strokecolor="#fefefe">
                <v:path arrowok="t"/>
              </v:shape>
            </v:group>
            <v:group style="position:absolute;left:7699;top:456;width:20;height:2" coordorigin="7699,456" coordsize="20,2">
              <v:shape style="position:absolute;left:7699;top:456;width:20;height:2" coordorigin="7699,456" coordsize="20,0" path="m7699,456l7718,456e" filled="false" stroked="true" strokeweight=".48pt" strokecolor="#fefefe">
                <v:path arrowok="t"/>
              </v:shape>
            </v:group>
            <v:group style="position:absolute;left:7718;top:456;width:20;height:2" coordorigin="7718,456" coordsize="20,2">
              <v:shape style="position:absolute;left:7718;top:456;width:20;height:2" coordorigin="7718,456" coordsize="20,0" path="m7718,456l7738,456e" filled="false" stroked="true" strokeweight=".48pt" strokecolor="#fefefe">
                <v:path arrowok="t"/>
              </v:shape>
            </v:group>
            <v:group style="position:absolute;left:7738;top:456;width:20;height:2" coordorigin="7738,456" coordsize="20,2">
              <v:shape style="position:absolute;left:7738;top:456;width:20;height:2" coordorigin="7738,456" coordsize="20,0" path="m7738,456l7757,456e" filled="false" stroked="true" strokeweight=".48pt" strokecolor="#fefefe">
                <v:path arrowok="t"/>
              </v:shape>
            </v:group>
            <v:group style="position:absolute;left:7757;top:456;width:20;height:2" coordorigin="7757,456" coordsize="20,2">
              <v:shape style="position:absolute;left:7757;top:456;width:20;height:2" coordorigin="7757,456" coordsize="20,0" path="m7757,456l7776,456e" filled="false" stroked="true" strokeweight=".48pt" strokecolor="#fefefe">
                <v:path arrowok="t"/>
              </v:shape>
            </v:group>
            <v:group style="position:absolute;left:7776;top:456;width:20;height:2" coordorigin="7776,456" coordsize="20,2">
              <v:shape style="position:absolute;left:7776;top:456;width:20;height:2" coordorigin="7776,456" coordsize="20,0" path="m7776,456l7795,456e" filled="false" stroked="true" strokeweight=".48pt" strokecolor="#fefefe">
                <v:path arrowok="t"/>
              </v:shape>
            </v:group>
            <v:group style="position:absolute;left:7795;top:456;width:20;height:2" coordorigin="7795,456" coordsize="20,2">
              <v:shape style="position:absolute;left:7795;top:456;width:20;height:2" coordorigin="7795,456" coordsize="20,0" path="m7795,456l7814,456e" filled="false" stroked="true" strokeweight=".48pt" strokecolor="#fefefe">
                <v:path arrowok="t"/>
              </v:shape>
            </v:group>
            <v:group style="position:absolute;left:7814;top:456;width:20;height:2" coordorigin="7814,456" coordsize="20,2">
              <v:shape style="position:absolute;left:7814;top:456;width:20;height:2" coordorigin="7814,456" coordsize="20,0" path="m7814,456l7834,456e" filled="false" stroked="true" strokeweight=".48pt" strokecolor="#fefefe">
                <v:path arrowok="t"/>
              </v:shape>
            </v:group>
            <v:group style="position:absolute;left:7834;top:456;width:20;height:2" coordorigin="7834,456" coordsize="20,2">
              <v:shape style="position:absolute;left:7834;top:456;width:20;height:2" coordorigin="7834,456" coordsize="20,0" path="m7834,456l7853,456e" filled="false" stroked="true" strokeweight=".48pt" strokecolor="#fefefe">
                <v:path arrowok="t"/>
              </v:shape>
            </v:group>
            <v:group style="position:absolute;left:7853;top:456;width:20;height:2" coordorigin="7853,456" coordsize="20,2">
              <v:shape style="position:absolute;left:7853;top:456;width:20;height:2" coordorigin="7853,456" coordsize="20,0" path="m7853,456l7872,456e" filled="false" stroked="true" strokeweight=".48pt" strokecolor="#fefefe">
                <v:path arrowok="t"/>
              </v:shape>
            </v:group>
            <v:group style="position:absolute;left:7872;top:456;width:20;height:2" coordorigin="7872,456" coordsize="20,2">
              <v:shape style="position:absolute;left:7872;top:456;width:20;height:2" coordorigin="7872,456" coordsize="20,0" path="m7872,456l7891,456e" filled="false" stroked="true" strokeweight=".48pt" strokecolor="#fefefe">
                <v:path arrowok="t"/>
              </v:shape>
            </v:group>
            <v:group style="position:absolute;left:7891;top:456;width:20;height:2" coordorigin="7891,456" coordsize="20,2">
              <v:shape style="position:absolute;left:7891;top:456;width:20;height:2" coordorigin="7891,456" coordsize="20,0" path="m7891,456l7910,456e" filled="false" stroked="true" strokeweight=".48pt" strokecolor="#fefefe">
                <v:path arrowok="t"/>
              </v:shape>
            </v:group>
            <v:group style="position:absolute;left:7910;top:456;width:20;height:2" coordorigin="7910,456" coordsize="20,2">
              <v:shape style="position:absolute;left:7910;top:456;width:20;height:2" coordorigin="7910,456" coordsize="20,0" path="m7910,456l7930,456e" filled="false" stroked="true" strokeweight=".48pt" strokecolor="#fefefe">
                <v:path arrowok="t"/>
              </v:shape>
            </v:group>
            <v:group style="position:absolute;left:7930;top:456;width:20;height:2" coordorigin="7930,456" coordsize="20,2">
              <v:shape style="position:absolute;left:7930;top:456;width:20;height:2" coordorigin="7930,456" coordsize="20,0" path="m7930,456l7949,456e" filled="false" stroked="true" strokeweight=".48pt" strokecolor="#fefefe">
                <v:path arrowok="t"/>
              </v:shape>
            </v:group>
            <v:group style="position:absolute;left:7949;top:456;width:20;height:2" coordorigin="7949,456" coordsize="20,2">
              <v:shape style="position:absolute;left:7949;top:456;width:20;height:2" coordorigin="7949,456" coordsize="20,0" path="m7949,456l7968,456e" filled="false" stroked="true" strokeweight=".48pt" strokecolor="#fefefe">
                <v:path arrowok="t"/>
              </v:shape>
            </v:group>
            <v:group style="position:absolute;left:7968;top:456;width:20;height:2" coordorigin="7968,456" coordsize="20,2">
              <v:shape style="position:absolute;left:7968;top:456;width:20;height:2" coordorigin="7968,456" coordsize="20,0" path="m7968,456l7987,456e" filled="false" stroked="true" strokeweight=".48pt" strokecolor="#fefefe">
                <v:path arrowok="t"/>
              </v:shape>
            </v:group>
            <v:group style="position:absolute;left:7987;top:456;width:20;height:2" coordorigin="7987,456" coordsize="20,2">
              <v:shape style="position:absolute;left:7987;top:456;width:20;height:2" coordorigin="7987,456" coordsize="20,0" path="m7987,456l8006,456e" filled="false" stroked="true" strokeweight=".48pt" strokecolor="#fefefe">
                <v:path arrowok="t"/>
              </v:shape>
            </v:group>
            <v:group style="position:absolute;left:8006;top:456;width:20;height:2" coordorigin="8006,456" coordsize="20,2">
              <v:shape style="position:absolute;left:8006;top:456;width:20;height:2" coordorigin="8006,456" coordsize="20,0" path="m8006,456l8026,456e" filled="false" stroked="true" strokeweight=".48pt" strokecolor="#fefefe">
                <v:path arrowok="t"/>
              </v:shape>
            </v:group>
            <v:group style="position:absolute;left:8026;top:456;width:20;height:2" coordorigin="8026,456" coordsize="20,2">
              <v:shape style="position:absolute;left:8026;top:456;width:20;height:2" coordorigin="8026,456" coordsize="20,0" path="m8026,456l8045,456e" filled="false" stroked="true" strokeweight=".48pt" strokecolor="#fefefe">
                <v:path arrowok="t"/>
              </v:shape>
            </v:group>
            <v:group style="position:absolute;left:8045;top:456;width:20;height:2" coordorigin="8045,456" coordsize="20,2">
              <v:shape style="position:absolute;left:8045;top:456;width:20;height:2" coordorigin="8045,456" coordsize="20,0" path="m8045,456l8064,456e" filled="false" stroked="true" strokeweight=".48pt" strokecolor="#fefefe">
                <v:path arrowok="t"/>
              </v:shape>
            </v:group>
            <v:group style="position:absolute;left:8064;top:456;width:20;height:2" coordorigin="8064,456" coordsize="20,2">
              <v:shape style="position:absolute;left:8064;top:456;width:20;height:2" coordorigin="8064,456" coordsize="20,0" path="m8064,456l8083,456e" filled="false" stroked="true" strokeweight=".48pt" strokecolor="#fefefe">
                <v:path arrowok="t"/>
              </v:shape>
            </v:group>
            <v:group style="position:absolute;left:8083;top:456;width:20;height:2" coordorigin="8083,456" coordsize="20,2">
              <v:shape style="position:absolute;left:8083;top:456;width:20;height:2" coordorigin="8083,456" coordsize="20,0" path="m8083,456l8102,456e" filled="false" stroked="true" strokeweight=".48pt" strokecolor="#fefefe">
                <v:path arrowok="t"/>
              </v:shape>
            </v:group>
            <v:group style="position:absolute;left:8102;top:456;width:20;height:2" coordorigin="8102,456" coordsize="20,2">
              <v:shape style="position:absolute;left:8102;top:456;width:20;height:2" coordorigin="8102,456" coordsize="20,0" path="m8102,456l8122,456e" filled="false" stroked="true" strokeweight=".48pt" strokecolor="#fefefe">
                <v:path arrowok="t"/>
              </v:shape>
            </v:group>
            <v:group style="position:absolute;left:8122;top:456;width:20;height:2" coordorigin="8122,456" coordsize="20,2">
              <v:shape style="position:absolute;left:8122;top:456;width:20;height:2" coordorigin="8122,456" coordsize="20,0" path="m8122,456l8141,456e" filled="false" stroked="true" strokeweight=".48pt" strokecolor="#fefefe">
                <v:path arrowok="t"/>
              </v:shape>
            </v:group>
            <v:group style="position:absolute;left:8141;top:456;width:20;height:2" coordorigin="8141,456" coordsize="20,2">
              <v:shape style="position:absolute;left:8141;top:456;width:20;height:2" coordorigin="8141,456" coordsize="20,0" path="m8141,456l8160,456e" filled="false" stroked="true" strokeweight=".48pt" strokecolor="#fefefe">
                <v:path arrowok="t"/>
              </v:shape>
            </v:group>
            <v:group style="position:absolute;left:8160;top:456;width:20;height:2" coordorigin="8160,456" coordsize="20,2">
              <v:shape style="position:absolute;left:8160;top:456;width:20;height:2" coordorigin="8160,456" coordsize="20,0" path="m8160,456l8179,456e" filled="false" stroked="true" strokeweight=".48pt" strokecolor="#fefefe">
                <v:path arrowok="t"/>
              </v:shape>
            </v:group>
            <v:group style="position:absolute;left:8179;top:456;width:20;height:2" coordorigin="8179,456" coordsize="20,2">
              <v:shape style="position:absolute;left:8179;top:456;width:20;height:2" coordorigin="8179,456" coordsize="20,0" path="m8179,456l8198,456e" filled="false" stroked="true" strokeweight=".48pt" strokecolor="#fefefe">
                <v:path arrowok="t"/>
              </v:shape>
            </v:group>
            <v:group style="position:absolute;left:8198;top:456;width:20;height:2" coordorigin="8198,456" coordsize="20,2">
              <v:shape style="position:absolute;left:8198;top:456;width:20;height:2" coordorigin="8198,456" coordsize="20,0" path="m8198,456l8218,456e" filled="false" stroked="true" strokeweight=".48pt" strokecolor="#fefefe">
                <v:path arrowok="t"/>
              </v:shape>
            </v:group>
            <v:group style="position:absolute;left:8218;top:456;width:20;height:2" coordorigin="8218,456" coordsize="20,2">
              <v:shape style="position:absolute;left:8218;top:456;width:20;height:2" coordorigin="8218,456" coordsize="20,0" path="m8218,456l8237,456e" filled="false" stroked="true" strokeweight=".48pt" strokecolor="#fefefe">
                <v:path arrowok="t"/>
              </v:shape>
            </v:group>
            <v:group style="position:absolute;left:8237;top:456;width:20;height:2" coordorigin="8237,456" coordsize="20,2">
              <v:shape style="position:absolute;left:8237;top:456;width:20;height:2" coordorigin="8237,456" coordsize="20,0" path="m8237,456l8256,456e" filled="false" stroked="true" strokeweight=".48pt" strokecolor="#fefefe">
                <v:path arrowok="t"/>
              </v:shape>
            </v:group>
            <v:group style="position:absolute;left:8256;top:456;width:20;height:2" coordorigin="8256,456" coordsize="20,2">
              <v:shape style="position:absolute;left:8256;top:456;width:20;height:2" coordorigin="8256,456" coordsize="20,0" path="m8256,456l8275,456e" filled="false" stroked="true" strokeweight=".48pt" strokecolor="#fefefe">
                <v:path arrowok="t"/>
              </v:shape>
            </v:group>
            <v:group style="position:absolute;left:8275;top:456;width:20;height:2" coordorigin="8275,456" coordsize="20,2">
              <v:shape style="position:absolute;left:8275;top:456;width:20;height:2" coordorigin="8275,456" coordsize="20,0" path="m8275,456l8294,456e" filled="false" stroked="true" strokeweight=".48pt" strokecolor="#fefefe">
                <v:path arrowok="t"/>
              </v:shape>
            </v:group>
            <v:group style="position:absolute;left:8294;top:456;width:20;height:2" coordorigin="8294,456" coordsize="20,2">
              <v:shape style="position:absolute;left:8294;top:456;width:20;height:2" coordorigin="8294,456" coordsize="20,0" path="m8294,456l8314,456e" filled="false" stroked="true" strokeweight=".48pt" strokecolor="#fefefe">
                <v:path arrowok="t"/>
              </v:shape>
            </v:group>
            <v:group style="position:absolute;left:8314;top:456;width:20;height:2" coordorigin="8314,456" coordsize="20,2">
              <v:shape style="position:absolute;left:8314;top:456;width:20;height:2" coordorigin="8314,456" coordsize="20,0" path="m8314,456l8333,456e" filled="false" stroked="true" strokeweight=".48pt" strokecolor="#fefefe">
                <v:path arrowok="t"/>
              </v:shape>
            </v:group>
            <v:group style="position:absolute;left:8333;top:456;width:20;height:2" coordorigin="8333,456" coordsize="20,2">
              <v:shape style="position:absolute;left:8333;top:456;width:20;height:2" coordorigin="8333,456" coordsize="20,0" path="m8333,456l8352,456e" filled="false" stroked="true" strokeweight=".48pt" strokecolor="#fefefe">
                <v:path arrowok="t"/>
              </v:shape>
            </v:group>
            <v:group style="position:absolute;left:8352;top:456;width:20;height:2" coordorigin="8352,456" coordsize="20,2">
              <v:shape style="position:absolute;left:8352;top:456;width:20;height:2" coordorigin="8352,456" coordsize="20,0" path="m8352,456l8371,456e" filled="false" stroked="true" strokeweight=".48pt" strokecolor="#fefefe">
                <v:path arrowok="t"/>
              </v:shape>
            </v:group>
            <v:group style="position:absolute;left:8371;top:456;width:20;height:2" coordorigin="8371,456" coordsize="20,2">
              <v:shape style="position:absolute;left:8371;top:456;width:20;height:2" coordorigin="8371,456" coordsize="20,0" path="m8371,456l8390,456e" filled="false" stroked="true" strokeweight=".48pt" strokecolor="#fefefe">
                <v:path arrowok="t"/>
              </v:shape>
            </v:group>
            <v:group style="position:absolute;left:8390;top:456;width:20;height:2" coordorigin="8390,456" coordsize="20,2">
              <v:shape style="position:absolute;left:8390;top:456;width:20;height:2" coordorigin="8390,456" coordsize="20,0" path="m8390,456l8410,456e" filled="false" stroked="true" strokeweight=".48pt" strokecolor="#fefefe">
                <v:path arrowok="t"/>
              </v:shape>
            </v:group>
            <v:group style="position:absolute;left:8410;top:456;width:20;height:2" coordorigin="8410,456" coordsize="20,2">
              <v:shape style="position:absolute;left:8410;top:456;width:20;height:2" coordorigin="8410,456" coordsize="20,0" path="m8410,456l8429,456e" filled="false" stroked="true" strokeweight=".48pt" strokecolor="#fefefe">
                <v:path arrowok="t"/>
              </v:shape>
            </v:group>
            <v:group style="position:absolute;left:8429;top:456;width:20;height:2" coordorigin="8429,456" coordsize="20,2">
              <v:shape style="position:absolute;left:8429;top:456;width:20;height:2" coordorigin="8429,456" coordsize="20,0" path="m8429,456l8448,456e" filled="false" stroked="true" strokeweight=".48pt" strokecolor="#fefefe">
                <v:path arrowok="t"/>
              </v:shape>
            </v:group>
            <v:group style="position:absolute;left:8448;top:456;width:20;height:2" coordorigin="8448,456" coordsize="20,2">
              <v:shape style="position:absolute;left:8448;top:456;width:20;height:2" coordorigin="8448,456" coordsize="20,0" path="m8448,456l8467,456e" filled="false" stroked="true" strokeweight=".48pt" strokecolor="#fefefe">
                <v:path arrowok="t"/>
              </v:shape>
            </v:group>
            <v:group style="position:absolute;left:8467;top:456;width:20;height:2" coordorigin="8467,456" coordsize="20,2">
              <v:shape style="position:absolute;left:8467;top:456;width:20;height:2" coordorigin="8467,456" coordsize="20,0" path="m8467,456l8486,456e" filled="false" stroked="true" strokeweight=".48pt" strokecolor="#fefefe">
                <v:path arrowok="t"/>
              </v:shape>
            </v:group>
            <v:group style="position:absolute;left:8486;top:456;width:20;height:2" coordorigin="8486,456" coordsize="20,2">
              <v:shape style="position:absolute;left:8486;top:456;width:20;height:2" coordorigin="8486,456" coordsize="20,0" path="m8486,456l8506,456e" filled="false" stroked="true" strokeweight=".48pt" strokecolor="#fefefe">
                <v:path arrowok="t"/>
              </v:shape>
            </v:group>
            <v:group style="position:absolute;left:8506;top:456;width:20;height:2" coordorigin="8506,456" coordsize="20,2">
              <v:shape style="position:absolute;left:8506;top:456;width:20;height:2" coordorigin="8506,456" coordsize="20,0" path="m8506,456l8525,456e" filled="false" stroked="true" strokeweight=".48pt" strokecolor="#fefefe">
                <v:path arrowok="t"/>
              </v:shape>
            </v:group>
            <v:group style="position:absolute;left:8525;top:456;width:20;height:2" coordorigin="8525,456" coordsize="20,2">
              <v:shape style="position:absolute;left:8525;top:456;width:20;height:2" coordorigin="8525,456" coordsize="20,0" path="m8525,456l8544,456e" filled="false" stroked="true" strokeweight=".48pt" strokecolor="#fefefe">
                <v:path arrowok="t"/>
              </v:shape>
            </v:group>
            <v:group style="position:absolute;left:8544;top:456;width:20;height:2" coordorigin="8544,456" coordsize="20,2">
              <v:shape style="position:absolute;left:8544;top:456;width:20;height:2" coordorigin="8544,456" coordsize="20,0" path="m8544,456l8563,456e" filled="false" stroked="true" strokeweight=".48pt" strokecolor="#fefefe">
                <v:path arrowok="t"/>
              </v:shape>
            </v:group>
            <v:group style="position:absolute;left:8563;top:456;width:20;height:2" coordorigin="8563,456" coordsize="20,2">
              <v:shape style="position:absolute;left:8563;top:456;width:20;height:2" coordorigin="8563,456" coordsize="20,0" path="m8563,456l8582,456e" filled="false" stroked="true" strokeweight=".48pt" strokecolor="#fefefe">
                <v:path arrowok="t"/>
              </v:shape>
            </v:group>
            <v:group style="position:absolute;left:8582;top:456;width:20;height:2" coordorigin="8582,456" coordsize="20,2">
              <v:shape style="position:absolute;left:8582;top:456;width:20;height:2" coordorigin="8582,456" coordsize="20,0" path="m8582,456l8602,456e" filled="false" stroked="true" strokeweight=".48pt" strokecolor="#fefefe">
                <v:path arrowok="t"/>
              </v:shape>
            </v:group>
            <v:group style="position:absolute;left:8602;top:456;width:20;height:2" coordorigin="8602,456" coordsize="20,2">
              <v:shape style="position:absolute;left:8602;top:456;width:20;height:2" coordorigin="8602,456" coordsize="20,0" path="m8602,456l8621,456e" filled="false" stroked="true" strokeweight=".48pt" strokecolor="#fefefe">
                <v:path arrowok="t"/>
              </v:shape>
            </v:group>
            <v:group style="position:absolute;left:8621;top:456;width:20;height:2" coordorigin="8621,456" coordsize="20,2">
              <v:shape style="position:absolute;left:8621;top:456;width:20;height:2" coordorigin="8621,456" coordsize="20,0" path="m8621,456l8640,456e" filled="false" stroked="true" strokeweight=".48pt" strokecolor="#fefefe">
                <v:path arrowok="t"/>
              </v:shape>
            </v:group>
            <v:group style="position:absolute;left:8640;top:456;width:20;height:2" coordorigin="8640,456" coordsize="20,2">
              <v:shape style="position:absolute;left:8640;top:456;width:20;height:2" coordorigin="8640,456" coordsize="20,0" path="m8640,456l8659,456e" filled="false" stroked="true" strokeweight=".48pt" strokecolor="#fefefe">
                <v:path arrowok="t"/>
              </v:shape>
            </v:group>
            <v:group style="position:absolute;left:8659;top:456;width:20;height:2" coordorigin="8659,456" coordsize="20,2">
              <v:shape style="position:absolute;left:8659;top:456;width:20;height:2" coordorigin="8659,456" coordsize="20,0" path="m8659,456l8678,456e" filled="false" stroked="true" strokeweight=".48pt" strokecolor="#fefefe">
                <v:path arrowok="t"/>
              </v:shape>
            </v:group>
            <v:group style="position:absolute;left:8678;top:456;width:20;height:2" coordorigin="8678,456" coordsize="20,2">
              <v:shape style="position:absolute;left:8678;top:456;width:20;height:2" coordorigin="8678,456" coordsize="20,0" path="m8678,456l8698,456e" filled="false" stroked="true" strokeweight=".48pt" strokecolor="#fefefe">
                <v:path arrowok="t"/>
              </v:shape>
            </v:group>
            <v:group style="position:absolute;left:8698;top:456;width:20;height:2" coordorigin="8698,456" coordsize="20,2">
              <v:shape style="position:absolute;left:8698;top:456;width:20;height:2" coordorigin="8698,456" coordsize="20,0" path="m8698,456l8717,456e" filled="false" stroked="true" strokeweight=".48pt" strokecolor="#fefefe">
                <v:path arrowok="t"/>
              </v:shape>
            </v:group>
            <v:group style="position:absolute;left:8717;top:456;width:20;height:2" coordorigin="8717,456" coordsize="20,2">
              <v:shape style="position:absolute;left:8717;top:456;width:20;height:2" coordorigin="8717,456" coordsize="20,0" path="m8717,456l8736,456e" filled="false" stroked="true" strokeweight=".48pt" strokecolor="#fefefe">
                <v:path arrowok="t"/>
              </v:shape>
            </v:group>
            <v:group style="position:absolute;left:8736;top:456;width:20;height:2" coordorigin="8736,456" coordsize="20,2">
              <v:shape style="position:absolute;left:8736;top:456;width:20;height:2" coordorigin="8736,456" coordsize="20,0" path="m8736,456l8755,456e" filled="false" stroked="true" strokeweight=".48pt" strokecolor="#fefefe">
                <v:path arrowok="t"/>
              </v:shape>
            </v:group>
            <v:group style="position:absolute;left:8755;top:456;width:20;height:2" coordorigin="8755,456" coordsize="20,2">
              <v:shape style="position:absolute;left:8755;top:456;width:20;height:2" coordorigin="8755,456" coordsize="20,0" path="m8755,456l8774,456e" filled="false" stroked="true" strokeweight=".48pt" strokecolor="#fefefe">
                <v:path arrowok="t"/>
              </v:shape>
            </v:group>
            <v:group style="position:absolute;left:8774;top:456;width:20;height:2" coordorigin="8774,456" coordsize="20,2">
              <v:shape style="position:absolute;left:8774;top:456;width:20;height:2" coordorigin="8774,456" coordsize="20,0" path="m8774,456l8794,456e" filled="false" stroked="true" strokeweight=".48pt" strokecolor="#fefefe">
                <v:path arrowok="t"/>
              </v:shape>
            </v:group>
            <v:group style="position:absolute;left:8794;top:456;width:20;height:2" coordorigin="8794,456" coordsize="20,2">
              <v:shape style="position:absolute;left:8794;top:456;width:20;height:2" coordorigin="8794,456" coordsize="20,0" path="m8794,456l8813,456e" filled="false" stroked="true" strokeweight=".48pt" strokecolor="#fefefe">
                <v:path arrowok="t"/>
              </v:shape>
            </v:group>
            <v:group style="position:absolute;left:8813;top:456;width:20;height:2" coordorigin="8813,456" coordsize="20,2">
              <v:shape style="position:absolute;left:8813;top:456;width:20;height:2" coordorigin="8813,456" coordsize="20,0" path="m8813,456l8832,456e" filled="false" stroked="true" strokeweight=".48pt" strokecolor="#fefefe">
                <v:path arrowok="t"/>
              </v:shape>
            </v:group>
            <v:group style="position:absolute;left:8832;top:456;width:20;height:2" coordorigin="8832,456" coordsize="20,2">
              <v:shape style="position:absolute;left:8832;top:456;width:20;height:2" coordorigin="8832,456" coordsize="20,0" path="m8832,456l8851,456e" filled="false" stroked="true" strokeweight=".48pt" strokecolor="#fefefe">
                <v:path arrowok="t"/>
              </v:shape>
            </v:group>
            <v:group style="position:absolute;left:8851;top:456;width:20;height:2" coordorigin="8851,456" coordsize="20,2">
              <v:shape style="position:absolute;left:8851;top:456;width:20;height:2" coordorigin="8851,456" coordsize="20,0" path="m8851,456l8870,456e" filled="false" stroked="true" strokeweight=".48pt" strokecolor="#fefefe">
                <v:path arrowok="t"/>
              </v:shape>
            </v:group>
            <v:group style="position:absolute;left:8870;top:456;width:20;height:2" coordorigin="8870,456" coordsize="20,2">
              <v:shape style="position:absolute;left:8870;top:456;width:20;height:2" coordorigin="8870,456" coordsize="20,0" path="m8870,456l8890,456e" filled="false" stroked="true" strokeweight=".48pt" strokecolor="#fefefe">
                <v:path arrowok="t"/>
              </v:shape>
            </v:group>
            <v:group style="position:absolute;left:8890;top:456;width:20;height:2" coordorigin="8890,456" coordsize="20,2">
              <v:shape style="position:absolute;left:8890;top:456;width:20;height:2" coordorigin="8890,456" coordsize="20,0" path="m8890,456l8909,456e" filled="false" stroked="true" strokeweight=".48pt" strokecolor="#fefefe">
                <v:path arrowok="t"/>
              </v:shape>
            </v:group>
            <v:group style="position:absolute;left:8909;top:456;width:20;height:2" coordorigin="8909,456" coordsize="20,2">
              <v:shape style="position:absolute;left:8909;top:456;width:20;height:2" coordorigin="8909,456" coordsize="20,0" path="m8909,456l8928,456e" filled="false" stroked="true" strokeweight=".48pt" strokecolor="#fefefe">
                <v:path arrowok="t"/>
              </v:shape>
            </v:group>
            <v:group style="position:absolute;left:8928;top:456;width:20;height:2" coordorigin="8928,456" coordsize="20,2">
              <v:shape style="position:absolute;left:8928;top:456;width:20;height:2" coordorigin="8928,456" coordsize="20,0" path="m8928,456l8947,456e" filled="false" stroked="true" strokeweight=".48pt" strokecolor="#fefefe">
                <v:path arrowok="t"/>
              </v:shape>
            </v:group>
            <v:group style="position:absolute;left:8947;top:456;width:20;height:2" coordorigin="8947,456" coordsize="20,2">
              <v:shape style="position:absolute;left:8947;top:456;width:20;height:2" coordorigin="8947,456" coordsize="20,0" path="m8947,456l8966,456e" filled="false" stroked="true" strokeweight=".48pt" strokecolor="#fefefe">
                <v:path arrowok="t"/>
              </v:shape>
            </v:group>
            <v:group style="position:absolute;left:8966;top:456;width:20;height:2" coordorigin="8966,456" coordsize="20,2">
              <v:shape style="position:absolute;left:8966;top:456;width:20;height:2" coordorigin="8966,456" coordsize="20,0" path="m8966,456l8986,456e" filled="false" stroked="true" strokeweight=".48pt" strokecolor="#fefefe">
                <v:path arrowok="t"/>
              </v:shape>
            </v:group>
            <v:group style="position:absolute;left:8986;top:456;width:20;height:2" coordorigin="8986,456" coordsize="20,2">
              <v:shape style="position:absolute;left:8986;top:456;width:20;height:2" coordorigin="8986,456" coordsize="20,0" path="m8986,456l9005,456e" filled="false" stroked="true" strokeweight=".48pt" strokecolor="#fefefe">
                <v:path arrowok="t"/>
              </v:shape>
            </v:group>
            <v:group style="position:absolute;left:9005;top:456;width:20;height:2" coordorigin="9005,456" coordsize="20,2">
              <v:shape style="position:absolute;left:9005;top:456;width:20;height:2" coordorigin="9005,456" coordsize="20,0" path="m9005,456l9024,456e" filled="false" stroked="true" strokeweight=".48pt" strokecolor="#fefefe">
                <v:path arrowok="t"/>
              </v:shape>
            </v:group>
            <v:group style="position:absolute;left:9024;top:456;width:20;height:2" coordorigin="9024,456" coordsize="20,2">
              <v:shape style="position:absolute;left:9024;top:456;width:20;height:2" coordorigin="9024,456" coordsize="20,0" path="m9024,456l9043,456e" filled="false" stroked="true" strokeweight=".48pt" strokecolor="#fefefe">
                <v:path arrowok="t"/>
              </v:shape>
            </v:group>
            <v:group style="position:absolute;left:9043;top:456;width:5;height:2" coordorigin="9043,456" coordsize="5,2">
              <v:shape style="position:absolute;left:9043;top:456;width:5;height:2" coordorigin="9043,456" coordsize="5,0" path="m9043,456l9048,456e" filled="false" stroked="true" strokeweight=".48pt" strokecolor="#fefefe">
                <v:path arrowok="t"/>
              </v:shape>
            </v:group>
            <v:group style="position:absolute;left:14;top:898;width:3792;height:2" coordorigin="14,898" coordsize="3792,2">
              <v:shape style="position:absolute;left:14;top:898;width:3792;height:2" coordorigin="14,898" coordsize="3792,0" path="m14,898l3806,898e" filled="false" stroked="true" strokeweight="1.44pt" strokecolor="#000000">
                <v:path arrowok="t"/>
              </v:shape>
              <v:shape style="position:absolute;left:3806;top:461;width:10;height:422" type="#_x0000_t75" stroked="false">
                <v:imagedata r:id="rId64" o:title=""/>
              </v:shape>
            </v:group>
            <v:group style="position:absolute;left:3806;top:898;width:29;height:2" coordorigin="3806,898" coordsize="29,2">
              <v:shape style="position:absolute;left:3806;top:898;width:29;height:2" coordorigin="3806,898" coordsize="29,0" path="m3806,898l3835,898e" filled="false" stroked="true" strokeweight="1.44pt" strokecolor="#000000">
                <v:path arrowok="t"/>
              </v:shape>
            </v:group>
            <v:group style="position:absolute;left:3835;top:898;width:2280;height:2" coordorigin="3835,898" coordsize="2280,2">
              <v:shape style="position:absolute;left:3835;top:898;width:2280;height:2" coordorigin="3835,898" coordsize="2280,0" path="m3835,898l6115,898e" filled="false" stroked="true" strokeweight="1.44pt" strokecolor="#000000">
                <v:path arrowok="t"/>
              </v:shape>
              <v:shape style="position:absolute;left:6115;top:29;width:10;height:854" type="#_x0000_t75" stroked="false">
                <v:imagedata r:id="rId65" o:title=""/>
              </v:shape>
            </v:group>
            <v:group style="position:absolute;left:6115;top:898;width:29;height:2" coordorigin="6115,898" coordsize="29,2">
              <v:shape style="position:absolute;left:6115;top:898;width:29;height:2" coordorigin="6115,898" coordsize="29,0" path="m6115,898l6144,898e" filled="false" stroked="true" strokeweight="1.44pt" strokecolor="#000000">
                <v:path arrowok="t"/>
              </v:shape>
            </v:group>
            <v:group style="position:absolute;left:6144;top:898;width:2914;height:2" coordorigin="6144,898" coordsize="2914,2">
              <v:shape style="position:absolute;left:6144;top:898;width:2914;height:2" coordorigin="6144,898" coordsize="2914,0" path="m6144,898l9058,898e" filled="false" stroked="true" strokeweight="1.44pt" strokecolor="#000000">
                <v:path arrowok="t"/>
              </v:shape>
              <v:shape style="position:absolute;left:58;top:194;width:3197;height:653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-106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欠款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19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 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656;top:194;width:1436;height:653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86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79,773,363.58</w:t>
                      </w:r>
                    </w:p>
                  </w:txbxContent>
                </v:textbox>
                <w10:wrap type="none"/>
              </v:shape>
              <v:shape style="position:absolute;left:7258;top:194;width:773;height:653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326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来款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7"/>
          <w:sz w:val="20"/>
          <w:szCs w:val="20"/>
        </w:rPr>
      </w:r>
    </w:p>
    <w:p>
      <w:pPr>
        <w:spacing w:before="31"/>
        <w:ind w:left="188" w:right="647" w:firstLine="0"/>
        <w:jc w:val="center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股有限公司的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项情况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5"/>
        <w:ind w:left="148" w:right="20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8"/>
          <w:sz w:val="22"/>
          <w:szCs w:val="22"/>
        </w:rPr>
        <w:t>1</w:t>
      </w:r>
      <w:r>
        <w:rPr>
          <w:rFonts w:ascii="宋体" w:hAnsi="宋体" w:cs="宋体" w:eastAsia="宋体" w:hint="default"/>
          <w:spacing w:val="-8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9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9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布</w:t>
      </w:r>
      <w:r>
        <w:rPr>
          <w:rFonts w:ascii="宋体" w:hAnsi="宋体" w:cs="宋体" w:eastAsia="宋体" w:hint="default"/>
          <w:sz w:val="22"/>
          <w:szCs w:val="22"/>
        </w:rPr>
        <w:t>吉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8000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担保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人北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2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2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2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2"/>
          <w:sz w:val="22"/>
          <w:szCs w:val="22"/>
        </w:rPr>
        <w:t>建设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代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2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人代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代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深圳市中</w:t>
      </w:r>
      <w:r>
        <w:rPr>
          <w:rFonts w:ascii="宋体" w:hAnsi="宋体" w:cs="宋体" w:eastAsia="宋体" w:hint="default"/>
          <w:sz w:val="22"/>
          <w:szCs w:val="22"/>
        </w:rPr>
        <w:t>级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23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）深中法</w:t>
      </w:r>
      <w:r>
        <w:rPr>
          <w:rFonts w:ascii="宋体" w:hAnsi="宋体" w:cs="宋体" w:eastAsia="宋体" w:hint="default"/>
          <w:sz w:val="22"/>
          <w:szCs w:val="22"/>
        </w:rPr>
        <w:t>执字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486</w:t>
      </w:r>
    </w:p>
    <w:p>
      <w:pPr>
        <w:spacing w:line="357" w:lineRule="auto" w:before="38"/>
        <w:ind w:left="148" w:right="217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通知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487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定书》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件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18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有限</w:t>
      </w:r>
      <w:r>
        <w:rPr>
          <w:rFonts w:ascii="宋体" w:hAnsi="宋体" w:cs="宋体" w:eastAsia="宋体" w:hint="default"/>
          <w:spacing w:val="-6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华</w:t>
      </w:r>
      <w:r>
        <w:rPr>
          <w:rFonts w:ascii="宋体" w:hAnsi="宋体" w:cs="宋体" w:eastAsia="宋体" w:hint="default"/>
          <w:sz w:val="22"/>
          <w:szCs w:val="22"/>
        </w:rPr>
        <w:t>建设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将对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债权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8000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3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21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，金</w:t>
      </w:r>
      <w:r>
        <w:rPr>
          <w:rFonts w:ascii="宋体" w:hAnsi="宋体" w:cs="宋体" w:eastAsia="宋体" w:hint="default"/>
          <w:sz w:val="22"/>
          <w:szCs w:val="22"/>
        </w:rPr>
        <w:t>泰</w:t>
      </w:r>
      <w:r>
        <w:rPr>
          <w:rFonts w:ascii="宋体" w:hAnsi="宋体" w:cs="宋体" w:eastAsia="宋体" w:hint="default"/>
          <w:sz w:val="22"/>
          <w:szCs w:val="22"/>
        </w:rPr>
        <w:t>克</w:t>
      </w:r>
      <w:r>
        <w:rPr>
          <w:rFonts w:ascii="宋体" w:hAnsi="宋体" w:cs="宋体" w:eastAsia="宋体" w:hint="default"/>
          <w:sz w:val="22"/>
          <w:szCs w:val="22"/>
        </w:rPr>
        <w:t>电子（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）有限公司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湖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纳</w:t>
      </w:r>
      <w:r>
        <w:rPr>
          <w:rFonts w:ascii="宋体" w:hAnsi="宋体" w:cs="宋体" w:eastAsia="宋体" w:hint="default"/>
          <w:sz w:val="22"/>
          <w:szCs w:val="22"/>
        </w:rPr>
        <w:t>伟</w:t>
      </w:r>
      <w:r>
        <w:rPr>
          <w:rFonts w:ascii="宋体" w:hAnsi="宋体" w:cs="宋体" w:eastAsia="宋体" w:hint="default"/>
          <w:sz w:val="22"/>
          <w:szCs w:val="22"/>
        </w:rPr>
        <w:t>仕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市</w:t>
      </w:r>
      <w:r>
        <w:rPr>
          <w:rFonts w:ascii="宋体" w:hAnsi="宋体" w:cs="宋体" w:eastAsia="宋体" w:hint="default"/>
          <w:sz w:val="22"/>
          <w:szCs w:val="22"/>
        </w:rPr>
        <w:t>德</w:t>
      </w:r>
      <w:r>
        <w:rPr>
          <w:rFonts w:ascii="宋体" w:hAnsi="宋体" w:cs="宋体" w:eastAsia="宋体" w:hint="default"/>
          <w:sz w:val="22"/>
          <w:szCs w:val="22"/>
        </w:rPr>
        <w:t>盛</w:t>
      </w:r>
    </w:p>
    <w:p>
      <w:pPr>
        <w:spacing w:line="360" w:lineRule="auto" w:before="139"/>
        <w:ind w:left="589" w:right="0" w:hanging="44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码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债权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4,494.41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累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代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还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1,375.40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2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4)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29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归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4,300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5)2010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归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2,400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9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6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9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的《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关于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息有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通知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16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pacing w:val="16"/>
          <w:sz w:val="22"/>
          <w:szCs w:val="22"/>
        </w:rPr>
        <w:t>通知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拥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pacing w:val="16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10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78,524,334.84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鉴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际财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况和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次请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求，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4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起不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何</w:t>
      </w:r>
      <w:r>
        <w:rPr>
          <w:rFonts w:ascii="宋体" w:hAnsi="宋体" w:cs="宋体" w:eastAsia="宋体" w:hint="default"/>
          <w:spacing w:val="-7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将对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债权转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58"/>
          <w:pgSz w:w="11900" w:h="16840"/>
          <w:pgMar w:footer="840" w:header="876" w:top="1080" w:bottom="1020" w:left="1100" w:right="1020"/>
          <w:pgNumType w:start="1"/>
        </w:sectPr>
      </w:pPr>
    </w:p>
    <w:p>
      <w:pPr>
        <w:spacing w:before="15"/>
        <w:ind w:left="247" w:right="47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46984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248" w:right="478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年年</w:t>
      </w:r>
      <w:r>
        <w:rPr>
          <w:rFonts w:ascii="宋体" w:hAnsi="宋体" w:cs="宋体" w:eastAsia="宋体" w:hint="default"/>
          <w:sz w:val="22"/>
          <w:szCs w:val="22"/>
        </w:rPr>
        <w:t>底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79,773,363.58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 </w:t>
      </w:r>
    </w:p>
    <w:p>
      <w:pPr>
        <w:spacing w:before="33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46" w:right="47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11.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18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96.8pt;height:59.05pt;mso-position-horizontal-relative:char;mso-position-vertical-relative:line" coordorigin="0,0" coordsize="9936,1181">
            <v:group style="position:absolute;left:29;top:14;width:3908;height:2" coordorigin="29,14" coordsize="3908,2">
              <v:shape style="position:absolute;left:29;top:14;width:3908;height:2" coordorigin="29,14" coordsize="3908,0" path="m29,14l3936,14e" filled="false" stroked="true" strokeweight="1.44pt" strokecolor="#000000">
                <v:path arrowok="t"/>
              </v:shape>
            </v:group>
            <v:group style="position:absolute;left:3936;top:14;width:29;height:2" coordorigin="3936,14" coordsize="29,2">
              <v:shape style="position:absolute;left:3936;top:14;width:29;height:2" coordorigin="3936,14" coordsize="29,0" path="m3936,14l3965,14e" filled="false" stroked="true" strokeweight="1.44pt" strokecolor="#000000">
                <v:path arrowok="t"/>
              </v:shape>
            </v:group>
            <v:group style="position:absolute;left:3965;top:14;width:1368;height:2" coordorigin="3965,14" coordsize="1368,2">
              <v:shape style="position:absolute;left:3965;top:14;width:1368;height:2" coordorigin="3965,14" coordsize="1368,0" path="m3965,14l5333,14e" filled="false" stroked="true" strokeweight="1.44pt" strokecolor="#000000">
                <v:path arrowok="t"/>
              </v:shape>
            </v:group>
            <v:group style="position:absolute;left:5333;top:14;width:29;height:2" coordorigin="5333,14" coordsize="29,2">
              <v:shape style="position:absolute;left:5333;top:14;width:29;height:2" coordorigin="5333,14" coordsize="29,0" path="m5333,14l5362,14e" filled="false" stroked="true" strokeweight="1.44pt" strokecolor="#000000">
                <v:path arrowok="t"/>
              </v:shape>
            </v:group>
            <v:group style="position:absolute;left:5362;top:14;width:2568;height:2" coordorigin="5362,14" coordsize="2568,2">
              <v:shape style="position:absolute;left:5362;top:14;width:2568;height:2" coordorigin="5362,14" coordsize="2568,0" path="m5362,14l7930,14e" filled="false" stroked="true" strokeweight="1.44pt" strokecolor="#000000">
                <v:path arrowok="t"/>
              </v:shape>
            </v:group>
            <v:group style="position:absolute;left:7930;top:14;width:29;height:2" coordorigin="7930,14" coordsize="29,2">
              <v:shape style="position:absolute;left:7930;top:14;width:29;height:2" coordorigin="7930,14" coordsize="29,0" path="m7930,14l7958,14e" filled="false" stroked="true" strokeweight="1.44pt" strokecolor="#000000">
                <v:path arrowok="t"/>
              </v:shape>
            </v:group>
            <v:group style="position:absolute;left:7958;top:14;width:1954;height:2" coordorigin="7958,14" coordsize="1954,2">
              <v:shape style="position:absolute;left:7958;top:14;width:1954;height:2" coordorigin="7958,14" coordsize="1954,0" path="m7958,14l9912,14e" filled="false" stroked="true" strokeweight="1.44pt" strokecolor="#000000">
                <v:path arrowok="t"/>
              </v:shape>
            </v:group>
            <v:group style="position:absolute;left:14;top:1166;width:3922;height:2" coordorigin="14,1166" coordsize="3922,2">
              <v:shape style="position:absolute;left:14;top:1166;width:3922;height:2" coordorigin="14,1166" coordsize="3922,0" path="m14,1166l3936,1166e" filled="false" stroked="true" strokeweight="1.44pt" strokecolor="#000000">
                <v:path arrowok="t"/>
              </v:shape>
            </v:group>
            <v:group style="position:absolute;left:3936;top:1166;width:29;height:2" coordorigin="3936,1166" coordsize="29,2">
              <v:shape style="position:absolute;left:3936;top:1166;width:29;height:2" coordorigin="3936,1166" coordsize="29,0" path="m3936,1166l3965,1166e" filled="false" stroked="true" strokeweight="1.44pt" strokecolor="#000000">
                <v:path arrowok="t"/>
              </v:shape>
            </v:group>
            <v:group style="position:absolute;left:3965;top:1166;width:1368;height:2" coordorigin="3965,1166" coordsize="1368,2">
              <v:shape style="position:absolute;left:3965;top:1166;width:1368;height:2" coordorigin="3965,1166" coordsize="1368,0" path="m3965,1166l5333,1166e" filled="false" stroked="true" strokeweight="1.44pt" strokecolor="#000000">
                <v:path arrowok="t"/>
              </v:shape>
            </v:group>
            <v:group style="position:absolute;left:5333;top:1166;width:29;height:2" coordorigin="5333,1166" coordsize="29,2">
              <v:shape style="position:absolute;left:5333;top:1166;width:29;height:2" coordorigin="5333,1166" coordsize="29,0" path="m5333,1166l5362,1166e" filled="false" stroked="true" strokeweight="1.44pt" strokecolor="#000000">
                <v:path arrowok="t"/>
              </v:shape>
            </v:group>
            <v:group style="position:absolute;left:5362;top:1166;width:2568;height:2" coordorigin="5362,1166" coordsize="2568,2">
              <v:shape style="position:absolute;left:5362;top:1166;width:2568;height:2" coordorigin="5362,1166" coordsize="2568,0" path="m5362,1166l7930,1166e" filled="false" stroked="true" strokeweight="1.44pt" strokecolor="#000000">
                <v:path arrowok="t"/>
              </v:shape>
              <v:shape style="position:absolute;left:29;top:29;width:9883;height:1123" type="#_x0000_t75" stroked="false">
                <v:imagedata r:id="rId66" o:title=""/>
              </v:shape>
            </v:group>
            <v:group style="position:absolute;left:7930;top:1166;width:29;height:2" coordorigin="7930,1166" coordsize="29,2">
              <v:shape style="position:absolute;left:7930;top:1166;width:29;height:2" coordorigin="7930,1166" coordsize="29,0" path="m7930,1166l7958,1166e" filled="false" stroked="true" strokeweight="1.44pt" strokecolor="#000000">
                <v:path arrowok="t"/>
              </v:shape>
            </v:group>
            <v:group style="position:absolute;left:7958;top:1166;width:1964;height:2" coordorigin="7958,1166" coordsize="1964,2">
              <v:shape style="position:absolute;left:7958;top:1166;width:1964;height:2" coordorigin="7958,1166" coordsize="1964,0" path="m7958,1166l9922,1166e" filled="false" stroked="true" strokeweight="1.44pt" strokecolor="#000000">
                <v:path arrowok="t"/>
              </v:shape>
              <v:shape style="position:absolute;left:139;top:127;width:2976;height:98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421;top:127;width:528;height:60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33" w:right="0" w:hanging="34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33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pacing w:val="-5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237;top:885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202;top:127;width:1743;height:991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196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85,000,000.00 </w:t>
                      </w:r>
                    </w:p>
                    <w:p>
                      <w:pPr>
                        <w:spacing w:line="248" w:lineRule="exact" w:before="142"/>
                        <w:ind w:left="196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85,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376;top:127;width:1546;height:991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11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44,000,000.00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44,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line="253" w:lineRule="exact" w:before="0"/>
        <w:ind w:left="247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股有限公司（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子公司）</w:t>
      </w:r>
      <w:r>
        <w:rPr>
          <w:rFonts w:ascii="宋体" w:hAnsi="宋体" w:cs="宋体" w:eastAsia="宋体" w:hint="default"/>
          <w:sz w:val="22"/>
          <w:szCs w:val="22"/>
        </w:rPr>
        <w:t>之</w:t>
      </w:r>
    </w:p>
    <w:p>
      <w:pPr>
        <w:spacing w:line="357" w:lineRule="auto" w:before="139"/>
        <w:ind w:left="248" w:right="49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款协议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拟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区国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投控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股有限公司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8,500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7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二年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中国人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基准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率。截止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位</w:t>
      </w:r>
      <w:r>
        <w:rPr>
          <w:rFonts w:ascii="宋体" w:hAnsi="宋体" w:cs="宋体" w:eastAsia="宋体" w:hint="default"/>
          <w:sz w:val="22"/>
          <w:szCs w:val="22"/>
        </w:rPr>
        <w:t>8,500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</w:t>
      </w:r>
      <w:r>
        <w:rPr>
          <w:rFonts w:ascii="宋体" w:hAnsi="宋体" w:cs="宋体" w:eastAsia="宋体" w:hint="default"/>
          <w:sz w:val="22"/>
          <w:szCs w:val="22"/>
        </w:rPr>
        <w:t>七</w:t>
      </w:r>
      <w:r>
        <w:rPr>
          <w:rFonts w:ascii="宋体" w:hAnsi="宋体" w:cs="宋体" w:eastAsia="宋体" w:hint="default"/>
          <w:sz w:val="22"/>
          <w:szCs w:val="22"/>
        </w:rPr>
        <w:t>.(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).3.(1)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4"/>
        <w:gridCol w:w="3694"/>
        <w:gridCol w:w="1550"/>
        <w:gridCol w:w="1285"/>
      </w:tblGrid>
      <w:tr>
        <w:trPr>
          <w:trHeight w:val="376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9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12.</w:t>
            </w:r>
            <w:r>
              <w:rPr>
                <w:rFonts w:ascii="宋体" w:hAnsi="宋体" w:cs="宋体" w:eastAsia="宋体" w:hint="default"/>
                <w:spacing w:val="-8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6529" w:type="dxa"/>
            <w:gridSpan w:val="3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75" w:hRule="exact"/>
        </w:trPr>
        <w:tc>
          <w:tcPr>
            <w:tcW w:w="313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 w:before="11"/>
              <w:ind w:left="110" w:right="1476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名称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 w:eastAsia="Arial" w:hint="default"/>
                <w:b/>
                <w:bCs/>
                <w:spacing w:val="-13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0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有限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69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103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55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6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28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会法人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96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自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有限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82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无限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82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民币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</w:tr>
      <w:tr>
        <w:trPr>
          <w:trHeight w:val="379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无限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</w:tr>
      <w:tr>
        <w:trPr>
          <w:trHeight w:val="355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748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90,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627,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680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1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90,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627,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680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tabs>
          <w:tab w:pos="675" w:val="left" w:leader="none"/>
        </w:tabs>
        <w:spacing w:before="16"/>
        <w:ind w:left="247" w:right="47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62.400002pt;margin-top:-172.112335pt;width:480.96pt;height:169.92pt;mso-position-horizontal-relative:page;mso-position-vertical-relative:paragraph;z-index:-346960" type="#_x0000_t75" stroked="false">
            <v:imagedata r:id="rId67" o:title=""/>
          </v:shape>
        </w:pic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股份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47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0.047663pt;width:482.4pt;height:87.15pt;mso-position-horizontal-relative:page;mso-position-vertical-relative:paragraph;z-index:-346720" coordorigin="1219,401" coordsize="9648,1743">
            <v:group style="position:absolute;left:1248;top:415;width:2578;height:2" coordorigin="1248,415" coordsize="2578,2">
              <v:shape style="position:absolute;left:1248;top:415;width:2578;height:2" coordorigin="1248,415" coordsize="2578,0" path="m1248,415l3826,415e" filled="false" stroked="true" strokeweight="1.44pt" strokecolor="#000000">
                <v:path arrowok="t"/>
              </v:shape>
            </v:group>
            <v:group style="position:absolute;left:3826;top:415;width:29;height:2" coordorigin="3826,415" coordsize="29,2">
              <v:shape style="position:absolute;left:3826;top:415;width:29;height:2" coordorigin="3826,415" coordsize="29,0" path="m3826,415l3854,415e" filled="false" stroked="true" strokeweight="1.44pt" strokecolor="#000000">
                <v:path arrowok="t"/>
              </v:shape>
            </v:group>
            <v:group style="position:absolute;left:3854;top:415;width:1834;height:2" coordorigin="3854,415" coordsize="1834,2">
              <v:shape style="position:absolute;left:3854;top:415;width:1834;height:2" coordorigin="3854,415" coordsize="1834,0" path="m3854,415l5688,415e" filled="false" stroked="true" strokeweight="1.44pt" strokecolor="#000000">
                <v:path arrowok="t"/>
              </v:shape>
            </v:group>
            <v:group style="position:absolute;left:5688;top:415;width:29;height:2" coordorigin="5688,415" coordsize="29,2">
              <v:shape style="position:absolute;left:5688;top:415;width:29;height:2" coordorigin="5688,415" coordsize="29,0" path="m5688,415l5717,415e" filled="false" stroked="true" strokeweight="1.44pt" strokecolor="#000000">
                <v:path arrowok="t"/>
              </v:shape>
            </v:group>
            <v:group style="position:absolute;left:5717;top:415;width:1589;height:2" coordorigin="5717,415" coordsize="1589,2">
              <v:shape style="position:absolute;left:5717;top:415;width:1589;height:2" coordorigin="5717,415" coordsize="1589,0" path="m5717,415l7306,415e" filled="false" stroked="true" strokeweight="1.44pt" strokecolor="#000000">
                <v:path arrowok="t"/>
              </v:shape>
            </v:group>
            <v:group style="position:absolute;left:7306;top:415;width:29;height:2" coordorigin="7306,415" coordsize="29,2">
              <v:shape style="position:absolute;left:7306;top:415;width:29;height:2" coordorigin="7306,415" coordsize="29,0" path="m7306,415l7334,415e" filled="false" stroked="true" strokeweight="1.44pt" strokecolor="#000000">
                <v:path arrowok="t"/>
              </v:shape>
            </v:group>
            <v:group style="position:absolute;left:7334;top:415;width:1647;height:2" coordorigin="7334,415" coordsize="1647,2">
              <v:shape style="position:absolute;left:7334;top:415;width:1647;height:2" coordorigin="7334,415" coordsize="1647,0" path="m7334,415l8981,415e" filled="false" stroked="true" strokeweight="1.44pt" strokecolor="#000000">
                <v:path arrowok="t"/>
              </v:shape>
            </v:group>
            <v:group style="position:absolute;left:8981;top:415;width:29;height:2" coordorigin="8981,415" coordsize="29,2">
              <v:shape style="position:absolute;left:8981;top:415;width:29;height:2" coordorigin="8981,415" coordsize="29,0" path="m8981,415l9010,415e" filled="false" stroked="true" strokeweight="1.44pt" strokecolor="#000000">
                <v:path arrowok="t"/>
              </v:shape>
            </v:group>
            <v:group style="position:absolute;left:9010;top:415;width:1834;height:2" coordorigin="9010,415" coordsize="1834,2">
              <v:shape style="position:absolute;left:9010;top:415;width:1834;height:2" coordorigin="9010,415" coordsize="1834,0" path="m9010,415l10843,415e" filled="false" stroked="true" strokeweight="1.44pt" strokecolor="#000000">
                <v:path arrowok="t"/>
              </v:shape>
            </v:group>
            <v:group style="position:absolute;left:1234;top:2129;width:2592;height:2" coordorigin="1234,2129" coordsize="2592,2">
              <v:shape style="position:absolute;left:1234;top:2129;width:2592;height:2" coordorigin="1234,2129" coordsize="2592,0" path="m1234,2129l3826,2129e" filled="false" stroked="true" strokeweight="1.44pt" strokecolor="#000000">
                <v:path arrowok="t"/>
              </v:shape>
            </v:group>
            <v:group style="position:absolute;left:3826;top:2129;width:29;height:2" coordorigin="3826,2129" coordsize="29,2">
              <v:shape style="position:absolute;left:3826;top:2129;width:29;height:2" coordorigin="3826,2129" coordsize="29,0" path="m3826,2129l3854,2129e" filled="false" stroked="true" strokeweight="1.44pt" strokecolor="#000000">
                <v:path arrowok="t"/>
              </v:shape>
            </v:group>
            <v:group style="position:absolute;left:3854;top:2129;width:1834;height:2" coordorigin="3854,2129" coordsize="1834,2">
              <v:shape style="position:absolute;left:3854;top:2129;width:1834;height:2" coordorigin="3854,2129" coordsize="1834,0" path="m3854,2129l5688,2129e" filled="false" stroked="true" strokeweight="1.44pt" strokecolor="#000000">
                <v:path arrowok="t"/>
              </v:shape>
            </v:group>
            <v:group style="position:absolute;left:5688;top:2129;width:29;height:2" coordorigin="5688,2129" coordsize="29,2">
              <v:shape style="position:absolute;left:5688;top:2129;width:29;height:2" coordorigin="5688,2129" coordsize="29,0" path="m5688,2129l5717,2129e" filled="false" stroked="true" strokeweight="1.44pt" strokecolor="#000000">
                <v:path arrowok="t"/>
              </v:shape>
            </v:group>
            <v:group style="position:absolute;left:5717;top:2129;width:1589;height:2" coordorigin="5717,2129" coordsize="1589,2">
              <v:shape style="position:absolute;left:5717;top:2129;width:1589;height:2" coordorigin="5717,2129" coordsize="1589,0" path="m5717,2129l7306,2129e" filled="false" stroked="true" strokeweight="1.44pt" strokecolor="#000000">
                <v:path arrowok="t"/>
              </v:shape>
            </v:group>
            <v:group style="position:absolute;left:7306;top:2129;width:29;height:2" coordorigin="7306,2129" coordsize="29,2">
              <v:shape style="position:absolute;left:7306;top:2129;width:29;height:2" coordorigin="7306,2129" coordsize="29,0" path="m7306,2129l7334,2129e" filled="false" stroked="true" strokeweight="1.44pt" strokecolor="#000000">
                <v:path arrowok="t"/>
              </v:shape>
            </v:group>
            <v:group style="position:absolute;left:7334;top:2129;width:1647;height:2" coordorigin="7334,2129" coordsize="1647,2">
              <v:shape style="position:absolute;left:7334;top:2129;width:1647;height:2" coordorigin="7334,2129" coordsize="1647,0" path="m7334,2129l8981,2129e" filled="false" stroked="true" strokeweight="1.44pt" strokecolor="#000000">
                <v:path arrowok="t"/>
              </v:shape>
              <v:shape style="position:absolute;left:1248;top:430;width:9595;height:1685" type="#_x0000_t75" stroked="false">
                <v:imagedata r:id="rId68" o:title=""/>
              </v:shape>
            </v:group>
            <v:group style="position:absolute;left:8981;top:2129;width:29;height:2" coordorigin="8981,2129" coordsize="29,2">
              <v:shape style="position:absolute;left:8981;top:2129;width:29;height:2" coordorigin="8981,2129" coordsize="29,0" path="m8981,2129l9010,2129e" filled="false" stroked="true" strokeweight="1.44pt" strokecolor="#000000">
                <v:path arrowok="t"/>
              </v:shape>
            </v:group>
            <v:group style="position:absolute;left:9010;top:2129;width:1844;height:2" coordorigin="9010,2129" coordsize="1844,2">
              <v:shape style="position:absolute;left:9010;top:2129;width:1844;height:2" coordorigin="9010,2129" coordsize="1844,0" path="m9010,2129l10853,2129e" filled="false" stroked="true" strokeweight="1.44pt" strokecolor="#000000">
                <v:path arrowok="t"/>
              </v:shape>
              <v:shape style="position:absolute;left:1358;top:528;width:1436;height:148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溢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4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积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83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325;top:5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062;top:5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增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709;top:5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480;top:5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152;top:1868;width:1439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54,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221,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698.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82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758;top:1868;width:44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438;top:1868;width:44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307;top:1868;width:1439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54,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221,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698.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82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13.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3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3"/>
        <w:gridCol w:w="1649"/>
        <w:gridCol w:w="1217"/>
        <w:gridCol w:w="1792"/>
      </w:tblGrid>
      <w:tr>
        <w:trPr>
          <w:trHeight w:val="334" w:hRule="exact"/>
        </w:trPr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49,031,340.46 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9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20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</w:t>
            </w:r>
          </w:p>
        </w:tc>
        <w:tc>
          <w:tcPr>
            <w:tcW w:w="1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49,031,340.46 </w:t>
            </w:r>
          </w:p>
        </w:tc>
      </w:tr>
      <w:tr>
        <w:trPr>
          <w:trHeight w:val="429" w:hRule="exact"/>
        </w:trPr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4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5,190,358.36 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39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</w:t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0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</w:t>
            </w:r>
          </w:p>
        </w:tc>
        <w:tc>
          <w:tcPr>
            <w:tcW w:w="1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5,190,358.36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76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47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1.68pt;margin-top:20.047651pt;width:481.2pt;height:76.6pt;mso-position-horizontal-relative:page;mso-position-vertical-relative:paragraph;z-index:-346696" coordorigin="1234,401" coordsize="9624,1532">
            <v:group style="position:absolute;left:1248;top:415;width:2640;height:2" coordorigin="1248,415" coordsize="2640,2">
              <v:shape style="position:absolute;left:1248;top:415;width:2640;height:2" coordorigin="1248,415" coordsize="2640,0" path="m1248,415l3888,415e" filled="false" stroked="true" strokeweight="1.44pt" strokecolor="#000000">
                <v:path arrowok="t"/>
              </v:shape>
            </v:group>
            <v:group style="position:absolute;left:3888;top:415;width:29;height:2" coordorigin="3888,415" coordsize="29,2">
              <v:shape style="position:absolute;left:3888;top:415;width:29;height:2" coordorigin="3888,415" coordsize="29,0" path="m3888,415l3917,415e" filled="false" stroked="true" strokeweight="1.44pt" strokecolor="#000000">
                <v:path arrowok="t"/>
              </v:shape>
            </v:group>
            <v:group style="position:absolute;left:3917;top:415;width:1738;height:2" coordorigin="3917,415" coordsize="1738,2">
              <v:shape style="position:absolute;left:3917;top:415;width:1738;height:2" coordorigin="3917,415" coordsize="1738,0" path="m3917,415l5654,415e" filled="false" stroked="true" strokeweight="1.44pt" strokecolor="#000000">
                <v:path arrowok="t"/>
              </v:shape>
            </v:group>
            <v:group style="position:absolute;left:5654;top:415;width:29;height:2" coordorigin="5654,415" coordsize="29,2">
              <v:shape style="position:absolute;left:5654;top:415;width:29;height:2" coordorigin="5654,415" coordsize="29,0" path="m5654,415l5683,415e" filled="false" stroked="true" strokeweight="1.44pt" strokecolor="#000000">
                <v:path arrowok="t"/>
              </v:shape>
            </v:group>
            <v:group style="position:absolute;left:5683;top:415;width:1652;height:2" coordorigin="5683,415" coordsize="1652,2">
              <v:shape style="position:absolute;left:5683;top:415;width:1652;height:2" coordorigin="5683,415" coordsize="1652,0" path="m5683,415l7334,415e" filled="false" stroked="true" strokeweight="1.44pt" strokecolor="#000000">
                <v:path arrowok="t"/>
              </v:shape>
            </v:group>
            <v:group style="position:absolute;left:7334;top:415;width:29;height:2" coordorigin="7334,415" coordsize="29,2">
              <v:shape style="position:absolute;left:7334;top:415;width:29;height:2" coordorigin="7334,415" coordsize="29,0" path="m7334,415l7363,415e" filled="false" stroked="true" strokeweight="1.44pt" strokecolor="#000000">
                <v:path arrowok="t"/>
              </v:shape>
            </v:group>
            <v:group style="position:absolute;left:7363;top:415;width:1714;height:2" coordorigin="7363,415" coordsize="1714,2">
              <v:shape style="position:absolute;left:7363;top:415;width:1714;height:2" coordorigin="7363,415" coordsize="1714,0" path="m7363,415l9077,415e" filled="false" stroked="true" strokeweight="1.44pt" strokecolor="#000000">
                <v:path arrowok="t"/>
              </v:shape>
            </v:group>
            <v:group style="position:absolute;left:9077;top:415;width:29;height:2" coordorigin="9077,415" coordsize="29,2">
              <v:shape style="position:absolute;left:9077;top:415;width:29;height:2" coordorigin="9077,415" coordsize="29,0" path="m9077,415l9106,415e" filled="false" stroked="true" strokeweight="1.44pt" strokecolor="#000000">
                <v:path arrowok="t"/>
              </v:shape>
            </v:group>
            <v:group style="position:absolute;left:9106;top:415;width:1738;height:2" coordorigin="9106,415" coordsize="1738,2">
              <v:shape style="position:absolute;left:9106;top:415;width:1738;height:2" coordorigin="9106,415" coordsize="1738,0" path="m9106,415l10843,415e" filled="false" stroked="true" strokeweight="1.44pt" strokecolor="#000000">
                <v:path arrowok="t"/>
              </v:shape>
              <v:shape style="position:absolute;left:1248;top:430;width:9595;height:1502" type="#_x0000_t75" stroked="false">
                <v:imagedata r:id="rId69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14.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盈余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2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352"/>
        <w:gridCol w:w="1694"/>
        <w:gridCol w:w="1692"/>
        <w:gridCol w:w="1636"/>
      </w:tblGrid>
      <w:tr>
        <w:trPr>
          <w:trHeight w:val="400" w:hRule="exact"/>
        </w:trPr>
        <w:tc>
          <w:tcPr>
            <w:tcW w:w="2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82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减少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27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2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法定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盈余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9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1,897,721.69 </w:t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20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6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1,897,721.69 </w:t>
            </w:r>
          </w:p>
        </w:tc>
      </w:tr>
      <w:tr>
        <w:trPr>
          <w:trHeight w:val="379" w:hRule="exact"/>
        </w:trPr>
        <w:tc>
          <w:tcPr>
            <w:tcW w:w="2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盈余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9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339,324.96 </w:t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20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6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339,324.96 </w:t>
            </w:r>
          </w:p>
        </w:tc>
      </w:tr>
      <w:tr>
        <w:trPr>
          <w:trHeight w:val="360" w:hRule="exact"/>
        </w:trPr>
        <w:tc>
          <w:tcPr>
            <w:tcW w:w="228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02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2,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237,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046.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65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926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0.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969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0.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65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2,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237,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046.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65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22"/>
          <w:szCs w:val="22"/>
        </w:rPr>
        <w:sectPr>
          <w:pgSz w:w="11900" w:h="16840"/>
          <w:pgMar w:header="876" w:footer="840" w:top="1080" w:bottom="1020" w:left="1000" w:right="7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5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15.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未分配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7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6"/>
          <w:sz w:val="20"/>
          <w:szCs w:val="20"/>
        </w:rPr>
        <w:pict>
          <v:group style="width:482.9pt;height:143.550pt;mso-position-horizontal-relative:char;mso-position-vertical-relative:line" coordorigin="0,0" coordsize="9658,2871">
            <v:group style="position:absolute;left:29;top:14;width:4268;height:2" coordorigin="29,14" coordsize="4268,2">
              <v:shape style="position:absolute;left:29;top:14;width:4268;height:2" coordorigin="29,14" coordsize="4268,0" path="m29,14l4296,14e" filled="false" stroked="true" strokeweight="1.44pt" strokecolor="#000000">
                <v:path arrowok="t"/>
              </v:shape>
            </v:group>
            <v:group style="position:absolute;left:4296;top:14;width:29;height:2" coordorigin="4296,14" coordsize="29,2">
              <v:shape style="position:absolute;left:4296;top:14;width:29;height:2" coordorigin="4296,14" coordsize="29,0" path="m4296,14l4325,14e" filled="false" stroked="true" strokeweight="1.44pt" strokecolor="#000000">
                <v:path arrowok="t"/>
              </v:shape>
            </v:group>
            <v:group style="position:absolute;left:4325;top:14;width:2823;height:2" coordorigin="4325,14" coordsize="2823,2">
              <v:shape style="position:absolute;left:4325;top:14;width:2823;height:2" coordorigin="4325,14" coordsize="2823,0" path="m4325,14l7147,14e" filled="false" stroked="true" strokeweight="1.44pt" strokecolor="#000000">
                <v:path arrowok="t"/>
              </v:shape>
            </v:group>
            <v:group style="position:absolute;left:7147;top:14;width:29;height:2" coordorigin="7147,14" coordsize="29,2">
              <v:shape style="position:absolute;left:7147;top:14;width:29;height:2" coordorigin="7147,14" coordsize="29,0" path="m7147,14l7176,14e" filled="false" stroked="true" strokeweight="1.44pt" strokecolor="#000000">
                <v:path arrowok="t"/>
              </v:shape>
            </v:group>
            <v:group style="position:absolute;left:7176;top:14;width:2458;height:2" coordorigin="7176,14" coordsize="2458,2">
              <v:shape style="position:absolute;left:7176;top:14;width:2458;height:2" coordorigin="7176,14" coordsize="2458,0" path="m7176,14l9634,14e" filled="false" stroked="true" strokeweight="1.44pt" strokecolor="#000000">
                <v:path arrowok="t"/>
              </v:shape>
            </v:group>
            <v:group style="position:absolute;left:14;top:2856;width:4282;height:2" coordorigin="14,2856" coordsize="4282,2">
              <v:shape style="position:absolute;left:14;top:2856;width:4282;height:2" coordorigin="14,2856" coordsize="4282,0" path="m14,2856l4296,2856e" filled="false" stroked="true" strokeweight="1.44pt" strokecolor="#000000">
                <v:path arrowok="t"/>
              </v:shape>
            </v:group>
            <v:group style="position:absolute;left:4296;top:2856;width:29;height:2" coordorigin="4296,2856" coordsize="29,2">
              <v:shape style="position:absolute;left:4296;top:2856;width:29;height:2" coordorigin="4296,2856" coordsize="29,0" path="m4296,2856l4325,2856e" filled="false" stroked="true" strokeweight="1.44pt" strokecolor="#000000">
                <v:path arrowok="t"/>
              </v:shape>
            </v:group>
            <v:group style="position:absolute;left:4325;top:2856;width:2823;height:2" coordorigin="4325,2856" coordsize="2823,2">
              <v:shape style="position:absolute;left:4325;top:2856;width:2823;height:2" coordorigin="4325,2856" coordsize="2823,0" path="m4325,2856l7147,2856e" filled="false" stroked="true" strokeweight="1.44pt" strokecolor="#000000">
                <v:path arrowok="t"/>
              </v:shape>
              <v:shape style="position:absolute;left:29;top:29;width:9605;height:2813" type="#_x0000_t75" stroked="false">
                <v:imagedata r:id="rId70" o:title=""/>
              </v:shape>
            </v:group>
            <v:group style="position:absolute;left:7147;top:2856;width:29;height:2" coordorigin="7147,2856" coordsize="29,2">
              <v:shape style="position:absolute;left:7147;top:2856;width:29;height:2" coordorigin="7147,2856" coordsize="29,0" path="m7147,2856l7176,2856e" filled="false" stroked="true" strokeweight="1.44pt" strokecolor="#000000">
                <v:path arrowok="t"/>
              </v:shape>
            </v:group>
            <v:group style="position:absolute;left:7176;top:2856;width:2468;height:2" coordorigin="7176,2856" coordsize="2468,2">
              <v:shape style="position:absolute;left:7176;top:2856;width:2468;height:2" coordorigin="7176,2856" coordsize="2468,0" path="m7176,2856l9643,2856e" filled="false" stroked="true" strokeweight="1.44pt" strokecolor="#000000">
                <v:path arrowok="t"/>
              </v:shape>
              <v:shape style="position:absolute;left:139;top:127;width:1546;height:60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58" w:lineRule="exact" w:before="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未分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510;top:127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354;top:127;width:209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取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或分配比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例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）</w:t>
                      </w:r>
                    </w:p>
                  </w:txbxContent>
                </v:textbox>
                <w10:wrap type="none"/>
              </v:shape>
              <v:shape style="position:absolute;left:5765;top:626;width:143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-280,608,461.</w:t>
                      </w:r>
                    </w:p>
                  </w:txbxContent>
                </v:textbox>
                <w10:wrap type="none"/>
              </v:shape>
              <v:shape style="position:absolute;left:139;top:1001;width:165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754;top:1116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3,66</w:t>
                      </w:r>
                    </w:p>
                  </w:txbxContent>
                </v:textbox>
                <w10:wrap type="none"/>
              </v:shape>
              <v:shape style="position:absolute;left:139;top:1490;width:209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减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盈余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积金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81;top:1980;width:165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分配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普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利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39;top:2469;width:154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未分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766;top:2595;width:1390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-</w:t>
                      </w:r>
                      <w:r>
                        <w:rPr>
                          <w:rFonts w:ascii="Arial"/>
                          <w:b/>
                          <w:spacing w:val="-32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276,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941,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720.</w:t>
                      </w:r>
                      <w:r>
                        <w:rPr>
                          <w:rFonts w:ascii="Arial"/>
                          <w:w w:val="95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56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16.</w:t>
      </w:r>
      <w:r>
        <w:rPr>
          <w:rFonts w:ascii="宋体" w:hAnsi="宋体" w:cs="宋体" w:eastAsia="宋体" w:hint="default"/>
          <w:spacing w:val="-7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、营业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323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5"/>
          <w:sz w:val="20"/>
          <w:szCs w:val="20"/>
        </w:rPr>
        <w:pict>
          <v:group style="width:482.65pt;height:116.2pt;mso-position-horizontal-relative:char;mso-position-vertical-relative:line" coordorigin="0,0" coordsize="9653,2324">
            <v:group style="position:absolute;left:29;top:14;width:4752;height:2" coordorigin="29,14" coordsize="4752,2">
              <v:shape style="position:absolute;left:29;top:14;width:4752;height:2" coordorigin="29,14" coordsize="4752,0" path="m29,14l4781,14e" filled="false" stroked="true" strokeweight="1.44pt" strokecolor="#000000">
                <v:path arrowok="t"/>
              </v:shape>
            </v:group>
            <v:group style="position:absolute;left:4781;top:14;width:29;height:2" coordorigin="4781,14" coordsize="29,2">
              <v:shape style="position:absolute;left:4781;top:14;width:29;height:2" coordorigin="4781,14" coordsize="29,0" path="m4781,14l4810,14e" filled="false" stroked="true" strokeweight="1.44pt" strokecolor="#000000">
                <v:path arrowok="t"/>
              </v:shape>
            </v:group>
            <v:group style="position:absolute;left:4810;top:14;width:2396;height:2" coordorigin="4810,14" coordsize="2396,2">
              <v:shape style="position:absolute;left:4810;top:14;width:2396;height:2" coordorigin="4810,14" coordsize="2396,0" path="m4810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2396;height:2" coordorigin="7234,14" coordsize="2396,2">
              <v:shape style="position:absolute;left:7234;top:14;width:2396;height:2" coordorigin="7234,14" coordsize="2396,0" path="m7234,14l9629,14e" filled="false" stroked="true" strokeweight="1.44pt" strokecolor="#000000">
                <v:path arrowok="t"/>
              </v:shape>
            </v:group>
            <v:group style="position:absolute;left:14;top:2309;width:4767;height:2" coordorigin="14,2309" coordsize="4767,2">
              <v:shape style="position:absolute;left:14;top:2309;width:4767;height:2" coordorigin="14,2309" coordsize="4767,0" path="m14,2309l4781,2309e" filled="false" stroked="true" strokeweight="1.44pt" strokecolor="#000000">
                <v:path arrowok="t"/>
              </v:shape>
            </v:group>
            <v:group style="position:absolute;left:4781;top:2309;width:29;height:2" coordorigin="4781,2309" coordsize="29,2">
              <v:shape style="position:absolute;left:4781;top:2309;width:29;height:2" coordorigin="4781,2309" coordsize="29,0" path="m4781,2309l4810,2309e" filled="false" stroked="true" strokeweight="1.44pt" strokecolor="#000000">
                <v:path arrowok="t"/>
              </v:shape>
            </v:group>
            <v:group style="position:absolute;left:4810;top:2309;width:2396;height:2" coordorigin="4810,2309" coordsize="2396,2">
              <v:shape style="position:absolute;left:4810;top:2309;width:2396;height:2" coordorigin="4810,2309" coordsize="2396,0" path="m4810,2309l7205,2309e" filled="false" stroked="true" strokeweight="1.44pt" strokecolor="#000000">
                <v:path arrowok="t"/>
              </v:shape>
              <v:shape style="position:absolute;left:29;top:29;width:9600;height:2266" type="#_x0000_t75" stroked="false">
                <v:imagedata r:id="rId71" o:title=""/>
              </v:shape>
            </v:group>
            <v:group style="position:absolute;left:7205;top:2309;width:29;height:2" coordorigin="7205,2309" coordsize="29,2">
              <v:shape style="position:absolute;left:7205;top:2309;width:29;height:2" coordorigin="7205,2309" coordsize="29,0" path="m7205,2309l7234,2309e" filled="false" stroked="true" strokeweight="1.44pt" strokecolor="#000000">
                <v:path arrowok="t"/>
              </v:shape>
            </v:group>
            <v:group style="position:absolute;left:7234;top:2309;width:2405;height:2" coordorigin="7234,2309" coordsize="2405,2">
              <v:shape style="position:absolute;left:7234;top:2309;width:2405;height:2" coordorigin="7234,2309" coordsize="2405,0" path="m7234,2309l9638,2309e" filled="false" stroked="true" strokeweight="1.44pt" strokecolor="#000000">
                <v:path arrowok="t"/>
              </v:shape>
              <v:shape style="position:absolute;left:139;top:127;width:1872;height:2122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主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营业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收入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9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收入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前</w:t>
                      </w:r>
                      <w:r>
                        <w:rPr>
                          <w:rFonts w:ascii="宋体" w:hAnsi="宋体" w:cs="宋体" w:eastAsia="宋体" w:hint="default"/>
                          <w:spacing w:val="-5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宋体" w:hAnsi="宋体" w:cs="宋体" w:eastAsia="宋体" w:hint="default"/>
                          <w:spacing w:val="-5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客户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占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比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例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558;top:127;width:1661;height:2122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115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85,555,767.00 </w:t>
                      </w:r>
                    </w:p>
                    <w:p>
                      <w:pPr>
                        <w:spacing w:before="96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  <w:p>
                      <w:pPr>
                        <w:spacing w:before="142"/>
                        <w:ind w:left="115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85,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555,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767.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  <w:p>
                      <w:pPr>
                        <w:spacing w:before="75"/>
                        <w:ind w:left="115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85,555,767.00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100.00% </w:t>
                      </w:r>
                    </w:p>
                  </w:txbxContent>
                </v:textbox>
                <w10:wrap type="none"/>
              </v:shape>
              <v:shape style="position:absolute;left:7987;top:127;width:1656;height:2122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22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4,909,038.90 </w:t>
                      </w:r>
                    </w:p>
                    <w:p>
                      <w:pPr>
                        <w:spacing w:before="96"/>
                        <w:ind w:left="1103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  <w:p>
                      <w:pPr>
                        <w:spacing w:before="74"/>
                        <w:ind w:left="22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4,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909,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038.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90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  <w:p>
                      <w:pPr>
                        <w:spacing w:before="75"/>
                        <w:ind w:left="22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4,909,038.90 </w:t>
                      </w:r>
                    </w:p>
                    <w:p>
                      <w:pPr>
                        <w:spacing w:before="158"/>
                        <w:ind w:left="772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100.00%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45"/>
          <w:sz w:val="20"/>
          <w:szCs w:val="20"/>
        </w:rPr>
      </w:r>
    </w:p>
    <w:p>
      <w:pPr>
        <w:spacing w:before="31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20.047647pt;width:481.7pt;height:76.6pt;mso-position-horizontal-relative:page;mso-position-vertical-relative:paragraph;z-index:-346288" coordorigin="1123,401" coordsize="9634,1532">
            <v:group style="position:absolute;left:1138;top:415;width:4748;height:2" coordorigin="1138,415" coordsize="4748,2">
              <v:shape style="position:absolute;left:1138;top:415;width:4748;height:2" coordorigin="1138,415" coordsize="4748,0" path="m1138,415l5885,415e" filled="false" stroked="true" strokeweight="1.44pt" strokecolor="#000000">
                <v:path arrowok="t"/>
              </v:shape>
            </v:group>
            <v:group style="position:absolute;left:5885;top:415;width:29;height:2" coordorigin="5885,415" coordsize="29,2">
              <v:shape style="position:absolute;left:5885;top:415;width:29;height:2" coordorigin="5885,415" coordsize="29,0" path="m5885,415l5914,415e" filled="false" stroked="true" strokeweight="1.44pt" strokecolor="#000000">
                <v:path arrowok="t"/>
              </v:shape>
            </v:group>
            <v:group style="position:absolute;left:5914;top:415;width:2400;height:2" coordorigin="5914,415" coordsize="2400,2">
              <v:shape style="position:absolute;left:5914;top:415;width:2400;height:2" coordorigin="5914,415" coordsize="2400,0" path="m5914,415l8314,415e" filled="false" stroked="true" strokeweight="1.44pt" strokecolor="#000000">
                <v:path arrowok="t"/>
              </v:shape>
            </v:group>
            <v:group style="position:absolute;left:8314;top:415;width:29;height:2" coordorigin="8314,415" coordsize="29,2">
              <v:shape style="position:absolute;left:8314;top:415;width:29;height:2" coordorigin="8314,415" coordsize="29,0" path="m8314,415l8342,415e" filled="false" stroked="true" strokeweight="1.44pt" strokecolor="#000000">
                <v:path arrowok="t"/>
              </v:shape>
            </v:group>
            <v:group style="position:absolute;left:8342;top:415;width:2400;height:2" coordorigin="8342,415" coordsize="2400,2">
              <v:shape style="position:absolute;left:8342;top:415;width:2400;height:2" coordorigin="8342,415" coordsize="2400,0" path="m8342,415l10742,415e" filled="false" stroked="true" strokeweight="1.44pt" strokecolor="#000000">
                <v:path arrowok="t"/>
              </v:shape>
              <v:shape style="position:absolute;left:1138;top:430;width:9605;height:1502" type="#_x0000_t75" stroked="false">
                <v:imagedata r:id="rId72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2"/>
        <w:gridCol w:w="4034"/>
        <w:gridCol w:w="2077"/>
      </w:tblGrid>
      <w:tr>
        <w:trPr>
          <w:trHeight w:val="400" w:hRule="exact"/>
        </w:trPr>
        <w:tc>
          <w:tcPr>
            <w:tcW w:w="3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99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8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3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84,545,117.25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4,166,924.76 </w:t>
            </w:r>
          </w:p>
        </w:tc>
      </w:tr>
      <w:tr>
        <w:trPr>
          <w:trHeight w:val="379" w:hRule="exact"/>
        </w:trPr>
        <w:tc>
          <w:tcPr>
            <w:tcW w:w="3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60" w:hRule="exact"/>
        </w:trPr>
        <w:tc>
          <w:tcPr>
            <w:tcW w:w="35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40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487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84,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545,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117.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25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4,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166,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924.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76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before="16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20.047647pt;width:481.7pt;height:190.6pt;mso-position-horizontal-relative:page;mso-position-vertical-relative:paragraph;z-index:-346264" coordorigin="1123,401" coordsize="9634,3812">
            <v:group style="position:absolute;left:1138;top:415;width:4748;height:2" coordorigin="1138,415" coordsize="4748,2">
              <v:shape style="position:absolute;left:1138;top:415;width:4748;height:2" coordorigin="1138,415" coordsize="4748,0" path="m1138,415l5885,415e" filled="false" stroked="true" strokeweight="1.44pt" strokecolor="#000000">
                <v:path arrowok="t"/>
              </v:shape>
            </v:group>
            <v:group style="position:absolute;left:5885;top:415;width:29;height:2" coordorigin="5885,415" coordsize="29,2">
              <v:shape style="position:absolute;left:5885;top:415;width:29;height:2" coordorigin="5885,415" coordsize="29,0" path="m5885,415l5914,415e" filled="false" stroked="true" strokeweight="1.44pt" strokecolor="#000000">
                <v:path arrowok="t"/>
              </v:shape>
            </v:group>
            <v:group style="position:absolute;left:5914;top:415;width:2400;height:2" coordorigin="5914,415" coordsize="2400,2">
              <v:shape style="position:absolute;left:5914;top:415;width:2400;height:2" coordorigin="5914,415" coordsize="2400,0" path="m5914,415l8314,415e" filled="false" stroked="true" strokeweight="1.44pt" strokecolor="#000000">
                <v:path arrowok="t"/>
              </v:shape>
            </v:group>
            <v:group style="position:absolute;left:8314;top:415;width:29;height:2" coordorigin="8314,415" coordsize="29,2">
              <v:shape style="position:absolute;left:8314;top:415;width:29;height:2" coordorigin="8314,415" coordsize="29,0" path="m8314,415l8342,415e" filled="false" stroked="true" strokeweight="1.44pt" strokecolor="#000000">
                <v:path arrowok="t"/>
              </v:shape>
            </v:group>
            <v:group style="position:absolute;left:8342;top:415;width:2400;height:2" coordorigin="8342,415" coordsize="2400,2">
              <v:shape style="position:absolute;left:8342;top:415;width:2400;height:2" coordorigin="8342,415" coordsize="2400,0" path="m8342,415l10742,415e" filled="false" stroked="true" strokeweight="1.44pt" strokecolor="#000000">
                <v:path arrowok="t"/>
              </v:shape>
              <v:shape style="position:absolute;left:1138;top:430;width:9605;height:3782" type="#_x0000_t75" stroked="false">
                <v:imagedata r:id="rId73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—</w:t>
      </w:r>
      <w:r>
        <w:rPr>
          <w:rFonts w:ascii="宋体" w:hAnsi="宋体" w:cs="宋体" w:eastAsia="宋体" w:hint="default"/>
          <w:sz w:val="22"/>
          <w:szCs w:val="22"/>
        </w:rPr>
        <w:t>按产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/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类别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2"/>
        <w:gridCol w:w="3924"/>
        <w:gridCol w:w="2077"/>
      </w:tblGrid>
      <w:tr>
        <w:trPr>
          <w:trHeight w:val="400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88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8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中：电子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85,555,767.00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4,909,038.90 </w:t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85,555,767.00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4,909,038.90 </w:t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82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中：电子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84,545,117.25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4,166,924.76 </w:t>
            </w:r>
          </w:p>
        </w:tc>
      </w:tr>
      <w:tr>
        <w:trPr>
          <w:trHeight w:val="382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84,545,117.25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4,166,924.76 </w:t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毛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中：电子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1,010,649.75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742,114.14 </w:t>
            </w:r>
          </w:p>
        </w:tc>
      </w:tr>
      <w:tr>
        <w:trPr>
          <w:trHeight w:val="360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487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1,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010,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649.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75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47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742,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114.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14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33" w:hRule="exact"/>
        </w:trPr>
        <w:tc>
          <w:tcPr>
            <w:tcW w:w="366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392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6" w:footer="840" w:top="1080" w:bottom="1020" w:left="1000" w:right="10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5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84pt;margin-top:20.04767pt;width:426.75pt;height:362.65pt;mso-position-horizontal-relative:page;mso-position-vertical-relative:paragraph;z-index:-346120" coordorigin="1680,401" coordsize="8535,7253">
            <v:group style="position:absolute;left:1685;top:406;width:3860;height:2" coordorigin="1685,406" coordsize="3860,2">
              <v:shape style="position:absolute;left:1685;top:406;width:3860;height:2" coordorigin="1685,406" coordsize="3860,0" path="m1685,406l5544,406e" filled="false" stroked="true" strokeweight=".48pt" strokecolor="#000000">
                <v:path arrowok="t"/>
              </v:shape>
            </v:group>
            <v:group style="position:absolute;left:1685;top:425;width:3860;height:2" coordorigin="1685,425" coordsize="3860,2">
              <v:shape style="position:absolute;left:1685;top:425;width:3860;height:2" coordorigin="1685,425" coordsize="3860,0" path="m1685,425l5544,425e" filled="false" stroked="true" strokeweight=".48pt" strokecolor="#000000">
                <v:path arrowok="t"/>
              </v:shape>
            </v:group>
            <v:group style="position:absolute;left:5544;top:406;width:29;height:2" coordorigin="5544,406" coordsize="29,2">
              <v:shape style="position:absolute;left:5544;top:406;width:29;height:2" coordorigin="5544,406" coordsize="29,0" path="m5544,406l5573,406e" filled="false" stroked="true" strokeweight=".48pt" strokecolor="#000000">
                <v:path arrowok="t"/>
              </v:shape>
            </v:group>
            <v:group style="position:absolute;left:5544;top:425;width:29;height:2" coordorigin="5544,425" coordsize="29,2">
              <v:shape style="position:absolute;left:5544;top:425;width:29;height:2" coordorigin="5544,425" coordsize="29,0" path="m5544,425l5573,425e" filled="false" stroked="true" strokeweight=".48pt" strokecolor="#000000">
                <v:path arrowok="t"/>
              </v:shape>
            </v:group>
            <v:group style="position:absolute;left:5573;top:406;width:2492;height:2" coordorigin="5573,406" coordsize="2492,2">
              <v:shape style="position:absolute;left:5573;top:406;width:2492;height:2" coordorigin="5573,406" coordsize="2492,0" path="m5573,406l8064,406e" filled="false" stroked="true" strokeweight=".48pt" strokecolor="#000000">
                <v:path arrowok="t"/>
              </v:shape>
            </v:group>
            <v:group style="position:absolute;left:5573;top:425;width:2492;height:2" coordorigin="5573,425" coordsize="2492,2">
              <v:shape style="position:absolute;left:5573;top:425;width:2492;height:2" coordorigin="5573,425" coordsize="2492,0" path="m5573,425l8064,425e" filled="false" stroked="true" strokeweight=".48pt" strokecolor="#000000">
                <v:path arrowok="t"/>
              </v:shape>
            </v:group>
            <v:group style="position:absolute;left:8064;top:406;width:29;height:2" coordorigin="8064,406" coordsize="29,2">
              <v:shape style="position:absolute;left:8064;top:406;width:29;height:2" coordorigin="8064,406" coordsize="29,0" path="m8064,406l8093,406e" filled="false" stroked="true" strokeweight=".48pt" strokecolor="#000000">
                <v:path arrowok="t"/>
              </v:shape>
            </v:group>
            <v:group style="position:absolute;left:8064;top:425;width:29;height:2" coordorigin="8064,425" coordsize="29,2">
              <v:shape style="position:absolute;left:8064;top:425;width:29;height:2" coordorigin="8064,425" coordsize="29,0" path="m8064,425l8093,425e" filled="false" stroked="true" strokeweight=".48pt" strokecolor="#000000">
                <v:path arrowok="t"/>
              </v:shape>
            </v:group>
            <v:group style="position:absolute;left:8093;top:406;width:2117;height:2" coordorigin="8093,406" coordsize="2117,2">
              <v:shape style="position:absolute;left:8093;top:406;width:2117;height:2" coordorigin="8093,406" coordsize="2117,0" path="m8093,406l10210,406e" filled="false" stroked="true" strokeweight=".48pt" strokecolor="#000000">
                <v:path arrowok="t"/>
              </v:shape>
            </v:group>
            <v:group style="position:absolute;left:8093;top:425;width:2117;height:2" coordorigin="8093,425" coordsize="2117,2">
              <v:shape style="position:absolute;left:8093;top:425;width:2117;height:2" coordorigin="8093,425" coordsize="2117,0" path="m8093,425l10210,425e" filled="false" stroked="true" strokeweight=".48pt" strokecolor="#000000">
                <v:path arrowok="t"/>
              </v:shape>
              <v:shape style="position:absolute;left:1685;top:430;width:8525;height:7224" type="#_x0000_t75" stroked="false">
                <v:imagedata r:id="rId74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17.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0"/>
        <w:gridCol w:w="2789"/>
        <w:gridCol w:w="1970"/>
      </w:tblGrid>
      <w:tr>
        <w:trPr>
          <w:trHeight w:val="746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工资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90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6"/>
              <w:ind w:left="117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1,505,220.17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45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28"/>
              <w:ind w:left="17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  <w:r>
              <w:rPr>
                <w:rFonts w:ascii="宋体"/>
                <w:sz w:val="22"/>
              </w:rPr>
              <w:t>1,078,185.99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教育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379,730.80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96,081.00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78,134.18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69,238.64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办公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288,072.73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</w:t>
            </w:r>
            <w:r>
              <w:rPr>
                <w:rFonts w:ascii="宋体"/>
                <w:sz w:val="22"/>
              </w:rPr>
              <w:t>378,457.60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458,535.21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</w:t>
            </w:r>
            <w:r>
              <w:rPr>
                <w:rFonts w:ascii="宋体"/>
                <w:sz w:val="22"/>
              </w:rPr>
              <w:t>337,032.21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招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972,203.70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</w:t>
            </w:r>
            <w:r>
              <w:rPr>
                <w:rFonts w:ascii="宋体"/>
                <w:sz w:val="22"/>
              </w:rPr>
              <w:t>703,306.20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91,237.89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77,041.26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374,292.61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</w:t>
            </w:r>
            <w:r>
              <w:rPr>
                <w:rFonts w:ascii="宋体"/>
                <w:sz w:val="22"/>
              </w:rPr>
              <w:t>261,244.94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15,218.90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32,705.70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租赁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338,899.24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</w:t>
            </w:r>
            <w:r>
              <w:rPr>
                <w:rFonts w:ascii="宋体"/>
                <w:sz w:val="22"/>
              </w:rPr>
              <w:t>419,170.44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110,939.47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</w:t>
            </w:r>
            <w:r>
              <w:rPr>
                <w:rFonts w:ascii="宋体"/>
                <w:sz w:val="22"/>
              </w:rPr>
              <w:t>100,889.90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9,153.22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</w:t>
            </w:r>
            <w:r>
              <w:rPr>
                <w:rFonts w:ascii="宋体"/>
                <w:sz w:val="22"/>
              </w:rPr>
              <w:t>2,483.85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157,347.00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30,000.00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维护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36,950.00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</w:t>
            </w:r>
            <w:r>
              <w:rPr>
                <w:rFonts w:ascii="宋体"/>
                <w:sz w:val="22"/>
              </w:rPr>
              <w:t>3,852.00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中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机构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707,800.00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</w:t>
            </w:r>
            <w:r>
              <w:rPr>
                <w:rFonts w:ascii="宋体"/>
                <w:sz w:val="22"/>
              </w:rPr>
              <w:t>399,299.00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咨询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27,400.00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</w:t>
            </w:r>
            <w:r>
              <w:rPr>
                <w:rFonts w:ascii="宋体"/>
                <w:sz w:val="22"/>
              </w:rPr>
              <w:t>3,000.00  </w:t>
            </w:r>
          </w:p>
        </w:tc>
      </w:tr>
      <w:tr>
        <w:trPr>
          <w:trHeight w:val="360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诉讼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</w:t>
            </w:r>
            <w:r>
              <w:rPr>
                <w:rFonts w:ascii="宋体"/>
                <w:sz w:val="22"/>
              </w:rPr>
              <w:t>162,865.00  </w:t>
            </w:r>
          </w:p>
        </w:tc>
      </w:tr>
      <w:tr>
        <w:trPr>
          <w:trHeight w:val="382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85,179.65 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1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42,281.10  </w:t>
            </w:r>
          </w:p>
        </w:tc>
      </w:tr>
      <w:tr>
        <w:trPr>
          <w:trHeight w:val="353" w:hRule="exact"/>
        </w:trPr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3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7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280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5,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636,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314.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77</w:t>
            </w:r>
            <w:r>
              <w:rPr>
                <w:rFonts w:ascii="Arial"/>
                <w:sz w:val="22"/>
              </w:rPr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05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4,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197,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134.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83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before="16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20.047653pt;width:482.9pt;height:122.9pt;mso-position-horizontal-relative:page;mso-position-vertical-relative:paragraph;z-index:-346024" coordorigin="1109,401" coordsize="9658,2458">
            <v:group style="position:absolute;left:1138;top:415;width:4637;height:2" coordorigin="1138,415" coordsize="4637,2">
              <v:shape style="position:absolute;left:1138;top:415;width:4637;height:2" coordorigin="1138,415" coordsize="4637,0" path="m1138,415l5774,415e" filled="false" stroked="true" strokeweight="1.44pt" strokecolor="#000000">
                <v:path arrowok="t"/>
              </v:shape>
            </v:group>
            <v:group style="position:absolute;left:5774;top:415;width:29;height:2" coordorigin="5774,415" coordsize="29,2">
              <v:shape style="position:absolute;left:5774;top:415;width:29;height:2" coordorigin="5774,415" coordsize="29,0" path="m5774,415l5803,415e" filled="false" stroked="true" strokeweight="1.44pt" strokecolor="#000000">
                <v:path arrowok="t"/>
              </v:shape>
            </v:group>
            <v:group style="position:absolute;left:5803;top:415;width:2511;height:2" coordorigin="5803,415" coordsize="2511,2">
              <v:shape style="position:absolute;left:5803;top:415;width:2511;height:2" coordorigin="5803,415" coordsize="2511,0" path="m5803,415l8314,415e" filled="false" stroked="true" strokeweight="1.44pt" strokecolor="#000000">
                <v:path arrowok="t"/>
              </v:shape>
            </v:group>
            <v:group style="position:absolute;left:8314;top:415;width:29;height:2" coordorigin="8314,415" coordsize="29,2">
              <v:shape style="position:absolute;left:8314;top:415;width:29;height:2" coordorigin="8314,415" coordsize="29,0" path="m8314,415l8342,415e" filled="false" stroked="true" strokeweight="1.44pt" strokecolor="#000000">
                <v:path arrowok="t"/>
              </v:shape>
            </v:group>
            <v:group style="position:absolute;left:8342;top:415;width:2400;height:2" coordorigin="8342,415" coordsize="2400,2">
              <v:shape style="position:absolute;left:8342;top:415;width:2400;height:2" coordorigin="8342,415" coordsize="2400,0" path="m8342,415l10742,415e" filled="false" stroked="true" strokeweight="1.44pt" strokecolor="#000000">
                <v:path arrowok="t"/>
              </v:shape>
            </v:group>
            <v:group style="position:absolute;left:1123;top:2844;width:4652;height:2" coordorigin="1123,2844" coordsize="4652,2">
              <v:shape style="position:absolute;left:1123;top:2844;width:4652;height:2" coordorigin="1123,2844" coordsize="4652,0" path="m1123,2844l5774,2844e" filled="false" stroked="true" strokeweight="1.44pt" strokecolor="#000000">
                <v:path arrowok="t"/>
              </v:shape>
            </v:group>
            <v:group style="position:absolute;left:5774;top:2844;width:29;height:2" coordorigin="5774,2844" coordsize="29,2">
              <v:shape style="position:absolute;left:5774;top:2844;width:29;height:2" coordorigin="5774,2844" coordsize="29,0" path="m5774,2844l5803,2844e" filled="false" stroked="true" strokeweight="1.44pt" strokecolor="#000000">
                <v:path arrowok="t"/>
              </v:shape>
            </v:group>
            <v:group style="position:absolute;left:5803;top:2844;width:2511;height:2" coordorigin="5803,2844" coordsize="2511,2">
              <v:shape style="position:absolute;left:5803;top:2844;width:2511;height:2" coordorigin="5803,2844" coordsize="2511,0" path="m5803,2844l8314,2844e" filled="false" stroked="true" strokeweight="1.44pt" strokecolor="#000000">
                <v:path arrowok="t"/>
              </v:shape>
              <v:shape style="position:absolute;left:1138;top:430;width:9605;height:2400" type="#_x0000_t75" stroked="false">
                <v:imagedata r:id="rId75" o:title=""/>
              </v:shape>
            </v:group>
            <v:group style="position:absolute;left:8314;top:2844;width:29;height:2" coordorigin="8314,2844" coordsize="29,2">
              <v:shape style="position:absolute;left:8314;top:2844;width:29;height:2" coordorigin="8314,2844" coordsize="29,0" path="m8314,2844l8342,2844e" filled="false" stroked="true" strokeweight="1.44pt" strokecolor="#000000">
                <v:path arrowok="t"/>
              </v:shape>
            </v:group>
            <v:group style="position:absolute;left:8342;top:2844;width:2410;height:2" coordorigin="8342,2844" coordsize="2410,2">
              <v:shape style="position:absolute;left:8342;top:2844;width:2410;height:2" coordorigin="8342,2844" coordsize="2410,0" path="m8342,2844l10752,2844e" filled="false" stroked="true" strokeweight="1.44pt" strokecolor="#000000">
                <v:path arrowok="t"/>
              </v:shape>
              <v:shape style="position:absolute;left:1248;top:2429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229;top:2588;width:1060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569,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683.</w:t>
                      </w:r>
                      <w:r>
                        <w:rPr>
                          <w:rFonts w:ascii="Arial"/>
                          <w:w w:val="95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653;top:2588;width:1060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330,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739.</w:t>
                      </w:r>
                      <w:r>
                        <w:rPr>
                          <w:rFonts w:ascii="Arial"/>
                          <w:w w:val="95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18.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6"/>
        <w:gridCol w:w="4061"/>
        <w:gridCol w:w="2077"/>
      </w:tblGrid>
      <w:tr>
        <w:trPr>
          <w:trHeight w:val="784" w:hRule="exact"/>
        </w:trPr>
        <w:tc>
          <w:tcPr>
            <w:tcW w:w="3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96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6"/>
              <w:ind w:left="22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7,601,144.46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8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6"/>
              <w:ind w:left="607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7,307,711.99 </w:t>
            </w:r>
          </w:p>
        </w:tc>
      </w:tr>
      <w:tr>
        <w:trPr>
          <w:trHeight w:val="382" w:hRule="exact"/>
        </w:trPr>
        <w:tc>
          <w:tcPr>
            <w:tcW w:w="3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37,508.03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76.11 </w:t>
            </w:r>
          </w:p>
        </w:tc>
      </w:tr>
      <w:tr>
        <w:trPr>
          <w:trHeight w:val="382" w:hRule="exact"/>
        </w:trPr>
        <w:tc>
          <w:tcPr>
            <w:tcW w:w="3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405" w:hRule="exact"/>
        </w:trPr>
        <w:tc>
          <w:tcPr>
            <w:tcW w:w="3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6,046.91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23,103.77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19.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18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82.9pt;height:59.05pt;mso-position-horizontal-relative:char;mso-position-vertical-relative:line" coordorigin="0,0" coordsize="9658,1181">
            <v:group style="position:absolute;left:29;top:14;width:4637;height:2" coordorigin="29,14" coordsize="4637,2">
              <v:shape style="position:absolute;left:29;top:14;width:4637;height:2" coordorigin="29,14" coordsize="4637,0" path="m29,14l4666,14e" filled="false" stroked="true" strokeweight="1.44pt" strokecolor="#000000">
                <v:path arrowok="t"/>
              </v:shape>
            </v:group>
            <v:group style="position:absolute;left:4666;top:14;width:29;height:2" coordorigin="4666,14" coordsize="29,2">
              <v:shape style="position:absolute;left:4666;top:14;width:29;height:2" coordorigin="4666,14" coordsize="29,0" path="m4666,14l4694,14e" filled="false" stroked="true" strokeweight="1.44pt" strokecolor="#000000">
                <v:path arrowok="t"/>
              </v:shape>
            </v:group>
            <v:group style="position:absolute;left:4694;top:14;width:2511;height:2" coordorigin="4694,14" coordsize="2511,2">
              <v:shape style="position:absolute;left:4694;top:14;width:2511;height:2" coordorigin="4694,14" coordsize="2511,0" path="m4694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2400;height:2" coordorigin="7234,14" coordsize="2400,2">
              <v:shape style="position:absolute;left:7234;top:14;width:2400;height:2" coordorigin="7234,14" coordsize="2400,0" path="m7234,14l9634,14e" filled="false" stroked="true" strokeweight="1.44pt" strokecolor="#000000">
                <v:path arrowok="t"/>
              </v:shape>
            </v:group>
            <v:group style="position:absolute;left:14;top:1166;width:4652;height:2" coordorigin="14,1166" coordsize="4652,2">
              <v:shape style="position:absolute;left:14;top:1166;width:4652;height:2" coordorigin="14,1166" coordsize="4652,0" path="m14,1166l4666,1166e" filled="false" stroked="true" strokeweight="1.44pt" strokecolor="#000000">
                <v:path arrowok="t"/>
              </v:shape>
            </v:group>
            <v:group style="position:absolute;left:4666;top:1166;width:29;height:2" coordorigin="4666,1166" coordsize="29,2">
              <v:shape style="position:absolute;left:4666;top:1166;width:29;height:2" coordorigin="4666,1166" coordsize="29,0" path="m4666,1166l4694,1166e" filled="false" stroked="true" strokeweight="1.44pt" strokecolor="#000000">
                <v:path arrowok="t"/>
              </v:shape>
            </v:group>
            <v:group style="position:absolute;left:4694;top:1166;width:2511;height:2" coordorigin="4694,1166" coordsize="2511,2">
              <v:shape style="position:absolute;left:4694;top:1166;width:2511;height:2" coordorigin="4694,1166" coordsize="2511,0" path="m4694,1166l7205,1166e" filled="false" stroked="true" strokeweight="1.44pt" strokecolor="#000000">
                <v:path arrowok="t"/>
              </v:shape>
              <v:shape style="position:absolute;left:29;top:29;width:9605;height:1123" type="#_x0000_t75" stroked="false">
                <v:imagedata r:id="rId76" o:title=""/>
              </v:shape>
            </v:group>
            <v:group style="position:absolute;left:7205;top:1166;width:29;height:2" coordorigin="7205,1166" coordsize="29,2">
              <v:shape style="position:absolute;left:7205;top:1166;width:29;height:2" coordorigin="7205,1166" coordsize="29,0" path="m7205,1166l7234,1166e" filled="false" stroked="true" strokeweight="1.44pt" strokecolor="#000000">
                <v:path arrowok="t"/>
              </v:shape>
            </v:group>
            <v:group style="position:absolute;left:7234;top:1166;width:2410;height:2" coordorigin="7234,1166" coordsize="2410,2">
              <v:shape style="position:absolute;left:7234;top:1166;width:2410;height:2" coordorigin="7234,1166" coordsize="2410,0" path="m7234,1166l9643,1166e" filled="false" stroked="true" strokeweight="1.44pt" strokecolor="#000000">
                <v:path arrowok="t"/>
              </v:shape>
              <v:shape style="position:absolute;left:139;top:127;width:994;height:98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506;top:127;width:1714;height:98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5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-15,863,528.63 </w:t>
                      </w:r>
                    </w:p>
                    <w:p>
                      <w:pPr>
                        <w:spacing w:before="91"/>
                        <w:ind w:left="5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-15,863,528.63 </w:t>
                      </w:r>
                    </w:p>
                  </w:txbxContent>
                </v:textbox>
                <w10:wrap type="none"/>
              </v:shape>
              <v:shape style="position:absolute;left:7982;top:127;width:1661;height:99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446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549,344.68 </w:t>
                      </w:r>
                    </w:p>
                    <w:p>
                      <w:pPr>
                        <w:spacing w:line="248" w:lineRule="exact" w:before="142"/>
                        <w:ind w:left="441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549,</w:t>
                      </w:r>
                      <w:r>
                        <w:rPr>
                          <w:rFonts w:ascii="Arial"/>
                          <w:b/>
                          <w:spacing w:val="-30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344.</w:t>
                      </w:r>
                      <w:r>
                        <w:rPr>
                          <w:rFonts w:ascii="Arial"/>
                          <w:b/>
                          <w:spacing w:val="-30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68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冲回原因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注</w:t>
      </w:r>
      <w:r>
        <w:rPr>
          <w:rFonts w:ascii="宋体" w:hAnsi="宋体" w:cs="宋体" w:eastAsia="宋体" w:hint="default"/>
          <w:sz w:val="22"/>
          <w:szCs w:val="22"/>
        </w:rPr>
        <w:t>释</w:t>
      </w:r>
      <w:r>
        <w:rPr>
          <w:rFonts w:ascii="宋体" w:hAnsi="宋体" w:cs="宋体" w:eastAsia="宋体" w:hint="default"/>
          <w:sz w:val="22"/>
          <w:szCs w:val="22"/>
        </w:rPr>
        <w:t>六</w:t>
      </w:r>
      <w:r>
        <w:rPr>
          <w:rFonts w:ascii="宋体" w:hAnsi="宋体" w:cs="宋体" w:eastAsia="宋体" w:hint="default"/>
          <w:sz w:val="22"/>
          <w:szCs w:val="22"/>
        </w:rPr>
        <w:t>.3.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说明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000" w:right="10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5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92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83.6pt;height:96pt;mso-position-horizontal-relative:char;mso-position-vertical-relative:line" coordorigin="0,0" coordsize="9672,1920">
            <v:group style="position:absolute;left:29;top:14;width:3706;height:2" coordorigin="29,14" coordsize="3706,2">
              <v:shape style="position:absolute;left:29;top:14;width:3706;height:2" coordorigin="29,14" coordsize="3706,0" path="m29,14l3734,14e" filled="false" stroked="true" strokeweight="1.44pt" strokecolor="#000000">
                <v:path arrowok="t"/>
              </v:shape>
            </v:group>
            <v:group style="position:absolute;left:3734;top:14;width:29;height:2" coordorigin="3734,14" coordsize="29,2">
              <v:shape style="position:absolute;left:3734;top:14;width:29;height:2" coordorigin="3734,14" coordsize="29,0" path="m3734,14l3763,14e" filled="false" stroked="true" strokeweight="1.44pt" strokecolor="#000000">
                <v:path arrowok="t"/>
              </v:shape>
            </v:group>
            <v:group style="position:absolute;left:3763;top:14;width:1724;height:2" coordorigin="3763,14" coordsize="1724,2">
              <v:shape style="position:absolute;left:3763;top:14;width:1724;height:2" coordorigin="3763,14" coordsize="1724,0" path="m3763,14l5486,14e" filled="false" stroked="true" strokeweight="1.44pt" strokecolor="#000000">
                <v:path arrowok="t"/>
              </v:shape>
            </v:group>
            <v:group style="position:absolute;left:5486;top:14;width:29;height:2" coordorigin="5486,14" coordsize="29,2">
              <v:shape style="position:absolute;left:5486;top:14;width:29;height:2" coordorigin="5486,14" coordsize="29,0" path="m5486,14l5515,14e" filled="false" stroked="true" strokeweight="1.44pt" strokecolor="#000000">
                <v:path arrowok="t"/>
              </v:shape>
            </v:group>
            <v:group style="position:absolute;left:5515;top:14;width:2016;height:2" coordorigin="5515,14" coordsize="2016,2">
              <v:shape style="position:absolute;left:5515;top:14;width:2016;height:2" coordorigin="5515,14" coordsize="2016,0" path="m5515,14l7531,14e" filled="false" stroked="true" strokeweight="1.44pt" strokecolor="#000000">
                <v:path arrowok="t"/>
              </v:shape>
            </v:group>
            <v:group style="position:absolute;left:7531;top:14;width:29;height:2" coordorigin="7531,14" coordsize="29,2">
              <v:shape style="position:absolute;left:7531;top:14;width:29;height:2" coordorigin="7531,14" coordsize="29,0" path="m7531,14l7560,14e" filled="false" stroked="true" strokeweight="1.44pt" strokecolor="#000000">
                <v:path arrowok="t"/>
              </v:shape>
            </v:group>
            <v:group style="position:absolute;left:7560;top:14;width:2088;height:2" coordorigin="7560,14" coordsize="2088,2">
              <v:shape style="position:absolute;left:7560;top:14;width:2088;height:2" coordorigin="7560,14" coordsize="2088,0" path="m7560,14l9648,14e" filled="false" stroked="true" strokeweight="1.44pt" strokecolor="#000000">
                <v:path arrowok="t"/>
              </v:shape>
            </v:group>
            <v:group style="position:absolute;left:14;top:1906;width:3720;height:2" coordorigin="14,1906" coordsize="3720,2">
              <v:shape style="position:absolute;left:14;top:1906;width:3720;height:2" coordorigin="14,1906" coordsize="3720,0" path="m14,1906l3734,1906e" filled="false" stroked="true" strokeweight="1.44pt" strokecolor="#000000">
                <v:path arrowok="t"/>
              </v:shape>
            </v:group>
            <v:group style="position:absolute;left:3734;top:1906;width:29;height:2" coordorigin="3734,1906" coordsize="29,2">
              <v:shape style="position:absolute;left:3734;top:1906;width:29;height:2" coordorigin="3734,1906" coordsize="29,0" path="m3734,1906l3763,1906e" filled="false" stroked="true" strokeweight="1.44pt" strokecolor="#000000">
                <v:path arrowok="t"/>
              </v:shape>
            </v:group>
            <v:group style="position:absolute;left:3763;top:1906;width:1724;height:2" coordorigin="3763,1906" coordsize="1724,2">
              <v:shape style="position:absolute;left:3763;top:1906;width:1724;height:2" coordorigin="3763,1906" coordsize="1724,0" path="m3763,1906l5486,1906e" filled="false" stroked="true" strokeweight="1.44pt" strokecolor="#000000">
                <v:path arrowok="t"/>
              </v:shape>
            </v:group>
            <v:group style="position:absolute;left:5486;top:1906;width:29;height:2" coordorigin="5486,1906" coordsize="29,2">
              <v:shape style="position:absolute;left:5486;top:1906;width:29;height:2" coordorigin="5486,1906" coordsize="29,0" path="m5486,1906l5515,1906e" filled="false" stroked="true" strokeweight="1.44pt" strokecolor="#000000">
                <v:path arrowok="t"/>
              </v:shape>
            </v:group>
            <v:group style="position:absolute;left:5515;top:1906;width:2016;height:2" coordorigin="5515,1906" coordsize="2016,2">
              <v:shape style="position:absolute;left:5515;top:1906;width:2016;height:2" coordorigin="5515,1906" coordsize="2016,0" path="m5515,1906l7531,1906e" filled="false" stroked="true" strokeweight="1.44pt" strokecolor="#000000">
                <v:path arrowok="t"/>
              </v:shape>
              <v:shape style="position:absolute;left:29;top:29;width:9619;height:1862" type="#_x0000_t75" stroked="false">
                <v:imagedata r:id="rId77" o:title=""/>
              </v:shape>
            </v:group>
            <v:group style="position:absolute;left:7531;top:1906;width:29;height:2" coordorigin="7531,1906" coordsize="29,2">
              <v:shape style="position:absolute;left:7531;top:1906;width:29;height:2" coordorigin="7531,1906" coordsize="29,0" path="m7531,1906l7560,1906e" filled="false" stroked="true" strokeweight="1.44pt" strokecolor="#000000">
                <v:path arrowok="t"/>
              </v:shape>
            </v:group>
            <v:group style="position:absolute;left:7560;top:1906;width:2098;height:2" coordorigin="7560,1906" coordsize="2098,2">
              <v:shape style="position:absolute;left:7560;top:1906;width:2098;height:2" coordorigin="7560,1906" coordsize="2098,0" path="m7560,1906l9658,1906e" filled="false" stroked="true" strokeweight="1.44pt" strokecolor="#000000">
                <v:path arrowok="t"/>
              </v:shape>
              <v:shape style="position:absolute;left:139;top:127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176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072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71;width:1436;height:98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组利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939;top:804;width:447;height:99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  <w:p>
                      <w:pPr>
                        <w:spacing w:before="91"/>
                        <w:ind w:left="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106;top:127;width:3557;height:1735" type="#_x0000_t20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1545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15"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15"/>
                          <w:sz w:val="22"/>
                          <w:szCs w:val="22"/>
                        </w:rPr>
                        <w:t>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15"/>
                          <w:sz w:val="22"/>
                          <w:szCs w:val="22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15"/>
                          <w:sz w:val="22"/>
                          <w:szCs w:val="22"/>
                        </w:rPr>
                        <w:t>非经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15"/>
                          <w:sz w:val="22"/>
                          <w:szCs w:val="22"/>
                        </w:rPr>
                        <w:t>常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15"/>
                          <w:sz w:val="22"/>
                          <w:szCs w:val="22"/>
                        </w:rPr>
                        <w:t>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15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71" w:lineRule="exact" w:before="0"/>
                        <w:ind w:left="1545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3446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3,382,284.08 </w:t>
                        <w:tab/>
                      </w: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tabs>
                          <w:tab w:pos="3446" w:val="left" w:leader="none"/>
                        </w:tabs>
                        <w:spacing w:before="158"/>
                        <w:ind w:left="883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  <w:tab/>
                      </w: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3,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382,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284.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08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21.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现金流量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20.047634pt;width:482.4pt;height:378.5pt;mso-position-horizontal-relative:page;mso-position-vertical-relative:paragraph;z-index:-345808" coordorigin="1123,401" coordsize="9648,7570">
            <v:group style="position:absolute;left:1138;top:415;width:4608;height:2" coordorigin="1138,415" coordsize="4608,2">
              <v:shape style="position:absolute;left:1138;top:415;width:4608;height:2" coordorigin="1138,415" coordsize="4608,0" path="m1138,415l5746,415e" filled="false" stroked="true" strokeweight="1.44pt" strokecolor="#000000">
                <v:path arrowok="t"/>
              </v:shape>
            </v:group>
            <v:group style="position:absolute;left:5746;top:415;width:29;height:2" coordorigin="5746,415" coordsize="29,2">
              <v:shape style="position:absolute;left:5746;top:415;width:29;height:2" coordorigin="5746,415" coordsize="29,0" path="m5746,415l5774,415e" filled="false" stroked="true" strokeweight="1.44pt" strokecolor="#000000">
                <v:path arrowok="t"/>
              </v:shape>
            </v:group>
            <v:group style="position:absolute;left:5774;top:415;width:2487;height:2" coordorigin="5774,415" coordsize="2487,2">
              <v:shape style="position:absolute;left:5774;top:415;width:2487;height:2" coordorigin="5774,415" coordsize="2487,0" path="m5774,415l8261,415e" filled="false" stroked="true" strokeweight="1.44pt" strokecolor="#000000">
                <v:path arrowok="t"/>
              </v:shape>
            </v:group>
            <v:group style="position:absolute;left:8261;top:415;width:29;height:2" coordorigin="8261,415" coordsize="29,2">
              <v:shape style="position:absolute;left:8261;top:415;width:29;height:2" coordorigin="8261,415" coordsize="29,0" path="m8261,415l8290,415e" filled="false" stroked="true" strokeweight="1.44pt" strokecolor="#000000">
                <v:path arrowok="t"/>
              </v:shape>
            </v:group>
            <v:group style="position:absolute;left:8290;top:415;width:2468;height:2" coordorigin="8290,415" coordsize="2468,2">
              <v:shape style="position:absolute;left:8290;top:415;width:2468;height:2" coordorigin="8290,415" coordsize="2468,0" path="m8290,415l10757,415e" filled="false" stroked="true" strokeweight="1.44pt" strokecolor="#000000">
                <v:path arrowok="t"/>
              </v:shape>
              <v:shape style="position:absolute;left:1138;top:430;width:9619;height:7541" type="#_x0000_t75" stroked="false">
                <v:imagedata r:id="rId78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现金流量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充</w:t>
      </w:r>
      <w:r>
        <w:rPr>
          <w:rFonts w:ascii="宋体" w:hAnsi="宋体" w:cs="宋体" w:eastAsia="宋体" w:hint="default"/>
          <w:sz w:val="22"/>
          <w:szCs w:val="22"/>
        </w:rPr>
        <w:t>资料</w:t>
      </w:r>
      <w:r>
        <w:rPr>
          <w:rFonts w:ascii="宋体" w:hAnsi="宋体" w:cs="宋体" w:eastAsia="宋体" w:hint="default"/>
          <w:sz w:val="22"/>
          <w:szCs w:val="22"/>
        </w:rPr>
        <w:t>: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5"/>
        <w:gridCol w:w="2563"/>
        <w:gridCol w:w="2130"/>
      </w:tblGrid>
      <w:tr>
        <w:trPr>
          <w:trHeight w:val="400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458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40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利润调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5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3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净利润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3,666,740.27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-7,952,820.94 </w:t>
            </w:r>
          </w:p>
        </w:tc>
      </w:tr>
      <w:tr>
        <w:trPr>
          <w:trHeight w:val="379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-15,863,528.63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549,344.68 </w:t>
            </w:r>
          </w:p>
        </w:tc>
      </w:tr>
      <w:tr>
        <w:trPr>
          <w:trHeight w:val="370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9,150.22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2,483.88 </w:t>
            </w:r>
          </w:p>
        </w:tc>
      </w:tr>
      <w:tr>
        <w:trPr>
          <w:trHeight w:val="372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无形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0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8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无形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58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7,569,683.34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7,330,739.65 </w:t>
            </w:r>
          </w:p>
        </w:tc>
      </w:tr>
      <w:tr>
        <w:trPr>
          <w:trHeight w:val="382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82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经营性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29,163,105.97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10,626,462.87 </w:t>
            </w:r>
          </w:p>
        </w:tc>
      </w:tr>
      <w:tr>
        <w:trPr>
          <w:trHeight w:val="379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经营性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-16,014,038.27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-49,499,768.81 </w:t>
            </w:r>
          </w:p>
        </w:tc>
      </w:tr>
      <w:tr>
        <w:trPr>
          <w:trHeight w:val="382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58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727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8,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531,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112.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90</w:t>
            </w:r>
            <w:r>
              <w:rPr>
                <w:rFonts w:ascii="Arial"/>
                <w:sz w:val="22"/>
              </w:rPr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440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4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38,</w:t>
            </w:r>
            <w:r>
              <w:rPr>
                <w:rFonts w:ascii="Arial"/>
                <w:b/>
                <w:spacing w:val="-4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943,</w:t>
            </w:r>
            <w:r>
              <w:rPr>
                <w:rFonts w:ascii="Arial"/>
                <w:b/>
                <w:spacing w:val="-4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558.</w:t>
            </w:r>
            <w:r>
              <w:rPr>
                <w:rFonts w:ascii="Arial"/>
                <w:b/>
                <w:spacing w:val="-4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67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368" w:hRule="exact"/>
        </w:trPr>
        <w:tc>
          <w:tcPr>
            <w:tcW w:w="498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56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5" w:hRule="exact"/>
        </w:trPr>
        <w:tc>
          <w:tcPr>
            <w:tcW w:w="4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01" w:val="left" w:leader="none"/>
              </w:tabs>
              <w:spacing w:line="302" w:lineRule="exact"/>
              <w:ind w:left="575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及其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交易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378" w:lineRule="exact" w:before="0"/>
        <w:ind w:left="69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准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114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施加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能够对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实施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施加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个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受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00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346" w:lineRule="exact" w:before="0"/>
        <w:ind w:left="699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（二）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14"/>
        <w:ind w:left="96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系的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2"/>
        <w:ind w:left="0" w:right="686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 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) 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721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3"/>
          <w:sz w:val="20"/>
          <w:szCs w:val="20"/>
        </w:rPr>
        <w:pict>
          <v:group style="width:506.4pt;height:136.1pt;mso-position-horizontal-relative:char;mso-position-vertical-relative:line" coordorigin="0,0" coordsize="10128,2722">
            <v:group style="position:absolute;left:29;top:14;width:1767;height:2" coordorigin="29,14" coordsize="1767,2">
              <v:shape style="position:absolute;left:29;top:14;width:1767;height:2" coordorigin="29,14" coordsize="1767,0" path="m29,14l1795,14e" filled="false" stroked="true" strokeweight="1.44pt" strokecolor="#000000">
                <v:path arrowok="t"/>
              </v:shape>
            </v:group>
            <v:group style="position:absolute;left:1795;top:14;width:29;height:2" coordorigin="1795,14" coordsize="29,2">
              <v:shape style="position:absolute;left:1795;top:14;width:29;height:2" coordorigin="1795,14" coordsize="29,0" path="m1795,14l1824,14e" filled="false" stroked="true" strokeweight="1.44pt" strokecolor="#000000">
                <v:path arrowok="t"/>
              </v:shape>
            </v:group>
            <v:group style="position:absolute;left:1824;top:14;width:1248;height:2" coordorigin="1824,14" coordsize="1248,2">
              <v:shape style="position:absolute;left:1824;top:14;width:1248;height:2" coordorigin="1824,14" coordsize="1248,0" path="m1824,14l3072,14e" filled="false" stroked="true" strokeweight="1.44pt" strokecolor="#000000">
                <v:path arrowok="t"/>
              </v:shape>
            </v:group>
            <v:group style="position:absolute;left:3072;top:14;width:29;height:2" coordorigin="3072,14" coordsize="29,2">
              <v:shape style="position:absolute;left:3072;top:14;width:29;height:2" coordorigin="3072,14" coordsize="29,0" path="m3072,14l3101,14e" filled="false" stroked="true" strokeweight="1.44pt" strokecolor="#000000">
                <v:path arrowok="t"/>
              </v:shape>
            </v:group>
            <v:group style="position:absolute;left:3101;top:14;width:1124;height:2" coordorigin="3101,14" coordsize="1124,2">
              <v:shape style="position:absolute;left:3101;top:14;width:1124;height:2" coordorigin="3101,14" coordsize="1124,0" path="m3101,14l4224,14e" filled="false" stroked="true" strokeweight="1.44pt" strokecolor="#000000">
                <v:path arrowok="t"/>
              </v:shape>
            </v:group>
            <v:group style="position:absolute;left:4224;top:14;width:29;height:2" coordorigin="4224,14" coordsize="29,2">
              <v:shape style="position:absolute;left:4224;top:14;width:29;height:2" coordorigin="4224,14" coordsize="29,0" path="m4224,14l4253,14e" filled="false" stroked="true" strokeweight="1.44pt" strokecolor="#000000">
                <v:path arrowok="t"/>
              </v:shape>
            </v:group>
            <v:group style="position:absolute;left:4253;top:14;width:1229;height:2" coordorigin="4253,14" coordsize="1229,2">
              <v:shape style="position:absolute;left:4253;top:14;width:1229;height:2" coordorigin="4253,14" coordsize="1229,0" path="m4253,14l5482,14e" filled="false" stroked="true" strokeweight="1.44pt" strokecolor="#000000">
                <v:path arrowok="t"/>
              </v:shape>
            </v:group>
            <v:group style="position:absolute;left:5482;top:14;width:29;height:2" coordorigin="5482,14" coordsize="29,2">
              <v:shape style="position:absolute;left:5482;top:14;width:29;height:2" coordorigin="5482,14" coordsize="29,0" path="m5482,14l5510,14e" filled="false" stroked="true" strokeweight="1.44pt" strokecolor="#000000">
                <v:path arrowok="t"/>
              </v:shape>
            </v:group>
            <v:group style="position:absolute;left:5510;top:14;width:1128;height:2" coordorigin="5510,14" coordsize="1128,2">
              <v:shape style="position:absolute;left:5510;top:14;width:1128;height:2" coordorigin="5510,14" coordsize="1128,0" path="m5510,14l6638,14e" filled="false" stroked="true" strokeweight="1.44pt" strokecolor="#000000">
                <v:path arrowok="t"/>
              </v:shape>
            </v:group>
            <v:group style="position:absolute;left:6638;top:14;width:29;height:2" coordorigin="6638,14" coordsize="29,2">
              <v:shape style="position:absolute;left:6638;top:14;width:29;height:2" coordorigin="6638,14" coordsize="29,0" path="m6638,14l6667,14e" filled="false" stroked="true" strokeweight="1.44pt" strokecolor="#000000">
                <v:path arrowok="t"/>
              </v:shape>
            </v:group>
            <v:group style="position:absolute;left:6667;top:14;width:1858;height:2" coordorigin="6667,14" coordsize="1858,2">
              <v:shape style="position:absolute;left:6667;top:14;width:1858;height:2" coordorigin="6667,14" coordsize="1858,0" path="m6667,14l8525,14e" filled="false" stroked="true" strokeweight="1.44pt" strokecolor="#000000">
                <v:path arrowok="t"/>
              </v:shape>
            </v:group>
            <v:group style="position:absolute;left:8525;top:14;width:29;height:2" coordorigin="8525,14" coordsize="29,2">
              <v:shape style="position:absolute;left:8525;top:14;width:29;height:2" coordorigin="8525,14" coordsize="29,0" path="m8525,14l8554,14e" filled="false" stroked="true" strokeweight="1.44pt" strokecolor="#000000">
                <v:path arrowok="t"/>
              </v:shape>
            </v:group>
            <v:group style="position:absolute;left:8554;top:14;width:1551;height:2" coordorigin="8554,14" coordsize="1551,2">
              <v:shape style="position:absolute;left:8554;top:14;width:1551;height:2" coordorigin="8554,14" coordsize="1551,0" path="m8554,14l10104,14e" filled="false" stroked="true" strokeweight="1.44pt" strokecolor="#000000">
                <v:path arrowok="t"/>
              </v:shape>
            </v:group>
            <v:group style="position:absolute;left:14;top:2707;width:1781;height:2" coordorigin="14,2707" coordsize="1781,2">
              <v:shape style="position:absolute;left:14;top:2707;width:1781;height:2" coordorigin="14,2707" coordsize="1781,0" path="m14,2707l1795,2707e" filled="false" stroked="true" strokeweight="1.44pt" strokecolor="#000000">
                <v:path arrowok="t"/>
              </v:shape>
            </v:group>
            <v:group style="position:absolute;left:1795;top:2707;width:29;height:2" coordorigin="1795,2707" coordsize="29,2">
              <v:shape style="position:absolute;left:1795;top:2707;width:29;height:2" coordorigin="1795,2707" coordsize="29,0" path="m1795,2707l1824,2707e" filled="false" stroked="true" strokeweight="1.44pt" strokecolor="#000000">
                <v:path arrowok="t"/>
              </v:shape>
            </v:group>
            <v:group style="position:absolute;left:1824;top:2707;width:1248;height:2" coordorigin="1824,2707" coordsize="1248,2">
              <v:shape style="position:absolute;left:1824;top:2707;width:1248;height:2" coordorigin="1824,2707" coordsize="1248,0" path="m1824,2707l3072,2707e" filled="false" stroked="true" strokeweight="1.44pt" strokecolor="#000000">
                <v:path arrowok="t"/>
              </v:shape>
            </v:group>
            <v:group style="position:absolute;left:3072;top:2707;width:29;height:2" coordorigin="3072,2707" coordsize="29,2">
              <v:shape style="position:absolute;left:3072;top:2707;width:29;height:2" coordorigin="3072,2707" coordsize="29,0" path="m3072,2707l3101,2707e" filled="false" stroked="true" strokeweight="1.44pt" strokecolor="#000000">
                <v:path arrowok="t"/>
              </v:shape>
            </v:group>
            <v:group style="position:absolute;left:3101;top:2707;width:1124;height:2" coordorigin="3101,2707" coordsize="1124,2">
              <v:shape style="position:absolute;left:3101;top:2707;width:1124;height:2" coordorigin="3101,2707" coordsize="1124,0" path="m3101,2707l4224,2707e" filled="false" stroked="true" strokeweight="1.44pt" strokecolor="#000000">
                <v:path arrowok="t"/>
              </v:shape>
            </v:group>
            <v:group style="position:absolute;left:4224;top:2707;width:29;height:2" coordorigin="4224,2707" coordsize="29,2">
              <v:shape style="position:absolute;left:4224;top:2707;width:29;height:2" coordorigin="4224,2707" coordsize="29,0" path="m4224,2707l4253,2707e" filled="false" stroked="true" strokeweight="1.44pt" strokecolor="#000000">
                <v:path arrowok="t"/>
              </v:shape>
            </v:group>
            <v:group style="position:absolute;left:4253;top:2707;width:1229;height:2" coordorigin="4253,2707" coordsize="1229,2">
              <v:shape style="position:absolute;left:4253;top:2707;width:1229;height:2" coordorigin="4253,2707" coordsize="1229,0" path="m4253,2707l5482,2707e" filled="false" stroked="true" strokeweight="1.44pt" strokecolor="#000000">
                <v:path arrowok="t"/>
              </v:shape>
            </v:group>
            <v:group style="position:absolute;left:5482;top:2707;width:29;height:2" coordorigin="5482,2707" coordsize="29,2">
              <v:shape style="position:absolute;left:5482;top:2707;width:29;height:2" coordorigin="5482,2707" coordsize="29,0" path="m5482,2707l5510,2707e" filled="false" stroked="true" strokeweight="1.44pt" strokecolor="#000000">
                <v:path arrowok="t"/>
              </v:shape>
            </v:group>
            <v:group style="position:absolute;left:5510;top:2707;width:1128;height:2" coordorigin="5510,2707" coordsize="1128,2">
              <v:shape style="position:absolute;left:5510;top:2707;width:1128;height:2" coordorigin="5510,2707" coordsize="1128,0" path="m5510,2707l6638,2707e" filled="false" stroked="true" strokeweight="1.44pt" strokecolor="#000000">
                <v:path arrowok="t"/>
              </v:shape>
            </v:group>
            <v:group style="position:absolute;left:6638;top:2707;width:29;height:2" coordorigin="6638,2707" coordsize="29,2">
              <v:shape style="position:absolute;left:6638;top:2707;width:29;height:2" coordorigin="6638,2707" coordsize="29,0" path="m6638,2707l6667,2707e" filled="false" stroked="true" strokeweight="1.44pt" strokecolor="#000000">
                <v:path arrowok="t"/>
              </v:shape>
            </v:group>
            <v:group style="position:absolute;left:6667;top:2707;width:1858;height:2" coordorigin="6667,2707" coordsize="1858,2">
              <v:shape style="position:absolute;left:6667;top:2707;width:1858;height:2" coordorigin="6667,2707" coordsize="1858,0" path="m6667,2707l8525,2707e" filled="false" stroked="true" strokeweight="1.44pt" strokecolor="#000000">
                <v:path arrowok="t"/>
              </v:shape>
              <v:shape style="position:absolute;left:29;top:29;width:10075;height:2664" type="#_x0000_t75" stroked="false">
                <v:imagedata r:id="rId79" o:title=""/>
              </v:shape>
            </v:group>
            <v:group style="position:absolute;left:8525;top:2707;width:29;height:2" coordorigin="8525,2707" coordsize="29,2">
              <v:shape style="position:absolute;left:8525;top:2707;width:29;height:2" coordorigin="8525,2707" coordsize="29,0" path="m8525,2707l8554,2707e" filled="false" stroked="true" strokeweight="1.44pt" strokecolor="#000000">
                <v:path arrowok="t"/>
              </v:shape>
            </v:group>
            <v:group style="position:absolute;left:8554;top:2707;width:1560;height:2" coordorigin="8554,2707" coordsize="1560,2">
              <v:shape style="position:absolute;left:8554;top:2707;width:1560;height:2" coordorigin="8554,2707" coordsize="1560,0" path="m8554,2707l10114,2707e" filled="false" stroked="true" strokeweight="1.44pt" strokecolor="#000000">
                <v:path arrowok="t"/>
              </v:shape>
              <v:shape style="position:absolute;left:139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002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企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业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类型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16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册地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421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册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630;top:113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持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763;top:127;width:1647;height:581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4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业务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38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电子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购销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8664;top:127;width:132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本公司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系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717;width:1565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申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昌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科技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有限公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1997;top:875;width:968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责任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432;top:875;width:52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565;top:875;width:675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6000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770;top:809;width:716;height:221" type="#_x0000_t20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19897057</w:t>
                      </w: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9178;top:717;width:37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763;top:875;width:1647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业、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供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1034;width:303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sz w:val="15"/>
                          <w:szCs w:val="15"/>
                        </w:rPr>
                        <w:t> 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9101;top:1034;width:52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股东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754;top:1197;width:1750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含专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w w:val="99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专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w w:val="99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专卖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w w:val="99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72"/>
                          <w:w w:val="99"/>
                          <w:sz w:val="15"/>
                          <w:szCs w:val="15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72"/>
                          <w:w w:val="99"/>
                          <w:sz w:val="15"/>
                          <w:szCs w:val="15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1538;width:1556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济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技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术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2146;top:1629;width:706;height:221" type="#_x0000_t20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国有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企业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432;top:1696;width:52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488;top:1696;width:828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173000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072;top:1629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39;top:1859;width:112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754;top:1567;width:1666;height:38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国有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资、经营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管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  <w:p>
                      <w:pPr>
                        <w:spacing w:before="4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880;top:1696;width:968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间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股股东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39;top:2195;width:1556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市国有（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集体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2443;top:2287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432;top:2287;width:557;height:221" type="#_x0000_t20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862;top:2287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072;top:2287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589;top:2287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952;top:2354;width:819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39;top:2517;width:968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管理委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员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53"/>
          <w:sz w:val="20"/>
          <w:szCs w:val="20"/>
        </w:rPr>
      </w:r>
    </w:p>
    <w:p>
      <w:pPr>
        <w:spacing w:before="31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不存在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系的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18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506.4pt;height:59.05pt;mso-position-horizontal-relative:char;mso-position-vertical-relative:line" coordorigin="0,0" coordsize="10128,1181">
            <v:group style="position:absolute;left:29;top:14;width:3672;height:2" coordorigin="29,14" coordsize="3672,2">
              <v:shape style="position:absolute;left:29;top:14;width:3672;height:2" coordorigin="29,14" coordsize="3672,0" path="m29,14l3701,14e" filled="false" stroked="true" strokeweight="1.44pt" strokecolor="#000000">
                <v:path arrowok="t"/>
              </v:shape>
            </v:group>
            <v:group style="position:absolute;left:3701;top:14;width:29;height:2" coordorigin="3701,14" coordsize="29,2">
              <v:shape style="position:absolute;left:3701;top:14;width:29;height:2" coordorigin="3701,14" coordsize="29,0" path="m3701,14l3730,14e" filled="false" stroked="true" strokeweight="1.44pt" strokecolor="#000000">
                <v:path arrowok="t"/>
              </v:shape>
            </v:group>
            <v:group style="position:absolute;left:3730;top:14;width:3543;height:2" coordorigin="3730,14" coordsize="3543,2">
              <v:shape style="position:absolute;left:3730;top:14;width:3543;height:2" coordorigin="3730,14" coordsize="3543,0" path="m3730,14l7272,14e" filled="false" stroked="true" strokeweight="1.44pt" strokecolor="#000000">
                <v:path arrowok="t"/>
              </v:shape>
            </v:group>
            <v:group style="position:absolute;left:7272;top:14;width:29;height:2" coordorigin="7272,14" coordsize="29,2">
              <v:shape style="position:absolute;left:7272;top:14;width:29;height:2" coordorigin="7272,14" coordsize="29,0" path="m7272,14l7301,14e" filled="false" stroked="true" strokeweight="1.44pt" strokecolor="#000000">
                <v:path arrowok="t"/>
              </v:shape>
            </v:group>
            <v:group style="position:absolute;left:7301;top:14;width:2804;height:2" coordorigin="7301,14" coordsize="2804,2">
              <v:shape style="position:absolute;left:7301;top:14;width:2804;height:2" coordorigin="7301,14" coordsize="2804,0" path="m7301,14l10104,14e" filled="false" stroked="true" strokeweight="1.44pt" strokecolor="#000000">
                <v:path arrowok="t"/>
              </v:shape>
            </v:group>
            <v:group style="position:absolute;left:14;top:1166;width:3687;height:2" coordorigin="14,1166" coordsize="3687,2">
              <v:shape style="position:absolute;left:14;top:1166;width:3687;height:2" coordorigin="14,1166" coordsize="3687,0" path="m14,1166l3701,1166e" filled="false" stroked="true" strokeweight="1.44pt" strokecolor="#000000">
                <v:path arrowok="t"/>
              </v:shape>
            </v:group>
            <v:group style="position:absolute;left:3701;top:1166;width:29;height:2" coordorigin="3701,1166" coordsize="29,2">
              <v:shape style="position:absolute;left:3701;top:1166;width:29;height:2" coordorigin="3701,1166" coordsize="29,0" path="m3701,1166l3730,1166e" filled="false" stroked="true" strokeweight="1.44pt" strokecolor="#000000">
                <v:path arrowok="t"/>
              </v:shape>
            </v:group>
            <v:group style="position:absolute;left:3730;top:1166;width:3543;height:2" coordorigin="3730,1166" coordsize="3543,2">
              <v:shape style="position:absolute;left:3730;top:1166;width:3543;height:2" coordorigin="3730,1166" coordsize="3543,0" path="m3730,1166l7272,1166e" filled="false" stroked="true" strokeweight="1.44pt" strokecolor="#000000">
                <v:path arrowok="t"/>
              </v:shape>
              <v:shape style="position:absolute;left:29;top:29;width:10075;height:1123" type="#_x0000_t75" stroked="false">
                <v:imagedata r:id="rId80" o:title=""/>
              </v:shape>
            </v:group>
            <v:group style="position:absolute;left:7272;top:1166;width:29;height:2" coordorigin="7272,1166" coordsize="29,2">
              <v:shape style="position:absolute;left:7272;top:1166;width:29;height:2" coordorigin="7272,1166" coordsize="29,0" path="m7272,1166l7301,1166e" filled="false" stroked="true" strokeweight="1.44pt" strokecolor="#000000">
                <v:path arrowok="t"/>
              </v:shape>
            </v:group>
            <v:group style="position:absolute;left:7301;top:1166;width:2813;height:2" coordorigin="7301,1166" coordsize="2813,2">
              <v:shape style="position:absolute;left:7301;top:1166;width:2813;height:2" coordorigin="7301,1166" coordsize="2813,0" path="m7301,1166l10114,1166e" filled="false" stroked="true" strokeweight="1.44pt" strokecolor="#000000">
                <v:path arrowok="t"/>
              </v:shape>
              <v:shape style="position:absolute;left:139;top:127;width:2976;height:98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84" w:lineRule="exact" w:before="1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龙腾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光电有限公司</w:t>
                      </w:r>
                      <w:r>
                        <w:rPr>
                          <w:rFonts w:ascii="宋体" w:hAnsi="宋体" w:cs="宋体" w:eastAsia="宋体" w:hint="default"/>
                          <w:spacing w:val="-10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7"/>
                          <w:sz w:val="21"/>
                          <w:szCs w:val="21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816;top:127;width:2976;height:917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1233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系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9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646;top:127;width:2208;height:98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本公司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联交易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2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购商品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96"/>
                        <w:ind w:left="0" w:right="2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346" w:lineRule="exact" w:before="0"/>
        <w:ind w:left="968" w:right="10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联交易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tabs>
          <w:tab w:pos="675" w:val="left" w:leader="none"/>
        </w:tabs>
        <w:spacing w:before="47"/>
        <w:ind w:left="24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96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买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价格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价格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9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560" w:lineRule="exact"/>
        <w:ind w:left="11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0"/>
          <w:sz w:val="20"/>
          <w:szCs w:val="20"/>
        </w:rPr>
        <w:pict>
          <v:group style="width:511.2pt;height:78pt;mso-position-horizontal-relative:char;mso-position-vertical-relative:line" coordorigin="0,0" coordsize="10224,1560">
            <v:group style="position:absolute;left:34;top:14;width:3797;height:2" coordorigin="34,14" coordsize="3797,2">
              <v:shape style="position:absolute;left:34;top:14;width:3797;height:2" coordorigin="34,14" coordsize="3797,0" path="m34,14l3830,14e" filled="false" stroked="true" strokeweight="1.44pt" strokecolor="#000000">
                <v:path arrowok="t"/>
              </v:shape>
            </v:group>
            <v:group style="position:absolute;left:3830;top:14;width:29;height:2" coordorigin="3830,14" coordsize="29,2">
              <v:shape style="position:absolute;left:3830;top:14;width:29;height:2" coordorigin="3830,14" coordsize="29,0" path="m3830,14l3859,14e" filled="false" stroked="true" strokeweight="1.44pt" strokecolor="#000000">
                <v:path arrowok="t"/>
              </v:shape>
            </v:group>
            <v:group style="position:absolute;left:3859;top:14;width:2866;height:2" coordorigin="3859,14" coordsize="2866,2">
              <v:shape style="position:absolute;left:3859;top:14;width:2866;height:2" coordorigin="3859,14" coordsize="2866,0" path="m3859,14l6725,14e" filled="false" stroked="true" strokeweight="1.44pt" strokecolor="#000000">
                <v:path arrowok="t"/>
              </v:shape>
            </v:group>
            <v:group style="position:absolute;left:6725;top:14;width:29;height:2" coordorigin="6725,14" coordsize="29,2">
              <v:shape style="position:absolute;left:6725;top:14;width:29;height:2" coordorigin="6725,14" coordsize="29,0" path="m6725,14l6754,14e" filled="false" stroked="true" strokeweight="1.44pt" strokecolor="#000000">
                <v:path arrowok="t"/>
              </v:shape>
            </v:group>
            <v:group style="position:absolute;left:6754;top:14;width:3447;height:2" coordorigin="6754,14" coordsize="3447,2">
              <v:shape style="position:absolute;left:6754;top:14;width:3447;height:2" coordorigin="6754,14" coordsize="3447,0" path="m6754,14l10200,14e" filled="false" stroked="true" strokeweight="1.44pt" strokecolor="#000000">
                <v:path arrowok="t"/>
              </v:shape>
            </v:group>
            <v:group style="position:absolute;left:14;top:1546;width:3816;height:2" coordorigin="14,1546" coordsize="3816,2">
              <v:shape style="position:absolute;left:14;top:1546;width:3816;height:2" coordorigin="14,1546" coordsize="3816,0" path="m14,1546l3830,1546e" filled="false" stroked="true" strokeweight="1.44pt" strokecolor="#000000">
                <v:path arrowok="t"/>
              </v:shape>
            </v:group>
            <v:group style="position:absolute;left:3830;top:1546;width:29;height:2" coordorigin="3830,1546" coordsize="29,2">
              <v:shape style="position:absolute;left:3830;top:1546;width:29;height:2" coordorigin="3830,1546" coordsize="29,0" path="m3830,1546l3859,1546e" filled="false" stroked="true" strokeweight="1.44pt" strokecolor="#000000">
                <v:path arrowok="t"/>
              </v:shape>
            </v:group>
            <v:group style="position:absolute;left:3859;top:1546;width:1796;height:2" coordorigin="3859,1546" coordsize="1796,2">
              <v:shape style="position:absolute;left:3859;top:1546;width:1796;height:2" coordorigin="3859,1546" coordsize="1796,0" path="m3859,1546l5654,1546e" filled="false" stroked="true" strokeweight="1.44pt" strokecolor="#000000">
                <v:path arrowok="t"/>
              </v:shape>
            </v:group>
            <v:group style="position:absolute;left:5654;top:1546;width:29;height:2" coordorigin="5654,1546" coordsize="29,2">
              <v:shape style="position:absolute;left:5654;top:1546;width:29;height:2" coordorigin="5654,1546" coordsize="29,0" path="m5654,1546l5683,1546e" filled="false" stroked="true" strokeweight="1.44pt" strokecolor="#000000">
                <v:path arrowok="t"/>
              </v:shape>
            </v:group>
            <v:group style="position:absolute;left:5683;top:1546;width:1042;height:2" coordorigin="5683,1546" coordsize="1042,2">
              <v:shape style="position:absolute;left:5683;top:1546;width:1042;height:2" coordorigin="5683,1546" coordsize="1042,0" path="m5683,1546l6725,1546e" filled="false" stroked="true" strokeweight="1.44pt" strokecolor="#000000">
                <v:path arrowok="t"/>
              </v:shape>
            </v:group>
            <v:group style="position:absolute;left:6725;top:1546;width:29;height:2" coordorigin="6725,1546" coordsize="29,2">
              <v:shape style="position:absolute;left:6725;top:1546;width:29;height:2" coordorigin="6725,1546" coordsize="29,0" path="m6725,1546l6754,1546e" filled="false" stroked="true" strokeweight="1.44pt" strokecolor="#000000">
                <v:path arrowok="t"/>
              </v:shape>
            </v:group>
            <v:group style="position:absolute;left:6754;top:1546;width:1661;height:2" coordorigin="6754,1546" coordsize="1661,2">
              <v:shape style="position:absolute;left:6754;top:1546;width:1661;height:2" coordorigin="6754,1546" coordsize="1661,0" path="m6754,1546l8414,1546e" filled="false" stroked="true" strokeweight="1.44pt" strokecolor="#000000">
                <v:path arrowok="t"/>
              </v:shape>
              <v:shape style="position:absolute;left:29;top:29;width:10171;height:1502" type="#_x0000_t75" stroked="false">
                <v:imagedata r:id="rId81" o:title=""/>
              </v:shape>
            </v:group>
            <v:group style="position:absolute;left:8414;top:1546;width:29;height:2" coordorigin="8414,1546" coordsize="29,2">
              <v:shape style="position:absolute;left:8414;top:1546;width:29;height:2" coordorigin="8414,1546" coordsize="29,0" path="m8414,1546l8443,1546e" filled="false" stroked="true" strokeweight="1.44pt" strokecolor="#000000">
                <v:path arrowok="t"/>
              </v:shape>
            </v:group>
            <v:group style="position:absolute;left:8443;top:1546;width:1767;height:2" coordorigin="8443,1546" coordsize="1767,2">
              <v:shape style="position:absolute;left:8443;top:1546;width:1767;height:2" coordorigin="8443,1546" coordsize="1767,0" path="m8443,1546l10210,1546e" filled="false" stroked="true" strokeweight="1.44pt" strokecolor="#000000">
                <v:path arrowok="t"/>
              </v:shape>
              <v:shape style="position:absolute;left:139;top:127;width:2314;height:136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157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龙腾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光电有限公司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6"/>
                        <w:ind w:left="0" w:right="300" w:firstLine="0"/>
                        <w:jc w:val="righ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118;top:127;width:1608;height:1296" type="#_x0000_t20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724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81" w:lineRule="exact" w:before="0"/>
                        <w:ind w:left="0" w:right="348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7" w:lineRule="exact" w:before="0"/>
                        <w:ind w:left="0" w:right="17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84,545,117.25</w:t>
                      </w:r>
                    </w:p>
                    <w:p>
                      <w:pPr>
                        <w:spacing w:before="96"/>
                        <w:ind w:left="0" w:right="17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84,545,117.25</w:t>
                      </w:r>
                    </w:p>
                  </w:txbxContent>
                </v:textbox>
                <w10:wrap type="none"/>
              </v:shape>
              <v:shape style="position:absolute;left:8030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962;top:506;width:663;height:917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9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100.00</w:t>
                      </w:r>
                    </w:p>
                    <w:p>
                      <w:pPr>
                        <w:spacing w:before="9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100.00</w:t>
                      </w:r>
                    </w:p>
                  </w:txbxContent>
                </v:textbox>
                <w10:wrap type="none"/>
              </v:shape>
              <v:shape style="position:absolute;left:7469;top:506;width:850;height:917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7" w:lineRule="exact" w:before="0"/>
                        <w:ind w:left="40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  <w:p>
                      <w:pPr>
                        <w:spacing w:before="96"/>
                        <w:ind w:left="40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9202;top:506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662;top:818;width:442;height:605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  <w:p>
                      <w:pPr>
                        <w:spacing w:before="9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0"/>
          <w:sz w:val="20"/>
          <w:szCs w:val="20"/>
        </w:rPr>
      </w:r>
    </w:p>
    <w:p>
      <w:pPr>
        <w:spacing w:before="31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往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96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92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506.4pt;height:96pt;mso-position-horizontal-relative:char;mso-position-vertical-relative:line" coordorigin="0,0" coordsize="10128,1920">
            <v:group style="position:absolute;left:34;top:14;width:2252;height:2" coordorigin="34,14" coordsize="2252,2">
              <v:shape style="position:absolute;left:34;top:14;width:2252;height:2" coordorigin="34,14" coordsize="2252,0" path="m34,14l2285,14e" filled="false" stroked="true" strokeweight="1.44pt" strokecolor="#000000">
                <v:path arrowok="t"/>
              </v:shape>
            </v:group>
            <v:group style="position:absolute;left:2285;top:14;width:29;height:2" coordorigin="2285,14" coordsize="29,2">
              <v:shape style="position:absolute;left:2285;top:14;width:29;height:2" coordorigin="2285,14" coordsize="29,0" path="m2285,14l2314,14e" filled="false" stroked="true" strokeweight="1.44pt" strokecolor="#000000">
                <v:path arrowok="t"/>
              </v:shape>
            </v:group>
            <v:group style="position:absolute;left:2314;top:14;width:3639;height:2" coordorigin="2314,14" coordsize="3639,2">
              <v:shape style="position:absolute;left:2314;top:14;width:3639;height:2" coordorigin="2314,14" coordsize="3639,0" path="m2314,14l5952,14e" filled="false" stroked="true" strokeweight="1.44pt" strokecolor="#000000">
                <v:path arrowok="t"/>
              </v:shape>
            </v:group>
            <v:group style="position:absolute;left:5952;top:14;width:29;height:2" coordorigin="5952,14" coordsize="29,2">
              <v:shape style="position:absolute;left:5952;top:14;width:29;height:2" coordorigin="5952,14" coordsize="29,0" path="m5952,14l5981,14e" filled="false" stroked="true" strokeweight="1.44pt" strokecolor="#000000">
                <v:path arrowok="t"/>
              </v:shape>
            </v:group>
            <v:group style="position:absolute;left:5981;top:14;width:4124;height:2" coordorigin="5981,14" coordsize="4124,2">
              <v:shape style="position:absolute;left:5981;top:14;width:4124;height:2" coordorigin="5981,14" coordsize="4124,0" path="m5981,14l10104,14e" filled="false" stroked="true" strokeweight="1.44pt" strokecolor="#000000">
                <v:path arrowok="t"/>
              </v:shape>
            </v:group>
            <v:group style="position:absolute;left:14;top:1906;width:2271;height:2" coordorigin="14,1906" coordsize="2271,2">
              <v:shape style="position:absolute;left:14;top:1906;width:2271;height:2" coordorigin="14,1906" coordsize="2271,0" path="m14,1906l2285,1906e" filled="false" stroked="true" strokeweight="1.44pt" strokecolor="#000000">
                <v:path arrowok="t"/>
              </v:shape>
            </v:group>
            <v:group style="position:absolute;left:2285;top:1906;width:29;height:2" coordorigin="2285,1906" coordsize="29,2">
              <v:shape style="position:absolute;left:2285;top:1906;width:29;height:2" coordorigin="2285,1906" coordsize="29,0" path="m2285,1906l2314,1906e" filled="false" stroked="true" strokeweight="1.44pt" strokecolor="#000000">
                <v:path arrowok="t"/>
              </v:shape>
            </v:group>
            <v:group style="position:absolute;left:2314;top:1906;width:1810;height:2" coordorigin="2314,1906" coordsize="1810,2">
              <v:shape style="position:absolute;left:2314;top:1906;width:1810;height:2" coordorigin="2314,1906" coordsize="1810,0" path="m2314,1906l4123,1906e" filled="false" stroked="true" strokeweight="1.44pt" strokecolor="#000000">
                <v:path arrowok="t"/>
              </v:shape>
            </v:group>
            <v:group style="position:absolute;left:4123;top:1906;width:29;height:2" coordorigin="4123,1906" coordsize="29,2">
              <v:shape style="position:absolute;left:4123;top:1906;width:29;height:2" coordorigin="4123,1906" coordsize="29,0" path="m4123,1906l4152,1906e" filled="false" stroked="true" strokeweight="1.44pt" strokecolor="#000000">
                <v:path arrowok="t"/>
              </v:shape>
            </v:group>
            <v:group style="position:absolute;left:4152;top:1906;width:1800;height:2" coordorigin="4152,1906" coordsize="1800,2">
              <v:shape style="position:absolute;left:4152;top:1906;width:1800;height:2" coordorigin="4152,1906" coordsize="1800,0" path="m4152,1906l5952,1906e" filled="false" stroked="true" strokeweight="1.44pt" strokecolor="#000000">
                <v:path arrowok="t"/>
              </v:shape>
            </v:group>
            <v:group style="position:absolute;left:5952;top:1906;width:29;height:2" coordorigin="5952,1906" coordsize="29,2">
              <v:shape style="position:absolute;left:5952;top:1906;width:29;height:2" coordorigin="5952,1906" coordsize="29,0" path="m5952,1906l5981,1906e" filled="false" stroked="true" strokeweight="1.44pt" strokecolor="#000000">
                <v:path arrowok="t"/>
              </v:shape>
            </v:group>
            <v:group style="position:absolute;left:5981;top:1906;width:1820;height:2" coordorigin="5981,1906" coordsize="1820,2">
              <v:shape style="position:absolute;left:5981;top:1906;width:1820;height:2" coordorigin="5981,1906" coordsize="1820,0" path="m5981,1906l7800,1906e" filled="false" stroked="true" strokeweight="1.44pt" strokecolor="#000000">
                <v:path arrowok="t"/>
              </v:shape>
              <v:shape style="position:absolute;left:29;top:29;width:10075;height:1862" type="#_x0000_t75" stroked="false">
                <v:imagedata r:id="rId82" o:title=""/>
              </v:shape>
            </v:group>
            <v:group style="position:absolute;left:7800;top:1906;width:29;height:2" coordorigin="7800,1906" coordsize="29,2">
              <v:shape style="position:absolute;left:7800;top:1906;width:29;height:2" coordorigin="7800,1906" coordsize="29,0" path="m7800,1906l7829,1906e" filled="false" stroked="true" strokeweight="1.44pt" strokecolor="#000000">
                <v:path arrowok="t"/>
              </v:shape>
            </v:group>
            <v:group style="position:absolute;left:7829;top:1906;width:2285;height:2" coordorigin="7829,1906" coordsize="2285,2">
              <v:shape style="position:absolute;left:7829;top:1906;width:2285;height:2" coordorigin="7829,1906" coordsize="2285,0" path="m7829,1906l10114,1906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40;top:127;width:1767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821;top:127;width:2429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本公司提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875;top:506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819;top:506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547;top:506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736;top:506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85;width:2050;height:965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5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2"/>
                          <w:szCs w:val="22"/>
                        </w:rPr>
                        <w:t>股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* </w:t>
                      </w:r>
                    </w:p>
                    <w:p>
                      <w:pPr>
                        <w:spacing w:line="358" w:lineRule="exact" w:before="26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576;top:1245;width:557;height:616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  <w:p>
                      <w:pPr>
                        <w:spacing w:line="248" w:lineRule="exact" w:before="146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405;top:1255;width:447;height:616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  <w:p>
                      <w:pPr>
                        <w:spacing w:line="248" w:lineRule="exact" w:before="146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264;top:1245;width:1546;height:616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41,000,000.00 </w:t>
                      </w:r>
                    </w:p>
                    <w:p>
                      <w:pPr>
                        <w:spacing w:line="248" w:lineRule="exact" w:before="146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41,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568;top:1255;width:143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85,000,000.00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before="31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000" w:right="4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5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92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506.4pt;height:96pt;mso-position-horizontal-relative:char;mso-position-vertical-relative:line" coordorigin="0,0" coordsize="10128,1920">
            <v:group style="position:absolute;left:34;top:14;width:2276;height:2" coordorigin="34,14" coordsize="2276,2">
              <v:shape style="position:absolute;left:34;top:14;width:2276;height:2" coordorigin="34,14" coordsize="2276,0" path="m34,14l2309,14e" filled="false" stroked="true" strokeweight="1.44pt" strokecolor="#000000">
                <v:path arrowok="t"/>
              </v:shape>
            </v:group>
            <v:group style="position:absolute;left:2309;top:14;width:29;height:2" coordorigin="2309,14" coordsize="29,2">
              <v:shape style="position:absolute;left:2309;top:14;width:29;height:2" coordorigin="2309,14" coordsize="29,0" path="m2309,14l2338,14e" filled="false" stroked="true" strokeweight="1.44pt" strokecolor="#000000">
                <v:path arrowok="t"/>
              </v:shape>
            </v:group>
            <v:group style="position:absolute;left:2338;top:14;width:3567;height:2" coordorigin="2338,14" coordsize="3567,2">
              <v:shape style="position:absolute;left:2338;top:14;width:3567;height:2" coordorigin="2338,14" coordsize="3567,0" path="m2338,14l5904,14e" filled="false" stroked="true" strokeweight="1.44pt" strokecolor="#000000">
                <v:path arrowok="t"/>
              </v:shape>
            </v:group>
            <v:group style="position:absolute;left:5904;top:14;width:29;height:2" coordorigin="5904,14" coordsize="29,2">
              <v:shape style="position:absolute;left:5904;top:14;width:29;height:2" coordorigin="5904,14" coordsize="29,0" path="m5904,14l5933,14e" filled="false" stroked="true" strokeweight="1.44pt" strokecolor="#000000">
                <v:path arrowok="t"/>
              </v:shape>
            </v:group>
            <v:group style="position:absolute;left:5933;top:14;width:4172;height:2" coordorigin="5933,14" coordsize="4172,2">
              <v:shape style="position:absolute;left:5933;top:14;width:4172;height:2" coordorigin="5933,14" coordsize="4172,0" path="m5933,14l10104,14e" filled="false" stroked="true" strokeweight="1.44pt" strokecolor="#000000">
                <v:path arrowok="t"/>
              </v:shape>
            </v:group>
            <v:group style="position:absolute;left:14;top:1906;width:2295;height:2" coordorigin="14,1906" coordsize="2295,2">
              <v:shape style="position:absolute;left:14;top:1906;width:2295;height:2" coordorigin="14,1906" coordsize="2295,0" path="m14,1906l2309,1906e" filled="false" stroked="true" strokeweight="1.44pt" strokecolor="#000000">
                <v:path arrowok="t"/>
              </v:shape>
            </v:group>
            <v:group style="position:absolute;left:2309;top:1906;width:29;height:2" coordorigin="2309,1906" coordsize="29,2">
              <v:shape style="position:absolute;left:2309;top:1906;width:29;height:2" coordorigin="2309,1906" coordsize="29,0" path="m2309,1906l2338,1906e" filled="false" stroked="true" strokeweight="1.44pt" strokecolor="#000000">
                <v:path arrowok="t"/>
              </v:shape>
            </v:group>
            <v:group style="position:absolute;left:2338;top:1906;width:1767;height:2" coordorigin="2338,1906" coordsize="1767,2">
              <v:shape style="position:absolute;left:2338;top:1906;width:1767;height:2" coordorigin="2338,1906" coordsize="1767,0" path="m2338,1906l4104,1906e" filled="false" stroked="true" strokeweight="1.44pt" strokecolor="#000000">
                <v:path arrowok="t"/>
              </v:shape>
            </v:group>
            <v:group style="position:absolute;left:4104;top:1906;width:29;height:2" coordorigin="4104,1906" coordsize="29,2">
              <v:shape style="position:absolute;left:4104;top:1906;width:29;height:2" coordorigin="4104,1906" coordsize="29,0" path="m4104,1906l4133,1906e" filled="false" stroked="true" strokeweight="1.44pt" strokecolor="#000000">
                <v:path arrowok="t"/>
              </v:shape>
            </v:group>
            <v:group style="position:absolute;left:4133;top:1906;width:1772;height:2" coordorigin="4133,1906" coordsize="1772,2">
              <v:shape style="position:absolute;left:4133;top:1906;width:1772;height:2" coordorigin="4133,1906" coordsize="1772,0" path="m4133,1906l5904,1906e" filled="false" stroked="true" strokeweight="1.44pt" strokecolor="#000000">
                <v:path arrowok="t"/>
              </v:shape>
            </v:group>
            <v:group style="position:absolute;left:5904;top:1906;width:29;height:2" coordorigin="5904,1906" coordsize="29,2">
              <v:shape style="position:absolute;left:5904;top:1906;width:29;height:2" coordorigin="5904,1906" coordsize="29,0" path="m5904,1906l5933,1906e" filled="false" stroked="true" strokeweight="1.44pt" strokecolor="#000000">
                <v:path arrowok="t"/>
              </v:shape>
            </v:group>
            <v:group style="position:absolute;left:5933;top:1906;width:1848;height:2" coordorigin="5933,1906" coordsize="1848,2">
              <v:shape style="position:absolute;left:5933;top:1906;width:1848;height:2" coordorigin="5933,1906" coordsize="1848,0" path="m5933,1906l7781,1906e" filled="false" stroked="true" strokeweight="1.44pt" strokecolor="#000000">
                <v:path arrowok="t"/>
              </v:shape>
              <v:shape style="position:absolute;left:29;top:29;width:10075;height:1862" type="#_x0000_t75" stroked="false">
                <v:imagedata r:id="rId83" o:title=""/>
              </v:shape>
            </v:group>
            <v:group style="position:absolute;left:7781;top:1906;width:29;height:2" coordorigin="7781,1906" coordsize="29,2">
              <v:shape style="position:absolute;left:7781;top:1906;width:29;height:2" coordorigin="7781,1906" coordsize="29,0" path="m7781,1906l7810,1906e" filled="false" stroked="true" strokeweight="1.44pt" strokecolor="#000000">
                <v:path arrowok="t"/>
              </v:shape>
            </v:group>
            <v:group style="position:absolute;left:7810;top:1906;width:2304;height:2" coordorigin="7810,1906" coordsize="2304,2">
              <v:shape style="position:absolute;left:7810;top:1906;width:2304;height:2" coordorigin="7810,1906" coordsize="2304,0" path="m7810,1906l10114,1906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35;top:127;width:1767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802;top:127;width:2429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本公司提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885;top:511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790;top:511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518;top:511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726;top:511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90;width:2069;height:9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股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* </w:t>
                      </w:r>
                    </w:p>
                    <w:p>
                      <w:pPr>
                        <w:spacing w:line="358" w:lineRule="exact"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562;top:1250;width:557;height:61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362;top:1260;width:447;height:61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245;top:1250;width:1546;height:60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45,190,000.00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45,190,000.00 </w:t>
                      </w:r>
                    </w:p>
                  </w:txbxContent>
                </v:textbox>
                <w10:wrap type="none"/>
              </v:shape>
              <v:shape style="position:absolute;left:8568;top:1250;width:154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45,190,000.00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line="252" w:lineRule="exact" w:before="0"/>
        <w:ind w:left="247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*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股有限公司（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子公司）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签</w:t>
      </w:r>
    </w:p>
    <w:p>
      <w:pPr>
        <w:spacing w:line="355" w:lineRule="auto" w:before="144"/>
        <w:ind w:left="247" w:right="683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款协议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区国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投控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股有限公司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伍佰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二年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中国人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基准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率。截止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位</w:t>
      </w:r>
      <w:r>
        <w:rPr>
          <w:rFonts w:ascii="宋体" w:hAnsi="宋体" w:cs="宋体" w:eastAsia="宋体" w:hint="default"/>
          <w:sz w:val="22"/>
          <w:szCs w:val="22"/>
        </w:rPr>
        <w:t>8,500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05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4.</w:t>
      </w:r>
      <w:r>
        <w:rPr>
          <w:rFonts w:ascii="宋体" w:hAnsi="宋体" w:cs="宋体" w:eastAsia="宋体" w:hint="default"/>
          <w:spacing w:val="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329" w:lineRule="exact"/>
        <w:ind w:left="11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6"/>
          <w:sz w:val="20"/>
          <w:szCs w:val="20"/>
        </w:rPr>
        <w:pict>
          <v:group style="width:485.05pt;height:66.5pt;mso-position-horizontal-relative:char;mso-position-vertical-relative:line" coordorigin="0,0" coordsize="9701,1330">
            <v:group style="position:absolute;left:29;top:14;width:3802;height:2" coordorigin="29,14" coordsize="3802,2">
              <v:shape style="position:absolute;left:29;top:14;width:3802;height:2" coordorigin="29,14" coordsize="3802,0" path="m29,14l3830,14e" filled="false" stroked="true" strokeweight="1.44pt" strokecolor="#000000">
                <v:path arrowok="t"/>
              </v:shape>
            </v:group>
            <v:group style="position:absolute;left:3830;top:14;width:29;height:2" coordorigin="3830,14" coordsize="29,2">
              <v:shape style="position:absolute;left:3830;top:14;width:29;height:2" coordorigin="3830,14" coordsize="29,0" path="m3830,14l3859,14e" filled="false" stroked="true" strokeweight="1.44pt" strokecolor="#000000">
                <v:path arrowok="t"/>
              </v:shape>
            </v:group>
            <v:group style="position:absolute;left:3859;top:14;width:3216;height:2" coordorigin="3859,14" coordsize="3216,2">
              <v:shape style="position:absolute;left:3859;top:14;width:3216;height:2" coordorigin="3859,14" coordsize="3216,0" path="m3859,14l7075,14e" filled="false" stroked="true" strokeweight="1.44pt" strokecolor="#000000">
                <v:path arrowok="t"/>
              </v:shape>
            </v:group>
            <v:group style="position:absolute;left:7075;top:14;width:29;height:2" coordorigin="7075,14" coordsize="29,2">
              <v:shape style="position:absolute;left:7075;top:14;width:29;height:2" coordorigin="7075,14" coordsize="29,0" path="m7075,14l7104,14e" filled="false" stroked="true" strokeweight="1.44pt" strokecolor="#000000">
                <v:path arrowok="t"/>
              </v:shape>
            </v:group>
            <v:group style="position:absolute;left:7104;top:14;width:2573;height:2" coordorigin="7104,14" coordsize="2573,2">
              <v:shape style="position:absolute;left:7104;top:14;width:2573;height:2" coordorigin="7104,14" coordsize="2573,0" path="m7104,14l9677,14e" filled="false" stroked="true" strokeweight="1.44pt" strokecolor="#000000">
                <v:path arrowok="t"/>
              </v:shape>
            </v:group>
            <v:group style="position:absolute;left:14;top:1315;width:3816;height:2" coordorigin="14,1315" coordsize="3816,2">
              <v:shape style="position:absolute;left:14;top:1315;width:3816;height:2" coordorigin="14,1315" coordsize="3816,0" path="m14,1315l3830,1315e" filled="false" stroked="true" strokeweight="1.44pt" strokecolor="#000000">
                <v:path arrowok="t"/>
              </v:shape>
            </v:group>
            <v:group style="position:absolute;left:3830;top:1315;width:29;height:2" coordorigin="3830,1315" coordsize="29,2">
              <v:shape style="position:absolute;left:3830;top:1315;width:29;height:2" coordorigin="3830,1315" coordsize="29,0" path="m3830,1315l3859,1315e" filled="false" stroked="true" strokeweight="1.44pt" strokecolor="#000000">
                <v:path arrowok="t"/>
              </v:shape>
            </v:group>
            <v:group style="position:absolute;left:3859;top:1315;width:3216;height:2" coordorigin="3859,1315" coordsize="3216,2">
              <v:shape style="position:absolute;left:3859;top:1315;width:3216;height:2" coordorigin="3859,1315" coordsize="3216,0" path="m3859,1315l7075,1315e" filled="false" stroked="true" strokeweight="1.44pt" strokecolor="#000000">
                <v:path arrowok="t"/>
              </v:shape>
              <v:shape style="position:absolute;left:29;top:29;width:9648;height:1272" type="#_x0000_t75" stroked="false">
                <v:imagedata r:id="rId84" o:title=""/>
              </v:shape>
            </v:group>
            <v:group style="position:absolute;left:7075;top:1315;width:29;height:2" coordorigin="7075,1315" coordsize="29,2">
              <v:shape style="position:absolute;left:7075;top:1315;width:29;height:2" coordorigin="7075,1315" coordsize="29,0" path="m7075,1315l7104,1315e" filled="false" stroked="true" strokeweight="1.44pt" strokecolor="#000000">
                <v:path arrowok="t"/>
              </v:shape>
            </v:group>
            <v:group style="position:absolute;left:7104;top:1315;width:2583;height:2" coordorigin="7104,1315" coordsize="2583,2">
              <v:shape style="position:absolute;left:7104;top:1315;width:2583;height:2" coordorigin="7104,1315" coordsize="2583,0" path="m7104,1315l9686,1315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021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944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660;width:2976;height:60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1"/>
                        <w:ind w:left="1574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654;top:593;width:1436;height:61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7,601,144.46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601,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144.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46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134;top:593;width:552;height:60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6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27"/>
        <w:ind w:left="68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/>
        <w:pict>
          <v:group style="position:absolute;margin-left:60.959999pt;margin-top:26.297516pt;width:480pt;height:97.2pt;mso-position-horizontal-relative:page;mso-position-vertical-relative:paragraph;z-index:-343840" coordorigin="1219,526" coordsize="9600,1944">
            <v:group style="position:absolute;left:1248;top:540;width:3855;height:2" coordorigin="1248,540" coordsize="3855,2">
              <v:shape style="position:absolute;left:1248;top:540;width:3855;height:2" coordorigin="1248,540" coordsize="3855,0" path="m1248,540l5102,540e" filled="false" stroked="true" strokeweight="1.44pt" strokecolor="#000000">
                <v:path arrowok="t"/>
              </v:shape>
            </v:group>
            <v:group style="position:absolute;left:5102;top:540;width:29;height:2" coordorigin="5102,540" coordsize="29,2">
              <v:shape style="position:absolute;left:5102;top:540;width:29;height:2" coordorigin="5102,540" coordsize="29,0" path="m5102,540l5131,540e" filled="false" stroked="true" strokeweight="1.44pt" strokecolor="#000000">
                <v:path arrowok="t"/>
              </v:shape>
            </v:group>
            <v:group style="position:absolute;left:5131;top:540;width:1522;height:2" coordorigin="5131,540" coordsize="1522,2">
              <v:shape style="position:absolute;left:5131;top:540;width:1522;height:2" coordorigin="5131,540" coordsize="1522,0" path="m5131,540l6653,540e" filled="false" stroked="true" strokeweight="1.44pt" strokecolor="#000000">
                <v:path arrowok="t"/>
              </v:shape>
            </v:group>
            <v:group style="position:absolute;left:6653;top:540;width:29;height:2" coordorigin="6653,540" coordsize="29,2">
              <v:shape style="position:absolute;left:6653;top:540;width:29;height:2" coordorigin="6653,540" coordsize="29,0" path="m6653,540l6682,540e" filled="false" stroked="true" strokeweight="1.44pt" strokecolor="#000000">
                <v:path arrowok="t"/>
              </v:shape>
            </v:group>
            <v:group style="position:absolute;left:6682;top:540;width:2117;height:2" coordorigin="6682,540" coordsize="2117,2">
              <v:shape style="position:absolute;left:6682;top:540;width:2117;height:2" coordorigin="6682,540" coordsize="2117,0" path="m6682,540l8798,540e" filled="false" stroked="true" strokeweight="1.44pt" strokecolor="#000000">
                <v:path arrowok="t"/>
              </v:shape>
            </v:group>
            <v:group style="position:absolute;left:8798;top:540;width:29;height:2" coordorigin="8798,540" coordsize="29,2">
              <v:shape style="position:absolute;left:8798;top:540;width:29;height:2" coordorigin="8798,540" coordsize="29,0" path="m8798,540l8827,540e" filled="false" stroked="true" strokeweight="1.44pt" strokecolor="#000000">
                <v:path arrowok="t"/>
              </v:shape>
            </v:group>
            <v:group style="position:absolute;left:8827;top:540;width:1968;height:2" coordorigin="8827,540" coordsize="1968,2">
              <v:shape style="position:absolute;left:8827;top:540;width:1968;height:2" coordorigin="8827,540" coordsize="1968,0" path="m8827,540l10795,540e" filled="false" stroked="true" strokeweight="1.44pt" strokecolor="#000000">
                <v:path arrowok="t"/>
              </v:shape>
            </v:group>
            <v:group style="position:absolute;left:1234;top:2456;width:3869;height:2" coordorigin="1234,2456" coordsize="3869,2">
              <v:shape style="position:absolute;left:1234;top:2456;width:3869;height:2" coordorigin="1234,2456" coordsize="3869,0" path="m1234,2456l5102,2456e" filled="false" stroked="true" strokeweight="1.44pt" strokecolor="#000000">
                <v:path arrowok="t"/>
              </v:shape>
            </v:group>
            <v:group style="position:absolute;left:5102;top:2456;width:29;height:2" coordorigin="5102,2456" coordsize="29,2">
              <v:shape style="position:absolute;left:5102;top:2456;width:29;height:2" coordorigin="5102,2456" coordsize="29,0" path="m5102,2456l5131,2456e" filled="false" stroked="true" strokeweight="1.44pt" strokecolor="#000000">
                <v:path arrowok="t"/>
              </v:shape>
            </v:group>
            <v:group style="position:absolute;left:5131;top:2456;width:1522;height:2" coordorigin="5131,2456" coordsize="1522,2">
              <v:shape style="position:absolute;left:5131;top:2456;width:1522;height:2" coordorigin="5131,2456" coordsize="1522,0" path="m5131,2456l6653,2456e" filled="false" stroked="true" strokeweight="1.44pt" strokecolor="#000000">
                <v:path arrowok="t"/>
              </v:shape>
            </v:group>
            <v:group style="position:absolute;left:6653;top:2456;width:29;height:2" coordorigin="6653,2456" coordsize="29,2">
              <v:shape style="position:absolute;left:6653;top:2456;width:29;height:2" coordorigin="6653,2456" coordsize="29,0" path="m6653,2456l6682,2456e" filled="false" stroked="true" strokeweight="1.44pt" strokecolor="#000000">
                <v:path arrowok="t"/>
              </v:shape>
            </v:group>
            <v:group style="position:absolute;left:6682;top:2456;width:2117;height:2" coordorigin="6682,2456" coordsize="2117,2">
              <v:shape style="position:absolute;left:6682;top:2456;width:2117;height:2" coordorigin="6682,2456" coordsize="2117,0" path="m6682,2456l8798,2456e" filled="false" stroked="true" strokeweight="1.44pt" strokecolor="#000000">
                <v:path arrowok="t"/>
              </v:shape>
              <v:shape style="position:absolute;left:1248;top:555;width:9547;height:1886" type="#_x0000_t75" stroked="false">
                <v:imagedata r:id="rId85" o:title=""/>
              </v:shape>
            </v:group>
            <v:group style="position:absolute;left:8798;top:2456;width:29;height:2" coordorigin="8798,2456" coordsize="29,2">
              <v:shape style="position:absolute;left:8798;top:2456;width:29;height:2" coordorigin="8798,2456" coordsize="29,0" path="m8798,2456l8827,2456e" filled="false" stroked="true" strokeweight="1.44pt" strokecolor="#000000">
                <v:path arrowok="t"/>
              </v:shape>
            </v:group>
            <v:group style="position:absolute;left:8827;top:2456;width:1978;height:2" coordorigin="8827,2456" coordsize="1978,2">
              <v:shape style="position:absolute;left:8827;top:2456;width:1978;height:2" coordorigin="8827,2456" coordsize="1978,0" path="m8827,2456l10805,2456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（四）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往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来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额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2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0"/>
        <w:gridCol w:w="2018"/>
        <w:gridCol w:w="2242"/>
        <w:gridCol w:w="1806"/>
      </w:tblGrid>
      <w:tr>
        <w:trPr>
          <w:trHeight w:val="789" w:hRule="exact"/>
        </w:trPr>
        <w:tc>
          <w:tcPr>
            <w:tcW w:w="3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联方名称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1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龙腾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光电有限公司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44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名称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1"/>
              <w:ind w:left="4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022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80"/>
              <w:ind w:left="35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</w:t>
            </w:r>
            <w:r>
              <w:rPr>
                <w:rFonts w:ascii="宋体"/>
                <w:sz w:val="22"/>
              </w:rPr>
              <w:t>5,847,113.61 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77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3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区国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2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79,773,363.58 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1,190,000.00 </w:t>
            </w:r>
          </w:p>
        </w:tc>
      </w:tr>
      <w:tr>
        <w:trPr>
          <w:trHeight w:val="374" w:hRule="exact"/>
        </w:trPr>
        <w:tc>
          <w:tcPr>
            <w:tcW w:w="3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区国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22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3,603,552.73 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60" w:hRule="exact"/>
        </w:trPr>
        <w:tc>
          <w:tcPr>
            <w:tcW w:w="3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区国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22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85,000,000.00 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44,000,000.00 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Heading3"/>
        <w:tabs>
          <w:tab w:pos="1524" w:val="left" w:leader="none"/>
        </w:tabs>
        <w:spacing w:line="367" w:lineRule="exact"/>
        <w:ind w:left="6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  <w:tab/>
        <w:t>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有事</w:t>
      </w:r>
      <w:r>
        <w:rPr>
          <w:rFonts w:ascii="宋体" w:hAnsi="宋体" w:cs="宋体" w:eastAsia="宋体" w:hint="default"/>
          <w:sz w:val="22"/>
          <w:szCs w:val="22"/>
        </w:rPr>
        <w:t>项。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tabs>
          <w:tab w:pos="1524" w:val="left" w:leader="none"/>
        </w:tabs>
        <w:spacing w:line="240" w:lineRule="auto"/>
        <w:ind w:left="6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</w:t>
        <w:tab/>
        <w:t>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4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承诺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tabs>
          <w:tab w:pos="1524" w:val="left" w:leader="none"/>
        </w:tabs>
        <w:spacing w:line="240" w:lineRule="auto"/>
        <w:ind w:left="6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十、</w:t>
        <w:tab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90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6"/>
          <w:sz w:val="22"/>
          <w:szCs w:val="22"/>
        </w:rPr>
        <w:t>1</w:t>
      </w:r>
      <w:r>
        <w:rPr>
          <w:rFonts w:ascii="宋体" w:hAnsi="宋体" w:cs="宋体" w:eastAsia="宋体" w:hint="default"/>
          <w:spacing w:val="-6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6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6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6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6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龙腾</w:t>
      </w:r>
      <w:r>
        <w:rPr>
          <w:rFonts w:ascii="宋体" w:hAnsi="宋体" w:cs="宋体" w:eastAsia="宋体" w:hint="default"/>
          <w:sz w:val="22"/>
          <w:szCs w:val="22"/>
        </w:rPr>
        <w:t>光电有限公司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液晶</w:t>
      </w:r>
      <w:r>
        <w:rPr>
          <w:rFonts w:ascii="宋体" w:hAnsi="宋体" w:cs="宋体" w:eastAsia="宋体" w:hint="default"/>
          <w:sz w:val="22"/>
          <w:szCs w:val="22"/>
        </w:rPr>
        <w:t>薄</w:t>
      </w:r>
      <w:r>
        <w:rPr>
          <w:rFonts w:ascii="宋体" w:hAnsi="宋体" w:cs="宋体" w:eastAsia="宋体" w:hint="default"/>
          <w:sz w:val="22"/>
          <w:szCs w:val="22"/>
        </w:rPr>
        <w:t>膜</w:t>
      </w:r>
      <w:r>
        <w:rPr>
          <w:rFonts w:ascii="宋体" w:hAnsi="宋体" w:cs="宋体" w:eastAsia="宋体" w:hint="default"/>
          <w:sz w:val="22"/>
          <w:szCs w:val="22"/>
        </w:rPr>
        <w:t>显示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板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人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15" w:lineRule="auto" w:before="0"/>
        <w:ind w:left="699" w:right="0" w:hanging="45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5,000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16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次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临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时股东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审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7"/>
          <w:w w:val="100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针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刘</w:t>
      </w:r>
      <w:r>
        <w:rPr>
          <w:rFonts w:ascii="宋体" w:hAnsi="宋体" w:cs="宋体" w:eastAsia="宋体" w:hint="default"/>
          <w:sz w:val="22"/>
          <w:szCs w:val="22"/>
        </w:rPr>
        <w:t>志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纠</w:t>
      </w:r>
      <w:r>
        <w:rPr>
          <w:rFonts w:ascii="宋体" w:hAnsi="宋体" w:cs="宋体" w:eastAsia="宋体" w:hint="default"/>
          <w:sz w:val="22"/>
          <w:szCs w:val="22"/>
        </w:rPr>
        <w:t>纷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宜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报告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内本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履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z w:val="22"/>
          <w:szCs w:val="22"/>
        </w:rPr>
        <w:t>民</w:t>
      </w:r>
    </w:p>
    <w:p>
      <w:pPr>
        <w:spacing w:before="50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2007</w:t>
      </w:r>
      <w:r>
        <w:rPr>
          <w:rFonts w:ascii="宋体" w:hAnsi="宋体" w:cs="宋体" w:eastAsia="宋体" w:hint="default"/>
          <w:sz w:val="22"/>
          <w:szCs w:val="22"/>
        </w:rPr>
        <w:t>）福法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初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3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1797</w:t>
      </w:r>
      <w:r>
        <w:rPr>
          <w:rFonts w:ascii="宋体" w:hAnsi="宋体" w:cs="宋体" w:eastAsia="宋体" w:hint="default"/>
          <w:spacing w:val="-3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号民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书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务（</w:t>
      </w:r>
      <w:r>
        <w:rPr>
          <w:rFonts w:ascii="宋体" w:hAnsi="宋体" w:cs="宋体" w:eastAsia="宋体" w:hint="default"/>
          <w:sz w:val="22"/>
          <w:szCs w:val="22"/>
        </w:rPr>
        <w:t>支付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455649.90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本金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利</w:t>
      </w:r>
      <w:r>
        <w:rPr>
          <w:rFonts w:ascii="宋体" w:hAnsi="宋体" w:cs="宋体" w:eastAsia="宋体" w:hint="default"/>
          <w:w w:val="100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246278.90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诉讼</w:t>
      </w:r>
      <w:r>
        <w:rPr>
          <w:rFonts w:ascii="宋体" w:hAnsi="宋体" w:cs="宋体" w:eastAsia="宋体" w:hint="default"/>
          <w:w w:val="100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2735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执</w:t>
      </w:r>
      <w:r>
        <w:rPr>
          <w:rFonts w:ascii="宋体" w:hAnsi="宋体" w:cs="宋体" w:eastAsia="宋体" w:hint="default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w w:val="100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6636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w w:val="100"/>
          <w:sz w:val="22"/>
          <w:szCs w:val="22"/>
        </w:rPr>
        <w:t>请执</w:t>
      </w:r>
      <w:r>
        <w:rPr>
          <w:rFonts w:ascii="宋体" w:hAnsi="宋体" w:cs="宋体" w:eastAsia="宋体" w:hint="default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w w:val="100"/>
          <w:sz w:val="22"/>
          <w:szCs w:val="22"/>
        </w:rPr>
        <w:t>请</w:t>
      </w:r>
      <w:r>
        <w:rPr>
          <w:rFonts w:ascii="宋体" w:hAnsi="宋体" w:cs="宋体" w:eastAsia="宋体" w:hint="default"/>
          <w:w w:val="100"/>
          <w:sz w:val="22"/>
          <w:szCs w:val="22"/>
        </w:rPr>
        <w:t>结</w:t>
      </w:r>
      <w:r>
        <w:rPr>
          <w:rFonts w:ascii="宋体" w:hAnsi="宋体" w:cs="宋体" w:eastAsia="宋体" w:hint="default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000" w:right="5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415" w:lineRule="auto" w:before="32"/>
        <w:ind w:left="148" w:right="36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24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的（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z w:val="22"/>
          <w:szCs w:val="22"/>
        </w:rPr>
        <w:t>）深福法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恢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34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《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8"/>
          <w:w w:val="100"/>
          <w:sz w:val="22"/>
          <w:szCs w:val="22"/>
        </w:rPr>
        <w:t>知</w:t>
      </w:r>
      <w:r>
        <w:rPr>
          <w:rFonts w:ascii="宋体" w:hAnsi="宋体" w:cs="宋体" w:eastAsia="宋体" w:hint="default"/>
          <w:spacing w:val="-28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28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8"/>
          <w:w w:val="100"/>
          <w:sz w:val="22"/>
          <w:szCs w:val="22"/>
        </w:rPr>
        <w:t> </w:t>
      </w:r>
    </w:p>
    <w:p>
      <w:pPr>
        <w:spacing w:before="14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、除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248" w:lineRule="exact" w:before="0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pStyle w:val="Heading3"/>
        <w:spacing w:line="378" w:lineRule="exact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十一、</w:t>
      </w:r>
      <w:r>
        <w:rPr>
          <w:spacing w:val="45"/>
        </w:rPr>
        <w:t> 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57" w:lineRule="auto" w:before="133"/>
        <w:ind w:left="148" w:right="37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5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慧峰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（北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）有限公司（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科技”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权转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让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将对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武汉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太光电信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有限公司的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13,058,524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让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0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9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5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6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让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将对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31,176,281.74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让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科技；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10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司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别</w:t>
      </w:r>
      <w:r>
        <w:rPr>
          <w:rFonts w:ascii="宋体" w:hAnsi="宋体" w:cs="宋体" w:eastAsia="宋体" w:hint="default"/>
          <w:sz w:val="22"/>
          <w:szCs w:val="22"/>
        </w:rPr>
        <w:t>就各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行为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37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针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项，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科技已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27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承诺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函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下还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500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30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1000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1000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提供连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带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未按规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定时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如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还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承诺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立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无条件无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赔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责任</w:t>
      </w:r>
      <w:r>
        <w:rPr>
          <w:rFonts w:ascii="宋体" w:hAnsi="宋体" w:cs="宋体" w:eastAsia="宋体" w:hint="default"/>
          <w:sz w:val="22"/>
          <w:szCs w:val="22"/>
        </w:rPr>
        <w:t>。截止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3,423.48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、经</w:t>
      </w:r>
      <w:r>
        <w:rPr>
          <w:rFonts w:ascii="宋体" w:hAnsi="宋体" w:cs="宋体" w:eastAsia="宋体" w:hint="default"/>
          <w:sz w:val="22"/>
          <w:szCs w:val="22"/>
        </w:rPr>
        <w:t>深圳市市场监</w:t>
      </w:r>
      <w:r>
        <w:rPr>
          <w:rFonts w:ascii="宋体" w:hAnsi="宋体" w:cs="宋体" w:eastAsia="宋体" w:hint="default"/>
          <w:sz w:val="22"/>
          <w:szCs w:val="22"/>
        </w:rPr>
        <w:t>督</w:t>
      </w:r>
      <w:r>
        <w:rPr>
          <w:rFonts w:ascii="宋体" w:hAnsi="宋体" w:cs="宋体" w:eastAsia="宋体" w:hint="default"/>
          <w:sz w:val="22"/>
          <w:szCs w:val="22"/>
        </w:rPr>
        <w:t>管理局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通知</w:t>
      </w:r>
      <w:r>
        <w:rPr>
          <w:rFonts w:ascii="宋体" w:hAnsi="宋体" w:cs="宋体" w:eastAsia="宋体" w:hint="default"/>
          <w:sz w:val="22"/>
          <w:szCs w:val="22"/>
        </w:rPr>
        <w:t>书（</w:t>
      </w:r>
      <w:r>
        <w:rPr>
          <w:rFonts w:ascii="宋体" w:hAnsi="宋体" w:cs="宋体" w:eastAsia="宋体" w:hint="default"/>
          <w:sz w:val="22"/>
          <w:szCs w:val="22"/>
        </w:rPr>
        <w:t>[2010] </w:t>
      </w:r>
    </w:p>
    <w:p>
      <w:pPr>
        <w:spacing w:line="357" w:lineRule="auto" w:before="139"/>
        <w:ind w:left="148" w:right="37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第 </w:t>
      </w:r>
      <w:r>
        <w:rPr>
          <w:rFonts w:ascii="宋体" w:hAnsi="宋体" w:cs="宋体" w:eastAsia="宋体" w:hint="default"/>
          <w:sz w:val="22"/>
          <w:szCs w:val="22"/>
        </w:rPr>
        <w:t>2875759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准，本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范围由“销</w:t>
      </w:r>
      <w:r>
        <w:rPr>
          <w:rFonts w:ascii="宋体" w:hAnsi="宋体" w:cs="宋体" w:eastAsia="宋体" w:hint="default"/>
          <w:sz w:val="22"/>
          <w:szCs w:val="22"/>
        </w:rPr>
        <w:t>售 </w:t>
      </w:r>
      <w:r>
        <w:rPr>
          <w:rFonts w:ascii="宋体" w:hAnsi="宋体" w:cs="宋体" w:eastAsia="宋体" w:hint="default"/>
          <w:sz w:val="22"/>
          <w:szCs w:val="22"/>
        </w:rPr>
        <w:t>TEC5200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综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业、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物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含专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营、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专卖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进出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“销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5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TEC5200</w:t>
      </w:r>
      <w:r>
        <w:rPr>
          <w:rFonts w:ascii="宋体" w:hAnsi="宋体" w:cs="宋体" w:eastAsia="宋体" w:hint="default"/>
          <w:spacing w:val="-49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综</w:t>
      </w:r>
      <w:r>
        <w:rPr>
          <w:rFonts w:ascii="宋体" w:hAnsi="宋体" w:cs="宋体" w:eastAsia="宋体" w:hint="default"/>
          <w:w w:val="100"/>
          <w:sz w:val="22"/>
          <w:szCs w:val="22"/>
        </w:rPr>
        <w:t>合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进出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电子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房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产开发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物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（法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律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政法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国务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止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除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须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得许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可后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 </w:t>
      </w:r>
    </w:p>
    <w:p>
      <w:pPr>
        <w:spacing w:before="3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pStyle w:val="Heading3"/>
        <w:spacing w:line="240" w:lineRule="auto" w:before="54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十二、</w:t>
      </w:r>
      <w:r>
        <w:rPr>
          <w:spacing w:val="45"/>
        </w:rPr>
        <w:t> </w:t>
      </w:r>
      <w:r>
        <w:rPr>
          <w:rFonts w:ascii="Microsoft JhengHei" w:hAnsi="Microsoft JhengHei" w:cs="Microsoft JhengHei" w:eastAsia="Microsoft JhengHei" w:hint="default"/>
        </w:rPr>
        <w:t>持续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33"/>
        <w:ind w:left="6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疑</w:t>
      </w:r>
      <w:r>
        <w:rPr>
          <w:rFonts w:ascii="宋体" w:hAnsi="宋体" w:cs="宋体" w:eastAsia="宋体" w:hint="default"/>
          <w:sz w:val="22"/>
          <w:szCs w:val="22"/>
        </w:rPr>
        <w:t>虑</w:t>
      </w:r>
      <w:r>
        <w:rPr>
          <w:rFonts w:ascii="宋体" w:hAnsi="宋体" w:cs="宋体" w:eastAsia="宋体" w:hint="default"/>
          <w:sz w:val="22"/>
          <w:szCs w:val="22"/>
        </w:rPr>
        <w:t>的事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局</w:t>
      </w:r>
      <w:r>
        <w:rPr>
          <w:rFonts w:ascii="宋体" w:hAnsi="宋体" w:cs="宋体" w:eastAsia="宋体" w:hint="default"/>
          <w:sz w:val="22"/>
          <w:szCs w:val="22"/>
        </w:rPr>
        <w:t>拟采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措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0" w:firstLine="48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 </w:t>
      </w:r>
      <w:r>
        <w:rPr>
          <w:rFonts w:ascii="宋体" w:hAnsi="宋体" w:cs="宋体" w:eastAsia="宋体" w:hint="default"/>
          <w:sz w:val="22"/>
          <w:szCs w:val="22"/>
        </w:rPr>
        <w:t>2010 </w:t>
      </w:r>
      <w:r>
        <w:rPr>
          <w:rFonts w:ascii="宋体" w:hAnsi="宋体" w:cs="宋体" w:eastAsia="宋体" w:hint="default"/>
          <w:sz w:val="22"/>
          <w:szCs w:val="22"/>
        </w:rPr>
        <w:t>年 </w:t>
      </w:r>
      <w:r>
        <w:rPr>
          <w:rFonts w:ascii="宋体" w:hAnsi="宋体" w:cs="宋体" w:eastAsia="宋体" w:hint="default"/>
          <w:sz w:val="22"/>
          <w:szCs w:val="22"/>
        </w:rPr>
        <w:t>12 </w:t>
      </w:r>
      <w:r>
        <w:rPr>
          <w:rFonts w:ascii="宋体" w:hAnsi="宋体" w:cs="宋体" w:eastAsia="宋体" w:hint="default"/>
          <w:sz w:val="22"/>
          <w:szCs w:val="22"/>
        </w:rPr>
        <w:t>月 </w:t>
      </w:r>
      <w:r>
        <w:rPr>
          <w:rFonts w:ascii="宋体" w:hAnsi="宋体" w:cs="宋体" w:eastAsia="宋体" w:hint="default"/>
          <w:sz w:val="22"/>
          <w:szCs w:val="22"/>
        </w:rPr>
        <w:t>31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流动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总额 </w:t>
      </w:r>
      <w:r>
        <w:rPr>
          <w:rFonts w:ascii="宋体" w:hAnsi="宋体" w:cs="宋体" w:eastAsia="宋体" w:hint="default"/>
          <w:sz w:val="22"/>
          <w:szCs w:val="22"/>
        </w:rPr>
        <w:t>4,485.53</w:t>
      </w:r>
      <w:r>
        <w:rPr>
          <w:rFonts w:ascii="宋体" w:hAnsi="宋体" w:cs="宋体" w:eastAsia="宋体" w:hint="default"/>
          <w:spacing w:val="8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累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27,694.17</w:t>
      </w:r>
      <w:r>
        <w:rPr>
          <w:rFonts w:ascii="宋体" w:hAnsi="宋体" w:cs="宋体" w:eastAsia="宋体" w:hint="default"/>
          <w:spacing w:val="-4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者权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-12,985.53</w:t>
      </w:r>
      <w:r>
        <w:rPr>
          <w:rFonts w:ascii="宋体" w:hAnsi="宋体" w:cs="宋体" w:eastAsia="宋体" w:hint="default"/>
          <w:spacing w:val="-4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现金流量及</w:t>
      </w:r>
      <w:r>
        <w:rPr>
          <w:rFonts w:ascii="宋体" w:hAnsi="宋体" w:cs="宋体" w:eastAsia="宋体" w:hint="default"/>
          <w:spacing w:val="-8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4"/>
          <w:sz w:val="22"/>
          <w:szCs w:val="22"/>
        </w:rPr>
      </w:r>
      <w:r>
        <w:rPr>
          <w:rFonts w:ascii="宋体" w:hAnsi="宋体" w:cs="宋体" w:eastAsia="宋体" w:hint="default"/>
          <w:spacing w:val="-1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努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6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回收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状</w:t>
      </w:r>
      <w:r>
        <w:rPr>
          <w:rFonts w:ascii="宋体" w:hAnsi="宋体" w:cs="宋体" w:eastAsia="宋体" w:hint="default"/>
          <w:sz w:val="22"/>
          <w:szCs w:val="22"/>
        </w:rPr>
        <w:t>况起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一定的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极作用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措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稳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39"/>
        <w:ind w:left="148" w:right="362" w:firstLine="45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况，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将继续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易业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21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龙腾</w:t>
      </w:r>
      <w:r>
        <w:rPr>
          <w:rFonts w:ascii="宋体" w:hAnsi="宋体" w:cs="宋体" w:eastAsia="宋体" w:hint="default"/>
          <w:sz w:val="22"/>
          <w:szCs w:val="22"/>
        </w:rPr>
        <w:t>光电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订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日常经营关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拟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龙腾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光电有限公司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液晶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薄</w:t>
      </w:r>
    </w:p>
    <w:p>
      <w:pPr>
        <w:spacing w:after="0" w:line="355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86"/>
          <w:pgSz w:w="11900" w:h="16840"/>
          <w:pgMar w:footer="840" w:header="876" w:top="1080" w:bottom="1020" w:left="1100" w:right="860"/>
          <w:pgNumType w:start="8"/>
        </w:sectPr>
      </w:pPr>
    </w:p>
    <w:p>
      <w:pPr>
        <w:spacing w:before="15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343792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膜</w:t>
      </w:r>
      <w:r>
        <w:rPr>
          <w:rFonts w:ascii="宋体" w:hAnsi="宋体" w:cs="宋体" w:eastAsia="宋体" w:hint="default"/>
          <w:sz w:val="22"/>
          <w:szCs w:val="22"/>
        </w:rPr>
        <w:t>显示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板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贸</w:t>
      </w:r>
      <w:r>
        <w:rPr>
          <w:rFonts w:ascii="宋体" w:hAnsi="宋体" w:cs="宋体" w:eastAsia="宋体" w:hint="default"/>
          <w:sz w:val="22"/>
          <w:szCs w:val="22"/>
        </w:rPr>
        <w:t>易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5,000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16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临</w:t>
      </w:r>
      <w:r>
        <w:rPr>
          <w:rFonts w:ascii="宋体" w:hAnsi="宋体" w:cs="宋体" w:eastAsia="宋体" w:hint="default"/>
          <w:sz w:val="22"/>
          <w:szCs w:val="22"/>
        </w:rPr>
        <w:t>时股东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39"/>
        <w:ind w:left="148" w:right="0" w:firstLine="33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司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造良</w:t>
      </w:r>
      <w:r>
        <w:rPr>
          <w:rFonts w:ascii="宋体" w:hAnsi="宋体" w:cs="宋体" w:eastAsia="宋体" w:hint="default"/>
          <w:sz w:val="22"/>
          <w:szCs w:val="22"/>
        </w:rPr>
        <w:t>好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8"/>
        <w:ind w:left="148" w:right="280" w:firstLine="55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正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常经营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有限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承诺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必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: </w:t>
      </w:r>
    </w:p>
    <w:p>
      <w:pPr>
        <w:spacing w:line="357" w:lineRule="auto" w:before="38"/>
        <w:ind w:left="148" w:right="255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 </w:t>
      </w:r>
      <w:r>
        <w:rPr>
          <w:rFonts w:ascii="宋体" w:hAnsi="宋体" w:cs="宋体" w:eastAsia="宋体" w:hint="default"/>
          <w:sz w:val="22"/>
          <w:szCs w:val="22"/>
        </w:rPr>
        <w:t>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股有限公司（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技</w:t>
      </w:r>
      <w:r>
        <w:rPr>
          <w:rFonts w:ascii="宋体" w:hAnsi="宋体" w:cs="宋体" w:eastAsia="宋体" w:hint="default"/>
          <w:sz w:val="22"/>
          <w:szCs w:val="22"/>
        </w:rPr>
        <w:t>术</w:t>
      </w:r>
      <w:r>
        <w:rPr>
          <w:rFonts w:ascii="宋体" w:hAnsi="宋体" w:cs="宋体" w:eastAsia="宋体" w:hint="default"/>
          <w:sz w:val="22"/>
          <w:szCs w:val="22"/>
        </w:rPr>
        <w:t>开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子公司）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款协议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投控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股公司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伍佰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二年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中国人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基准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率。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8500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说明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18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6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</w:t>
      </w:r>
      <w:r>
        <w:rPr>
          <w:rFonts w:ascii="宋体" w:hAnsi="宋体" w:cs="宋体" w:eastAsia="宋体" w:hint="default"/>
          <w:spacing w:val="-6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承诺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相应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29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确保</w:t>
      </w:r>
      <w:r>
        <w:rPr>
          <w:rFonts w:ascii="宋体" w:hAnsi="宋体" w:cs="宋体" w:eastAsia="宋体" w:hint="default"/>
          <w:sz w:val="22"/>
          <w:szCs w:val="22"/>
        </w:rPr>
        <w:t>公司有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进出</w:t>
      </w:r>
      <w:r>
        <w:rPr>
          <w:rFonts w:ascii="宋体" w:hAnsi="宋体" w:cs="宋体" w:eastAsia="宋体" w:hint="default"/>
          <w:sz w:val="22"/>
          <w:szCs w:val="22"/>
        </w:rPr>
        <w:t>口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电子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领</w:t>
      </w:r>
      <w:r>
        <w:rPr>
          <w:rFonts w:ascii="宋体" w:hAnsi="宋体" w:cs="宋体" w:eastAsia="宋体" w:hint="default"/>
          <w:sz w:val="22"/>
          <w:szCs w:val="22"/>
        </w:rPr>
        <w:t>域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售后</w:t>
      </w:r>
      <w:r>
        <w:rPr>
          <w:rFonts w:ascii="宋体" w:hAnsi="宋体" w:cs="宋体" w:eastAsia="宋体" w:hint="default"/>
          <w:sz w:val="22"/>
          <w:szCs w:val="22"/>
        </w:rPr>
        <w:t>环</w:t>
      </w:r>
      <w:r>
        <w:rPr>
          <w:rFonts w:ascii="宋体" w:hAnsi="宋体" w:cs="宋体" w:eastAsia="宋体" w:hint="default"/>
          <w:sz w:val="22"/>
          <w:szCs w:val="22"/>
        </w:rPr>
        <w:t>节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必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催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极推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组工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29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将继续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收债权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条件。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架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做强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市公司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，规</w:t>
      </w:r>
      <w:r>
        <w:rPr>
          <w:rFonts w:ascii="宋体" w:hAnsi="宋体" w:cs="宋体" w:eastAsia="宋体" w:hint="default"/>
          <w:sz w:val="22"/>
          <w:szCs w:val="22"/>
        </w:rPr>
        <w:t>范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治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148" w:right="29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贯彻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落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部控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基本规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要求，结</w:t>
      </w:r>
      <w:r>
        <w:rPr>
          <w:rFonts w:ascii="宋体" w:hAnsi="宋体" w:cs="宋体" w:eastAsia="宋体" w:hint="default"/>
          <w:spacing w:val="-2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续优化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平，不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断提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管控</w:t>
      </w:r>
      <w:r>
        <w:rPr>
          <w:rFonts w:ascii="宋体" w:hAnsi="宋体" w:cs="宋体" w:eastAsia="宋体" w:hint="default"/>
          <w:sz w:val="22"/>
          <w:szCs w:val="22"/>
        </w:rPr>
        <w:t>水</w:t>
      </w:r>
      <w:r>
        <w:rPr>
          <w:rFonts w:ascii="宋体" w:hAnsi="宋体" w:cs="宋体" w:eastAsia="宋体" w:hint="default"/>
          <w:sz w:val="22"/>
          <w:szCs w:val="22"/>
        </w:rPr>
        <w:t>平。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8"/>
        <w:ind w:left="148" w:right="29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施，本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然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基准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3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，可</w:t>
      </w:r>
      <w:r>
        <w:rPr>
          <w:rFonts w:ascii="宋体" w:hAnsi="宋体" w:cs="宋体" w:eastAsia="宋体" w:hint="default"/>
          <w:sz w:val="22"/>
          <w:szCs w:val="22"/>
        </w:rPr>
        <w:t>能使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正</w:t>
      </w:r>
      <w:r>
        <w:rPr>
          <w:rFonts w:ascii="宋体" w:hAnsi="宋体" w:cs="宋体" w:eastAsia="宋体" w:hint="default"/>
          <w:sz w:val="22"/>
          <w:szCs w:val="22"/>
        </w:rPr>
        <w:t>常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过程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变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清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left="599" w:right="0"/>
        <w:jc w:val="left"/>
        <w:rPr>
          <w:b w:val="0"/>
          <w:bCs w:val="0"/>
        </w:rPr>
      </w:pPr>
      <w:r>
        <w:rPr/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spacing w:val="45"/>
        </w:rPr>
        <w:t> 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/>
        <w:t>资料</w:t>
      </w:r>
      <w:r>
        <w:rPr>
          <w:b w:val="0"/>
          <w:bCs w:val="0"/>
        </w:rPr>
      </w:r>
    </w:p>
    <w:p>
      <w:pPr>
        <w:spacing w:before="42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非经营性损益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00" w:lineRule="auto" w:before="72"/>
        <w:ind w:left="148" w:right="394" w:firstLine="398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中国证监会《公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开发行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证券的公司信息披露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解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公告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―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非经常性损益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）》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要求，本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非经常性损益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00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87"/>
          <w:pgSz w:w="11900" w:h="16840"/>
          <w:pgMar w:footer="840" w:header="876" w:top="1080" w:bottom="1020" w:left="1100" w:right="940"/>
          <w:pgNumType w:start="7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190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75pt;height:95.05pt;mso-position-horizontal-relative:char;mso-position-vertical-relative:line" coordorigin="0,0" coordsize="9500,1901">
            <v:group style="position:absolute;left:29;top:14;width:3524;height:2" coordorigin="29,14" coordsize="3524,2">
              <v:shape style="position:absolute;left:29;top:14;width:3524;height:2" coordorigin="29,14" coordsize="3524,0" path="m29,14l3552,14e" filled="false" stroked="true" strokeweight="1.44pt" strokecolor="#000000">
                <v:path arrowok="t"/>
              </v:shape>
            </v:group>
            <v:group style="position:absolute;left:3552;top:14;width:29;height:2" coordorigin="3552,14" coordsize="29,2">
              <v:shape style="position:absolute;left:3552;top:14;width:29;height:2" coordorigin="3552,14" coordsize="29,0" path="m3552,14l3581,14e" filled="false" stroked="true" strokeweight="1.44pt" strokecolor="#000000">
                <v:path arrowok="t"/>
              </v:shape>
            </v:group>
            <v:group style="position:absolute;left:3581;top:14;width:2578;height:2" coordorigin="3581,14" coordsize="2578,2">
              <v:shape style="position:absolute;left:3581;top:14;width:2578;height:2" coordorigin="3581,14" coordsize="2578,0" path="m3581,14l6158,14e" filled="false" stroked="true" strokeweight="1.44pt" strokecolor="#000000">
                <v:path arrowok="t"/>
              </v:shape>
            </v:group>
            <v:group style="position:absolute;left:6158;top:14;width:29;height:2" coordorigin="6158,14" coordsize="29,2">
              <v:shape style="position:absolute;left:6158;top:14;width:29;height:2" coordorigin="6158,14" coordsize="29,0" path="m6158,14l6187,14e" filled="false" stroked="true" strokeweight="1.44pt" strokecolor="#000000">
                <v:path arrowok="t"/>
              </v:shape>
            </v:group>
            <v:group style="position:absolute;left:6187;top:14;width:3288;height:2" coordorigin="6187,14" coordsize="3288,2">
              <v:shape style="position:absolute;left:6187;top:14;width:3288;height:2" coordorigin="6187,14" coordsize="3288,0" path="m6187,14l9475,14e" filled="false" stroked="true" strokeweight="1.44pt" strokecolor="#000000">
                <v:path arrowok="t"/>
              </v:shape>
            </v:group>
            <v:group style="position:absolute;left:14;top:1886;width:3538;height:2" coordorigin="14,1886" coordsize="3538,2">
              <v:shape style="position:absolute;left:14;top:1886;width:3538;height:2" coordorigin="14,1886" coordsize="3538,0" path="m14,1886l3552,1886e" filled="false" stroked="true" strokeweight="1.44pt" strokecolor="#000000">
                <v:path arrowok="t"/>
              </v:shape>
            </v:group>
            <v:group style="position:absolute;left:3552;top:1886;width:29;height:2" coordorigin="3552,1886" coordsize="29,2">
              <v:shape style="position:absolute;left:3552;top:1886;width:29;height:2" coordorigin="3552,1886" coordsize="29,0" path="m3552,1886l3581,1886e" filled="false" stroked="true" strokeweight="1.44pt" strokecolor="#000000">
                <v:path arrowok="t"/>
              </v:shape>
            </v:group>
            <v:group style="position:absolute;left:3581;top:1886;width:2578;height:2" coordorigin="3581,1886" coordsize="2578,2">
              <v:shape style="position:absolute;left:3581;top:1886;width:2578;height:2" coordorigin="3581,1886" coordsize="2578,0" path="m3581,1886l6158,1886e" filled="false" stroked="true" strokeweight="1.44pt" strokecolor="#000000">
                <v:path arrowok="t"/>
              </v:shape>
              <v:shape style="position:absolute;left:29;top:29;width:9446;height:1843" type="#_x0000_t75" stroked="false">
                <v:imagedata r:id="rId88" o:title=""/>
              </v:shape>
            </v:group>
            <v:group style="position:absolute;left:6158;top:1886;width:29;height:2" coordorigin="6158,1886" coordsize="29,2">
              <v:shape style="position:absolute;left:6158;top:1886;width:29;height:2" coordorigin="6158,1886" coordsize="29,0" path="m6158,1886l6187,1886e" filled="false" stroked="true" strokeweight="1.44pt" strokecolor="#000000">
                <v:path arrowok="t"/>
              </v:shape>
            </v:group>
            <v:group style="position:absolute;left:6187;top:1886;width:3298;height:2" coordorigin="6187,1886" coordsize="3298,2">
              <v:shape style="position:absolute;left:6187;top:1886;width:3298;height:2" coordorigin="6187,1886" coordsize="3298,0" path="m6187,1886l9485,1886e" filled="false" stroked="true" strokeweight="1.44pt" strokecolor="#000000">
                <v:path arrowok="t"/>
              </v:shape>
              <v:shape style="position:absolute;left:139;top:60;width:1988;height:172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both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07" w:lineRule="auto" w:before="71"/>
                        <w:ind w:left="0" w:right="550" w:firstLine="0"/>
                        <w:jc w:val="both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冲回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</w:t>
                      </w:r>
                    </w:p>
                    <w:p>
                      <w:pPr>
                        <w:spacing w:line="318" w:lineRule="exact" w:before="0"/>
                        <w:ind w:left="0" w:right="0" w:firstLine="0"/>
                        <w:jc w:val="both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非经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常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392;top:127;width:1781;height:172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2010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12" w:lineRule="auto" w:before="56"/>
                        <w:ind w:left="235" w:right="0" w:firstLine="1435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16,079,143.28 </w:t>
                      </w:r>
                    </w:p>
                    <w:p>
                      <w:pPr>
                        <w:spacing w:before="25"/>
                        <w:ind w:left="676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-1,440.00 </w:t>
                      </w:r>
                    </w:p>
                    <w:p>
                      <w:pPr>
                        <w:spacing w:line="248" w:lineRule="exact" w:before="127"/>
                        <w:ind w:left="235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16,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077,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703.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28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358;top:127;width:2132;height:1709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56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3,382,284.08 </w:t>
                      </w:r>
                    </w:p>
                    <w:p>
                      <w:pPr>
                        <w:spacing w:line="316" w:lineRule="auto" w:before="86"/>
                        <w:ind w:left="1468" w:right="0" w:firstLine="552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0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．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00 </w:t>
                      </w:r>
                    </w:p>
                    <w:p>
                      <w:pPr>
                        <w:spacing w:before="6"/>
                        <w:ind w:left="696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3,382,284.08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line="300" w:lineRule="auto" w:before="32"/>
        <w:ind w:left="646" w:right="6286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净资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产收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率及每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</w:p>
    <w:p>
      <w:pPr>
        <w:spacing w:before="17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中国证监会《公</w:t>
      </w:r>
      <w:r>
        <w:rPr>
          <w:rFonts w:ascii="宋体" w:hAnsi="宋体" w:cs="宋体" w:eastAsia="宋体" w:hint="default"/>
          <w:sz w:val="22"/>
          <w:szCs w:val="22"/>
        </w:rPr>
        <w:t>开发行</w:t>
      </w:r>
      <w:r>
        <w:rPr>
          <w:rFonts w:ascii="宋体" w:hAnsi="宋体" w:cs="宋体" w:eastAsia="宋体" w:hint="default"/>
          <w:sz w:val="22"/>
          <w:szCs w:val="22"/>
        </w:rPr>
        <w:t>证券的公司信息披露编报</w:t>
      </w:r>
      <w:r>
        <w:rPr>
          <w:rFonts w:ascii="宋体" w:hAnsi="宋体" w:cs="宋体" w:eastAsia="宋体" w:hint="default"/>
          <w:sz w:val="22"/>
          <w:szCs w:val="22"/>
        </w:rPr>
        <w:t>规则第九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―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率和每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的</w:t>
      </w:r>
    </w:p>
    <w:p>
      <w:pPr>
        <w:spacing w:before="72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算及</w:t>
      </w:r>
      <w:r>
        <w:rPr>
          <w:rFonts w:ascii="宋体" w:hAnsi="宋体" w:cs="宋体" w:eastAsia="宋体" w:hint="default"/>
          <w:sz w:val="22"/>
          <w:szCs w:val="22"/>
        </w:rPr>
        <w:t>披露》的</w:t>
      </w:r>
      <w:r>
        <w:rPr>
          <w:rFonts w:ascii="宋体" w:hAnsi="宋体" w:cs="宋体" w:eastAsia="宋体" w:hint="default"/>
          <w:sz w:val="22"/>
          <w:szCs w:val="22"/>
        </w:rPr>
        <w:t>要求，本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全面摊薄和加权平均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率及每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92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75pt;height:96pt;mso-position-horizontal-relative:char;mso-position-vertical-relative:line" coordorigin="0,0" coordsize="9500,1920">
            <v:group style="position:absolute;left:34;top:14;width:3418;height:2" coordorigin="34,14" coordsize="3418,2">
              <v:shape style="position:absolute;left:34;top:14;width:3418;height:2" coordorigin="34,14" coordsize="3418,0" path="m34,14l3451,14e" filled="false" stroked="true" strokeweight="1.44pt" strokecolor="#000000">
                <v:path arrowok="t"/>
              </v:shape>
            </v:group>
            <v:group style="position:absolute;left:3451;top:14;width:29;height:2" coordorigin="3451,14" coordsize="29,2">
              <v:shape style="position:absolute;left:3451;top:14;width:29;height:2" coordorigin="3451,14" coordsize="29,0" path="m3451,14l3480,14e" filled="false" stroked="true" strokeweight="1.44pt" strokecolor="#000000">
                <v:path arrowok="t"/>
              </v:shape>
            </v:group>
            <v:group style="position:absolute;left:3480;top:14;width:2530;height:2" coordorigin="3480,14" coordsize="2530,2">
              <v:shape style="position:absolute;left:3480;top:14;width:2530;height:2" coordorigin="3480,14" coordsize="2530,0" path="m3480,14l6010,14e" filled="false" stroked="true" strokeweight="1.44pt" strokecolor="#000000">
                <v:path arrowok="t"/>
              </v:shape>
            </v:group>
            <v:group style="position:absolute;left:6010;top:14;width:29;height:2" coordorigin="6010,14" coordsize="29,2">
              <v:shape style="position:absolute;left:6010;top:14;width:29;height:2" coordorigin="6010,14" coordsize="29,0" path="m6010,14l6038,14e" filled="false" stroked="true" strokeweight="1.44pt" strokecolor="#000000">
                <v:path arrowok="t"/>
              </v:shape>
            </v:group>
            <v:group style="position:absolute;left:6038;top:14;width:3437;height:2" coordorigin="6038,14" coordsize="3437,2">
              <v:shape style="position:absolute;left:6038;top:14;width:3437;height:2" coordorigin="6038,14" coordsize="3437,0" path="m6038,14l9475,14e" filled="false" stroked="true" strokeweight="1.44pt" strokecolor="#000000">
                <v:path arrowok="t"/>
              </v:shape>
            </v:group>
            <v:group style="position:absolute;left:14;top:1906;width:3437;height:2" coordorigin="14,1906" coordsize="3437,2">
              <v:shape style="position:absolute;left:14;top:1906;width:3437;height:2" coordorigin="14,1906" coordsize="3437,0" path="m14,1906l3451,1906e" filled="false" stroked="true" strokeweight="1.44pt" strokecolor="#000000">
                <v:path arrowok="t"/>
              </v:shape>
            </v:group>
            <v:group style="position:absolute;left:3451;top:1906;width:29;height:2" coordorigin="3451,1906" coordsize="29,2">
              <v:shape style="position:absolute;left:3451;top:1906;width:29;height:2" coordorigin="3451,1906" coordsize="29,0" path="m3451,1906l3480,1906e" filled="false" stroked="true" strokeweight="1.44pt" strokecolor="#000000">
                <v:path arrowok="t"/>
              </v:shape>
            </v:group>
            <v:group style="position:absolute;left:3480;top:1906;width:1301;height:2" coordorigin="3480,1906" coordsize="1301,2">
              <v:shape style="position:absolute;left:3480;top:1906;width:1301;height:2" coordorigin="3480,1906" coordsize="1301,0" path="m3480,1906l4781,1906e" filled="false" stroked="true" strokeweight="1.44pt" strokecolor="#000000">
                <v:path arrowok="t"/>
              </v:shape>
            </v:group>
            <v:group style="position:absolute;left:4781;top:1906;width:29;height:2" coordorigin="4781,1906" coordsize="29,2">
              <v:shape style="position:absolute;left:4781;top:1906;width:29;height:2" coordorigin="4781,1906" coordsize="29,0" path="m4781,1906l4810,1906e" filled="false" stroked="true" strokeweight="1.44pt" strokecolor="#000000">
                <v:path arrowok="t"/>
              </v:shape>
            </v:group>
            <v:group style="position:absolute;left:4810;top:1906;width:1200;height:2" coordorigin="4810,1906" coordsize="1200,2">
              <v:shape style="position:absolute;left:4810;top:1906;width:1200;height:2" coordorigin="4810,1906" coordsize="1200,0" path="m4810,1906l6010,1906e" filled="false" stroked="true" strokeweight="1.44pt" strokecolor="#000000">
                <v:path arrowok="t"/>
              </v:shape>
            </v:group>
            <v:group style="position:absolute;left:6010;top:1906;width:29;height:2" coordorigin="6010,1906" coordsize="29,2">
              <v:shape style="position:absolute;left:6010;top:1906;width:29;height:2" coordorigin="6010,1906" coordsize="29,0" path="m6010,1906l6038,1906e" filled="false" stroked="true" strokeweight="1.44pt" strokecolor="#000000">
                <v:path arrowok="t"/>
              </v:shape>
            </v:group>
            <v:group style="position:absolute;left:6038;top:1906;width:1757;height:2" coordorigin="6038,1906" coordsize="1757,2">
              <v:shape style="position:absolute;left:6038;top:1906;width:1757;height:2" coordorigin="6038,1906" coordsize="1757,0" path="m6038,1906l7795,1906e" filled="false" stroked="true" strokeweight="1.44pt" strokecolor="#000000">
                <v:path arrowok="t"/>
              </v:shape>
              <v:shape style="position:absolute;left:29;top:29;width:9446;height:1862" type="#_x0000_t75" stroked="false">
                <v:imagedata r:id="rId89" o:title=""/>
              </v:shape>
            </v:group>
            <v:group style="position:absolute;left:7795;top:1906;width:29;height:2" coordorigin="7795,1906" coordsize="29,2">
              <v:shape style="position:absolute;left:7795;top:1906;width:29;height:2" coordorigin="7795,1906" coordsize="29,0" path="m7795,1906l7824,1906e" filled="false" stroked="true" strokeweight="1.44pt" strokecolor="#000000">
                <v:path arrowok="t"/>
              </v:shape>
            </v:group>
            <v:group style="position:absolute;left:7824;top:1906;width:1661;height:2" coordorigin="7824,1906" coordsize="1661,2">
              <v:shape style="position:absolute;left:7824;top:1906;width:1661;height:2" coordorigin="7824,1906" coordsize="1661,0" path="m7824,1906l9485,1906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080;top:127;width:132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306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682;top:506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面摊薄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90;width:3221;height:9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60" w:lineRule="atLeast"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7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22"/>
                          <w:szCs w:val="22"/>
                        </w:rPr>
                        <w:t>公司股东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22"/>
                          <w:szCs w:val="22"/>
                        </w:rPr>
                        <w:t>、扣除非经常性</w:t>
                      </w:r>
                      <w:r>
                        <w:rPr>
                          <w:rFonts w:ascii="宋体" w:hAnsi="宋体" w:cs="宋体" w:eastAsia="宋体" w:hint="default"/>
                          <w:spacing w:val="-8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85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损益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 </w:t>
                      </w:r>
                    </w:p>
                  </w:txbxContent>
                </v:textbox>
                <w10:wrap type="none"/>
              </v:shape>
              <v:shape style="position:absolute;left:4570;top:506;width:3000;height:615" type="#_x0000_t202" filled="false" stroked="false">
                <v:textbox inset="0,0,0,0">
                  <w:txbxContent>
                    <w:p>
                      <w:pPr>
                        <w:tabs>
                          <w:tab w:pos="1675" w:val="left" w:leader="none"/>
                        </w:tabs>
                        <w:spacing w:line="246" w:lineRule="exact" w:before="0"/>
                        <w:ind w:left="388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均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228" w:val="left" w:leader="none"/>
                          <w:tab w:pos="2063" w:val="left" w:leader="none"/>
                        </w:tabs>
                        <w:spacing w:before="8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</w:t>
                        <w:tab/>
                        <w:t>-</w:t>
                        <w:tab/>
                        <w:t>0.040 </w:t>
                      </w:r>
                    </w:p>
                  </w:txbxContent>
                </v:textbox>
                <w10:wrap type="none"/>
              </v:shape>
              <v:shape style="position:absolute;left:7982;top:506;width:1325;height:61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-1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稀释每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80"/>
                        <w:ind w:left="115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0.040 </w:t>
                      </w:r>
                    </w:p>
                  </w:txbxContent>
                </v:textbox>
                <w10:wrap type="none"/>
              </v:shape>
              <v:shape style="position:absolute;left:4570;top:1639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798;top:1639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6576;top:1639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-0.137 </w:t>
                      </w:r>
                    </w:p>
                  </w:txbxContent>
                </v:textbox>
                <w10:wrap type="none"/>
              </v:shape>
              <v:shape style="position:absolute;left:8314;top:1639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-0.137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before="42"/>
        <w:ind w:left="6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92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75pt;height:96pt;mso-position-horizontal-relative:char;mso-position-vertical-relative:line" coordorigin="0,0" coordsize="9500,1920">
            <v:group style="position:absolute;left:34;top:14;width:2981;height:2" coordorigin="34,14" coordsize="2981,2">
              <v:shape style="position:absolute;left:34;top:14;width:2981;height:2" coordorigin="34,14" coordsize="2981,0" path="m34,14l3014,14e" filled="false" stroked="true" strokeweight="1.44pt" strokecolor="#000000">
                <v:path arrowok="t"/>
              </v:shape>
            </v:group>
            <v:group style="position:absolute;left:3014;top:14;width:29;height:2" coordorigin="3014,14" coordsize="29,2">
              <v:shape style="position:absolute;left:3014;top:14;width:29;height:2" coordorigin="3014,14" coordsize="29,0" path="m3014,14l3043,14e" filled="false" stroked="true" strokeweight="1.44pt" strokecolor="#000000">
                <v:path arrowok="t"/>
              </v:shape>
            </v:group>
            <v:group style="position:absolute;left:3043;top:14;width:2458;height:2" coordorigin="3043,14" coordsize="2458,2">
              <v:shape style="position:absolute;left:3043;top:14;width:2458;height:2" coordorigin="3043,14" coordsize="2458,0" path="m3043,14l5501,14e" filled="false" stroked="true" strokeweight="1.44pt" strokecolor="#000000">
                <v:path arrowok="t"/>
              </v:shape>
            </v:group>
            <v:group style="position:absolute;left:5501;top:14;width:29;height:2" coordorigin="5501,14" coordsize="29,2">
              <v:shape style="position:absolute;left:5501;top:14;width:29;height:2" coordorigin="5501,14" coordsize="29,0" path="m5501,14l5530,14e" filled="false" stroked="true" strokeweight="1.44pt" strokecolor="#000000">
                <v:path arrowok="t"/>
              </v:shape>
            </v:group>
            <v:group style="position:absolute;left:5530;top:14;width:3946;height:2" coordorigin="5530,14" coordsize="3946,2">
              <v:shape style="position:absolute;left:5530;top:14;width:3946;height:2" coordorigin="5530,14" coordsize="3946,0" path="m5530,14l9475,14e" filled="false" stroked="true" strokeweight="1.44pt" strokecolor="#000000">
                <v:path arrowok="t"/>
              </v:shape>
            </v:group>
            <v:group style="position:absolute;left:14;top:1906;width:3000;height:2" coordorigin="14,1906" coordsize="3000,2">
              <v:shape style="position:absolute;left:14;top:1906;width:3000;height:2" coordorigin="14,1906" coordsize="3000,0" path="m14,1906l3014,1906e" filled="false" stroked="true" strokeweight="1.44pt" strokecolor="#000000">
                <v:path arrowok="t"/>
              </v:shape>
            </v:group>
            <v:group style="position:absolute;left:3014;top:1906;width:29;height:2" coordorigin="3014,1906" coordsize="29,2">
              <v:shape style="position:absolute;left:3014;top:1906;width:29;height:2" coordorigin="3014,1906" coordsize="29,0" path="m3014,1906l3043,1906e" filled="false" stroked="true" strokeweight="1.44pt" strokecolor="#000000">
                <v:path arrowok="t"/>
              </v:shape>
            </v:group>
            <v:group style="position:absolute;left:3043;top:1906;width:1263;height:2" coordorigin="3043,1906" coordsize="1263,2">
              <v:shape style="position:absolute;left:3043;top:1906;width:1263;height:2" coordorigin="3043,1906" coordsize="1263,0" path="m3043,1906l4306,1906e" filled="false" stroked="true" strokeweight="1.44pt" strokecolor="#000000">
                <v:path arrowok="t"/>
              </v:shape>
            </v:group>
            <v:group style="position:absolute;left:4306;top:1906;width:29;height:2" coordorigin="4306,1906" coordsize="29,2">
              <v:shape style="position:absolute;left:4306;top:1906;width:29;height:2" coordorigin="4306,1906" coordsize="29,0" path="m4306,1906l4334,1906e" filled="false" stroked="true" strokeweight="1.44pt" strokecolor="#000000">
                <v:path arrowok="t"/>
              </v:shape>
            </v:group>
            <v:group style="position:absolute;left:4334;top:1906;width:1167;height:2" coordorigin="4334,1906" coordsize="1167,2">
              <v:shape style="position:absolute;left:4334;top:1906;width:1167;height:2" coordorigin="4334,1906" coordsize="1167,0" path="m4334,1906l5501,1906e" filled="false" stroked="true" strokeweight="1.44pt" strokecolor="#000000">
                <v:path arrowok="t"/>
              </v:shape>
            </v:group>
            <v:group style="position:absolute;left:5501;top:1906;width:29;height:2" coordorigin="5501,1906" coordsize="29,2">
              <v:shape style="position:absolute;left:5501;top:1906;width:29;height:2" coordorigin="5501,1906" coordsize="29,0" path="m5501,1906l5530,1906e" filled="false" stroked="true" strokeweight="1.44pt" strokecolor="#000000">
                <v:path arrowok="t"/>
              </v:shape>
            </v:group>
            <v:group style="position:absolute;left:5530;top:1906;width:1560;height:2" coordorigin="5530,1906" coordsize="1560,2">
              <v:shape style="position:absolute;left:5530;top:1906;width:1560;height:2" coordorigin="5530,1906" coordsize="1560,0" path="m5530,1906l7090,1906e" filled="false" stroked="true" strokeweight="1.44pt" strokecolor="#000000">
                <v:path arrowok="t"/>
              </v:shape>
              <v:shape style="position:absolute;left:29;top:29;width:9446;height:1862" type="#_x0000_t75" stroked="false">
                <v:imagedata r:id="rId90" o:title=""/>
              </v:shape>
            </v:group>
            <v:group style="position:absolute;left:7090;top:1906;width:29;height:2" coordorigin="7090,1906" coordsize="29,2">
              <v:shape style="position:absolute;left:7090;top:1906;width:29;height:2" coordorigin="7090,1906" coordsize="29,0" path="m7090,1906l7118,1906e" filled="false" stroked="true" strokeweight="1.44pt" strokecolor="#000000">
                <v:path arrowok="t"/>
              </v:shape>
            </v:group>
            <v:group style="position:absolute;left:7118;top:1906;width:2367;height:2" coordorigin="7118,1906" coordsize="2367,2">
              <v:shape style="position:absolute;left:7118;top:1906;width:2367;height:2" coordorigin="7118,1906" coordsize="2367,0" path="m7118,1906l9485,1906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600;top:127;width:132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90;width:2780;height:9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60" w:lineRule="atLeast"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公司股东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、扣除非经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常性损益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 </w:t>
                      </w:r>
                    </w:p>
                  </w:txbxContent>
                </v:textbox>
                <w10:wrap type="none"/>
              </v:shape>
              <v:shape style="position:absolute;left:3226;top:127;width:5727;height:994" type="#_x0000_t20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3825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247" w:val="left" w:leader="none"/>
                          <w:tab w:pos="2414" w:val="left" w:leader="none"/>
                          <w:tab w:pos="4401" w:val="left" w:leader="none"/>
                        </w:tabs>
                        <w:spacing w:line="38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面摊薄</w:t>
                        <w:tab/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均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稀释每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2068" w:val="left" w:leader="none"/>
                          <w:tab w:pos="2745" w:val="left" w:leader="none"/>
                          <w:tab w:pos="4732" w:val="left" w:leader="none"/>
                        </w:tabs>
                        <w:spacing w:before="80"/>
                        <w:ind w:left="873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</w:t>
                        <w:tab/>
                        <w:t>-</w:t>
                        <w:tab/>
                        <w:t>-0.088</w:t>
                        <w:tab/>
                        <w:t>-0.088 </w:t>
                      </w:r>
                    </w:p>
                  </w:txbxContent>
                </v:textbox>
                <w10:wrap type="none"/>
              </v:shape>
              <v:shape style="position:absolute;left:4099;top:1639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294;top:1639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971;top:1639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-0.125 </w:t>
                      </w:r>
                    </w:p>
                  </w:txbxContent>
                </v:textbox>
                <w10:wrap type="none"/>
              </v:shape>
              <v:shape style="position:absolute;left:7958;top:1639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-0.125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before="31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过程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5798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5"/>
          <w:sz w:val="20"/>
          <w:szCs w:val="20"/>
        </w:rPr>
        <w:pict>
          <v:group style="width:475pt;height:289.95pt;mso-position-horizontal-relative:char;mso-position-vertical-relative:line" coordorigin="0,0" coordsize="9500,5799">
            <v:group style="position:absolute;left:29;top:14;width:3975;height:2" coordorigin="29,14" coordsize="3975,2">
              <v:shape style="position:absolute;left:29;top:14;width:3975;height:2" coordorigin="29,14" coordsize="3975,0" path="m29,14l4003,14e" filled="false" stroked="true" strokeweight="1.44pt" strokecolor="#000000">
                <v:path arrowok="t"/>
              </v:shape>
            </v:group>
            <v:group style="position:absolute;left:4003;top:14;width:29;height:2" coordorigin="4003,14" coordsize="29,2">
              <v:shape style="position:absolute;left:4003;top:14;width:29;height:2" coordorigin="4003,14" coordsize="29,0" path="m4003,14l4032,14e" filled="false" stroked="true" strokeweight="1.44pt" strokecolor="#000000">
                <v:path arrowok="t"/>
              </v:shape>
            </v:group>
            <v:group style="position:absolute;left:4032;top:14;width:1397;height:2" coordorigin="4032,14" coordsize="1397,2">
              <v:shape style="position:absolute;left:4032;top:14;width:1397;height:2" coordorigin="4032,14" coordsize="1397,0" path="m4032,14l5429,14e" filled="false" stroked="true" strokeweight="1.44pt" strokecolor="#000000">
                <v:path arrowok="t"/>
              </v:shape>
            </v:group>
            <v:group style="position:absolute;left:5429;top:14;width:29;height:2" coordorigin="5429,14" coordsize="29,2">
              <v:shape style="position:absolute;left:5429;top:14;width:29;height:2" coordorigin="5429,14" coordsize="29,0" path="m5429,14l5458,14e" filled="false" stroked="true" strokeweight="1.44pt" strokecolor="#000000">
                <v:path arrowok="t"/>
              </v:shape>
            </v:group>
            <v:group style="position:absolute;left:5458;top:14;width:2021;height:2" coordorigin="5458,14" coordsize="2021,2">
              <v:shape style="position:absolute;left:5458;top:14;width:2021;height:2" coordorigin="5458,14" coordsize="2021,0" path="m5458,14l7478,14e" filled="false" stroked="true" strokeweight="1.44pt" strokecolor="#000000">
                <v:path arrowok="t"/>
              </v:shape>
            </v:group>
            <v:group style="position:absolute;left:7478;top:14;width:29;height:2" coordorigin="7478,14" coordsize="29,2">
              <v:shape style="position:absolute;left:7478;top:14;width:29;height:2" coordorigin="7478,14" coordsize="29,0" path="m7478,14l7507,14e" filled="false" stroked="true" strokeweight="1.44pt" strokecolor="#000000">
                <v:path arrowok="t"/>
              </v:shape>
            </v:group>
            <v:group style="position:absolute;left:7507;top:14;width:1968;height:2" coordorigin="7507,14" coordsize="1968,2">
              <v:shape style="position:absolute;left:7507;top:14;width:1968;height:2" coordorigin="7507,14" coordsize="1968,0" path="m7507,14l9475,14e" filled="false" stroked="true" strokeweight="1.44pt" strokecolor="#000000">
                <v:path arrowok="t"/>
              </v:shape>
            </v:group>
            <v:group style="position:absolute;left:14;top:5784;width:3989;height:2" coordorigin="14,5784" coordsize="3989,2">
              <v:shape style="position:absolute;left:14;top:5784;width:3989;height:2" coordorigin="14,5784" coordsize="3989,0" path="m14,5784l4003,5784e" filled="false" stroked="true" strokeweight="1.44pt" strokecolor="#000000">
                <v:path arrowok="t"/>
              </v:shape>
            </v:group>
            <v:group style="position:absolute;left:4003;top:5784;width:29;height:2" coordorigin="4003,5784" coordsize="29,2">
              <v:shape style="position:absolute;left:4003;top:5784;width:29;height:2" coordorigin="4003,5784" coordsize="29,0" path="m4003,5784l4032,5784e" filled="false" stroked="true" strokeweight="1.44pt" strokecolor="#000000">
                <v:path arrowok="t"/>
              </v:shape>
            </v:group>
            <v:group style="position:absolute;left:4032;top:5784;width:1397;height:2" coordorigin="4032,5784" coordsize="1397,2">
              <v:shape style="position:absolute;left:4032;top:5784;width:1397;height:2" coordorigin="4032,5784" coordsize="1397,0" path="m4032,5784l5429,5784e" filled="false" stroked="true" strokeweight="1.44pt" strokecolor="#000000">
                <v:path arrowok="t"/>
              </v:shape>
            </v:group>
            <v:group style="position:absolute;left:5429;top:5784;width:29;height:2" coordorigin="5429,5784" coordsize="29,2">
              <v:shape style="position:absolute;left:5429;top:5784;width:29;height:2" coordorigin="5429,5784" coordsize="29,0" path="m5429,5784l5458,5784e" filled="false" stroked="true" strokeweight="1.44pt" strokecolor="#000000">
                <v:path arrowok="t"/>
              </v:shape>
            </v:group>
            <v:group style="position:absolute;left:5458;top:5784;width:2021;height:2" coordorigin="5458,5784" coordsize="2021,2">
              <v:shape style="position:absolute;left:5458;top:5784;width:2021;height:2" coordorigin="5458,5784" coordsize="2021,0" path="m5458,5784l7478,5784e" filled="false" stroked="true" strokeweight="1.44pt" strokecolor="#000000">
                <v:path arrowok="t"/>
              </v:shape>
              <v:shape style="position:absolute;left:29;top:29;width:9446;height:5741" type="#_x0000_t75" stroked="false">
                <v:imagedata r:id="rId91" o:title=""/>
              </v:shape>
            </v:group>
            <v:group style="position:absolute;left:7478;top:5784;width:29;height:2" coordorigin="7478,5784" coordsize="29,2">
              <v:shape style="position:absolute;left:7478;top:5784;width:29;height:2" coordorigin="7478,5784" coordsize="29,0" path="m7478,5784l7507,5784e" filled="false" stroked="true" strokeweight="1.44pt" strokecolor="#000000">
                <v:path arrowok="t"/>
              </v:shape>
            </v:group>
            <v:group style="position:absolute;left:7507;top:5784;width:1978;height:2" coordorigin="7507,5784" coordsize="1978,2">
              <v:shape style="position:absolute;left:7507;top:5784;width:1978;height:2" coordorigin="7507,5784" coordsize="1978,0" path="m7507,5784l9485,5784e" filled="false" stroked="true" strokeweight="1.44pt" strokecolor="#000000">
                <v:path arrowok="t"/>
              </v:shape>
              <v:shape style="position:absolute;left:139;top:127;width:3764;height:5602" type="#_x0000_t202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</w:t>
                        <w:tab/>
                        <w:t>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19" w:lineRule="auto"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非经常性损益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8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、扣除非经常性损益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80" w:lineRule="exact" w:before="11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面摊薄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5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50"/>
                          <w:sz w:val="22"/>
                          <w:szCs w:val="22"/>
                        </w:rPr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面摊薄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Ⅱ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5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50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发行新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或债转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新增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、归属于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</w:p>
                    <w:p>
                      <w:pPr>
                        <w:spacing w:line="307" w:lineRule="auto" w:before="27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新增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下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pacing w:val="-8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60" w:lineRule="exact" w:before="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或现金分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红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、归属于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8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123;top:127;width:442;height:98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序号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 </w:t>
                      </w:r>
                    </w:p>
                    <w:p>
                      <w:pPr>
                        <w:spacing w:before="9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2 </w:t>
                      </w:r>
                    </w:p>
                  </w:txbxContent>
                </v:textbox>
                <w10:wrap type="none"/>
              </v:shape>
              <v:shape style="position:absolute;left:5947;top:127;width:1546;height:98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47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2010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11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3,666,740.27 </w:t>
                      </w:r>
                    </w:p>
                    <w:p>
                      <w:pPr>
                        <w:spacing w:before="9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16,077,703.28 </w:t>
                      </w:r>
                    </w:p>
                  </w:txbxContent>
                </v:textbox>
                <w10:wrap type="none"/>
              </v:shape>
              <v:shape style="position:absolute;left:4123;top:1769;width:773;height:1738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3=1-2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5=1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4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6=3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4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7 </w:t>
                      </w:r>
                    </w:p>
                  </w:txbxContent>
                </v:textbox>
                <w10:wrap type="none"/>
              </v:shape>
              <v:shape style="position:absolute;left:5726;top:1757;width:1776;height:1750" type="#_x0000_t20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-12,410,963.01</w:t>
                      </w:r>
                      <w:r>
                        <w:rPr>
                          <w:rFonts w:ascii="宋体"/>
                          <w:sz w:val="24"/>
                        </w:rPr>
                        <w:t> </w:t>
                      </w:r>
                    </w:p>
                    <w:p>
                      <w:pPr>
                        <w:spacing w:before="86"/>
                        <w:ind w:left="0" w:right="7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-129,855,295.40 </w:t>
                      </w:r>
                    </w:p>
                    <w:p>
                      <w:pPr>
                        <w:spacing w:before="91"/>
                        <w:ind w:left="0" w:right="7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91"/>
                        <w:ind w:left="0" w:right="7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91"/>
                        <w:ind w:left="0" w:right="7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-133,522,035.67 </w:t>
                      </w:r>
                    </w:p>
                  </w:txbxContent>
                </v:textbox>
                <w10:wrap type="none"/>
              </v:shape>
              <v:shape style="position:absolute;left:7723;top:127;width:1776;height:338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292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19" w:lineRule="auto" w:before="66"/>
                        <w:ind w:left="331" w:right="7" w:hanging="221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sz w:val="22"/>
                        </w:rPr>
                        <w:t>-7,952,820.94</w:t>
                      </w: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sz w:val="22"/>
                        </w:rPr>
                        <w:t>3,382,284.08 </w:t>
                      </w:r>
                    </w:p>
                    <w:p>
                      <w:pPr>
                        <w:spacing w:line="237" w:lineRule="exact" w:before="0"/>
                        <w:ind w:left="0" w:right="7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line="286" w:lineRule="exact" w:before="0"/>
                        <w:ind w:left="0" w:right="7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-11,335,105.02</w:t>
                      </w:r>
                      <w:r>
                        <w:rPr>
                          <w:rFonts w:ascii="宋体"/>
                          <w:sz w:val="24"/>
                        </w:rPr>
                        <w:t> </w:t>
                      </w:r>
                    </w:p>
                    <w:p>
                      <w:pPr>
                        <w:spacing w:before="86"/>
                        <w:ind w:left="0" w:right="7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-133,522,035.67 </w:t>
                      </w:r>
                    </w:p>
                    <w:p>
                      <w:pPr>
                        <w:spacing w:before="91"/>
                        <w:ind w:left="0" w:right="7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91"/>
                        <w:ind w:left="0" w:right="7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91"/>
                        <w:ind w:left="0" w:right="7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-125,569,214.73 </w:t>
                      </w:r>
                    </w:p>
                  </w:txbxContent>
                </v:textbox>
                <w10:wrap type="none"/>
              </v:shape>
              <v:shape style="position:absolute;left:4123;top:3842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 </w:t>
                      </w:r>
                    </w:p>
                  </w:txbxContent>
                </v:textbox>
                <w10:wrap type="none"/>
              </v:shape>
              <v:shape style="position:absolute;left:6941;top:4025;width:55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8938;top:4025;width:55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4123;top:4581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 </w:t>
                      </w:r>
                    </w:p>
                  </w:txbxContent>
                </v:textbox>
                <w10:wrap type="none"/>
              </v:shape>
              <v:shape style="position:absolute;left:6941;top:4773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8938;top:4773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4123;top:5325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 </w:t>
                      </w:r>
                    </w:p>
                  </w:txbxContent>
                </v:textbox>
                <w10:wrap type="none"/>
              </v:shape>
              <v:shape style="position:absolute;left:6941;top:5517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8938;top:5517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15"/>
          <w:sz w:val="20"/>
          <w:szCs w:val="20"/>
        </w:rPr>
      </w:r>
    </w:p>
    <w:p>
      <w:pPr>
        <w:spacing w:after="0" w:line="5798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6" w:footer="840" w:top="1080" w:bottom="1020" w:left="1000" w:right="11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3033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0"/>
          <w:sz w:val="20"/>
          <w:szCs w:val="20"/>
        </w:rPr>
        <w:pict>
          <v:group style="width:479.4pt;height:151.7pt;mso-position-horizontal-relative:char;mso-position-vertical-relative:line" coordorigin="0,0" coordsize="9588,3034">
            <v:group style="position:absolute;left:110;top:7;width:9471;height:2" coordorigin="110,7" coordsize="9471,2">
              <v:shape style="position:absolute;left:110;top:7;width:9471;height:2" coordorigin="110,7" coordsize="9471,0" path="m110,7l9581,7e" filled="false" stroked="true" strokeweight=".72pt" strokecolor="#000000">
                <v:path arrowok="t"/>
              </v:shape>
            </v:group>
            <v:group style="position:absolute;left:29;top:29;width:3975;height:2" coordorigin="29,29" coordsize="3975,2">
              <v:shape style="position:absolute;left:29;top:29;width:3975;height:2" coordorigin="29,29" coordsize="3975,0" path="m29,29l4003,29e" filled="false" stroked="true" strokeweight="1.44pt" strokecolor="#000000">
                <v:path arrowok="t"/>
              </v:shape>
            </v:group>
            <v:group style="position:absolute;left:4003;top:29;width:29;height:2" coordorigin="4003,29" coordsize="29,2">
              <v:shape style="position:absolute;left:4003;top:29;width:29;height:2" coordorigin="4003,29" coordsize="29,0" path="m4003,29l4032,29e" filled="false" stroked="true" strokeweight="1.44pt" strokecolor="#000000">
                <v:path arrowok="t"/>
              </v:shape>
            </v:group>
            <v:group style="position:absolute;left:4032;top:29;width:1397;height:2" coordorigin="4032,29" coordsize="1397,2">
              <v:shape style="position:absolute;left:4032;top:29;width:1397;height:2" coordorigin="4032,29" coordsize="1397,0" path="m4032,29l5429,29e" filled="false" stroked="true" strokeweight="1.44pt" strokecolor="#000000">
                <v:path arrowok="t"/>
              </v:shape>
            </v:group>
            <v:group style="position:absolute;left:5429;top:29;width:29;height:2" coordorigin="5429,29" coordsize="29,2">
              <v:shape style="position:absolute;left:5429;top:29;width:29;height:2" coordorigin="5429,29" coordsize="29,0" path="m5429,29l5458,29e" filled="false" stroked="true" strokeweight="1.44pt" strokecolor="#000000">
                <v:path arrowok="t"/>
              </v:shape>
            </v:group>
            <v:group style="position:absolute;left:5458;top:29;width:2021;height:2" coordorigin="5458,29" coordsize="2021,2">
              <v:shape style="position:absolute;left:5458;top:29;width:2021;height:2" coordorigin="5458,29" coordsize="2021,0" path="m5458,29l7478,29e" filled="false" stroked="true" strokeweight="1.44pt" strokecolor="#000000">
                <v:path arrowok="t"/>
              </v:shape>
            </v:group>
            <v:group style="position:absolute;left:7478;top:29;width:29;height:2" coordorigin="7478,29" coordsize="29,2">
              <v:shape style="position:absolute;left:7478;top:29;width:29;height:2" coordorigin="7478,29" coordsize="29,0" path="m7478,29l7507,29e" filled="false" stroked="true" strokeweight="1.44pt" strokecolor="#000000">
                <v:path arrowok="t"/>
              </v:shape>
            </v:group>
            <v:group style="position:absolute;left:7507;top:29;width:1968;height:2" coordorigin="7507,29" coordsize="1968,2">
              <v:shape style="position:absolute;left:7507;top:29;width:1968;height:2" coordorigin="7507,29" coordsize="1968,0" path="m7507,29l9475,29e" filled="false" stroked="true" strokeweight="1.44pt" strokecolor="#000000">
                <v:path arrowok="t"/>
              </v:shape>
            </v:group>
            <v:group style="position:absolute;left:14;top:3019;width:3989;height:2" coordorigin="14,3019" coordsize="3989,2">
              <v:shape style="position:absolute;left:14;top:3019;width:3989;height:2" coordorigin="14,3019" coordsize="3989,0" path="m14,3019l4003,3019e" filled="false" stroked="true" strokeweight="1.44pt" strokecolor="#000000">
                <v:path arrowok="t"/>
              </v:shape>
            </v:group>
            <v:group style="position:absolute;left:4003;top:3019;width:29;height:2" coordorigin="4003,3019" coordsize="29,2">
              <v:shape style="position:absolute;left:4003;top:3019;width:29;height:2" coordorigin="4003,3019" coordsize="29,0" path="m4003,3019l4032,3019e" filled="false" stroked="true" strokeweight="1.44pt" strokecolor="#000000">
                <v:path arrowok="t"/>
              </v:shape>
            </v:group>
            <v:group style="position:absolute;left:4032;top:3019;width:1397;height:2" coordorigin="4032,3019" coordsize="1397,2">
              <v:shape style="position:absolute;left:4032;top:3019;width:1397;height:2" coordorigin="4032,3019" coordsize="1397,0" path="m4032,3019l5429,3019e" filled="false" stroked="true" strokeweight="1.44pt" strokecolor="#000000">
                <v:path arrowok="t"/>
              </v:shape>
            </v:group>
            <v:group style="position:absolute;left:5429;top:3019;width:29;height:2" coordorigin="5429,3019" coordsize="29,2">
              <v:shape style="position:absolute;left:5429;top:3019;width:29;height:2" coordorigin="5429,3019" coordsize="29,0" path="m5429,3019l5458,3019e" filled="false" stroked="true" strokeweight="1.44pt" strokecolor="#000000">
                <v:path arrowok="t"/>
              </v:shape>
            </v:group>
            <v:group style="position:absolute;left:5458;top:3019;width:2021;height:2" coordorigin="5458,3019" coordsize="2021,2">
              <v:shape style="position:absolute;left:5458;top:3019;width:2021;height:2" coordorigin="5458,3019" coordsize="2021,0" path="m5458,3019l7478,3019e" filled="false" stroked="true" strokeweight="1.44pt" strokecolor="#000000">
                <v:path arrowok="t"/>
              </v:shape>
              <v:shape style="position:absolute;left:29;top:43;width:9446;height:2962" type="#_x0000_t75" stroked="false">
                <v:imagedata r:id="rId93" o:title=""/>
              </v:shape>
            </v:group>
            <v:group style="position:absolute;left:7478;top:3019;width:29;height:2" coordorigin="7478,3019" coordsize="29,2">
              <v:shape style="position:absolute;left:7478;top:3019;width:29;height:2" coordorigin="7478,3019" coordsize="29,0" path="m7478,3019l7507,3019e" filled="false" stroked="true" strokeweight="1.44pt" strokecolor="#000000">
                <v:path arrowok="t"/>
              </v:shape>
            </v:group>
            <v:group style="position:absolute;left:7507;top:3019;width:1978;height:2" coordorigin="7507,3019" coordsize="1978,2">
              <v:shape style="position:absolute;left:7507;top:3019;width:1978;height:2" coordorigin="7507,3019" coordsize="1978,0" path="m7507,3019l9485,3019e" filled="false" stroked="true" strokeweight="1.44pt" strokecolor="#000000">
                <v:path arrowok="t"/>
              </v:shape>
              <v:shape style="position:absolute;left:139;top:141;width:3764;height:965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下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一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9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123;top:319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11 </w:t>
                      </w:r>
                    </w:p>
                  </w:txbxContent>
                </v:textbox>
                <w10:wrap type="none"/>
              </v:shape>
              <v:shape style="position:absolute;left:7272;top:319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9269;top:319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4123;top:885;width:884;height:60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12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13=7+1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</w:p>
                  </w:txbxContent>
                </v:textbox>
                <w10:wrap type="none"/>
              </v:shape>
              <v:shape style="position:absolute;left:7162;top:885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12 </w:t>
                      </w:r>
                    </w:p>
                  </w:txbxContent>
                </v:textbox>
                <w10:wrap type="none"/>
              </v:shape>
              <v:shape style="position:absolute;left:9158;top:885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12 </w:t>
                      </w:r>
                    </w:p>
                  </w:txbxContent>
                </v:textbox>
                <w10:wrap type="none"/>
              </v:shape>
              <v:shape style="position:absolute;left:5117;top:1265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②</w:t>
                      </w:r>
                    </w:p>
                  </w:txbxContent>
                </v:textbox>
                <w10:wrap type="none"/>
              </v:shape>
              <v:shape style="position:absolute;left:139;top:1625;width:3855;height:134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产加权平均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240" w:lineRule="auto" w:before="12"/>
                        <w:rPr>
                          <w:rFonts w:ascii="宋体" w:hAnsi="宋体" w:cs="宋体" w:eastAsia="宋体" w:hint="default"/>
                          <w:sz w:val="30"/>
                          <w:szCs w:val="30"/>
                        </w:rPr>
                      </w:pPr>
                    </w:p>
                    <w:p>
                      <w:pPr>
                        <w:spacing w:line="380" w:lineRule="exact" w:before="0"/>
                        <w:ind w:left="0" w:right="986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均净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均净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Ⅱ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123;top:1625;width:1320;height:134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+8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12 </w:t>
                      </w:r>
                    </w:p>
                    <w:p>
                      <w:pPr>
                        <w:spacing w:line="316" w:lineRule="auto"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-10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11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14=1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13 </w:t>
                      </w:r>
                    </w:p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15=3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13 </w:t>
                      </w:r>
                    </w:p>
                  </w:txbxContent>
                </v:textbox>
                <w10:wrap type="none"/>
              </v:shape>
              <v:shape style="position:absolute;left:5726;top:1625;width:3764;height:221" type="#_x0000_t202" filled="false" stroked="false">
                <v:textbox inset="0,0,0,0">
                  <w:txbxContent>
                    <w:p>
                      <w:pPr>
                        <w:tabs>
                          <w:tab w:pos="1996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-131,688,665.54</w:t>
                        <w:tab/>
                        <w:t>-129,545,625.20 </w:t>
                      </w:r>
                    </w:p>
                  </w:txbxContent>
                </v:textbox>
                <w10:wrap type="none"/>
              </v:shape>
              <v:shape style="position:absolute;left:7272;top:2364;width:221;height:60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9269;top:2364;width:221;height:60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60"/>
          <w:sz w:val="20"/>
          <w:szCs w:val="20"/>
        </w:rPr>
      </w:r>
    </w:p>
    <w:p>
      <w:pPr>
        <w:spacing w:before="31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基本每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和稀释每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过程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3924" w:val="left" w:leader="none"/>
          <w:tab w:pos="6233" w:val="left" w:leader="none"/>
          <w:tab w:pos="8124" w:val="left" w:leader="none"/>
        </w:tabs>
        <w:spacing w:before="31"/>
        <w:ind w:left="248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/>
        <w:pict>
          <v:group style="position:absolute;margin-left:55.439999pt;margin-top:2.057502pt;width:475pt;height:551.050pt;mso-position-horizontal-relative:page;mso-position-vertical-relative:paragraph;z-index:-342424" coordorigin="1109,41" coordsize="9500,11021">
            <v:group style="position:absolute;left:1138;top:56;width:3672;height:2" coordorigin="1138,56" coordsize="3672,2">
              <v:shape style="position:absolute;left:1138;top:56;width:3672;height:2" coordorigin="1138,56" coordsize="3672,0" path="m1138,56l4810,56e" filled="false" stroked="true" strokeweight="1.44pt" strokecolor="#000000">
                <v:path arrowok="t"/>
              </v:shape>
            </v:group>
            <v:group style="position:absolute;left:4810;top:56;width:29;height:2" coordorigin="4810,56" coordsize="29,2">
              <v:shape style="position:absolute;left:4810;top:56;width:29;height:2" coordorigin="4810,56" coordsize="29,0" path="m4810,56l4838,56e" filled="false" stroked="true" strokeweight="1.44pt" strokecolor="#000000">
                <v:path arrowok="t"/>
              </v:shape>
            </v:group>
            <v:group style="position:absolute;left:4838;top:56;width:1964;height:2" coordorigin="4838,56" coordsize="1964,2">
              <v:shape style="position:absolute;left:4838;top:56;width:1964;height:2" coordorigin="4838,56" coordsize="1964,0" path="m4838,56l6802,56e" filled="false" stroked="true" strokeweight="1.44pt" strokecolor="#000000">
                <v:path arrowok="t"/>
              </v:shape>
            </v:group>
            <v:group style="position:absolute;left:6802;top:56;width:29;height:2" coordorigin="6802,56" coordsize="29,2">
              <v:shape style="position:absolute;left:6802;top:56;width:29;height:2" coordorigin="6802,56" coordsize="29,0" path="m6802,56l6830,56e" filled="false" stroked="true" strokeweight="1.44pt" strokecolor="#000000">
                <v:path arrowok="t"/>
              </v:shape>
            </v:group>
            <v:group style="position:absolute;left:6830;top:56;width:1757;height:2" coordorigin="6830,56" coordsize="1757,2">
              <v:shape style="position:absolute;left:6830;top:56;width:1757;height:2" coordorigin="6830,56" coordsize="1757,0" path="m6830,56l8587,56e" filled="false" stroked="true" strokeweight="1.44pt" strokecolor="#000000">
                <v:path arrowok="t"/>
              </v:shape>
            </v:group>
            <v:group style="position:absolute;left:8587;top:56;width:29;height:2" coordorigin="8587,56" coordsize="29,2">
              <v:shape style="position:absolute;left:8587;top:56;width:29;height:2" coordorigin="8587,56" coordsize="29,0" path="m8587,56l8616,56e" filled="false" stroked="true" strokeweight="1.44pt" strokecolor="#000000">
                <v:path arrowok="t"/>
              </v:shape>
            </v:group>
            <v:group style="position:absolute;left:8616;top:56;width:1968;height:2" coordorigin="8616,56" coordsize="1968,2">
              <v:shape style="position:absolute;left:8616;top:56;width:1968;height:2" coordorigin="8616,56" coordsize="1968,0" path="m8616,56l10584,56e" filled="false" stroked="true" strokeweight="1.44pt" strokecolor="#000000">
                <v:path arrowok="t"/>
              </v:shape>
            </v:group>
            <v:group style="position:absolute;left:1123;top:11048;width:3687;height:2" coordorigin="1123,11048" coordsize="3687,2">
              <v:shape style="position:absolute;left:1123;top:11048;width:3687;height:2" coordorigin="1123,11048" coordsize="3687,0" path="m1123,11048l4810,11048e" filled="false" stroked="true" strokeweight="1.44pt" strokecolor="#000000">
                <v:path arrowok="t"/>
              </v:shape>
            </v:group>
            <v:group style="position:absolute;left:4810;top:11048;width:29;height:2" coordorigin="4810,11048" coordsize="29,2">
              <v:shape style="position:absolute;left:4810;top:11048;width:29;height:2" coordorigin="4810,11048" coordsize="29,0" path="m4810,11048l4838,11048e" filled="false" stroked="true" strokeweight="1.44pt" strokecolor="#000000">
                <v:path arrowok="t"/>
              </v:shape>
            </v:group>
            <v:group style="position:absolute;left:4838;top:11048;width:1964;height:2" coordorigin="4838,11048" coordsize="1964,2">
              <v:shape style="position:absolute;left:4838;top:11048;width:1964;height:2" coordorigin="4838,11048" coordsize="1964,0" path="m4838,11048l6802,11048e" filled="false" stroked="true" strokeweight="1.44pt" strokecolor="#000000">
                <v:path arrowok="t"/>
              </v:shape>
            </v:group>
            <v:group style="position:absolute;left:6802;top:11048;width:29;height:2" coordorigin="6802,11048" coordsize="29,2">
              <v:shape style="position:absolute;left:6802;top:11048;width:29;height:2" coordorigin="6802,11048" coordsize="29,0" path="m6802,11048l6830,11048e" filled="false" stroked="true" strokeweight="1.44pt" strokecolor="#000000">
                <v:path arrowok="t"/>
              </v:shape>
            </v:group>
            <v:group style="position:absolute;left:6830;top:11048;width:1757;height:2" coordorigin="6830,11048" coordsize="1757,2">
              <v:shape style="position:absolute;left:6830;top:11048;width:1757;height:2" coordorigin="6830,11048" coordsize="1757,0" path="m6830,11048l8587,11048e" filled="false" stroked="true" strokeweight="1.44pt" strokecolor="#000000">
                <v:path arrowok="t"/>
              </v:shape>
              <v:shape style="position:absolute;left:1138;top:70;width:9446;height:10963" type="#_x0000_t75" stroked="false">
                <v:imagedata r:id="rId94" o:title=""/>
              </v:shape>
            </v:group>
            <v:group style="position:absolute;left:8587;top:11048;width:29;height:2" coordorigin="8587,11048" coordsize="29,2">
              <v:shape style="position:absolute;left:8587;top:11048;width:29;height:2" coordorigin="8587,11048" coordsize="29,0" path="m8587,11048l8616,11048e" filled="false" stroked="true" strokeweight="1.44pt" strokecolor="#000000">
                <v:path arrowok="t"/>
              </v:shape>
            </v:group>
            <v:group style="position:absolute;left:8616;top:11048;width:1978;height:2" coordorigin="8616,11048" coordsize="1978,2">
              <v:shape style="position:absolute;left:8616;top:11048;width:1978;height:2" coordorigin="8616,11048" coordsize="1978,0" path="m8616,11048l10594,11048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项目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序号</w:t>
        <w:tab/>
      </w:r>
      <w:r>
        <w:rPr>
          <w:rFonts w:ascii="Arial" w:hAnsi="Arial" w:cs="Arial" w:eastAsia="Arial" w:hint="default"/>
          <w:b/>
          <w:bCs/>
          <w:w w:val="95"/>
          <w:sz w:val="22"/>
          <w:szCs w:val="22"/>
        </w:rPr>
        <w:t>2010</w:t>
      </w:r>
      <w:r>
        <w:rPr>
          <w:rFonts w:ascii="Arial" w:hAnsi="Arial" w:cs="Arial" w:eastAsia="Arial" w:hint="default"/>
          <w:b/>
          <w:bCs/>
          <w:spacing w:val="-6"/>
          <w:w w:val="95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2"/>
          <w:szCs w:val="22"/>
        </w:rPr>
        <w:t>年度</w:t>
        <w:tab/>
      </w:r>
      <w:r>
        <w:rPr>
          <w:rFonts w:ascii="Arial" w:hAnsi="Arial" w:cs="Arial" w:eastAsia="Arial" w:hint="default"/>
          <w:b/>
          <w:bCs/>
          <w:w w:val="95"/>
          <w:sz w:val="22"/>
          <w:szCs w:val="22"/>
        </w:rPr>
        <w:t>2009</w:t>
      </w:r>
      <w:r>
        <w:rPr>
          <w:rFonts w:ascii="Arial" w:hAnsi="Arial" w:cs="Arial" w:eastAsia="Arial" w:hint="default"/>
          <w:b/>
          <w:bCs/>
          <w:spacing w:val="-6"/>
          <w:w w:val="95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2"/>
          <w:szCs w:val="22"/>
        </w:rPr>
        <w:t>年度</w:t>
      </w:r>
      <w:r>
        <w:rPr>
          <w:rFonts w:ascii="Microsoft JhengHei" w:hAnsi="Microsoft JhengHei" w:cs="Microsoft JhengHei" w:eastAsia="Microsoft JhengHei" w:hint="default"/>
          <w:w w:val="95"/>
          <w:sz w:val="22"/>
          <w:szCs w:val="22"/>
        </w:rPr>
      </w:r>
    </w:p>
    <w:p>
      <w:pPr>
        <w:tabs>
          <w:tab w:pos="3924" w:val="left" w:leader="none"/>
          <w:tab w:pos="6166" w:val="left" w:leader="none"/>
          <w:tab w:pos="7942" w:val="left" w:leader="none"/>
        </w:tabs>
        <w:spacing w:before="7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归属于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公司股东的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净利润</w:t>
      </w:r>
      <w:r>
        <w:rPr>
          <w:rFonts w:ascii="宋体" w:hAnsi="宋体" w:cs="宋体" w:eastAsia="宋体" w:hint="default"/>
          <w:spacing w:val="-1"/>
          <w:sz w:val="22"/>
          <w:szCs w:val="22"/>
        </w:rPr>
        <w:tab/>
      </w:r>
      <w:r>
        <w:rPr>
          <w:rFonts w:ascii="宋体" w:hAnsi="宋体" w:cs="宋体" w:eastAsia="宋体" w:hint="default"/>
          <w:sz w:val="22"/>
          <w:szCs w:val="22"/>
        </w:rPr>
        <w:t>1</w:t>
        <w:tab/>
        <w:t>3,666,740.27</w:t>
        <w:tab/>
        <w:t>-7,952,820.94 </w:t>
      </w:r>
    </w:p>
    <w:p>
      <w:pPr>
        <w:tabs>
          <w:tab w:pos="3924" w:val="left" w:leader="none"/>
          <w:tab w:pos="6055" w:val="left" w:leader="none"/>
          <w:tab w:pos="8163" w:val="left" w:leader="none"/>
        </w:tabs>
        <w:spacing w:before="9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归属于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非经常性损益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ab/>
      </w:r>
      <w:r>
        <w:rPr>
          <w:rFonts w:ascii="宋体" w:hAnsi="宋体" w:cs="宋体" w:eastAsia="宋体" w:hint="default"/>
          <w:sz w:val="22"/>
          <w:szCs w:val="22"/>
        </w:rPr>
        <w:t>2</w:t>
        <w:tab/>
        <w:t>16,077,703.28</w:t>
        <w:tab/>
        <w:t>3,382,284.08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92"/>
          <w:pgSz w:w="11900" w:h="16840"/>
          <w:pgMar w:footer="840" w:header="876" w:top="1080" w:bottom="1020" w:left="1000" w:right="1100"/>
          <w:pgNumType w:start="1"/>
        </w:sectPr>
      </w:pPr>
    </w:p>
    <w:p>
      <w:pPr>
        <w:spacing w:line="300" w:lineRule="auto" w:before="158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5"/>
          <w:sz w:val="22"/>
          <w:szCs w:val="22"/>
        </w:rPr>
        <w:t>归属于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母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公司股东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、扣除非经常性损</w:t>
      </w:r>
      <w:r>
        <w:rPr>
          <w:rFonts w:ascii="宋体" w:hAnsi="宋体" w:cs="宋体" w:eastAsia="宋体" w:hint="default"/>
          <w:spacing w:val="-8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6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净利润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17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sz w:val="22"/>
        </w:rPr>
        <w:t>3=1-2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247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/>
          <w:sz w:val="22"/>
        </w:rPr>
        <w:t>-12,410,963.01</w:t>
      </w:r>
      <w:r>
        <w:rPr>
          <w:rFonts w:ascii="宋体"/>
          <w:sz w:val="24"/>
        </w:rPr>
        <w:t> </w:t>
      </w:r>
    </w:p>
    <w:p>
      <w:pPr>
        <w:spacing w:before="24"/>
        <w:ind w:left="0" w:right="199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w w:val="100"/>
          <w:sz w:val="22"/>
        </w:rPr>
        <w:t> </w:t>
      </w:r>
    </w:p>
    <w:p>
      <w:pPr>
        <w:spacing w:line="286" w:lineRule="exact" w:before="0"/>
        <w:ind w:left="0" w:right="199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86" w:lineRule="exact" w:before="0"/>
        <w:ind w:left="0" w:right="191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/>
          <w:sz w:val="22"/>
        </w:rPr>
        <w:t>-11,335,105.02</w:t>
      </w:r>
      <w:r>
        <w:rPr>
          <w:rFonts w:ascii="宋体"/>
          <w:sz w:val="24"/>
        </w:rPr>
        <w:t> </w:t>
      </w:r>
    </w:p>
    <w:p>
      <w:pPr>
        <w:spacing w:after="0" w:line="286" w:lineRule="exact"/>
        <w:jc w:val="righ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080" w:bottom="1020" w:left="1000" w:right="1100"/>
          <w:cols w:num="4" w:equalWidth="0">
            <w:col w:w="3714" w:space="40"/>
            <w:col w:w="834" w:space="1110"/>
            <w:col w:w="1914" w:space="83"/>
            <w:col w:w="2105"/>
          </w:cols>
        </w:sectPr>
      </w:pPr>
    </w:p>
    <w:p>
      <w:pPr>
        <w:tabs>
          <w:tab w:pos="3924" w:val="left" w:leader="none"/>
          <w:tab w:pos="6387" w:val="left" w:leader="none"/>
          <w:tab w:pos="8383" w:val="left" w:leader="none"/>
        </w:tabs>
        <w:spacing w:before="86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初</w:t>
      </w:r>
      <w:r>
        <w:rPr>
          <w:rFonts w:ascii="宋体" w:hAnsi="宋体" w:cs="宋体" w:eastAsia="宋体" w:hint="default"/>
          <w:sz w:val="22"/>
          <w:szCs w:val="22"/>
        </w:rPr>
        <w:t>股份</w:t>
      </w:r>
      <w:r>
        <w:rPr>
          <w:rFonts w:ascii="宋体" w:hAnsi="宋体" w:cs="宋体" w:eastAsia="宋体" w:hint="default"/>
          <w:sz w:val="22"/>
          <w:szCs w:val="22"/>
        </w:rPr>
        <w:t>总数</w:t>
      </w:r>
      <w:r>
        <w:rPr>
          <w:rFonts w:ascii="宋体" w:hAnsi="宋体" w:cs="宋体" w:eastAsia="宋体" w:hint="default"/>
          <w:sz w:val="22"/>
          <w:szCs w:val="22"/>
        </w:rPr>
        <w:tab/>
        <w:t>4</w:t>
        <w:tab/>
        <w:t>90,627,680</w:t>
        <w:tab/>
        <w:t>90,627,680 </w:t>
      </w:r>
    </w:p>
    <w:p>
      <w:pPr>
        <w:spacing w:line="245" w:lineRule="exact" w:before="9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8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8"/>
          <w:sz w:val="22"/>
          <w:szCs w:val="22"/>
        </w:rPr>
        <w:t>积金转增</w:t>
      </w:r>
      <w:r>
        <w:rPr>
          <w:rFonts w:ascii="宋体" w:hAnsi="宋体" w:cs="宋体" w:eastAsia="宋体" w:hint="default"/>
          <w:spacing w:val="8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8"/>
          <w:sz w:val="22"/>
          <w:szCs w:val="22"/>
        </w:rPr>
        <w:t>本或</w:t>
      </w:r>
      <w:r>
        <w:rPr>
          <w:rFonts w:ascii="宋体" w:hAnsi="宋体" w:cs="宋体" w:eastAsia="宋体" w:hint="default"/>
          <w:spacing w:val="8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8"/>
          <w:sz w:val="22"/>
          <w:szCs w:val="22"/>
        </w:rPr>
        <w:t>票</w:t>
      </w:r>
      <w:r>
        <w:rPr>
          <w:rFonts w:ascii="宋体" w:hAnsi="宋体" w:cs="宋体" w:eastAsia="宋体" w:hint="default"/>
          <w:spacing w:val="8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分配</w:t>
      </w:r>
      <w:r>
        <w:rPr>
          <w:rFonts w:ascii="宋体" w:hAnsi="宋体" w:cs="宋体" w:eastAsia="宋体" w:hint="default"/>
          <w:spacing w:val="8"/>
          <w:sz w:val="22"/>
          <w:szCs w:val="22"/>
        </w:rPr>
        <w:t>等</w:t>
      </w:r>
    </w:p>
    <w:p>
      <w:pPr>
        <w:spacing w:after="0" w:line="245" w:lineRule="exact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80" w:bottom="1020" w:left="1000" w:right="1100"/>
        </w:sectPr>
      </w:pPr>
    </w:p>
    <w:p>
      <w:pPr>
        <w:spacing w:line="316" w:lineRule="auto" w:before="115"/>
        <w:ind w:left="247" w:right="22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股份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Ⅰ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10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4"/>
          <w:sz w:val="22"/>
          <w:szCs w:val="22"/>
        </w:rPr>
      </w:r>
      <w:r>
        <w:rPr>
          <w:rFonts w:ascii="宋体" w:hAnsi="宋体" w:cs="宋体" w:eastAsia="宋体" w:hint="default"/>
          <w:spacing w:val="-104"/>
          <w:sz w:val="22"/>
          <w:szCs w:val="22"/>
        </w:rPr>
      </w:r>
      <w:r>
        <w:rPr>
          <w:rFonts w:ascii="宋体" w:hAnsi="宋体" w:cs="宋体" w:eastAsia="宋体" w:hint="default"/>
          <w:spacing w:val="18"/>
          <w:sz w:val="22"/>
          <w:szCs w:val="22"/>
        </w:rPr>
        <w:t>发行新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pacing w:val="18"/>
          <w:sz w:val="22"/>
          <w:szCs w:val="22"/>
        </w:rPr>
        <w:t>或债转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增加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股份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数</w:t>
      </w:r>
    </w:p>
    <w:p>
      <w:pPr>
        <w:spacing w:line="307" w:lineRule="auto" w:before="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Ⅱ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pacing w:val="-5"/>
          <w:sz w:val="22"/>
          <w:szCs w:val="22"/>
        </w:rPr>
        <w:t>增加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股份（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Ⅱ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份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报告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8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份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3295" w:val="left" w:leader="none"/>
          <w:tab w:pos="5292" w:val="left" w:leader="none"/>
        </w:tabs>
        <w:spacing w:line="221" w:lineRule="exact" w:before="0"/>
        <w:ind w:left="17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  <w:t>5</w:t>
        <w:tab/>
        <w:t>0.00</w:t>
        <w:tab/>
        <w:t>0.00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3295" w:val="left" w:leader="none"/>
          <w:tab w:pos="5292" w:val="left" w:leader="none"/>
        </w:tabs>
        <w:spacing w:before="163"/>
        <w:ind w:left="17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sz w:val="22"/>
        </w:rPr>
        <w:t>6</w:t>
        <w:tab/>
        <w:t>0.00</w:t>
        <w:tab/>
        <w:t>0.00 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5623" w:val="left" w:leader="none"/>
        </w:tabs>
        <w:spacing w:line="266" w:lineRule="exact" w:before="0"/>
        <w:ind w:left="362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sz w:val="22"/>
        </w:rPr>
        <w:t>-</w:t>
        <w:tab/>
        <w:t>-</w:t>
      </w:r>
    </w:p>
    <w:p>
      <w:pPr>
        <w:spacing w:line="266" w:lineRule="exact" w:before="0"/>
        <w:ind w:left="17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sz w:val="22"/>
        </w:rPr>
        <w:t>7 </w:t>
      </w:r>
    </w:p>
    <w:p>
      <w:pPr>
        <w:spacing w:after="0" w:line="266" w:lineRule="exact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80" w:bottom="1020" w:left="1000" w:right="1100"/>
          <w:cols w:num="2" w:equalWidth="0">
            <w:col w:w="3714" w:space="40"/>
            <w:col w:w="6046"/>
          </w:cols>
        </w:sectPr>
      </w:pPr>
    </w:p>
    <w:p>
      <w:pPr>
        <w:tabs>
          <w:tab w:pos="3924" w:val="left" w:leader="none"/>
          <w:tab w:pos="7049" w:val="left" w:leader="none"/>
          <w:tab w:pos="9046" w:val="left" w:leader="none"/>
        </w:tabs>
        <w:spacing w:line="322" w:lineRule="exact" w:before="0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报告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因回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缩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减少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1"/>
          <w:sz w:val="22"/>
          <w:szCs w:val="22"/>
        </w:rPr>
        <w:tab/>
      </w:r>
      <w:r>
        <w:rPr>
          <w:rFonts w:ascii="宋体" w:hAnsi="宋体" w:cs="宋体" w:eastAsia="宋体" w:hint="default"/>
          <w:sz w:val="22"/>
          <w:szCs w:val="22"/>
        </w:rPr>
        <w:t>8</w:t>
        <w:tab/>
      </w:r>
      <w:r>
        <w:rPr>
          <w:rFonts w:ascii="宋体" w:hAnsi="宋体" w:cs="宋体" w:eastAsia="宋体" w:hint="default"/>
          <w:position w:val="7"/>
          <w:sz w:val="22"/>
          <w:szCs w:val="22"/>
        </w:rPr>
        <w:t>0.00</w:t>
        <w:tab/>
        <w:t>0.00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5" w:lineRule="exact" w:before="9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8"/>
          <w:sz w:val="22"/>
          <w:szCs w:val="22"/>
        </w:rPr>
        <w:t>减少</w:t>
      </w:r>
      <w:r>
        <w:rPr>
          <w:rFonts w:ascii="宋体" w:hAnsi="宋体" w:cs="宋体" w:eastAsia="宋体" w:hint="default"/>
          <w:spacing w:val="8"/>
          <w:sz w:val="22"/>
          <w:szCs w:val="22"/>
        </w:rPr>
        <w:t>股份</w:t>
      </w:r>
      <w:r>
        <w:rPr>
          <w:rFonts w:ascii="宋体" w:hAnsi="宋体" w:cs="宋体" w:eastAsia="宋体" w:hint="default"/>
          <w:spacing w:val="8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8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8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8"/>
          <w:sz w:val="22"/>
          <w:szCs w:val="22"/>
        </w:rPr>
        <w:t>份</w:t>
      </w:r>
      <w:r>
        <w:rPr>
          <w:rFonts w:ascii="宋体" w:hAnsi="宋体" w:cs="宋体" w:eastAsia="宋体" w:hint="default"/>
          <w:spacing w:val="8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8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8"/>
          <w:sz w:val="22"/>
          <w:szCs w:val="22"/>
        </w:rPr>
        <w:t>报告</w:t>
      </w:r>
      <w:r>
        <w:rPr>
          <w:rFonts w:ascii="宋体" w:hAnsi="宋体" w:cs="宋体" w:eastAsia="宋体" w:hint="default"/>
          <w:spacing w:val="8"/>
          <w:sz w:val="22"/>
          <w:szCs w:val="22"/>
        </w:rPr>
        <w:t>期期</w:t>
      </w:r>
      <w:r>
        <w:rPr>
          <w:rFonts w:ascii="宋体" w:hAnsi="宋体" w:cs="宋体" w:eastAsia="宋体" w:hint="default"/>
          <w:spacing w:val="8"/>
          <w:sz w:val="22"/>
          <w:szCs w:val="22"/>
        </w:rPr>
        <w:t>末</w:t>
      </w:r>
    </w:p>
    <w:p>
      <w:pPr>
        <w:spacing w:after="0" w:line="245" w:lineRule="exact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80" w:bottom="1020" w:left="1000" w:right="1100"/>
        </w:sectPr>
      </w:pPr>
    </w:p>
    <w:p>
      <w:pPr>
        <w:spacing w:before="115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份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3703" w:val="left" w:leader="none"/>
          <w:tab w:pos="5700" w:val="left" w:leader="none"/>
        </w:tabs>
        <w:spacing w:line="221" w:lineRule="exact" w:before="0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  <w:t>9</w:t>
        <w:tab/>
        <w:t>-</w:t>
        <w:tab/>
        <w:t>- </w:t>
      </w:r>
    </w:p>
    <w:p>
      <w:pPr>
        <w:spacing w:after="0" w:line="221" w:lineRule="exact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80" w:bottom="1020" w:left="1000" w:right="1100"/>
          <w:cols w:num="2" w:equalWidth="0">
            <w:col w:w="1242" w:space="2435"/>
            <w:col w:w="6123"/>
          </w:cols>
        </w:sectPr>
      </w:pPr>
    </w:p>
    <w:p>
      <w:pPr>
        <w:tabs>
          <w:tab w:pos="3924" w:val="left" w:leader="none"/>
          <w:tab w:pos="7270" w:val="left" w:leader="none"/>
          <w:tab w:pos="9267" w:val="left" w:leader="none"/>
        </w:tabs>
        <w:spacing w:line="380" w:lineRule="atLeast" w:before="0"/>
        <w:ind w:left="3924" w:right="223" w:hanging="3677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报告</w:t>
      </w:r>
      <w:r>
        <w:rPr>
          <w:rFonts w:ascii="宋体" w:hAnsi="宋体" w:cs="宋体" w:eastAsia="宋体" w:hint="default"/>
          <w:sz w:val="22"/>
          <w:szCs w:val="22"/>
        </w:rPr>
        <w:t>期月</w:t>
      </w:r>
      <w:r>
        <w:rPr>
          <w:rFonts w:ascii="宋体" w:hAnsi="宋体" w:cs="宋体" w:eastAsia="宋体" w:hint="default"/>
          <w:sz w:val="22"/>
          <w:szCs w:val="22"/>
        </w:rPr>
        <w:t>份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ab/>
        <w:t>10</w:t>
        <w:tab/>
        <w:t>12</w:t>
        <w:tab/>
        <w:t>12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11=4+5+6</w:t>
      </w:r>
      <w:r>
        <w:rPr>
          <w:rFonts w:ascii="宋体" w:hAnsi="宋体" w:cs="宋体" w:eastAsia="宋体" w:hint="default"/>
          <w:sz w:val="22"/>
          <w:szCs w:val="22"/>
        </w:rPr>
        <w:t>×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÷</w:t>
      </w:r>
      <w:r>
        <w:rPr>
          <w:rFonts w:ascii="宋体" w:hAnsi="宋体" w:cs="宋体" w:eastAsia="宋体" w:hint="default"/>
          <w:sz w:val="22"/>
          <w:szCs w:val="22"/>
        </w:rPr>
        <w:t>10 </w:t>
      </w:r>
    </w:p>
    <w:p>
      <w:pPr>
        <w:spacing w:after="0" w:line="380" w:lineRule="atLeast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80" w:bottom="1020" w:left="1000" w:right="1100"/>
        </w:sectPr>
      </w:pPr>
    </w:p>
    <w:p>
      <w:pPr>
        <w:spacing w:line="178" w:lineRule="exact" w:before="0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发行在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加权平均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2379" w:val="left" w:leader="none"/>
          <w:tab w:pos="4375" w:val="left" w:leader="none"/>
        </w:tabs>
        <w:spacing w:before="71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 w:hAnsi="宋体" w:cs="宋体" w:eastAsia="宋体" w:hint="default"/>
          <w:position w:val="1"/>
          <w:sz w:val="22"/>
          <w:szCs w:val="22"/>
        </w:rPr>
        <w:t>-8</w:t>
      </w:r>
      <w:r>
        <w:rPr>
          <w:rFonts w:ascii="宋体" w:hAnsi="宋体" w:cs="宋体" w:eastAsia="宋体" w:hint="default"/>
          <w:position w:val="1"/>
          <w:sz w:val="22"/>
          <w:szCs w:val="22"/>
        </w:rPr>
        <w:t>×</w:t>
      </w:r>
      <w:r>
        <w:rPr>
          <w:rFonts w:ascii="宋体" w:hAnsi="宋体" w:cs="宋体" w:eastAsia="宋体" w:hint="default"/>
          <w:position w:val="1"/>
          <w:sz w:val="22"/>
          <w:szCs w:val="22"/>
        </w:rPr>
        <w:t>9</w:t>
      </w:r>
      <w:r>
        <w:rPr>
          <w:rFonts w:ascii="宋体" w:hAnsi="宋体" w:cs="宋体" w:eastAsia="宋体" w:hint="default"/>
          <w:position w:val="1"/>
          <w:sz w:val="22"/>
          <w:szCs w:val="22"/>
        </w:rPr>
        <w:t>÷</w:t>
      </w:r>
      <w:r>
        <w:rPr>
          <w:rFonts w:ascii="宋体" w:hAnsi="宋体" w:cs="宋体" w:eastAsia="宋体" w:hint="default"/>
          <w:position w:val="1"/>
          <w:sz w:val="22"/>
          <w:szCs w:val="22"/>
        </w:rPr>
        <w:t>10</w:t>
        <w:tab/>
      </w:r>
      <w:r>
        <w:rPr>
          <w:rFonts w:ascii="宋体" w:hAnsi="宋体" w:cs="宋体" w:eastAsia="宋体" w:hint="default"/>
          <w:sz w:val="22"/>
          <w:szCs w:val="22"/>
        </w:rPr>
        <w:t>90,627,680</w:t>
        <w:tab/>
        <w:t>90,627,680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80" w:bottom="1020" w:left="1000" w:right="1100"/>
          <w:cols w:num="2" w:equalWidth="0">
            <w:col w:w="3225" w:space="783"/>
            <w:col w:w="5792"/>
          </w:cols>
        </w:sectPr>
      </w:pPr>
    </w:p>
    <w:p>
      <w:pPr>
        <w:tabs>
          <w:tab w:pos="3924" w:val="left" w:leader="none"/>
          <w:tab w:pos="6939" w:val="left" w:leader="none"/>
          <w:tab w:pos="8825" w:val="left" w:leader="none"/>
        </w:tabs>
        <w:spacing w:line="381" w:lineRule="exact" w:before="1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Ⅰ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  <w:tab/>
      </w:r>
      <w:r>
        <w:rPr>
          <w:rFonts w:ascii="宋体" w:hAnsi="宋体" w:cs="宋体" w:eastAsia="宋体" w:hint="default"/>
          <w:sz w:val="22"/>
          <w:szCs w:val="22"/>
        </w:rPr>
        <w:t>12=1</w:t>
      </w:r>
      <w:r>
        <w:rPr>
          <w:rFonts w:ascii="宋体" w:hAnsi="宋体" w:cs="宋体" w:eastAsia="宋体" w:hint="default"/>
          <w:sz w:val="22"/>
          <w:szCs w:val="22"/>
        </w:rPr>
        <w:t>÷</w:t>
      </w:r>
      <w:r>
        <w:rPr>
          <w:rFonts w:ascii="宋体" w:hAnsi="宋体" w:cs="宋体" w:eastAsia="宋体" w:hint="default"/>
          <w:sz w:val="22"/>
          <w:szCs w:val="22"/>
        </w:rPr>
        <w:t>11</w:t>
        <w:tab/>
        <w:t>0.040</w:t>
        <w:tab/>
        <w:t>-0.088 </w:t>
      </w:r>
    </w:p>
    <w:p>
      <w:pPr>
        <w:tabs>
          <w:tab w:pos="3924" w:val="left" w:leader="none"/>
          <w:tab w:pos="6828" w:val="left" w:leader="none"/>
          <w:tab w:pos="8825" w:val="left" w:leader="none"/>
        </w:tabs>
        <w:spacing w:line="381" w:lineRule="exact" w:before="0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Ⅱ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  <w:tab/>
      </w:r>
      <w:r>
        <w:rPr>
          <w:rFonts w:ascii="宋体" w:hAnsi="宋体" w:cs="宋体" w:eastAsia="宋体" w:hint="default"/>
          <w:sz w:val="22"/>
          <w:szCs w:val="22"/>
        </w:rPr>
        <w:t>13=3</w:t>
      </w:r>
      <w:r>
        <w:rPr>
          <w:rFonts w:ascii="宋体" w:hAnsi="宋体" w:cs="宋体" w:eastAsia="宋体" w:hint="default"/>
          <w:sz w:val="22"/>
          <w:szCs w:val="22"/>
        </w:rPr>
        <w:t>÷</w:t>
      </w:r>
      <w:r>
        <w:rPr>
          <w:rFonts w:ascii="宋体" w:hAnsi="宋体" w:cs="宋体" w:eastAsia="宋体" w:hint="default"/>
          <w:sz w:val="22"/>
          <w:szCs w:val="22"/>
        </w:rPr>
        <w:t>11</w:t>
        <w:tab/>
        <w:t>-0.137</w:t>
        <w:tab/>
        <w:t>-0.125 </w:t>
      </w:r>
    </w:p>
    <w:p>
      <w:pPr>
        <w:spacing w:line="245" w:lineRule="exact" w:before="7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8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8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8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8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8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8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8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8"/>
          <w:sz w:val="22"/>
          <w:szCs w:val="22"/>
        </w:rPr>
        <w:t>稀释</w:t>
      </w:r>
      <w:r>
        <w:rPr>
          <w:rFonts w:ascii="宋体" w:hAnsi="宋体" w:cs="宋体" w:eastAsia="宋体" w:hint="default"/>
          <w:spacing w:val="8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8"/>
          <w:sz w:val="22"/>
          <w:szCs w:val="22"/>
        </w:rPr>
        <w:t>潜</w:t>
      </w:r>
      <w:r>
        <w:rPr>
          <w:rFonts w:ascii="宋体" w:hAnsi="宋体" w:cs="宋体" w:eastAsia="宋体" w:hint="default"/>
          <w:spacing w:val="8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8"/>
          <w:sz w:val="22"/>
          <w:szCs w:val="22"/>
        </w:rPr>
        <w:t>普</w:t>
      </w:r>
      <w:r>
        <w:rPr>
          <w:rFonts w:ascii="宋体" w:hAnsi="宋体" w:cs="宋体" w:eastAsia="宋体" w:hint="default"/>
          <w:spacing w:val="8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8"/>
          <w:sz w:val="22"/>
          <w:szCs w:val="22"/>
        </w:rPr>
        <w:t>股</w:t>
      </w:r>
    </w:p>
    <w:p>
      <w:pPr>
        <w:tabs>
          <w:tab w:pos="7049" w:val="left" w:leader="none"/>
          <w:tab w:pos="9046" w:val="left" w:leader="none"/>
        </w:tabs>
        <w:spacing w:line="168" w:lineRule="exact" w:before="0"/>
        <w:ind w:left="392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sz w:val="22"/>
        </w:rPr>
        <w:t>14</w:t>
        <w:tab/>
        <w:t>0.00</w:t>
        <w:tab/>
        <w:t>0.00 </w:t>
      </w:r>
    </w:p>
    <w:p>
      <w:pPr>
        <w:spacing w:line="235" w:lineRule="exact" w:before="0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</w:p>
    <w:p>
      <w:pPr>
        <w:tabs>
          <w:tab w:pos="3924" w:val="left" w:leader="none"/>
          <w:tab w:pos="7049" w:val="left" w:leader="none"/>
          <w:tab w:pos="9046" w:val="left" w:leader="none"/>
        </w:tabs>
        <w:spacing w:before="9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转换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  <w:tab/>
      </w:r>
      <w:r>
        <w:rPr>
          <w:rFonts w:ascii="宋体" w:hAnsi="宋体" w:cs="宋体" w:eastAsia="宋体" w:hint="default"/>
          <w:sz w:val="22"/>
          <w:szCs w:val="22"/>
        </w:rPr>
        <w:t>15</w:t>
        <w:tab/>
        <w:t>0.00</w:t>
        <w:tab/>
        <w:t>0.00 </w:t>
      </w:r>
    </w:p>
    <w:p>
      <w:pPr>
        <w:tabs>
          <w:tab w:pos="3924" w:val="left" w:leader="none"/>
          <w:tab w:pos="7380" w:val="left" w:leader="none"/>
          <w:tab w:pos="9377" w:val="left" w:leader="none"/>
        </w:tabs>
        <w:spacing w:before="9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  <w:tab/>
      </w:r>
      <w:r>
        <w:rPr>
          <w:rFonts w:ascii="宋体" w:hAnsi="宋体" w:cs="宋体" w:eastAsia="宋体" w:hint="default"/>
          <w:sz w:val="22"/>
          <w:szCs w:val="22"/>
        </w:rPr>
        <w:t>16</w:t>
        <w:tab/>
        <w:t>-</w:t>
        <w:tab/>
        <w:t>- </w:t>
      </w:r>
    </w:p>
    <w:p>
      <w:pPr>
        <w:tabs>
          <w:tab w:pos="3924" w:val="left" w:leader="none"/>
          <w:tab w:pos="7049" w:val="left" w:leader="none"/>
          <w:tab w:pos="9046" w:val="left" w:leader="none"/>
        </w:tabs>
        <w:spacing w:before="9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权行权增加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数</w:t>
        <w:tab/>
      </w:r>
      <w:r>
        <w:rPr>
          <w:rFonts w:ascii="宋体" w:hAnsi="宋体" w:cs="宋体" w:eastAsia="宋体" w:hint="default"/>
          <w:sz w:val="22"/>
          <w:szCs w:val="22"/>
        </w:rPr>
        <w:t>17</w:t>
        <w:tab/>
        <w:t>0.00</w:t>
        <w:tab/>
        <w:t>0.00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80" w:bottom="1020" w:left="1000" w:right="110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63" w:lineRule="auto" w:before="0"/>
        <w:ind w:left="247" w:right="-12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稀释每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Ⅰ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48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稀释每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Ⅱ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91"/>
        <w:ind w:left="248" w:right="-14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 w:hAnsi="宋体" w:cs="宋体" w:eastAsia="宋体" w:hint="default"/>
          <w:sz w:val="22"/>
          <w:szCs w:val="22"/>
        </w:rPr>
        <w:t>18=[1+(14-15)</w:t>
      </w:r>
      <w:r>
        <w:rPr>
          <w:rFonts w:ascii="宋体" w:hAnsi="宋体" w:cs="宋体" w:eastAsia="宋体" w:hint="default"/>
          <w:sz w:val="22"/>
          <w:szCs w:val="22"/>
        </w:rPr>
        <w:t>×</w:t>
      </w:r>
      <w:r>
        <w:rPr>
          <w:rFonts w:ascii="宋体" w:hAnsi="宋体" w:cs="宋体" w:eastAsia="宋体" w:hint="default"/>
          <w:sz w:val="22"/>
          <w:szCs w:val="22"/>
        </w:rPr>
        <w:t>(</w:t>
      </w:r>
    </w:p>
    <w:p>
      <w:pPr>
        <w:spacing w:before="72"/>
        <w:ind w:left="248" w:right="-14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1-16)]</w:t>
      </w:r>
      <w:r>
        <w:rPr>
          <w:rFonts w:ascii="宋体" w:hAnsi="宋体" w:cs="宋体" w:eastAsia="宋体" w:hint="default"/>
          <w:sz w:val="22"/>
          <w:szCs w:val="22"/>
        </w:rPr>
        <w:t>÷</w:t>
      </w:r>
      <w:r>
        <w:rPr>
          <w:rFonts w:ascii="宋体" w:hAnsi="宋体" w:cs="宋体" w:eastAsia="宋体" w:hint="default"/>
          <w:sz w:val="22"/>
          <w:szCs w:val="22"/>
        </w:rPr>
        <w:t>(11+17) </w:t>
      </w:r>
    </w:p>
    <w:p>
      <w:pPr>
        <w:spacing w:before="91"/>
        <w:ind w:left="248" w:right="-14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19=[3+(14-15)</w:t>
      </w:r>
      <w:r>
        <w:rPr>
          <w:rFonts w:ascii="宋体" w:hAnsi="宋体" w:cs="宋体" w:eastAsia="宋体" w:hint="default"/>
          <w:sz w:val="22"/>
          <w:szCs w:val="22"/>
        </w:rPr>
        <w:t>×</w:t>
      </w:r>
      <w:r>
        <w:rPr>
          <w:rFonts w:ascii="宋体" w:hAnsi="宋体" w:cs="宋体" w:eastAsia="宋体" w:hint="default"/>
          <w:sz w:val="22"/>
          <w:szCs w:val="22"/>
        </w:rPr>
        <w:t>(</w:t>
      </w:r>
    </w:p>
    <w:p>
      <w:pPr>
        <w:spacing w:before="72"/>
        <w:ind w:left="248" w:right="-14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1-16)]</w:t>
      </w:r>
      <w:r>
        <w:rPr>
          <w:rFonts w:ascii="宋体" w:hAnsi="宋体" w:cs="宋体" w:eastAsia="宋体" w:hint="default"/>
          <w:sz w:val="22"/>
          <w:szCs w:val="22"/>
        </w:rPr>
        <w:t>÷</w:t>
      </w:r>
      <w:r>
        <w:rPr>
          <w:rFonts w:ascii="宋体" w:hAnsi="宋体" w:cs="宋体" w:eastAsia="宋体" w:hint="default"/>
          <w:sz w:val="22"/>
          <w:szCs w:val="22"/>
        </w:rPr>
        <w:t>(11+17) </w:t>
      </w:r>
    </w:p>
    <w:p>
      <w:pPr>
        <w:tabs>
          <w:tab w:pos="2043" w:val="left" w:leader="none"/>
        </w:tabs>
        <w:spacing w:before="91"/>
        <w:ind w:left="156" w:right="0" w:firstLine="0"/>
        <w:jc w:val="center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  <w:t>0.040</w:t>
        <w:tab/>
        <w:t>-0.088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2043" w:val="left" w:leader="none"/>
        </w:tabs>
        <w:spacing w:before="0"/>
        <w:ind w:left="46" w:right="0" w:firstLine="0"/>
        <w:jc w:val="center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sz w:val="22"/>
        </w:rPr>
        <w:t>-0.137</w:t>
        <w:tab/>
        <w:t>-0.125 </w:t>
      </w:r>
    </w:p>
    <w:p>
      <w:pPr>
        <w:spacing w:after="0"/>
        <w:jc w:val="center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80" w:bottom="1020" w:left="1000" w:right="1100"/>
          <w:cols w:num="3" w:equalWidth="0">
            <w:col w:w="2236" w:space="1441"/>
            <w:col w:w="2015" w:space="889"/>
            <w:col w:w="3219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00" w:lineRule="auto" w:before="25"/>
        <w:ind w:left="968" w:right="6552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35.69767pt;width:480.25pt;height:96pt;mso-position-horizontal-relative:page;mso-position-vertical-relative:paragraph;z-index:-342208" coordorigin="1109,714" coordsize="9605,1920">
            <v:group style="position:absolute;left:1142;top:728;width:2165;height:2" coordorigin="1142,728" coordsize="2165,2">
              <v:shape style="position:absolute;left:1142;top:728;width:2165;height:2" coordorigin="1142,728" coordsize="2165,0" path="m1142,728l3307,728e" filled="false" stroked="true" strokeweight="1.44pt" strokecolor="#000000">
                <v:path arrowok="t"/>
              </v:shape>
            </v:group>
            <v:group style="position:absolute;left:3307;top:728;width:29;height:2" coordorigin="3307,728" coordsize="29,2">
              <v:shape style="position:absolute;left:3307;top:728;width:29;height:2" coordorigin="3307,728" coordsize="29,0" path="m3307,728l3336,728e" filled="false" stroked="true" strokeweight="1.44pt" strokecolor="#000000">
                <v:path arrowok="t"/>
              </v:shape>
            </v:group>
            <v:group style="position:absolute;left:3336;top:728;width:1685;height:2" coordorigin="3336,728" coordsize="1685,2">
              <v:shape style="position:absolute;left:3336;top:728;width:1685;height:2" coordorigin="3336,728" coordsize="1685,0" path="m3336,728l5021,728e" filled="false" stroked="true" strokeweight="1.44pt" strokecolor="#000000">
                <v:path arrowok="t"/>
              </v:shape>
            </v:group>
            <v:group style="position:absolute;left:5021;top:728;width:29;height:2" coordorigin="5021,728" coordsize="29,2">
              <v:shape style="position:absolute;left:5021;top:728;width:29;height:2" coordorigin="5021,728" coordsize="29,0" path="m5021,728l5050,728e" filled="false" stroked="true" strokeweight="1.44pt" strokecolor="#000000">
                <v:path arrowok="t"/>
              </v:shape>
            </v:group>
            <v:group style="position:absolute;left:5050;top:728;width:1546;height:2" coordorigin="5050,728" coordsize="1546,2">
              <v:shape style="position:absolute;left:5050;top:728;width:1546;height:2" coordorigin="5050,728" coordsize="1546,0" path="m5050,728l6595,728e" filled="false" stroked="true" strokeweight="1.44pt" strokecolor="#000000">
                <v:path arrowok="t"/>
              </v:shape>
            </v:group>
            <v:group style="position:absolute;left:6595;top:728;width:29;height:2" coordorigin="6595,728" coordsize="29,2">
              <v:shape style="position:absolute;left:6595;top:728;width:29;height:2" coordorigin="6595,728" coordsize="29,0" path="m6595,728l6624,728e" filled="false" stroked="true" strokeweight="1.44pt" strokecolor="#000000">
                <v:path arrowok="t"/>
              </v:shape>
            </v:group>
            <v:group style="position:absolute;left:6624;top:728;width:2386;height:2" coordorigin="6624,728" coordsize="2386,2">
              <v:shape style="position:absolute;left:6624;top:728;width:2386;height:2" coordorigin="6624,728" coordsize="2386,0" path="m6624,728l9010,728e" filled="false" stroked="true" strokeweight="1.44pt" strokecolor="#000000">
                <v:path arrowok="t"/>
              </v:shape>
            </v:group>
            <v:group style="position:absolute;left:9010;top:728;width:29;height:2" coordorigin="9010,728" coordsize="29,2">
              <v:shape style="position:absolute;left:9010;top:728;width:29;height:2" coordorigin="9010,728" coordsize="29,0" path="m9010,728l9038,728e" filled="false" stroked="true" strokeweight="1.44pt" strokecolor="#000000">
                <v:path arrowok="t"/>
              </v:shape>
            </v:group>
            <v:group style="position:absolute;left:9038;top:728;width:1652;height:2" coordorigin="9038,728" coordsize="1652,2">
              <v:shape style="position:absolute;left:9038;top:728;width:1652;height:2" coordorigin="9038,728" coordsize="1652,0" path="m9038,728l10690,728e" filled="false" stroked="true" strokeweight="1.44pt" strokecolor="#000000">
                <v:path arrowok="t"/>
              </v:shape>
            </v:group>
            <v:group style="position:absolute;left:1123;top:2620;width:2184;height:2" coordorigin="1123,2620" coordsize="2184,2">
              <v:shape style="position:absolute;left:1123;top:2620;width:2184;height:2" coordorigin="1123,2620" coordsize="2184,0" path="m1123,2620l3307,2620e" filled="false" stroked="true" strokeweight="1.44pt" strokecolor="#000000">
                <v:path arrowok="t"/>
              </v:shape>
            </v:group>
            <v:group style="position:absolute;left:3307;top:2620;width:29;height:2" coordorigin="3307,2620" coordsize="29,2">
              <v:shape style="position:absolute;left:3307;top:2620;width:29;height:2" coordorigin="3307,2620" coordsize="29,0" path="m3307,2620l3336,2620e" filled="false" stroked="true" strokeweight="1.44pt" strokecolor="#000000">
                <v:path arrowok="t"/>
              </v:shape>
            </v:group>
            <v:group style="position:absolute;left:3336;top:2620;width:1685;height:2" coordorigin="3336,2620" coordsize="1685,2">
              <v:shape style="position:absolute;left:3336;top:2620;width:1685;height:2" coordorigin="3336,2620" coordsize="1685,0" path="m3336,2620l5021,2620e" filled="false" stroked="true" strokeweight="1.44pt" strokecolor="#000000">
                <v:path arrowok="t"/>
              </v:shape>
            </v:group>
            <v:group style="position:absolute;left:5021;top:2620;width:29;height:2" coordorigin="5021,2620" coordsize="29,2">
              <v:shape style="position:absolute;left:5021;top:2620;width:29;height:2" coordorigin="5021,2620" coordsize="29,0" path="m5021,2620l5050,2620e" filled="false" stroked="true" strokeweight="1.44pt" strokecolor="#000000">
                <v:path arrowok="t"/>
              </v:shape>
            </v:group>
            <v:group style="position:absolute;left:5050;top:2620;width:1546;height:2" coordorigin="5050,2620" coordsize="1546,2">
              <v:shape style="position:absolute;left:5050;top:2620;width:1546;height:2" coordorigin="5050,2620" coordsize="1546,0" path="m5050,2620l6595,2620e" filled="false" stroked="true" strokeweight="1.44pt" strokecolor="#000000">
                <v:path arrowok="t"/>
              </v:shape>
            </v:group>
            <v:group style="position:absolute;left:6595;top:2620;width:29;height:2" coordorigin="6595,2620" coordsize="29,2">
              <v:shape style="position:absolute;left:6595;top:2620;width:29;height:2" coordorigin="6595,2620" coordsize="29,0" path="m6595,2620l6624,2620e" filled="false" stroked="true" strokeweight="1.44pt" strokecolor="#000000">
                <v:path arrowok="t"/>
              </v:shape>
            </v:group>
            <v:group style="position:absolute;left:6624;top:2620;width:1652;height:2" coordorigin="6624,2620" coordsize="1652,2">
              <v:shape style="position:absolute;left:6624;top:2620;width:1652;height:2" coordorigin="6624,2620" coordsize="1652,0" path="m6624,2620l8275,2620e" filled="false" stroked="true" strokeweight="1.44pt" strokecolor="#000000">
                <v:path arrowok="t"/>
              </v:shape>
            </v:group>
            <v:group style="position:absolute;left:8275;top:2620;width:29;height:2" coordorigin="8275,2620" coordsize="29,2">
              <v:shape style="position:absolute;left:8275;top:2620;width:29;height:2" coordorigin="8275,2620" coordsize="29,0" path="m8275,2620l8304,2620e" filled="false" stroked="true" strokeweight="1.44pt" strokecolor="#000000">
                <v:path arrowok="t"/>
              </v:shape>
            </v:group>
            <v:group style="position:absolute;left:8304;top:2620;width:706;height:2" coordorigin="8304,2620" coordsize="706,2">
              <v:shape style="position:absolute;left:8304;top:2620;width:706;height:2" coordorigin="8304,2620" coordsize="706,0" path="m8304,2620l9010,2620e" filled="false" stroked="true" strokeweight="1.44pt" strokecolor="#000000">
                <v:path arrowok="t"/>
              </v:shape>
              <v:shape style="position:absolute;left:1138;top:743;width:9552;height:1862" type="#_x0000_t75" stroked="false">
                <v:imagedata r:id="rId95" o:title=""/>
              </v:shape>
            </v:group>
            <v:group style="position:absolute;left:9010;top:2620;width:29;height:2" coordorigin="9010,2620" coordsize="29,2">
              <v:shape style="position:absolute;left:9010;top:2620;width:29;height:2" coordorigin="9010,2620" coordsize="29,0" path="m9010,2620l9038,2620e" filled="false" stroked="true" strokeweight="1.44pt" strokecolor="#000000">
                <v:path arrowok="t"/>
              </v:shape>
            </v:group>
            <v:group style="position:absolute;left:9038;top:2620;width:1661;height:2" coordorigin="9038,2620" coordsize="1661,2">
              <v:shape style="position:absolute;left:9038;top:2620;width:1661;height:2" coordorigin="9038,2620" coordsize="1661,0" path="m9038,2620l10699,2620e" filled="false" stroked="true" strokeweight="1.44pt" strokecolor="#000000">
                <v:path arrowok="t"/>
              </v:shape>
              <v:shape style="position:absolute;left:1248;top:841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427;top:841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261;top:841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262;top:841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413;top:841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224;top:1403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转回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429;top:1225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他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3.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产减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2126"/>
        <w:gridCol w:w="1462"/>
        <w:gridCol w:w="1685"/>
        <w:gridCol w:w="533"/>
        <w:gridCol w:w="1842"/>
      </w:tblGrid>
      <w:tr>
        <w:trPr>
          <w:trHeight w:val="300" w:hRule="exact"/>
        </w:trPr>
        <w:tc>
          <w:tcPr>
            <w:tcW w:w="718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6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坏账减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7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67,206,239.32 </w:t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215,614.65 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16,079,143.28 </w:t>
            </w:r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1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  <w:r>
              <w:rPr>
                <w:rFonts w:ascii="宋体"/>
                <w:spacing w:val="19"/>
                <w:sz w:val="22"/>
              </w:rPr>
              <w:t> </w:t>
            </w:r>
            <w:r>
              <w:rPr>
                <w:rFonts w:ascii="宋体"/>
                <w:sz w:val="22"/>
              </w:rPr>
              <w:t>51,342,710.69 </w:t>
            </w:r>
          </w:p>
        </w:tc>
      </w:tr>
      <w:tr>
        <w:trPr>
          <w:trHeight w:val="355" w:hRule="exact"/>
        </w:trPr>
        <w:tc>
          <w:tcPr>
            <w:tcW w:w="1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7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67,206,239.32 </w:t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215,614.65 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16,079,143.28 </w:t>
            </w:r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1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  <w:r>
              <w:rPr>
                <w:rFonts w:ascii="宋体"/>
                <w:spacing w:val="19"/>
                <w:sz w:val="22"/>
              </w:rPr>
              <w:t> </w:t>
            </w:r>
            <w:r>
              <w:rPr>
                <w:rFonts w:ascii="宋体"/>
                <w:sz w:val="22"/>
              </w:rPr>
              <w:t>51,342,710.69 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331" w:lineRule="exact" w:before="0"/>
        <w:ind w:left="968" w:right="6552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十四、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准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73" w:lineRule="exact" w:before="0"/>
        <w:ind w:left="9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86" w:lineRule="exact" w:before="0"/>
        <w:ind w:left="9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务报告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22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公司董事会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86" w:lineRule="exact" w:before="0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1"/>
        <w:spacing w:line="240" w:lineRule="auto" w:before="147"/>
        <w:ind w:left="3582" w:right="3518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十一、</w:t>
      </w:r>
      <w:r>
        <w:rPr>
          <w:rFonts w:ascii="Microsoft JhengHei" w:hAnsi="Microsoft JhengHei" w:cs="Microsoft JhengHei" w:eastAsia="Microsoft JhengHei" w:hint="default"/>
        </w:rPr>
        <w:t>备查文件目录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6"/>
        <w:ind w:left="24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248" w:right="6552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查</w:t>
      </w:r>
      <w:r>
        <w:rPr/>
        <w:t>文</w:t>
      </w:r>
      <w:r>
        <w:rPr>
          <w:rFonts w:ascii="宋体" w:hAnsi="宋体" w:cs="宋体" w:eastAsia="宋体" w:hint="default"/>
        </w:rPr>
        <w:t>件目</w:t>
      </w:r>
      <w:r>
        <w:rPr>
          <w:rFonts w:ascii="宋体" w:hAnsi="宋体" w:cs="宋体" w:eastAsia="宋体" w:hint="default"/>
        </w:rPr>
        <w:t>录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248" w:right="0"/>
        <w:jc w:val="left"/>
        <w:rPr>
          <w:rFonts w:ascii="宋体" w:hAnsi="宋体" w:cs="宋体" w:eastAsia="宋体" w:hint="default"/>
        </w:rPr>
      </w:pPr>
      <w:r>
        <w:rPr/>
        <w:t>（一）载有法定代表人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/>
        <w:t>会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签</w:t>
      </w:r>
      <w:r>
        <w:rPr/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/>
        <w:t>报表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248" w:right="0"/>
        <w:jc w:val="left"/>
        <w:rPr>
          <w:rFonts w:ascii="宋体" w:hAnsi="宋体" w:cs="宋体" w:eastAsia="宋体" w:hint="default"/>
        </w:rPr>
      </w:pPr>
      <w:r>
        <w:rPr/>
        <w:t>（二）载有会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、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签</w:t>
      </w:r>
      <w:r>
        <w:rPr/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原件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728" w:right="0" w:hanging="480"/>
        <w:jc w:val="left"/>
        <w:rPr>
          <w:rFonts w:ascii="宋体" w:hAnsi="宋体" w:cs="宋体" w:eastAsia="宋体" w:hint="default"/>
        </w:rPr>
      </w:pPr>
      <w:r>
        <w:rPr/>
        <w:t>（三）报告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内在</w:t>
      </w:r>
      <w:r>
        <w:rPr/>
        <w:t>《证券时报》</w:t>
      </w:r>
      <w:r>
        <w:rPr>
          <w:rFonts w:ascii="宋体" w:hAnsi="宋体" w:cs="宋体" w:eastAsia="宋体" w:hint="default"/>
        </w:rPr>
        <w:t>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披露</w:t>
      </w:r>
      <w:r>
        <w:rPr>
          <w:rFonts w:ascii="宋体" w:hAnsi="宋体" w:cs="宋体" w:eastAsia="宋体" w:hint="default"/>
        </w:rPr>
        <w:t>过</w:t>
      </w:r>
      <w:r>
        <w:rPr/>
        <w:t>的</w:t>
      </w:r>
      <w:r>
        <w:rPr>
          <w:rFonts w:ascii="宋体" w:hAnsi="宋体" w:cs="宋体" w:eastAsia="宋体" w:hint="default"/>
        </w:rPr>
        <w:t>所</w:t>
      </w:r>
      <w:r>
        <w:rPr/>
        <w:t>有公司文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本及</w:t>
      </w:r>
      <w:r>
        <w:rPr/>
        <w:t>公告的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文</w:t>
      </w:r>
      <w:r>
        <w:rPr>
          <w:rFonts w:ascii="宋体" w:hAnsi="宋体" w:cs="宋体" w:eastAsia="宋体" w:hint="default"/>
        </w:rPr>
        <w:t>件存</w:t>
      </w:r>
      <w:r>
        <w:rPr>
          <w:rFonts w:ascii="宋体" w:hAnsi="宋体" w:cs="宋体" w:eastAsia="宋体" w:hint="default"/>
        </w:rPr>
        <w:t>放</w:t>
      </w:r>
      <w:r>
        <w:rPr/>
        <w:t>地：深圳市太光电信股份有限公司董事会秘书办公室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24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24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24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24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24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</w:t>
      </w:r>
      <w:r>
        <w:rPr/>
        <w:t>深圳市太光电信股份有限公司董事会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248" w:right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</w:rPr>
        <w:t>                                           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：宋波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24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 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</w:p>
    <w:sectPr>
      <w:pgSz w:w="11900" w:h="16840"/>
      <w:pgMar w:header="876" w:footer="840" w:top="1080" w:bottom="1020" w:left="10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519989pt;margin-top:789.021362pt;width:10.35pt;height:11.4pt;mso-position-horizontal-relative:page;mso-position-vertical-relative:page;z-index:-35080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b/>
                    <w:spacing w:val="-23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24"/>
                    <w:w w:val="101"/>
                    <w:sz w:val="18"/>
                  </w:rPr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58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56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5.399994pt;margin-top:542.021362pt;width:10.6pt;height:11.4pt;mso-position-horizontal-relative:page;mso-position-vertical-relative:page;z-index:-35048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3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spacing w:val="-43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0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44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41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39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36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34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32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29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77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40009pt;margin-top:789.021362pt;width:11.8pt;height:11.4pt;mso-position-horizontal-relative:page;mso-position-vertical-relative:page;z-index:-350272" type="#_x0000_t202" filled="false" stroked="false">
          <v:textbox inset="0,0,0,0">
            <w:txbxContent>
              <w:p>
                <w:pPr>
                  <w:spacing w:before="3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34"/>
                    <w:sz w:val="18"/>
                  </w:rPr>
                  <w:t>9</w:t>
                </w:r>
                <w:r>
                  <w:rPr>
                    <w:rFonts w:ascii="Times New Roman"/>
                    <w:b/>
                    <w:spacing w:val="-34"/>
                    <w:sz w:val="18"/>
                  </w:rPr>
                  <w:t>-</w:t>
                </w:r>
                <w:r>
                  <w:rPr>
                    <w:rFonts w:ascii="Times New Roman"/>
                    <w:spacing w:val="-34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24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8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279999pt;margin-top:789.021362pt;width:10.6pt;height:11.4pt;mso-position-horizontal-relative:page;mso-position-vertical-relative:page;z-index:-35075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3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spacing w:val="-43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72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2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70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2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68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3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65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3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63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4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5060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4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0.959999pt;margin-top:56.599998pt;width:473.55pt;height:.1pt;mso-position-horizontal-relative:page;mso-position-vertical-relative:page;z-index:-350848" coordorigin="1219,1132" coordsize="9471,2">
          <v:shape style="position:absolute;left:1219;top:1132;width:9471;height:2" coordorigin="1219,1132" coordsize="9471,0" path="m1219,1132l10690,1132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400002pt;margin-top:42.805pt;width:456.35pt;height:12.6pt;mso-position-horizontal-relative:page;mso-position-vertical-relative:page;z-index:-35082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证券代码：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000555)                           2010</w:t>
                </w:r>
                <w:r>
                  <w:rPr>
                    <w:rFonts w:ascii="宋体" w:hAnsi="宋体" w:cs="宋体" w:eastAsia="宋体" w:hint="default"/>
                    <w:color w:val="0000FF"/>
                    <w:spacing w:val="-52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56.32pt;width:805.95pt;height:.1pt;mso-position-horizontal-relative:page;mso-position-vertical-relative:page;z-index:-350536" coordorigin="360,1126" coordsize="16119,2">
          <v:shape style="position:absolute;left:360;top:1126;width:16119;height:2" coordorigin="360,1126" coordsize="16119,0" path="m360,1126l16478,1126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13.16pt;margin-top:42.525002pt;width:456.35pt;height:12.6pt;mso-position-horizontal-relative:page;mso-position-vertical-relative:page;z-index:-350512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证券代码：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000555)                           2010</w:t>
                </w:r>
                <w:r>
                  <w:rPr>
                    <w:rFonts w:ascii="宋体" w:hAnsi="宋体" w:cs="宋体" w:eastAsia="宋体" w:hint="default"/>
                    <w:color w:val="0000FF"/>
                    <w:spacing w:val="-53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1.400002pt;margin-top:42.805pt;width:456.35pt;height:12.6pt;mso-position-horizontal-relative:page;mso-position-vertical-relative:page;z-index:-35046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证券代码：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000555)                           2010</w:t>
                </w:r>
                <w:r>
                  <w:rPr>
                    <w:rFonts w:ascii="宋体" w:hAnsi="宋体" w:cs="宋体" w:eastAsia="宋体" w:hint="default"/>
                    <w:color w:val="0000FF"/>
                    <w:spacing w:val="-52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1"/>
      <w:ind w:left="148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ind w:left="30"/>
      <w:outlineLvl w:val="1"/>
    </w:pPr>
    <w:rPr>
      <w:rFonts w:ascii="Arial" w:hAnsi="Arial" w:eastAsia="Arial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ind w:left="147"/>
      <w:outlineLvl w:val="2"/>
    </w:pPr>
    <w:rPr>
      <w:rFonts w:ascii="Microsoft JhengHei" w:hAnsi="Microsoft JhengHei" w:eastAsia="Microsoft JhengHei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628"/>
      <w:outlineLvl w:val="3"/>
    </w:pPr>
    <w:rPr>
      <w:rFonts w:ascii="Microsoft JhengHei" w:hAnsi="Microsoft JhengHei" w:eastAsia="Microsoft JhengHe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znivs@163.com" TargetMode="External"/><Relationship Id="rId8" Type="http://schemas.openxmlformats.org/officeDocument/2006/relationships/hyperlink" Target="http://www.cninfo.com.cn/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oter" Target="footer11.xml"/><Relationship Id="rId19" Type="http://schemas.openxmlformats.org/officeDocument/2006/relationships/header" Target="header2.xml"/><Relationship Id="rId20" Type="http://schemas.openxmlformats.org/officeDocument/2006/relationships/footer" Target="footer12.xml"/><Relationship Id="rId21" Type="http://schemas.openxmlformats.org/officeDocument/2006/relationships/header" Target="header3.xml"/><Relationship Id="rId22" Type="http://schemas.openxmlformats.org/officeDocument/2006/relationships/footer" Target="footer13.xml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image" Target="media/image3.png"/><Relationship Id="rId29" Type="http://schemas.openxmlformats.org/officeDocument/2006/relationships/image" Target="media/image4.png"/><Relationship Id="rId30" Type="http://schemas.openxmlformats.org/officeDocument/2006/relationships/image" Target="media/image5.png"/><Relationship Id="rId31" Type="http://schemas.openxmlformats.org/officeDocument/2006/relationships/image" Target="media/image6.png"/><Relationship Id="rId32" Type="http://schemas.openxmlformats.org/officeDocument/2006/relationships/image" Target="media/image7.png"/><Relationship Id="rId33" Type="http://schemas.openxmlformats.org/officeDocument/2006/relationships/image" Target="media/image8.png"/><Relationship Id="rId34" Type="http://schemas.openxmlformats.org/officeDocument/2006/relationships/image" Target="media/image9.png"/><Relationship Id="rId35" Type="http://schemas.openxmlformats.org/officeDocument/2006/relationships/image" Target="media/image10.png"/><Relationship Id="rId36" Type="http://schemas.openxmlformats.org/officeDocument/2006/relationships/image" Target="media/image11.png"/><Relationship Id="rId37" Type="http://schemas.openxmlformats.org/officeDocument/2006/relationships/image" Target="media/image12.png"/><Relationship Id="rId38" Type="http://schemas.openxmlformats.org/officeDocument/2006/relationships/image" Target="media/image13.png"/><Relationship Id="rId39" Type="http://schemas.openxmlformats.org/officeDocument/2006/relationships/image" Target="media/image14.png"/><Relationship Id="rId40" Type="http://schemas.openxmlformats.org/officeDocument/2006/relationships/image" Target="media/image15.png"/><Relationship Id="rId41" Type="http://schemas.openxmlformats.org/officeDocument/2006/relationships/image" Target="media/image16.png"/><Relationship Id="rId42" Type="http://schemas.openxmlformats.org/officeDocument/2006/relationships/image" Target="media/image17.png"/><Relationship Id="rId43" Type="http://schemas.openxmlformats.org/officeDocument/2006/relationships/image" Target="media/image18.png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image" Target="media/image21.png"/><Relationship Id="rId47" Type="http://schemas.openxmlformats.org/officeDocument/2006/relationships/image" Target="media/image22.png"/><Relationship Id="rId48" Type="http://schemas.openxmlformats.org/officeDocument/2006/relationships/image" Target="media/image23.png"/><Relationship Id="rId49" Type="http://schemas.openxmlformats.org/officeDocument/2006/relationships/image" Target="media/image24.png"/><Relationship Id="rId50" Type="http://schemas.openxmlformats.org/officeDocument/2006/relationships/image" Target="media/image25.png"/><Relationship Id="rId51" Type="http://schemas.openxmlformats.org/officeDocument/2006/relationships/footer" Target="footer17.xml"/><Relationship Id="rId52" Type="http://schemas.openxmlformats.org/officeDocument/2006/relationships/image" Target="media/image26.png"/><Relationship Id="rId53" Type="http://schemas.openxmlformats.org/officeDocument/2006/relationships/image" Target="media/image27.png"/><Relationship Id="rId54" Type="http://schemas.openxmlformats.org/officeDocument/2006/relationships/image" Target="media/image28.png"/><Relationship Id="rId55" Type="http://schemas.openxmlformats.org/officeDocument/2006/relationships/image" Target="media/image29.png"/><Relationship Id="rId56" Type="http://schemas.openxmlformats.org/officeDocument/2006/relationships/image" Target="media/image30.png"/><Relationship Id="rId57" Type="http://schemas.openxmlformats.org/officeDocument/2006/relationships/image" Target="media/image31.png"/><Relationship Id="rId58" Type="http://schemas.openxmlformats.org/officeDocument/2006/relationships/footer" Target="footer18.xml"/><Relationship Id="rId59" Type="http://schemas.openxmlformats.org/officeDocument/2006/relationships/image" Target="media/image32.png"/><Relationship Id="rId60" Type="http://schemas.openxmlformats.org/officeDocument/2006/relationships/image" Target="media/image33.png"/><Relationship Id="rId61" Type="http://schemas.openxmlformats.org/officeDocument/2006/relationships/image" Target="media/image34.png"/><Relationship Id="rId62" Type="http://schemas.openxmlformats.org/officeDocument/2006/relationships/image" Target="media/image35.png"/><Relationship Id="rId63" Type="http://schemas.openxmlformats.org/officeDocument/2006/relationships/image" Target="media/image36.png"/><Relationship Id="rId64" Type="http://schemas.openxmlformats.org/officeDocument/2006/relationships/image" Target="media/image37.png"/><Relationship Id="rId65" Type="http://schemas.openxmlformats.org/officeDocument/2006/relationships/image" Target="media/image38.png"/><Relationship Id="rId66" Type="http://schemas.openxmlformats.org/officeDocument/2006/relationships/image" Target="media/image39.png"/><Relationship Id="rId67" Type="http://schemas.openxmlformats.org/officeDocument/2006/relationships/image" Target="media/image40.png"/><Relationship Id="rId68" Type="http://schemas.openxmlformats.org/officeDocument/2006/relationships/image" Target="media/image41.png"/><Relationship Id="rId69" Type="http://schemas.openxmlformats.org/officeDocument/2006/relationships/image" Target="media/image42.png"/><Relationship Id="rId70" Type="http://schemas.openxmlformats.org/officeDocument/2006/relationships/image" Target="media/image43.png"/><Relationship Id="rId71" Type="http://schemas.openxmlformats.org/officeDocument/2006/relationships/image" Target="media/image44.png"/><Relationship Id="rId72" Type="http://schemas.openxmlformats.org/officeDocument/2006/relationships/image" Target="media/image45.png"/><Relationship Id="rId73" Type="http://schemas.openxmlformats.org/officeDocument/2006/relationships/image" Target="media/image46.png"/><Relationship Id="rId74" Type="http://schemas.openxmlformats.org/officeDocument/2006/relationships/image" Target="media/image47.png"/><Relationship Id="rId75" Type="http://schemas.openxmlformats.org/officeDocument/2006/relationships/image" Target="media/image48.png"/><Relationship Id="rId76" Type="http://schemas.openxmlformats.org/officeDocument/2006/relationships/image" Target="media/image49.png"/><Relationship Id="rId77" Type="http://schemas.openxmlformats.org/officeDocument/2006/relationships/image" Target="media/image50.png"/><Relationship Id="rId78" Type="http://schemas.openxmlformats.org/officeDocument/2006/relationships/image" Target="media/image51.png"/><Relationship Id="rId79" Type="http://schemas.openxmlformats.org/officeDocument/2006/relationships/image" Target="media/image52.png"/><Relationship Id="rId80" Type="http://schemas.openxmlformats.org/officeDocument/2006/relationships/image" Target="media/image53.png"/><Relationship Id="rId81" Type="http://schemas.openxmlformats.org/officeDocument/2006/relationships/image" Target="media/image54.png"/><Relationship Id="rId82" Type="http://schemas.openxmlformats.org/officeDocument/2006/relationships/image" Target="media/image55.png"/><Relationship Id="rId83" Type="http://schemas.openxmlformats.org/officeDocument/2006/relationships/image" Target="media/image56.png"/><Relationship Id="rId84" Type="http://schemas.openxmlformats.org/officeDocument/2006/relationships/image" Target="media/image57.png"/><Relationship Id="rId85" Type="http://schemas.openxmlformats.org/officeDocument/2006/relationships/image" Target="media/image58.png"/><Relationship Id="rId86" Type="http://schemas.openxmlformats.org/officeDocument/2006/relationships/footer" Target="footer19.xml"/><Relationship Id="rId87" Type="http://schemas.openxmlformats.org/officeDocument/2006/relationships/footer" Target="footer20.xml"/><Relationship Id="rId88" Type="http://schemas.openxmlformats.org/officeDocument/2006/relationships/image" Target="media/image59.png"/><Relationship Id="rId89" Type="http://schemas.openxmlformats.org/officeDocument/2006/relationships/image" Target="media/image60.png"/><Relationship Id="rId90" Type="http://schemas.openxmlformats.org/officeDocument/2006/relationships/image" Target="media/image61.png"/><Relationship Id="rId91" Type="http://schemas.openxmlformats.org/officeDocument/2006/relationships/image" Target="media/image62.png"/><Relationship Id="rId92" Type="http://schemas.openxmlformats.org/officeDocument/2006/relationships/footer" Target="footer21.xml"/><Relationship Id="rId93" Type="http://schemas.openxmlformats.org/officeDocument/2006/relationships/image" Target="media/image63.png"/><Relationship Id="rId94" Type="http://schemas.openxmlformats.org/officeDocument/2006/relationships/image" Target="media/image64.png"/><Relationship Id="rId95" Type="http://schemas.openxmlformats.org/officeDocument/2006/relationships/image" Target="media/image6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2010年年度报告_2011-4-22-上网_.doc</dc:title>
  <dcterms:created xsi:type="dcterms:W3CDTF">2020-04-28T23:40:57Z</dcterms:created>
  <dcterms:modified xsi:type="dcterms:W3CDTF">2020-04-28T23:40:57Z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2011-04-25T00:00:00Z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2011-04-25T00:00:00Z</vt:filetime>
  </property>
</Properties>
</file>